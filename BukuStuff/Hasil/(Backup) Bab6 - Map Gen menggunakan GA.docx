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4E39E" w14:textId="777E6262" w:rsidR="00AC5A0F" w:rsidRDefault="00AC5A0F" w:rsidP="00AC5A0F">
      <w:pPr>
        <w:pStyle w:val="STTSJudulBab"/>
      </w:pPr>
      <w:r>
        <w:t>BAB V</w:t>
      </w:r>
      <w:r w:rsidR="009060B8">
        <w:t>I</w:t>
      </w:r>
    </w:p>
    <w:p w14:paraId="20A9ED27" w14:textId="5889FC46" w:rsidR="00BC4CCC" w:rsidRDefault="00BC4CCC" w:rsidP="00BC4CCC">
      <w:pPr>
        <w:pStyle w:val="STTSJudulBab"/>
      </w:pPr>
      <w:r>
        <w:t>IMPLEMENTASI MAP GENERATION MENGGUNAKAN G</w:t>
      </w:r>
      <w:r w:rsidR="00387C05">
        <w:t>ENETIC ALGORITHM</w:t>
      </w:r>
    </w:p>
    <w:p w14:paraId="346BCFF4" w14:textId="77777777" w:rsidR="00AC5A0F" w:rsidRDefault="00AC5A0F" w:rsidP="00BC4CCC">
      <w:pPr>
        <w:pStyle w:val="STTSJudulBab"/>
        <w:jc w:val="both"/>
      </w:pPr>
    </w:p>
    <w:p w14:paraId="271581D5" w14:textId="6876F8F8" w:rsidR="00AC5A0F" w:rsidRDefault="00DA071E" w:rsidP="00AC5A0F">
      <w:r>
        <w:t>Menggunakan GeneticSharp oleh Giacomelli</w:t>
      </w:r>
      <w:r w:rsidR="00D11B61">
        <w:t xml:space="preserve">, bab ini akan </w:t>
      </w:r>
      <w:r>
        <w:t>menjelaskan dan menyelam menuju aspek</w:t>
      </w:r>
      <w:r w:rsidR="00276A76">
        <w:t xml:space="preserve"> Map Generationnya</w:t>
      </w:r>
      <w:r w:rsidR="00D11B61">
        <w:t>. Dalam bab ini, akan dijelaskan seluruh aspek</w:t>
      </w:r>
      <w:r w:rsidR="00276A76">
        <w:t xml:space="preserve"> Map Generation dari game Splatted, </w:t>
      </w:r>
      <w:r w:rsidR="00D11B61">
        <w:t xml:space="preserve">dimulai dari </w:t>
      </w:r>
      <w:r w:rsidR="00276A76">
        <w:t>kromosom hingga seluruh fitness yang dipakai</w:t>
      </w:r>
      <w:r>
        <w:t>.</w:t>
      </w:r>
    </w:p>
    <w:p w14:paraId="7F229913" w14:textId="77777777" w:rsidR="00AC5A0F" w:rsidRDefault="00AC5A0F" w:rsidP="00AC5A0F"/>
    <w:p w14:paraId="76C527C2" w14:textId="1F41AB70" w:rsidR="008F5CFE" w:rsidRDefault="00276A76">
      <w:pPr>
        <w:pStyle w:val="STTSJudulSubBab"/>
        <w:numPr>
          <w:ilvl w:val="0"/>
          <w:numId w:val="38"/>
        </w:numPr>
        <w:ind w:hanging="720"/>
      </w:pPr>
      <w:r>
        <w:t>Chromosome</w:t>
      </w:r>
      <w:r w:rsidR="00DA071E">
        <w:t xml:space="preserve"> / Representasi</w:t>
      </w:r>
    </w:p>
    <w:p w14:paraId="52F31875" w14:textId="514F3AE6" w:rsidR="004B2EF7" w:rsidRDefault="00370F7A" w:rsidP="004D05E7">
      <w:r>
        <w:t xml:space="preserve">Dimulai dengan </w:t>
      </w:r>
      <w:r w:rsidR="00AC0B92">
        <w:t xml:space="preserve">dasar dari sebuah </w:t>
      </w:r>
      <w:r w:rsidR="004D05E7">
        <w:t>Genetic Algorithm</w:t>
      </w:r>
      <w:r w:rsidR="00AC0B92">
        <w:t xml:space="preserve">, yaitu </w:t>
      </w:r>
      <w:r w:rsidR="004D05E7">
        <w:t>sebuah kromosom</w:t>
      </w:r>
      <w:r w:rsidR="00AC1EC5">
        <w:t>, dan d</w:t>
      </w:r>
      <w:r w:rsidR="00AF0656">
        <w:t xml:space="preserve">i subbab ini akan dijelaskan </w:t>
      </w:r>
      <w:r w:rsidR="00AC1EC5">
        <w:t>implementasi</w:t>
      </w:r>
      <w:r w:rsidR="00AF0656">
        <w:t xml:space="preserve"> </w:t>
      </w:r>
      <w:r w:rsidR="004D05E7">
        <w:t>Kromosom yang akan dipakai sebagai perantara solusi dalam Genetic Algorithm kita.</w:t>
      </w:r>
    </w:p>
    <w:p w14:paraId="321F6905" w14:textId="77777777" w:rsidR="002F0FDF" w:rsidRDefault="002F0FDF" w:rsidP="00370F7A"/>
    <w:p w14:paraId="1D935866" w14:textId="55D257D6" w:rsidR="002F0FDF" w:rsidRDefault="002F0FDF" w:rsidP="002F0FDF">
      <w:pPr>
        <w:pStyle w:val="STTSJudulSubBab"/>
        <w:numPr>
          <w:ilvl w:val="0"/>
          <w:numId w:val="14"/>
        </w:numPr>
        <w:ind w:left="709" w:hanging="709"/>
      </w:pPr>
      <w:r>
        <w:t>Tile Chromosome</w:t>
      </w:r>
    </w:p>
    <w:p w14:paraId="43EBAA22" w14:textId="2545313B" w:rsidR="00FA7A1B" w:rsidRDefault="002F0FDF" w:rsidP="00BB65A9">
      <w:pPr>
        <w:ind w:firstLine="0"/>
      </w:pPr>
      <w:r>
        <w:t>Berikut adalah potongan kode untuk membuat kromosom tile generation :</w:t>
      </w:r>
    </w:p>
    <w:p w14:paraId="03734CC5" w14:textId="77777777" w:rsidR="002F0FDF" w:rsidRDefault="002F0FDF" w:rsidP="00FA7A1B">
      <w:pPr>
        <w:pStyle w:val="STTSAlgoritma"/>
      </w:pPr>
    </w:p>
    <w:p w14:paraId="42EAA38F" w14:textId="321C3F23" w:rsidR="00FA7A1B" w:rsidRDefault="004D05E7" w:rsidP="00FA7A1B">
      <w:pPr>
        <w:pStyle w:val="STTSAlgoritma"/>
      </w:pPr>
      <w:r>
        <w:t xml:space="preserve">Segmen Program </w:t>
      </w:r>
      <w:r w:rsidR="00FA7A1B">
        <w:t>6.</w:t>
      </w:r>
      <w:r w:rsidR="00D71308">
        <w:t>1</w:t>
      </w:r>
      <w:r w:rsidR="00FA7A1B">
        <w:t xml:space="preserve"> Class TileChromosome</w:t>
      </w:r>
    </w:p>
    <w:p w14:paraId="6B271235" w14:textId="6FF5B887" w:rsidR="00555862" w:rsidRDefault="00555862" w:rsidP="00555862">
      <w:pPr>
        <w:pStyle w:val="STTSAlgoritmaContent"/>
      </w:pPr>
      <w:r>
        <w:t xml:space="preserve">public class </w:t>
      </w:r>
      <w:r w:rsidR="004A022C">
        <w:t>TileChromosome</w:t>
      </w:r>
      <w:r w:rsidR="00ED1BA6">
        <w:t xml:space="preserve"> </w:t>
      </w:r>
      <w:r>
        <w:t>: ChromosomeBase{</w:t>
      </w:r>
    </w:p>
    <w:p w14:paraId="240C344C" w14:textId="77777777" w:rsidR="000B4083" w:rsidRDefault="000B4083" w:rsidP="00555862">
      <w:pPr>
        <w:pStyle w:val="STTSAlgoritmaContent"/>
      </w:pPr>
    </w:p>
    <w:p w14:paraId="78051001" w14:textId="48C5E676" w:rsidR="00555862" w:rsidRPr="00555862" w:rsidRDefault="00555862" w:rsidP="00555862">
      <w:pPr>
        <w:pStyle w:val="STTSAlgoritmaContent"/>
      </w:pPr>
      <w:r w:rsidRPr="00555862">
        <w:t>private readonly int m_ukuranMap;</w:t>
      </w:r>
    </w:p>
    <w:p w14:paraId="7543FEBB" w14:textId="1C4F6E9A" w:rsidR="00555862" w:rsidRDefault="00555862" w:rsidP="00555862">
      <w:pPr>
        <w:pStyle w:val="STTSAlgoritmaContent"/>
      </w:pPr>
      <w:r w:rsidRPr="00555862">
        <w:t>private readonly int m_powerup;</w:t>
      </w:r>
    </w:p>
    <w:p w14:paraId="1A54645E" w14:textId="77777777" w:rsidR="00555862" w:rsidRPr="00555862" w:rsidRDefault="00555862" w:rsidP="00555862">
      <w:pPr>
        <w:pStyle w:val="STTSAlgoritmaContent"/>
      </w:pPr>
    </w:p>
    <w:p w14:paraId="546447E1" w14:textId="4BD8BC0E" w:rsidR="00555862" w:rsidRPr="00555862" w:rsidRDefault="00555862" w:rsidP="00555862">
      <w:pPr>
        <w:pStyle w:val="STTSAlgoritmaContent"/>
      </w:pPr>
      <w:r w:rsidRPr="00555862">
        <w:t>public GameChromosome(int ukuranMap,int powerup) : base(ukuranMap){</w:t>
      </w:r>
    </w:p>
    <w:p w14:paraId="26265A68" w14:textId="7CFE97DB" w:rsidR="00555862" w:rsidRPr="00555862" w:rsidRDefault="00555862" w:rsidP="00555862">
      <w:pPr>
        <w:pStyle w:val="STTSAlgoritmaContent"/>
      </w:pPr>
      <w:r>
        <w:t xml:space="preserve">  </w:t>
      </w:r>
      <w:r w:rsidRPr="00555862">
        <w:t>int temp;</w:t>
      </w:r>
    </w:p>
    <w:p w14:paraId="28670F31" w14:textId="04506F3B" w:rsidR="00555862" w:rsidRPr="00555862" w:rsidRDefault="00555862" w:rsidP="00555862">
      <w:pPr>
        <w:pStyle w:val="STTSAlgoritmaContent"/>
      </w:pPr>
      <w:r>
        <w:t xml:space="preserve">  </w:t>
      </w:r>
      <w:r w:rsidRPr="00555862">
        <w:t>m_ukuranMap = ukuranMap;</w:t>
      </w:r>
    </w:p>
    <w:p w14:paraId="14BE8240" w14:textId="06065AC1" w:rsidR="00555862" w:rsidRPr="00555862" w:rsidRDefault="00555862" w:rsidP="00555862">
      <w:pPr>
        <w:pStyle w:val="STTSAlgoritmaContent"/>
      </w:pPr>
      <w:r>
        <w:t xml:space="preserve">  </w:t>
      </w:r>
      <w:r w:rsidRPr="00555862">
        <w:t>m_powerup = powerup;</w:t>
      </w:r>
    </w:p>
    <w:p w14:paraId="0479CBBB" w14:textId="77777777" w:rsidR="00BB65A9" w:rsidRDefault="00BB65A9" w:rsidP="00555862">
      <w:pPr>
        <w:pStyle w:val="STTSAlgoritmaContent"/>
      </w:pPr>
    </w:p>
    <w:p w14:paraId="312D09D4" w14:textId="4F8977BC" w:rsidR="00555862" w:rsidRPr="00555862" w:rsidRDefault="00555862" w:rsidP="00555862">
      <w:pPr>
        <w:pStyle w:val="STTSAlgoritmaContent"/>
      </w:pPr>
      <w:r>
        <w:t xml:space="preserve">  </w:t>
      </w:r>
      <w:r w:rsidRPr="00555862">
        <w:t>var mapValues = RandomizationProvider.Current.GetInts</w:t>
      </w:r>
      <w:r w:rsidR="00B67CBA">
        <w:t xml:space="preserve"> </w:t>
      </w:r>
      <w:r w:rsidRPr="00555862">
        <w:t xml:space="preserve">(ukuranMap, 0, 2);    </w:t>
      </w:r>
    </w:p>
    <w:p w14:paraId="285A4DF6" w14:textId="226AFA6D" w:rsidR="00555862" w:rsidRPr="00555862" w:rsidRDefault="00555862" w:rsidP="00555862">
      <w:pPr>
        <w:pStyle w:val="STTSAlgoritmaContent"/>
      </w:pPr>
      <w:r>
        <w:t xml:space="preserve">  </w:t>
      </w:r>
      <w:r w:rsidRPr="00555862">
        <w:t>for (int i = 0; i &lt; ukuranMap; i++)</w:t>
      </w:r>
    </w:p>
    <w:p w14:paraId="2B6DAE8F" w14:textId="764D18F9" w:rsidR="00555862" w:rsidRDefault="00555862" w:rsidP="00555862">
      <w:pPr>
        <w:pStyle w:val="STTSAlgoritmaContent"/>
      </w:pPr>
      <w:r>
        <w:t xml:space="preserve">    </w:t>
      </w:r>
      <w:r w:rsidRPr="00555862">
        <w:t>ReplaceGene(i, new Gene(mapValues[i]));</w:t>
      </w:r>
    </w:p>
    <w:p w14:paraId="7088EDE4" w14:textId="7190965D" w:rsidR="00555862" w:rsidRPr="00555862" w:rsidRDefault="00B04FBA" w:rsidP="00B04FBA">
      <w:pPr>
        <w:pStyle w:val="STTSAlgoritmaContent"/>
      </w:pPr>
      <w:r>
        <w:t xml:space="preserve">  </w:t>
      </w:r>
      <w:r w:rsidR="00555862" w:rsidRPr="00555862">
        <w:t>for (int i = 0; i &lt; 5; i++)</w:t>
      </w:r>
      <w:r w:rsidR="000B4083">
        <w:t>{</w:t>
      </w:r>
    </w:p>
    <w:p w14:paraId="3E13FB00" w14:textId="199424D0" w:rsidR="00555862" w:rsidRPr="00555862" w:rsidRDefault="00555862" w:rsidP="00555862">
      <w:pPr>
        <w:pStyle w:val="STTSAlgoritmaContent"/>
      </w:pPr>
      <w:r>
        <w:t xml:space="preserve">    </w:t>
      </w:r>
      <w:r w:rsidRPr="00555862">
        <w:t>temp = Mathf.FloorToInt(Random.Range(0, ukuranMap));</w:t>
      </w:r>
    </w:p>
    <w:p w14:paraId="3B6932FB" w14:textId="3EB5BFAC" w:rsidR="000B4083" w:rsidRDefault="00555862" w:rsidP="000B4083">
      <w:pPr>
        <w:pStyle w:val="STTSAlgoritmaContent"/>
      </w:pPr>
      <w:r>
        <w:t xml:space="preserve">  </w:t>
      </w:r>
      <w:r w:rsidR="000B4083">
        <w:t xml:space="preserve">  </w:t>
      </w:r>
      <w:r w:rsidRPr="00555862">
        <w:t>while (mapValues[temp] == 3)</w:t>
      </w:r>
    </w:p>
    <w:p w14:paraId="19019DCF" w14:textId="26F90CB5" w:rsidR="00555862" w:rsidRPr="00555862" w:rsidRDefault="000B4083" w:rsidP="00555862">
      <w:pPr>
        <w:pStyle w:val="STTSAlgoritmaContent"/>
      </w:pPr>
      <w:r>
        <w:t xml:space="preserve">      </w:t>
      </w:r>
      <w:r w:rsidR="00555862" w:rsidRPr="00555862">
        <w:t>temp = Mathf.FloorToInt(Random.Range(0, ukuranMap));</w:t>
      </w:r>
    </w:p>
    <w:p w14:paraId="6E0FC0D9" w14:textId="171B00A2" w:rsidR="00555862" w:rsidRPr="00555862" w:rsidRDefault="000B4083" w:rsidP="00555862">
      <w:pPr>
        <w:pStyle w:val="STTSAlgoritmaContent"/>
      </w:pPr>
      <w:r>
        <w:t xml:space="preserve">    </w:t>
      </w:r>
      <w:r w:rsidR="00555862" w:rsidRPr="00555862">
        <w:t>ReplaceGene(temp, new Gene(3));</w:t>
      </w:r>
    </w:p>
    <w:p w14:paraId="6D663CF1" w14:textId="372BBF75" w:rsidR="00555862" w:rsidRPr="00555862" w:rsidRDefault="000B4083" w:rsidP="00555862">
      <w:pPr>
        <w:pStyle w:val="STTSAlgoritmaContent"/>
      </w:pPr>
      <w:r>
        <w:t xml:space="preserve">  }</w:t>
      </w:r>
    </w:p>
    <w:p w14:paraId="651D99B1" w14:textId="7AFF9D49" w:rsidR="00555862" w:rsidRPr="00555862" w:rsidRDefault="000B4083" w:rsidP="000B4083">
      <w:pPr>
        <w:pStyle w:val="STTSAlgoritmaContent"/>
      </w:pPr>
      <w:r>
        <w:t xml:space="preserve">  </w:t>
      </w:r>
      <w:r w:rsidR="00555862" w:rsidRPr="00555862">
        <w:t>for (int i = 0; i &lt; powerup; i++)</w:t>
      </w:r>
      <w:r>
        <w:t>{</w:t>
      </w:r>
    </w:p>
    <w:p w14:paraId="5AE042E2" w14:textId="5126A897" w:rsidR="004D05E7" w:rsidRDefault="004D05E7" w:rsidP="004D05E7">
      <w:pPr>
        <w:pStyle w:val="STTSAlgoritma"/>
      </w:pPr>
      <w:r>
        <w:lastRenderedPageBreak/>
        <w:t xml:space="preserve">Segmen Program </w:t>
      </w:r>
      <w:r w:rsidRPr="00B45FB2">
        <w:t xml:space="preserve"> </w:t>
      </w:r>
      <w:r>
        <w:t>6</w:t>
      </w:r>
      <w:r w:rsidRPr="00B45FB2">
        <w:t>.</w:t>
      </w:r>
      <w:r w:rsidR="00D71308">
        <w:t>1</w:t>
      </w:r>
      <w:r w:rsidRPr="00B45FB2">
        <w:t xml:space="preserve"> (Lanjutan)</w:t>
      </w:r>
    </w:p>
    <w:p w14:paraId="3B9E10A4" w14:textId="1EBD2FD2" w:rsidR="00555862" w:rsidRPr="00555862" w:rsidRDefault="00555862" w:rsidP="00555862">
      <w:pPr>
        <w:pStyle w:val="STTSAlgoritmaContent"/>
      </w:pPr>
      <w:r w:rsidRPr="00555862">
        <w:t>temp = Mathf.FloorToInt(Random.Range(0, ukuranMap));</w:t>
      </w:r>
    </w:p>
    <w:p w14:paraId="39F1284A" w14:textId="36BFC77E" w:rsidR="00555862" w:rsidRPr="00555862" w:rsidRDefault="000B4083" w:rsidP="00555862">
      <w:pPr>
        <w:pStyle w:val="STTSAlgoritmaContent"/>
      </w:pPr>
      <w:r>
        <w:t xml:space="preserve">    </w:t>
      </w:r>
      <w:r w:rsidR="00555862" w:rsidRPr="00555862">
        <w:t>while (mapValues[temp] == 3 || mapValues[temp] == 2)</w:t>
      </w:r>
    </w:p>
    <w:p w14:paraId="73A36803" w14:textId="42D79C87" w:rsidR="00555862" w:rsidRPr="00555862" w:rsidRDefault="000B4083" w:rsidP="00555862">
      <w:pPr>
        <w:pStyle w:val="STTSAlgoritmaContent"/>
      </w:pPr>
      <w:r>
        <w:t xml:space="preserve">      </w:t>
      </w:r>
      <w:r w:rsidR="00555862" w:rsidRPr="00555862">
        <w:t>temp = Mathf.FloorToInt(Random.Range(0, ukuranMap));</w:t>
      </w:r>
    </w:p>
    <w:p w14:paraId="5EDA1FB8" w14:textId="519DED60" w:rsidR="00555862" w:rsidRPr="00555862" w:rsidRDefault="000B4083" w:rsidP="00555862">
      <w:pPr>
        <w:pStyle w:val="STTSAlgoritmaContent"/>
      </w:pPr>
      <w:r>
        <w:t xml:space="preserve">    </w:t>
      </w:r>
      <w:r w:rsidR="00555862" w:rsidRPr="00555862">
        <w:t>ReplaceGene(temp, new Gene(2));</w:t>
      </w:r>
    </w:p>
    <w:p w14:paraId="70FFAD95" w14:textId="377F6C04" w:rsidR="00555862" w:rsidRPr="00555862" w:rsidRDefault="000B4083" w:rsidP="00555862">
      <w:pPr>
        <w:pStyle w:val="STTSAlgoritmaContent"/>
      </w:pPr>
      <w:r>
        <w:t xml:space="preserve">  </w:t>
      </w:r>
      <w:r w:rsidR="00555862" w:rsidRPr="00555862">
        <w:t>}</w:t>
      </w:r>
    </w:p>
    <w:p w14:paraId="1BB321DF" w14:textId="1244D783" w:rsidR="00555862" w:rsidRPr="00555862" w:rsidRDefault="00555862" w:rsidP="00555862">
      <w:pPr>
        <w:pStyle w:val="STTSAlgoritmaContent"/>
      </w:pPr>
      <w:r w:rsidRPr="00555862">
        <w:t>}</w:t>
      </w:r>
    </w:p>
    <w:p w14:paraId="42271B7D" w14:textId="77777777" w:rsidR="00555862" w:rsidRPr="00555862" w:rsidRDefault="00555862" w:rsidP="00555862">
      <w:pPr>
        <w:pStyle w:val="STTSAlgoritmaContent"/>
      </w:pPr>
    </w:p>
    <w:p w14:paraId="19176B05" w14:textId="3BE8CCEE" w:rsidR="00555862" w:rsidRPr="00555862" w:rsidRDefault="00555862" w:rsidP="000B4083">
      <w:pPr>
        <w:pStyle w:val="STTSAlgoritmaContent"/>
      </w:pPr>
      <w:r w:rsidRPr="00555862">
        <w:t>public override Gene GenerateGene(int geneIndex)</w:t>
      </w:r>
      <w:r w:rsidR="000B4083">
        <w:t>{</w:t>
      </w:r>
    </w:p>
    <w:p w14:paraId="32716D1E" w14:textId="4485CB0A" w:rsidR="00555862" w:rsidRPr="00555862" w:rsidRDefault="000B4083" w:rsidP="00555862">
      <w:pPr>
        <w:pStyle w:val="STTSAlgoritmaContent"/>
      </w:pPr>
      <w:r>
        <w:t xml:space="preserve">  </w:t>
      </w:r>
      <w:r w:rsidR="00555862" w:rsidRPr="00555862">
        <w:t>return new Gene(RandomizationProvider.Current.GetInt(0, 3));</w:t>
      </w:r>
    </w:p>
    <w:p w14:paraId="4473EA9F" w14:textId="7402ACD6" w:rsidR="00555862" w:rsidRPr="00555862" w:rsidRDefault="00555862" w:rsidP="00555862">
      <w:pPr>
        <w:pStyle w:val="STTSAlgoritmaContent"/>
      </w:pPr>
      <w:r w:rsidRPr="00555862">
        <w:t>}</w:t>
      </w:r>
    </w:p>
    <w:p w14:paraId="2DFC9D9F" w14:textId="77777777" w:rsidR="00555862" w:rsidRPr="00555862" w:rsidRDefault="00555862" w:rsidP="00555862">
      <w:pPr>
        <w:pStyle w:val="STTSAlgoritmaContent"/>
      </w:pPr>
    </w:p>
    <w:p w14:paraId="22C1D908" w14:textId="15014649" w:rsidR="00555862" w:rsidRPr="00555862" w:rsidRDefault="00555862" w:rsidP="000B4083">
      <w:pPr>
        <w:pStyle w:val="STTSAlgoritmaContent"/>
      </w:pPr>
      <w:r w:rsidRPr="00555862">
        <w:t>public override IChromosome CreateNew()</w:t>
      </w:r>
      <w:r w:rsidR="000B4083">
        <w:t>{</w:t>
      </w:r>
    </w:p>
    <w:p w14:paraId="01AFC8F3" w14:textId="173A8ADD" w:rsidR="00555862" w:rsidRPr="00555862" w:rsidRDefault="000B4083" w:rsidP="00555862">
      <w:pPr>
        <w:pStyle w:val="STTSAlgoritmaContent"/>
      </w:pPr>
      <w:r>
        <w:t xml:space="preserve">  </w:t>
      </w:r>
      <w:r w:rsidR="00555862" w:rsidRPr="00555862">
        <w:t>return new GameChromosome(m_ukuranMap,m_powerup);</w:t>
      </w:r>
    </w:p>
    <w:p w14:paraId="4FBCB8DD" w14:textId="3BEDFB7B" w:rsidR="00555862" w:rsidRPr="00555862" w:rsidRDefault="00555862" w:rsidP="00555862">
      <w:pPr>
        <w:pStyle w:val="STTSAlgoritmaContent"/>
      </w:pPr>
      <w:r w:rsidRPr="00555862">
        <w:t>}</w:t>
      </w:r>
    </w:p>
    <w:p w14:paraId="160CE509" w14:textId="77777777" w:rsidR="00555862" w:rsidRPr="00555862" w:rsidRDefault="00555862" w:rsidP="00555862">
      <w:pPr>
        <w:pStyle w:val="STTSAlgoritmaContent"/>
      </w:pPr>
    </w:p>
    <w:p w14:paraId="359B75CB" w14:textId="49B09B4B" w:rsidR="00555862" w:rsidRPr="00555862" w:rsidRDefault="00555862" w:rsidP="000B4083">
      <w:pPr>
        <w:pStyle w:val="STTSAlgoritmaContent"/>
      </w:pPr>
      <w:r w:rsidRPr="00555862">
        <w:t>public override IChromosome Clone()</w:t>
      </w:r>
      <w:r w:rsidR="000B4083">
        <w:t>{</w:t>
      </w:r>
    </w:p>
    <w:p w14:paraId="2802B13B" w14:textId="5E1A67DC" w:rsidR="00555862" w:rsidRPr="00555862" w:rsidRDefault="000B4083" w:rsidP="00555862">
      <w:pPr>
        <w:pStyle w:val="STTSAlgoritmaContent"/>
      </w:pPr>
      <w:r>
        <w:t xml:space="preserve">  </w:t>
      </w:r>
      <w:r w:rsidR="00555862" w:rsidRPr="00555862">
        <w:t>var clone = base.Clone() as GameChromosome;</w:t>
      </w:r>
    </w:p>
    <w:p w14:paraId="0A55FF07" w14:textId="69C69632" w:rsidR="00555862" w:rsidRPr="00555862" w:rsidRDefault="000B4083" w:rsidP="00555862">
      <w:pPr>
        <w:pStyle w:val="STTSAlgoritmaContent"/>
      </w:pPr>
      <w:r>
        <w:t xml:space="preserve">  </w:t>
      </w:r>
      <w:r w:rsidR="00555862" w:rsidRPr="00555862">
        <w:t>return clone;</w:t>
      </w:r>
    </w:p>
    <w:p w14:paraId="2DCC0E57" w14:textId="360F4574" w:rsidR="00370F7A" w:rsidRDefault="00555862" w:rsidP="00555862">
      <w:pPr>
        <w:pStyle w:val="STTSAlgoritmaContent"/>
      </w:pPr>
      <w:r w:rsidRPr="00555862">
        <w:t>}</w:t>
      </w:r>
    </w:p>
    <w:p w14:paraId="1AA2082A" w14:textId="551FE635" w:rsidR="00555862" w:rsidRDefault="00555862" w:rsidP="00555862">
      <w:pPr>
        <w:pStyle w:val="STTSAlgoritmaContent"/>
      </w:pPr>
      <w:r>
        <w:t>}</w:t>
      </w:r>
    </w:p>
    <w:p w14:paraId="59E1B5F9" w14:textId="77777777" w:rsidR="00B74815" w:rsidRDefault="00B74815" w:rsidP="00B74815">
      <w:pPr>
        <w:pStyle w:val="STTSAlgoritmaContent"/>
        <w:numPr>
          <w:ilvl w:val="0"/>
          <w:numId w:val="0"/>
        </w:numPr>
        <w:ind w:left="624" w:hanging="624"/>
      </w:pPr>
    </w:p>
    <w:p w14:paraId="77D017DD" w14:textId="4A98D109" w:rsidR="004A022C" w:rsidRDefault="004A022C" w:rsidP="004A022C">
      <w:pPr>
        <w:ind w:firstLine="0"/>
      </w:pPr>
      <w:r>
        <w:t xml:space="preserve">Penjelasan untuk masing masing baris kode : </w:t>
      </w:r>
    </w:p>
    <w:p w14:paraId="77BD33B7" w14:textId="7D5C56B4" w:rsidR="004A022C" w:rsidRDefault="004A022C" w:rsidP="004A022C">
      <w:pPr>
        <w:pStyle w:val="ListParagraph"/>
        <w:numPr>
          <w:ilvl w:val="0"/>
          <w:numId w:val="42"/>
        </w:numPr>
        <w:ind w:left="426"/>
        <w:rPr>
          <w:szCs w:val="24"/>
        </w:rPr>
      </w:pPr>
      <w:r>
        <w:rPr>
          <w:szCs w:val="24"/>
        </w:rPr>
        <w:t>1</w:t>
      </w:r>
      <w:r w:rsidR="001C6832">
        <w:rPr>
          <w:szCs w:val="24"/>
        </w:rPr>
        <w:tab/>
      </w:r>
      <w:r w:rsidR="001C6832">
        <w:rPr>
          <w:szCs w:val="24"/>
        </w:rPr>
        <w:tab/>
      </w:r>
      <w:r>
        <w:rPr>
          <w:szCs w:val="24"/>
        </w:rPr>
        <w:t xml:space="preserve">: </w:t>
      </w:r>
      <w:r w:rsidR="00FA654E">
        <w:rPr>
          <w:szCs w:val="24"/>
        </w:rPr>
        <w:t>TileChromosome menggunakan class ChromosomeBase yang telah disediakan oleh GeneticSharp untuk membuat kromosom yang bisa dipakai</w:t>
      </w:r>
      <w:r w:rsidR="00667F0F">
        <w:rPr>
          <w:szCs w:val="24"/>
        </w:rPr>
        <w:t xml:space="preserve"> untuk Genetic Algorithm nanti.</w:t>
      </w:r>
    </w:p>
    <w:p w14:paraId="5F81B36B" w14:textId="5516380C" w:rsidR="004A022C" w:rsidRPr="007071FD" w:rsidRDefault="001C6832" w:rsidP="001C6832">
      <w:pPr>
        <w:pStyle w:val="ListParagraph"/>
        <w:numPr>
          <w:ilvl w:val="0"/>
          <w:numId w:val="42"/>
        </w:numPr>
        <w:ind w:left="426" w:hanging="426"/>
      </w:pPr>
      <w:r w:rsidRPr="001C6832">
        <w:rPr>
          <w:szCs w:val="24"/>
        </w:rPr>
        <w:t>3</w:t>
      </w:r>
      <w:r w:rsidR="00DF5CBF">
        <w:rPr>
          <w:szCs w:val="24"/>
        </w:rPr>
        <w:t>–</w:t>
      </w:r>
      <w:r w:rsidRPr="001C6832">
        <w:rPr>
          <w:szCs w:val="24"/>
        </w:rPr>
        <w:t>4</w:t>
      </w:r>
      <w:r w:rsidR="00DF5CBF">
        <w:rPr>
          <w:szCs w:val="24"/>
        </w:rPr>
        <w:t>&amp;8-9</w:t>
      </w:r>
      <w:r w:rsidRPr="001C6832">
        <w:rPr>
          <w:szCs w:val="24"/>
        </w:rPr>
        <w:t xml:space="preserve"> </w:t>
      </w:r>
      <w:r>
        <w:rPr>
          <w:szCs w:val="24"/>
        </w:rPr>
        <w:tab/>
      </w:r>
      <w:r w:rsidRPr="001C6832">
        <w:rPr>
          <w:szCs w:val="24"/>
        </w:rPr>
        <w:t xml:space="preserve">: Jujur ini ada karena wiki memasukkan ini di dalam tutorial, jadi kode ini </w:t>
      </w:r>
      <w:r>
        <w:rPr>
          <w:szCs w:val="24"/>
        </w:rPr>
        <w:t>tidak pasti memiliki kontribusi, tetapi dimasukkan aja agar aman</w:t>
      </w:r>
      <w:r w:rsidR="007071FD">
        <w:rPr>
          <w:szCs w:val="24"/>
        </w:rPr>
        <w:t>.</w:t>
      </w:r>
    </w:p>
    <w:p w14:paraId="280AC00B" w14:textId="065791C9" w:rsidR="007071FD" w:rsidRDefault="00C26E6E" w:rsidP="001C6832">
      <w:pPr>
        <w:pStyle w:val="ListParagraph"/>
        <w:numPr>
          <w:ilvl w:val="0"/>
          <w:numId w:val="42"/>
        </w:numPr>
        <w:ind w:left="426" w:hanging="426"/>
      </w:pPr>
      <w:r>
        <w:t>6</w:t>
      </w:r>
      <w:r>
        <w:tab/>
      </w:r>
      <w:r>
        <w:tab/>
        <w:t xml:space="preserve">: Constructor untuk </w:t>
      </w:r>
      <w:r w:rsidR="00F72F51">
        <w:t xml:space="preserve">membuat kromosom baru dengan parameter ukuran map yang </w:t>
      </w:r>
      <w:r w:rsidR="008217B3">
        <w:t xml:space="preserve">berisi luas dari level dan </w:t>
      </w:r>
      <w:r w:rsidR="00E80EEC">
        <w:t>powerup yang berisi jumlah powerup yang berada dalam map ini.</w:t>
      </w:r>
    </w:p>
    <w:p w14:paraId="3F99DFE1" w14:textId="0660B2CE" w:rsidR="003B35C5" w:rsidRDefault="003B35C5" w:rsidP="001C6832">
      <w:pPr>
        <w:pStyle w:val="ListParagraph"/>
        <w:numPr>
          <w:ilvl w:val="0"/>
          <w:numId w:val="42"/>
        </w:numPr>
        <w:ind w:left="426" w:hanging="426"/>
      </w:pPr>
      <w:r>
        <w:t>11</w:t>
      </w:r>
      <w:r>
        <w:tab/>
      </w:r>
      <w:r>
        <w:tab/>
        <w:t>: Variabel mapValues akan diisi dengan sebuah array integer yang berukuran luas level dan akan diisi oleh angka dengan range 0 – 2.</w:t>
      </w:r>
    </w:p>
    <w:p w14:paraId="25505657" w14:textId="53DAE8A6" w:rsidR="003B35C5" w:rsidRDefault="003B35C5" w:rsidP="001C6832">
      <w:pPr>
        <w:pStyle w:val="ListParagraph"/>
        <w:numPr>
          <w:ilvl w:val="0"/>
          <w:numId w:val="42"/>
        </w:numPr>
        <w:ind w:left="426" w:hanging="426"/>
      </w:pPr>
      <w:r>
        <w:t>12 – 13</w:t>
      </w:r>
      <w:r>
        <w:tab/>
        <w:t>:</w:t>
      </w:r>
      <w:r w:rsidR="00E14627">
        <w:t xml:space="preserve"> Fungsi ini </w:t>
      </w:r>
      <w:r w:rsidR="004C7F23">
        <w:t>adalah untuk mengisi Kromosom dari class ini (yang berada di class ChromosomeBase) dengan MapValues.</w:t>
      </w:r>
    </w:p>
    <w:p w14:paraId="55423C35" w14:textId="2F578A1C" w:rsidR="000D0BA7" w:rsidRDefault="00137006" w:rsidP="001C6832">
      <w:pPr>
        <w:pStyle w:val="ListParagraph"/>
        <w:numPr>
          <w:ilvl w:val="0"/>
          <w:numId w:val="42"/>
        </w:numPr>
        <w:ind w:left="426" w:hanging="426"/>
      </w:pPr>
      <w:r>
        <w:t>14 – 19</w:t>
      </w:r>
      <w:r>
        <w:tab/>
        <w:t>: Mengubah 5 gene dalam kromosom menjadi integer 3, dimana 3 adalah representasi atas seorang karakter, dan ini dilakukan untuk mempermudah proses Generasi</w:t>
      </w:r>
      <w:r w:rsidR="00BB1C0C">
        <w:t>.</w:t>
      </w:r>
    </w:p>
    <w:p w14:paraId="3B0B761B" w14:textId="6FD30EDB" w:rsidR="00BB1C0C" w:rsidRDefault="00BB1C0C" w:rsidP="001C6832">
      <w:pPr>
        <w:pStyle w:val="ListParagraph"/>
        <w:numPr>
          <w:ilvl w:val="0"/>
          <w:numId w:val="42"/>
        </w:numPr>
        <w:ind w:left="426" w:hanging="426"/>
      </w:pPr>
      <w:r>
        <w:lastRenderedPageBreak/>
        <w:t>20 – 25</w:t>
      </w:r>
      <w:r>
        <w:tab/>
        <w:t>: Sama seperti proses diatas, hanya ketimbang mengganti gene menjadi 3, gene diganti menjadi 2 yang merepresentasikan bola spesial di level.</w:t>
      </w:r>
    </w:p>
    <w:p w14:paraId="47ECE783" w14:textId="77777777" w:rsidR="00E31C37" w:rsidRDefault="00BB1C0C" w:rsidP="001C6832">
      <w:pPr>
        <w:pStyle w:val="ListParagraph"/>
        <w:numPr>
          <w:ilvl w:val="0"/>
          <w:numId w:val="42"/>
        </w:numPr>
        <w:ind w:left="426" w:hanging="426"/>
      </w:pPr>
      <w:r>
        <w:t>28-30</w:t>
      </w:r>
      <w:r>
        <w:tab/>
        <w:t xml:space="preserve">: Override function yang dipakai untuk Membuat gene baru, sepertinya dipakai dalam beberapa </w:t>
      </w:r>
      <w:r w:rsidR="00E31C37">
        <w:t>Mutation yang disediakan.</w:t>
      </w:r>
    </w:p>
    <w:p w14:paraId="39D4E6D0" w14:textId="168E32EB" w:rsidR="00E31C37" w:rsidRDefault="00E31C37" w:rsidP="001C6832">
      <w:pPr>
        <w:pStyle w:val="ListParagraph"/>
        <w:numPr>
          <w:ilvl w:val="0"/>
          <w:numId w:val="42"/>
        </w:numPr>
        <w:ind w:left="426" w:hanging="426"/>
      </w:pPr>
      <w:r>
        <w:t>32 – 33</w:t>
      </w:r>
      <w:r>
        <w:tab/>
        <w:t>: Fungsi yang dipakai untuk membuat kromosom baru? Sulit melihat kegunaan fungsi ini karena terdapat Clone beberapa baris dibawah.</w:t>
      </w:r>
    </w:p>
    <w:p w14:paraId="4AAE5832" w14:textId="18D42E27" w:rsidR="00BB1C0C" w:rsidRDefault="00E31C37" w:rsidP="001C6832">
      <w:pPr>
        <w:pStyle w:val="ListParagraph"/>
        <w:numPr>
          <w:ilvl w:val="0"/>
          <w:numId w:val="42"/>
        </w:numPr>
        <w:ind w:left="426" w:hanging="426"/>
      </w:pPr>
      <w:r>
        <w:t>36 – 38</w:t>
      </w:r>
      <w:r>
        <w:tab/>
        <w:t>: Fungsi ini dipakai untuk menduplikat kromosom</w:t>
      </w:r>
      <w:r w:rsidR="00F82AA3">
        <w:t>, dimana fungsi ini tampaknya krusial dalam fase seleksi untuk menduplikat kromosom ke generasi baru.</w:t>
      </w:r>
    </w:p>
    <w:p w14:paraId="2F70E841" w14:textId="1727CB06" w:rsidR="00B74815" w:rsidRDefault="00B74815" w:rsidP="00B74815">
      <w:pPr>
        <w:pStyle w:val="STTSAlgoritmaContent"/>
        <w:numPr>
          <w:ilvl w:val="0"/>
          <w:numId w:val="0"/>
        </w:numPr>
        <w:ind w:left="624" w:hanging="624"/>
      </w:pPr>
    </w:p>
    <w:p w14:paraId="1FCE163A" w14:textId="3BF4F0F5" w:rsidR="00BB65A9" w:rsidRDefault="00BB65A9" w:rsidP="00BB65A9">
      <w:pPr>
        <w:pStyle w:val="STTSJudulSubBab"/>
        <w:numPr>
          <w:ilvl w:val="0"/>
          <w:numId w:val="14"/>
        </w:numPr>
        <w:ind w:left="709" w:hanging="709"/>
      </w:pPr>
      <w:r>
        <w:t>Templated Map Chromosome</w:t>
      </w:r>
    </w:p>
    <w:p w14:paraId="3DC7E140" w14:textId="7EA558D9" w:rsidR="00BB65A9" w:rsidRDefault="001D6084" w:rsidP="00A8590B">
      <w:pPr>
        <w:ind w:firstLine="709"/>
      </w:pPr>
      <w:r>
        <w:t>Sekarang setelah melihat kode Tile Chromosome,</w:t>
      </w:r>
      <w:r w:rsidR="00A8590B">
        <w:t xml:space="preserve"> akan ditunjukkan kode yang digunakan untuk membuat Template Map Chromosome, tetapi sebelum itu, kromosom ini menggunakan class lain yang dipakai untuk mengganti angka – angka dalam gene menjadi template 5X5, berikut adalah class tersebut :</w:t>
      </w:r>
    </w:p>
    <w:p w14:paraId="375DAD4C" w14:textId="77777777" w:rsidR="00BB65A9" w:rsidRDefault="00BB65A9" w:rsidP="001D6084">
      <w:pPr>
        <w:pStyle w:val="STTSJudulSubBab"/>
      </w:pPr>
    </w:p>
    <w:p w14:paraId="58A21526" w14:textId="211A5BF6" w:rsidR="00A8590B" w:rsidRDefault="004D05E7" w:rsidP="00A8590B">
      <w:pPr>
        <w:pStyle w:val="STTSAlgoritma"/>
      </w:pPr>
      <w:r>
        <w:t xml:space="preserve">Segmen Program </w:t>
      </w:r>
      <w:r w:rsidR="00A8590B">
        <w:t xml:space="preserve"> 6</w:t>
      </w:r>
      <w:r w:rsidR="00D71308">
        <w:t>.2</w:t>
      </w:r>
      <w:r w:rsidR="00A8590B">
        <w:t xml:space="preserve"> Class </w:t>
      </w:r>
      <w:r w:rsidR="006953AE">
        <w:t>PossibleTemplates</w:t>
      </w:r>
    </w:p>
    <w:p w14:paraId="11E6A705" w14:textId="0D10B6D5" w:rsidR="00A8590B" w:rsidRDefault="00A8590B" w:rsidP="00A8590B">
      <w:pPr>
        <w:pStyle w:val="STTSAlgoritmaContent"/>
        <w:numPr>
          <w:ilvl w:val="0"/>
          <w:numId w:val="18"/>
        </w:numPr>
        <w:ind w:left="567" w:hanging="567"/>
      </w:pPr>
      <w:r w:rsidRPr="00A8590B">
        <w:t>public static class PossibleTemplates</w:t>
      </w:r>
      <w:r>
        <w:t>{</w:t>
      </w:r>
    </w:p>
    <w:p w14:paraId="7DC6BE8B" w14:textId="21D3F797" w:rsidR="00A8590B" w:rsidRDefault="00A8590B" w:rsidP="00A8590B">
      <w:pPr>
        <w:pStyle w:val="STTSAlgoritmaContent"/>
        <w:numPr>
          <w:ilvl w:val="0"/>
          <w:numId w:val="18"/>
        </w:numPr>
        <w:ind w:left="567" w:hanging="567"/>
      </w:pPr>
      <w:r>
        <w:t xml:space="preserve"> </w:t>
      </w:r>
    </w:p>
    <w:p w14:paraId="0D70C78F" w14:textId="11EFB65E" w:rsidR="00A8590B" w:rsidRDefault="00A8590B" w:rsidP="00A8590B">
      <w:pPr>
        <w:pStyle w:val="STTSAlgoritmaContent"/>
        <w:numPr>
          <w:ilvl w:val="0"/>
          <w:numId w:val="18"/>
        </w:numPr>
        <w:ind w:left="567" w:hanging="567"/>
      </w:pPr>
      <w:r w:rsidRPr="00A8590B">
        <w:t>public static int[][,] oneWayTemplates = new int[][,]</w:t>
      </w:r>
      <w:r>
        <w:t>{…}</w:t>
      </w:r>
    </w:p>
    <w:p w14:paraId="37A2C047" w14:textId="70E3EBED" w:rsidR="00A8590B" w:rsidRDefault="00A8590B" w:rsidP="00A8590B">
      <w:pPr>
        <w:pStyle w:val="STTSAlgoritmaContent"/>
        <w:numPr>
          <w:ilvl w:val="0"/>
          <w:numId w:val="18"/>
        </w:numPr>
        <w:ind w:left="567" w:hanging="567"/>
      </w:pPr>
      <w:r w:rsidRPr="00A8590B">
        <w:t xml:space="preserve">public static int[][,] </w:t>
      </w:r>
      <w:r w:rsidR="00833277">
        <w:t>two</w:t>
      </w:r>
      <w:r w:rsidRPr="00A8590B">
        <w:t>WayTemplates = new int[][,]</w:t>
      </w:r>
      <w:r>
        <w:t>{…}</w:t>
      </w:r>
    </w:p>
    <w:p w14:paraId="4D663D06" w14:textId="64B31F88" w:rsidR="00A8590B" w:rsidRDefault="00A8590B" w:rsidP="00A8590B">
      <w:pPr>
        <w:pStyle w:val="STTSAlgoritmaContent"/>
        <w:numPr>
          <w:ilvl w:val="0"/>
          <w:numId w:val="18"/>
        </w:numPr>
        <w:ind w:left="567" w:hanging="567"/>
      </w:pPr>
      <w:r w:rsidRPr="00A8590B">
        <w:t xml:space="preserve">public static int[][,] </w:t>
      </w:r>
      <w:r w:rsidR="00833277">
        <w:t>four</w:t>
      </w:r>
      <w:r w:rsidRPr="00A8590B">
        <w:t>WayTemplates = new int[][,]</w:t>
      </w:r>
      <w:r>
        <w:t>{…}</w:t>
      </w:r>
    </w:p>
    <w:p w14:paraId="6EE739D6" w14:textId="6A95CF7B" w:rsidR="00A8590B" w:rsidRDefault="00833277" w:rsidP="00A8590B">
      <w:pPr>
        <w:pStyle w:val="STTSAlgoritmaContent"/>
        <w:numPr>
          <w:ilvl w:val="0"/>
          <w:numId w:val="18"/>
        </w:numPr>
        <w:ind w:left="567" w:hanging="567"/>
      </w:pPr>
      <w:r>
        <w:t xml:space="preserve"> </w:t>
      </w:r>
    </w:p>
    <w:p w14:paraId="58A5A70D" w14:textId="6CD696B8" w:rsidR="00833277" w:rsidRDefault="00833277" w:rsidP="00A8590B">
      <w:pPr>
        <w:pStyle w:val="STTSAlgoritmaContent"/>
        <w:numPr>
          <w:ilvl w:val="0"/>
          <w:numId w:val="18"/>
        </w:numPr>
        <w:ind w:left="567" w:hanging="567"/>
      </w:pPr>
      <w:r w:rsidRPr="00833277">
        <w:t>public static int getTemplateAmount()</w:t>
      </w:r>
      <w:r>
        <w:t>{</w:t>
      </w:r>
    </w:p>
    <w:p w14:paraId="4A9BAFA0" w14:textId="4EFD774D" w:rsidR="00833277" w:rsidRDefault="00833277" w:rsidP="00A8590B">
      <w:pPr>
        <w:pStyle w:val="STTSAlgoritmaContent"/>
        <w:numPr>
          <w:ilvl w:val="0"/>
          <w:numId w:val="18"/>
        </w:numPr>
        <w:ind w:left="567" w:hanging="567"/>
      </w:pPr>
      <w:r>
        <w:t xml:space="preserve">  </w:t>
      </w:r>
      <w:r w:rsidRPr="00833277">
        <w:t>return oneWayTemplates.Length + twoWayTemplates.Length * 2 + fourWayTemplates.Length * 4;</w:t>
      </w:r>
    </w:p>
    <w:p w14:paraId="45122225" w14:textId="63B4BF94" w:rsidR="00833277" w:rsidRDefault="00833277" w:rsidP="00A8590B">
      <w:pPr>
        <w:pStyle w:val="STTSAlgoritmaContent"/>
        <w:numPr>
          <w:ilvl w:val="0"/>
          <w:numId w:val="18"/>
        </w:numPr>
        <w:ind w:left="567" w:hanging="567"/>
      </w:pPr>
      <w:r>
        <w:t>}</w:t>
      </w:r>
    </w:p>
    <w:p w14:paraId="5E3B770E" w14:textId="77777777" w:rsidR="00555761" w:rsidRDefault="00555761" w:rsidP="00833277">
      <w:pPr>
        <w:pStyle w:val="STTSAlgoritmaContent"/>
        <w:numPr>
          <w:ilvl w:val="0"/>
          <w:numId w:val="18"/>
        </w:numPr>
        <w:ind w:left="567" w:hanging="567"/>
      </w:pPr>
    </w:p>
    <w:p w14:paraId="3D9767E6" w14:textId="3A31C3A8" w:rsidR="00833277" w:rsidRDefault="00833277" w:rsidP="00833277">
      <w:pPr>
        <w:pStyle w:val="STTSAlgoritmaContent"/>
        <w:numPr>
          <w:ilvl w:val="0"/>
          <w:numId w:val="18"/>
        </w:numPr>
        <w:ind w:left="567" w:hanging="567"/>
      </w:pPr>
      <w:r w:rsidRPr="00833277">
        <w:t>public static int[,] getTemplate(int id)</w:t>
      </w:r>
      <w:r>
        <w:t>{</w:t>
      </w:r>
    </w:p>
    <w:p w14:paraId="309D5E87" w14:textId="10697ECA" w:rsidR="00833277" w:rsidRDefault="00555761" w:rsidP="00833277">
      <w:pPr>
        <w:pStyle w:val="STTSAlgoritmaContent"/>
      </w:pPr>
      <w:r>
        <w:t xml:space="preserve">  </w:t>
      </w:r>
      <w:r w:rsidR="00833277">
        <w:t>int tempID = id;</w:t>
      </w:r>
    </w:p>
    <w:p w14:paraId="57CA082F" w14:textId="49219D7D" w:rsidR="00833277" w:rsidRDefault="00833277" w:rsidP="00833277">
      <w:pPr>
        <w:pStyle w:val="STTSAlgoritmaContent"/>
      </w:pPr>
      <w:r>
        <w:t xml:space="preserve">  if (tempID &lt; 0)</w:t>
      </w:r>
    </w:p>
    <w:p w14:paraId="722BE5CA" w14:textId="6864C505" w:rsidR="00833277" w:rsidRDefault="00833277" w:rsidP="00833277">
      <w:pPr>
        <w:pStyle w:val="STTSAlgoritmaContent"/>
      </w:pPr>
      <w:r>
        <w:t xml:space="preserve">    tempID = -tempID - 1;</w:t>
      </w:r>
    </w:p>
    <w:p w14:paraId="191B72B1" w14:textId="77777777" w:rsidR="00833277" w:rsidRDefault="00833277" w:rsidP="00833277">
      <w:pPr>
        <w:pStyle w:val="STTSAlgoritmaContent"/>
      </w:pPr>
    </w:p>
    <w:p w14:paraId="4D0BB0F7" w14:textId="545BA927" w:rsidR="00833277" w:rsidRDefault="00833277" w:rsidP="00833277">
      <w:pPr>
        <w:pStyle w:val="STTSAlgoritmaContent"/>
      </w:pPr>
      <w:r>
        <w:t>int rotation;</w:t>
      </w:r>
    </w:p>
    <w:p w14:paraId="5490C434" w14:textId="5EF1A578" w:rsidR="00833277" w:rsidRDefault="00833277" w:rsidP="00833277">
      <w:pPr>
        <w:pStyle w:val="STTSAlgoritmaContent"/>
      </w:pPr>
      <w:r>
        <w:t xml:space="preserve">  int[,] chosenTemplate;</w:t>
      </w:r>
    </w:p>
    <w:p w14:paraId="50C3DBE0" w14:textId="77777777" w:rsidR="00833277" w:rsidRDefault="00833277" w:rsidP="00833277">
      <w:pPr>
        <w:pStyle w:val="STTSAlgoritmaContent"/>
      </w:pPr>
    </w:p>
    <w:p w14:paraId="48AE261B" w14:textId="15695936" w:rsidR="00833277" w:rsidRDefault="00833277" w:rsidP="00833277">
      <w:pPr>
        <w:pStyle w:val="STTSAlgoritmaContent"/>
      </w:pPr>
      <w:r>
        <w:t xml:space="preserve">  if (tempID &lt; oneWayTemplates.Length){</w:t>
      </w:r>
    </w:p>
    <w:p w14:paraId="5BF8B7C4" w14:textId="0A0D0E9E" w:rsidR="00833277" w:rsidRDefault="00833277" w:rsidP="00833277">
      <w:pPr>
        <w:pStyle w:val="STTSAlgoritmaContent"/>
      </w:pPr>
      <w:r>
        <w:t xml:space="preserve">    rotation = 0;</w:t>
      </w:r>
    </w:p>
    <w:p w14:paraId="6FAED1DC" w14:textId="37DCCD93" w:rsidR="00833277" w:rsidRDefault="00833277" w:rsidP="00833277">
      <w:pPr>
        <w:pStyle w:val="STTSAlgoritmaContent"/>
      </w:pPr>
      <w:r>
        <w:t xml:space="preserve">    chosenTemplate = oneWayTemplates[tempID];</w:t>
      </w:r>
    </w:p>
    <w:p w14:paraId="20B5E833" w14:textId="264A5E67" w:rsidR="00833277" w:rsidRDefault="00833277" w:rsidP="00833277">
      <w:pPr>
        <w:pStyle w:val="STTSAlgoritmaContent"/>
      </w:pPr>
      <w:r>
        <w:t xml:space="preserve">  }</w:t>
      </w:r>
    </w:p>
    <w:p w14:paraId="0E9D3233" w14:textId="77777777" w:rsidR="006A28DA" w:rsidRDefault="006A28DA" w:rsidP="00833277">
      <w:pPr>
        <w:pStyle w:val="STTSAlgoritmaContent"/>
      </w:pPr>
    </w:p>
    <w:p w14:paraId="4B9DB49F" w14:textId="12A295A4" w:rsidR="006A28DA" w:rsidRDefault="006A28DA" w:rsidP="006A28DA">
      <w:pPr>
        <w:pStyle w:val="STTSAlgoritma"/>
      </w:pPr>
      <w:r>
        <w:lastRenderedPageBreak/>
        <w:t xml:space="preserve">Segmen Program </w:t>
      </w:r>
      <w:r w:rsidRPr="00B45FB2">
        <w:t xml:space="preserve"> </w:t>
      </w:r>
      <w:r>
        <w:t>6</w:t>
      </w:r>
      <w:r w:rsidR="00D71308">
        <w:t>.2</w:t>
      </w:r>
      <w:r w:rsidRPr="00B45FB2">
        <w:t xml:space="preserve"> (Lanjutan)</w:t>
      </w:r>
      <w:r>
        <w:t xml:space="preserve"> </w:t>
      </w:r>
    </w:p>
    <w:p w14:paraId="0AF50885" w14:textId="3F9B8081" w:rsidR="00833277" w:rsidRDefault="00833277" w:rsidP="00833277">
      <w:pPr>
        <w:pStyle w:val="STTSAlgoritmaContent"/>
      </w:pPr>
      <w:r>
        <w:t xml:space="preserve">  else if (tempID &lt; oneWayTemplates.Length + twoWayTemplates.Length * 2){</w:t>
      </w:r>
    </w:p>
    <w:p w14:paraId="75548DAF" w14:textId="418D3DBD" w:rsidR="00833277" w:rsidRDefault="00833277" w:rsidP="00833277">
      <w:pPr>
        <w:pStyle w:val="STTSAlgoritmaContent"/>
      </w:pPr>
      <w:r>
        <w:t xml:space="preserve">    tempID -= oneWayTemplates.Length;</w:t>
      </w:r>
    </w:p>
    <w:p w14:paraId="47CC7BB1" w14:textId="342BA86A" w:rsidR="00833277" w:rsidRDefault="00833277" w:rsidP="00833277">
      <w:pPr>
        <w:pStyle w:val="STTSAlgoritmaContent"/>
      </w:pPr>
      <w:r>
        <w:t xml:space="preserve">    rotation = tempID % 2;</w:t>
      </w:r>
    </w:p>
    <w:p w14:paraId="0AB21EBA" w14:textId="3020DF08" w:rsidR="00833277" w:rsidRDefault="00833277" w:rsidP="00833277">
      <w:pPr>
        <w:pStyle w:val="STTSAlgoritmaContent"/>
      </w:pPr>
      <w:r>
        <w:t xml:space="preserve">    chosenTemplate = twoWayTemplates[Mathf.FloorToInt(tempID / 2)];</w:t>
      </w:r>
    </w:p>
    <w:p w14:paraId="6E518ED9" w14:textId="40D0C7D9" w:rsidR="00833277" w:rsidRDefault="00833277" w:rsidP="00833277">
      <w:pPr>
        <w:pStyle w:val="STTSAlgoritmaContent"/>
      </w:pPr>
      <w:r>
        <w:t xml:space="preserve">  }</w:t>
      </w:r>
    </w:p>
    <w:p w14:paraId="0028D18F" w14:textId="46AE11AF" w:rsidR="00833277" w:rsidRDefault="00833277" w:rsidP="00833277">
      <w:pPr>
        <w:pStyle w:val="STTSAlgoritmaContent"/>
      </w:pPr>
      <w:r>
        <w:t>else{</w:t>
      </w:r>
    </w:p>
    <w:p w14:paraId="38FC03B6" w14:textId="597E3DE8" w:rsidR="00833277" w:rsidRDefault="00833277" w:rsidP="00833277">
      <w:pPr>
        <w:pStyle w:val="STTSAlgoritmaContent"/>
      </w:pPr>
      <w:r>
        <w:t xml:space="preserve">    tempID = tempID - oneWayTemplates.Length - (twoWayTemplates.Length * 2);</w:t>
      </w:r>
    </w:p>
    <w:p w14:paraId="37272FC4" w14:textId="63132F9F" w:rsidR="00833277" w:rsidRDefault="00833277" w:rsidP="00833277">
      <w:pPr>
        <w:pStyle w:val="STTSAlgoritmaContent"/>
      </w:pPr>
      <w:r>
        <w:t xml:space="preserve">    rotation = tempID % 4;</w:t>
      </w:r>
    </w:p>
    <w:p w14:paraId="75604179" w14:textId="29C05F00" w:rsidR="00833277" w:rsidRDefault="00833277" w:rsidP="00833277">
      <w:pPr>
        <w:pStyle w:val="STTSAlgoritmaContent"/>
      </w:pPr>
      <w:r>
        <w:t xml:space="preserve">    chosenTemplate = fourWayTemplates[Mathf.FloorToInt(tempID / 4)];</w:t>
      </w:r>
    </w:p>
    <w:p w14:paraId="4D010E00" w14:textId="1688CAF0" w:rsidR="00833277" w:rsidRDefault="00833277" w:rsidP="00833277">
      <w:pPr>
        <w:pStyle w:val="STTSAlgoritmaContent"/>
      </w:pPr>
      <w:r>
        <w:t xml:space="preserve">  }</w:t>
      </w:r>
    </w:p>
    <w:p w14:paraId="091A9B8B" w14:textId="77777777" w:rsidR="00833277" w:rsidRDefault="00833277" w:rsidP="00833277">
      <w:pPr>
        <w:pStyle w:val="STTSAlgoritmaContent"/>
      </w:pPr>
    </w:p>
    <w:p w14:paraId="5CCDE595" w14:textId="41BAFA8D" w:rsidR="00833277" w:rsidRDefault="00833277" w:rsidP="00833277">
      <w:pPr>
        <w:pStyle w:val="STTSAlgoritmaContent"/>
      </w:pPr>
      <w:r>
        <w:t xml:space="preserve">  int[,] resultTemplate = new int[5, 5];</w:t>
      </w:r>
    </w:p>
    <w:p w14:paraId="61ED66E9" w14:textId="03D0EC69" w:rsidR="00833277" w:rsidRDefault="00833277" w:rsidP="00833277">
      <w:pPr>
        <w:pStyle w:val="STTSAlgoritmaContent"/>
      </w:pPr>
      <w:r>
        <w:t xml:space="preserve">  if (rotation == 0)</w:t>
      </w:r>
    </w:p>
    <w:p w14:paraId="6B91D40E" w14:textId="007CE31E" w:rsidR="00833277" w:rsidRDefault="00833277" w:rsidP="00833277">
      <w:pPr>
        <w:pStyle w:val="STTSAlgoritmaContent"/>
      </w:pPr>
      <w:r>
        <w:t xml:space="preserve">    resultTemplate = (int[,])chosenTemplate.Clone();</w:t>
      </w:r>
    </w:p>
    <w:p w14:paraId="54810E00" w14:textId="23E8FF2C" w:rsidR="00833277" w:rsidRDefault="00833277" w:rsidP="00833277">
      <w:pPr>
        <w:pStyle w:val="STTSAlgoritmaContent"/>
      </w:pPr>
      <w:r>
        <w:t xml:space="preserve">  else if (rotation == 1)</w:t>
      </w:r>
    </w:p>
    <w:p w14:paraId="76030C02" w14:textId="10F02208" w:rsidR="00833277" w:rsidRDefault="00833277" w:rsidP="00833277">
      <w:pPr>
        <w:pStyle w:val="STTSAlgoritmaContent"/>
      </w:pPr>
      <w:r>
        <w:t xml:space="preserve">    //rotasi ke kanan</w:t>
      </w:r>
    </w:p>
    <w:p w14:paraId="6DF0AC26" w14:textId="08A6EC3B" w:rsidR="00833277" w:rsidRDefault="00833277" w:rsidP="00833277">
      <w:pPr>
        <w:pStyle w:val="STTSAlgoritmaContent"/>
      </w:pPr>
      <w:r>
        <w:t xml:space="preserve">    for (int i = 0; i &lt; 5; i++)</w:t>
      </w:r>
    </w:p>
    <w:p w14:paraId="45091EB9" w14:textId="1CEDD73A" w:rsidR="00833277" w:rsidRDefault="00833277" w:rsidP="00833277">
      <w:pPr>
        <w:pStyle w:val="STTSAlgoritmaContent"/>
      </w:pPr>
      <w:r>
        <w:t xml:space="preserve">      for (int j = 0; j &lt; 5; j++)</w:t>
      </w:r>
    </w:p>
    <w:p w14:paraId="09EC6EDC" w14:textId="66261D0B" w:rsidR="00833277" w:rsidRDefault="00833277" w:rsidP="00833277">
      <w:pPr>
        <w:pStyle w:val="STTSAlgoritmaContent"/>
      </w:pPr>
      <w:r>
        <w:t xml:space="preserve">        resultTemplate[j, 4 - i] = chosenTemplate[i, j];</w:t>
      </w:r>
    </w:p>
    <w:p w14:paraId="4E65A49E" w14:textId="4057454B" w:rsidR="00833277" w:rsidRDefault="006953AE" w:rsidP="00833277">
      <w:pPr>
        <w:pStyle w:val="STTSAlgoritmaContent"/>
      </w:pPr>
      <w:r>
        <w:t xml:space="preserve">  </w:t>
      </w:r>
      <w:r w:rsidR="00833277">
        <w:t>else if (rotation == 2)</w:t>
      </w:r>
    </w:p>
    <w:p w14:paraId="2C69322B" w14:textId="63FEE2D7" w:rsidR="00833277" w:rsidRDefault="006953AE" w:rsidP="00833277">
      <w:pPr>
        <w:pStyle w:val="STTSAlgoritmaContent"/>
      </w:pPr>
      <w:r>
        <w:t xml:space="preserve">    </w:t>
      </w:r>
      <w:r w:rsidR="00833277">
        <w:t>//rotasi ke 180 derajat</w:t>
      </w:r>
    </w:p>
    <w:p w14:paraId="5AB65D42" w14:textId="16DC8F86" w:rsidR="00833277" w:rsidRDefault="006953AE" w:rsidP="00833277">
      <w:pPr>
        <w:pStyle w:val="STTSAlgoritmaContent"/>
      </w:pPr>
      <w:r>
        <w:t xml:space="preserve">    </w:t>
      </w:r>
      <w:r w:rsidR="00833277">
        <w:t>for (int i = 0; i &lt; 5; i++)</w:t>
      </w:r>
    </w:p>
    <w:p w14:paraId="21248B50" w14:textId="4B103EC7" w:rsidR="00833277" w:rsidRDefault="006953AE" w:rsidP="00833277">
      <w:pPr>
        <w:pStyle w:val="STTSAlgoritmaContent"/>
      </w:pPr>
      <w:r>
        <w:t xml:space="preserve">      </w:t>
      </w:r>
      <w:r w:rsidR="00833277">
        <w:t>for (int j = 0; j &lt; 5; j++)</w:t>
      </w:r>
    </w:p>
    <w:p w14:paraId="120149D7" w14:textId="4A9D2154" w:rsidR="00833277" w:rsidRDefault="006953AE" w:rsidP="00833277">
      <w:pPr>
        <w:pStyle w:val="STTSAlgoritmaContent"/>
      </w:pPr>
      <w:r>
        <w:t xml:space="preserve">        </w:t>
      </w:r>
      <w:r w:rsidR="00833277">
        <w:t>resultTemplate[4 - i, 4 - j] = chosenTemplate[i, j];</w:t>
      </w:r>
    </w:p>
    <w:p w14:paraId="567A8569" w14:textId="23E854E4" w:rsidR="00833277" w:rsidRDefault="006953AE" w:rsidP="00833277">
      <w:pPr>
        <w:pStyle w:val="STTSAlgoritmaContent"/>
      </w:pPr>
      <w:r>
        <w:t xml:space="preserve">  </w:t>
      </w:r>
      <w:r w:rsidR="00833277">
        <w:t>else</w:t>
      </w:r>
    </w:p>
    <w:p w14:paraId="355CF1D9" w14:textId="6CFBC12E" w:rsidR="00833277" w:rsidRDefault="006953AE" w:rsidP="00833277">
      <w:pPr>
        <w:pStyle w:val="STTSAlgoritmaContent"/>
      </w:pPr>
      <w:r>
        <w:t xml:space="preserve">    </w:t>
      </w:r>
      <w:r w:rsidR="00833277">
        <w:t>//rotasi ke kiri</w:t>
      </w:r>
    </w:p>
    <w:p w14:paraId="49B6F077" w14:textId="1D32BA39" w:rsidR="00833277" w:rsidRDefault="006953AE" w:rsidP="00833277">
      <w:pPr>
        <w:pStyle w:val="STTSAlgoritmaContent"/>
      </w:pPr>
      <w:r>
        <w:t xml:space="preserve">    </w:t>
      </w:r>
      <w:r w:rsidR="00833277">
        <w:t>for (int i = 0; i &lt; 5; i++)</w:t>
      </w:r>
    </w:p>
    <w:p w14:paraId="0A33EEE2" w14:textId="453879C1" w:rsidR="00833277" w:rsidRDefault="006953AE" w:rsidP="00833277">
      <w:pPr>
        <w:pStyle w:val="STTSAlgoritmaContent"/>
      </w:pPr>
      <w:r>
        <w:t xml:space="preserve">      </w:t>
      </w:r>
      <w:r w:rsidR="00833277">
        <w:t>for (int j = 0; j &lt; 5; j++)</w:t>
      </w:r>
    </w:p>
    <w:p w14:paraId="05600BED" w14:textId="316F8DB3" w:rsidR="00833277" w:rsidRDefault="006953AE" w:rsidP="00833277">
      <w:pPr>
        <w:pStyle w:val="STTSAlgoritmaContent"/>
      </w:pPr>
      <w:r>
        <w:t xml:space="preserve">        </w:t>
      </w:r>
      <w:r w:rsidR="00833277">
        <w:t>resultTemplate[4 - j, i] = chosenTemplate[i, j];</w:t>
      </w:r>
    </w:p>
    <w:p w14:paraId="50B642F0" w14:textId="5E33F541" w:rsidR="00833277" w:rsidRDefault="006953AE" w:rsidP="00833277">
      <w:pPr>
        <w:pStyle w:val="STTSAlgoritmaContent"/>
      </w:pPr>
      <w:r>
        <w:t xml:space="preserve">  </w:t>
      </w:r>
      <w:r w:rsidR="00833277">
        <w:t>// kalau nomor yang diberi negatif beri power</w:t>
      </w:r>
    </w:p>
    <w:p w14:paraId="7B32C1BB" w14:textId="4AFFD264" w:rsidR="00833277" w:rsidRDefault="006953AE" w:rsidP="00833277">
      <w:pPr>
        <w:pStyle w:val="STTSAlgoritmaContent"/>
      </w:pPr>
      <w:r>
        <w:t xml:space="preserve">  </w:t>
      </w:r>
      <w:r w:rsidR="00833277">
        <w:t>if (id &lt; 0 &amp;&amp; resultTemplate[2, 2] == 0)</w:t>
      </w:r>
    </w:p>
    <w:p w14:paraId="653F2D40" w14:textId="278F5079" w:rsidR="00833277" w:rsidRDefault="006953AE" w:rsidP="00833277">
      <w:pPr>
        <w:pStyle w:val="STTSAlgoritmaContent"/>
      </w:pPr>
      <w:r>
        <w:t xml:space="preserve">    </w:t>
      </w:r>
      <w:r w:rsidR="00833277">
        <w:t>resultTemplate[2, 2] = 2;</w:t>
      </w:r>
    </w:p>
    <w:p w14:paraId="43B7D614" w14:textId="75BB3137" w:rsidR="00833277" w:rsidRDefault="006953AE" w:rsidP="00833277">
      <w:pPr>
        <w:pStyle w:val="STTSAlgoritmaContent"/>
      </w:pPr>
      <w:r>
        <w:t xml:space="preserve">  </w:t>
      </w:r>
      <w:r w:rsidR="00833277">
        <w:t>return resultTemplate;</w:t>
      </w:r>
    </w:p>
    <w:p w14:paraId="7AE47B64" w14:textId="361891E1" w:rsidR="00833277" w:rsidRDefault="00833277" w:rsidP="008E6E9F">
      <w:pPr>
        <w:pStyle w:val="STTSAlgoritmaContent"/>
      </w:pPr>
      <w:r>
        <w:t>}</w:t>
      </w:r>
    </w:p>
    <w:p w14:paraId="3BD3BA4A" w14:textId="77777777" w:rsidR="008E6E9F" w:rsidRDefault="008E6E9F" w:rsidP="008E6E9F">
      <w:pPr>
        <w:pStyle w:val="STTSAlgoritma"/>
        <w:spacing w:line="360" w:lineRule="auto"/>
      </w:pPr>
    </w:p>
    <w:p w14:paraId="005DFAF9" w14:textId="4CA675D2" w:rsidR="008E6E9F" w:rsidRPr="00555761" w:rsidRDefault="008E6E9F" w:rsidP="008E6E9F">
      <w:pPr>
        <w:ind w:firstLine="0"/>
      </w:pPr>
      <w:r>
        <w:t>Sekarang untuk penjelasan mengenai kode diatas :</w:t>
      </w:r>
    </w:p>
    <w:p w14:paraId="6115FFDF" w14:textId="1EB06B29" w:rsidR="008E6E9F" w:rsidRDefault="008E6E9F" w:rsidP="008E6E9F">
      <w:pPr>
        <w:pStyle w:val="ListParagraph"/>
        <w:numPr>
          <w:ilvl w:val="0"/>
          <w:numId w:val="42"/>
        </w:numPr>
        <w:ind w:left="426"/>
        <w:rPr>
          <w:szCs w:val="24"/>
        </w:rPr>
      </w:pPr>
      <w:r>
        <w:rPr>
          <w:szCs w:val="24"/>
        </w:rPr>
        <w:t>3 – 5</w:t>
      </w:r>
      <w:r>
        <w:rPr>
          <w:szCs w:val="24"/>
        </w:rPr>
        <w:tab/>
        <w:t>: Variabel one,two dan four way template akan diisi secara manual apa template – template yang bisa dipakai oleh sistem berdasarkan jumlah orientasi berbeda yang dapat dimiliki sebuah template. Alternatif lain adalah menempatkan template sebagai file external, tetapi dimasukkan dalam script secara hard code juga bekerja karena game tidak memerlukan daftar template yang bisa diganti.</w:t>
      </w:r>
    </w:p>
    <w:p w14:paraId="24060154" w14:textId="5329A551" w:rsidR="008E6E9F" w:rsidRPr="00555761" w:rsidRDefault="00555761" w:rsidP="008E6E9F">
      <w:pPr>
        <w:pStyle w:val="ListParagraph"/>
        <w:numPr>
          <w:ilvl w:val="0"/>
          <w:numId w:val="42"/>
        </w:numPr>
        <w:ind w:left="426" w:hanging="426"/>
      </w:pPr>
      <w:r>
        <w:rPr>
          <w:szCs w:val="24"/>
        </w:rPr>
        <w:lastRenderedPageBreak/>
        <w:t>7 – 9</w:t>
      </w:r>
      <w:r>
        <w:rPr>
          <w:szCs w:val="24"/>
        </w:rPr>
        <w:tab/>
      </w:r>
      <w:r w:rsidR="008E6E9F" w:rsidRPr="001C6832">
        <w:rPr>
          <w:szCs w:val="24"/>
        </w:rPr>
        <w:t xml:space="preserve">: </w:t>
      </w:r>
      <w:r>
        <w:rPr>
          <w:szCs w:val="24"/>
        </w:rPr>
        <w:t>Fungsi ini dipakai untuk mengambil jumlah potensial dari seluruh template, dimana four way dikali 4, two way dikali 2 dan one way tidak diubah, ketiga angka tersebut dijumlah dan di return sebagai jumlah potensial template yang tersedia.</w:t>
      </w:r>
    </w:p>
    <w:p w14:paraId="4E78D5A9" w14:textId="56B4405B" w:rsidR="00555761" w:rsidRDefault="00555761" w:rsidP="008E6E9F">
      <w:pPr>
        <w:pStyle w:val="ListParagraph"/>
        <w:numPr>
          <w:ilvl w:val="0"/>
          <w:numId w:val="42"/>
        </w:numPr>
        <w:ind w:left="426" w:hanging="426"/>
      </w:pPr>
      <w:r>
        <w:t>11 – 12</w:t>
      </w:r>
      <w:r>
        <w:tab/>
        <w:t>: Ini adala</w:t>
      </w:r>
      <w:r w:rsidR="004C7F23">
        <w:t>h</w:t>
      </w:r>
      <w:r>
        <w:t xml:space="preserve"> fungsi untuk mengambil template berdasarkan dari </w:t>
      </w:r>
      <w:r w:rsidR="0082397D">
        <w:t>id yang diberikan. Setelah memberi id tersebut, id akan disimpan ke dalam variabel tempID agar bisa diolah.</w:t>
      </w:r>
    </w:p>
    <w:p w14:paraId="5BC5E931" w14:textId="77777777" w:rsidR="00695C58" w:rsidRDefault="006F5AB5" w:rsidP="008E6E9F">
      <w:pPr>
        <w:pStyle w:val="ListParagraph"/>
        <w:numPr>
          <w:ilvl w:val="0"/>
          <w:numId w:val="42"/>
        </w:numPr>
        <w:ind w:left="426" w:hanging="426"/>
      </w:pPr>
      <w:r>
        <w:t>13 – 14</w:t>
      </w:r>
      <w:r>
        <w:tab/>
        <w:t>: Bila tempID bernilai negatif, maka tempID dimutlakkan lalu dikurangi satu. Bile tempID bernilai negatif, itu menandakan bila template tersebut bisa memiliki sebuah bola spesial di tengah template tersebut, jadi karena nilai negatif sudah disimpan di parameter id, maka tempID bisa diubah positif, lalu tempID dikurangi 1 karena ada 0 tetapi tidak ada -0, sehingga ini bekerja sebagai alternatif -0 tersebut.</w:t>
      </w:r>
    </w:p>
    <w:p w14:paraId="4B5B0301" w14:textId="77777777" w:rsidR="00E1686B" w:rsidRDefault="006F5AB5" w:rsidP="008E6E9F">
      <w:pPr>
        <w:pStyle w:val="ListParagraph"/>
        <w:numPr>
          <w:ilvl w:val="0"/>
          <w:numId w:val="42"/>
        </w:numPr>
        <w:ind w:left="426" w:hanging="426"/>
      </w:pPr>
      <w:r>
        <w:t xml:space="preserve"> </w:t>
      </w:r>
      <w:r w:rsidR="00695C58">
        <w:t>19 – 32</w:t>
      </w:r>
      <w:r w:rsidR="00695C58">
        <w:tab/>
        <w:t xml:space="preserve">: Di sini akan diambil berdasarkan tempID sebuah template yang akan direturn setelah diolah. Akan ada 2 variabel yang diisi, yaitu rotation yang mengatakan seberapa banyak rotasi template yang akan dilakukan nanti dan chosen template yang berisi template tersebut. </w:t>
      </w:r>
    </w:p>
    <w:p w14:paraId="22E1C30F" w14:textId="40E60CF7" w:rsidR="0082397D" w:rsidRDefault="00E1686B" w:rsidP="00E1686B">
      <w:pPr>
        <w:pStyle w:val="ListParagraph"/>
        <w:ind w:left="426" w:firstLine="0"/>
      </w:pPr>
      <w:r>
        <w:t>Tahap pertama dari metode ini adalah untuk melihat apabila tempID masuk dalam range one way, two way atau four way. Setelah ditentukan, tempID dikurangi dengan jumlah variabel dibawahnya, semisal bila tempID memasuki range four way dimana four way adalah yang paling terkhir diakses, maka tempID akan dikurangi panjang array one way dan two way dikali 2 (karena setiap isi array two way bisa diorientasikan 2 arah).</w:t>
      </w:r>
    </w:p>
    <w:p w14:paraId="20560110" w14:textId="2C234009" w:rsidR="00E1686B" w:rsidRDefault="00E1686B" w:rsidP="00CA2E9F">
      <w:pPr>
        <w:pStyle w:val="ListParagraph"/>
        <w:ind w:left="426" w:firstLine="0"/>
      </w:pPr>
      <w:r>
        <w:t>Dan setelah mendapat tempID, tempID tersebut akan di DIV oleh jumlah orientasi range array, bila kasus diatas maka akan didiv 4, lalu dari tempID div 4 maka akan diambil Template dari array template yang bersangkutan dan memasukkan template tersebut ke dalam variabel chosen template.</w:t>
      </w:r>
      <w:r w:rsidR="00205B40" w:rsidRPr="00205B40">
        <w:t xml:space="preserve"> </w:t>
      </w:r>
      <w:r w:rsidR="00205B40">
        <w:t>Dan terakhir untuk menentukan rotasi dari template, rotation akan diisi dengan tempID di MOD dengan jumlah orientasi range array.</w:t>
      </w:r>
    </w:p>
    <w:p w14:paraId="1F2EAC41" w14:textId="1532A858" w:rsidR="00695C58" w:rsidRDefault="00695C58" w:rsidP="008E6E9F">
      <w:pPr>
        <w:pStyle w:val="ListParagraph"/>
        <w:numPr>
          <w:ilvl w:val="0"/>
          <w:numId w:val="42"/>
        </w:numPr>
        <w:ind w:left="426" w:hanging="426"/>
      </w:pPr>
      <w:r>
        <w:t>34 – 51</w:t>
      </w:r>
      <w:r>
        <w:tab/>
        <w:t>:</w:t>
      </w:r>
      <w:r w:rsidR="00CA2E9F">
        <w:t xml:space="preserve"> Meski panjang, bagian ini sederhana, dimana template dirotasi sebanyak 90˚ * variabel rotation ke arah kanan.</w:t>
      </w:r>
    </w:p>
    <w:p w14:paraId="7520F43A" w14:textId="32DAA788" w:rsidR="00CA2E9F" w:rsidRPr="007071FD" w:rsidRDefault="00CA2E9F" w:rsidP="008E6E9F">
      <w:pPr>
        <w:pStyle w:val="ListParagraph"/>
        <w:numPr>
          <w:ilvl w:val="0"/>
          <w:numId w:val="42"/>
        </w:numPr>
        <w:ind w:left="426" w:hanging="426"/>
      </w:pPr>
      <w:r>
        <w:lastRenderedPageBreak/>
        <w:t>53 – 54</w:t>
      </w:r>
      <w:r>
        <w:tab/>
        <w:t>: Bila parameter ID bernilai negatif dan tile di paling tengah bernilai 0 (tidak ada apa apa), maka tile di tengah diberi bola spesial.</w:t>
      </w:r>
    </w:p>
    <w:p w14:paraId="7BC977C0" w14:textId="77777777" w:rsidR="008E6E9F" w:rsidRDefault="008E6E9F" w:rsidP="00833277">
      <w:pPr>
        <w:pStyle w:val="STTSAlgoritmaContent"/>
        <w:numPr>
          <w:ilvl w:val="0"/>
          <w:numId w:val="0"/>
        </w:numPr>
        <w:ind w:left="624" w:hanging="624"/>
      </w:pPr>
    </w:p>
    <w:p w14:paraId="479513CC" w14:textId="4BFDED55" w:rsidR="004C7F23" w:rsidRDefault="004C7F23" w:rsidP="004C7F23">
      <w:pPr>
        <w:ind w:firstLine="0"/>
      </w:pPr>
      <w:r>
        <w:t xml:space="preserve">Dengan Class PossibleTemplates dijelaskan, maka kita bisa masuk ke class TemplatedChromosome, sebuah Chromosome berbasis template : </w:t>
      </w:r>
    </w:p>
    <w:p w14:paraId="67EDD629" w14:textId="3F242E43" w:rsidR="006953AE" w:rsidRDefault="006953AE" w:rsidP="004C7F23">
      <w:pPr>
        <w:pStyle w:val="STTSAlgoritmaContent"/>
        <w:numPr>
          <w:ilvl w:val="0"/>
          <w:numId w:val="0"/>
        </w:numPr>
      </w:pPr>
    </w:p>
    <w:p w14:paraId="5C5B19BB" w14:textId="7A489F2D" w:rsidR="001C6832" w:rsidRDefault="004D05E7" w:rsidP="001C6832">
      <w:pPr>
        <w:pStyle w:val="STTSAlgoritma"/>
      </w:pPr>
      <w:r>
        <w:t xml:space="preserve">Segmen Program </w:t>
      </w:r>
      <w:r w:rsidR="001C6832">
        <w:t xml:space="preserve"> 6</w:t>
      </w:r>
      <w:r w:rsidR="00D71308">
        <w:t>.3</w:t>
      </w:r>
      <w:r w:rsidR="001C6832">
        <w:t xml:space="preserve"> </w:t>
      </w:r>
      <w:r w:rsidR="004C7F23">
        <w:t>Templated Map Chromosomes</w:t>
      </w:r>
    </w:p>
    <w:p w14:paraId="294CD956" w14:textId="6DF52AFD" w:rsidR="001C6832" w:rsidRPr="001C6832" w:rsidRDefault="001C6832">
      <w:pPr>
        <w:pStyle w:val="STTSAlgoritmaContent"/>
        <w:numPr>
          <w:ilvl w:val="0"/>
          <w:numId w:val="43"/>
        </w:numPr>
        <w:ind w:left="709" w:hanging="709"/>
      </w:pPr>
      <w:r w:rsidRPr="001C6832">
        <w:t>public class TemplatedMapChromosome : ChromosomeBase{</w:t>
      </w:r>
    </w:p>
    <w:p w14:paraId="45E6F6F9" w14:textId="77777777" w:rsidR="002F0FDF" w:rsidRDefault="002F0FDF" w:rsidP="001C6832">
      <w:pPr>
        <w:pStyle w:val="STTSAlgoritmaContent"/>
      </w:pPr>
    </w:p>
    <w:p w14:paraId="043A8426" w14:textId="392A98B8" w:rsidR="001C6832" w:rsidRPr="001C6832" w:rsidRDefault="001C6832" w:rsidP="001C6832">
      <w:pPr>
        <w:pStyle w:val="STTSAlgoritmaContent"/>
      </w:pPr>
      <w:r w:rsidRPr="001C6832">
        <w:t>private readonly int m_ukuranMap;</w:t>
      </w:r>
    </w:p>
    <w:p w14:paraId="332B4DA2" w14:textId="77777777" w:rsidR="002F0FDF" w:rsidRDefault="002F0FDF" w:rsidP="001C6832">
      <w:pPr>
        <w:pStyle w:val="STTSAlgoritmaContent"/>
      </w:pPr>
    </w:p>
    <w:p w14:paraId="2D2CD0B3" w14:textId="32319B51" w:rsidR="001C6832" w:rsidRPr="001C6832" w:rsidRDefault="001C6832" w:rsidP="002F0FDF">
      <w:pPr>
        <w:pStyle w:val="STTSAlgoritmaContent"/>
      </w:pPr>
      <w:r w:rsidRPr="001C6832">
        <w:t>public TemplatedMapChromosome(int ukuranMap) : base</w:t>
      </w:r>
      <w:r w:rsidR="002F0FDF">
        <w:t xml:space="preserve"> </w:t>
      </w:r>
      <w:r w:rsidRPr="001C6832">
        <w:t>(ukuranMap)</w:t>
      </w:r>
      <w:r w:rsidR="002F0FDF">
        <w:t>{</w:t>
      </w:r>
    </w:p>
    <w:p w14:paraId="2B4F384C" w14:textId="6A6E961C" w:rsidR="001C6832" w:rsidRPr="001C6832" w:rsidRDefault="002F0FDF" w:rsidP="001C6832">
      <w:pPr>
        <w:pStyle w:val="STTSAlgoritmaContent"/>
      </w:pPr>
      <w:r>
        <w:t xml:space="preserve">  </w:t>
      </w:r>
      <w:r w:rsidR="001C6832" w:rsidRPr="001C6832">
        <w:t>m_ukuranMap = ukuranMap;</w:t>
      </w:r>
    </w:p>
    <w:p w14:paraId="192F8A36" w14:textId="0CC4C684" w:rsidR="001C6832" w:rsidRPr="001C6832" w:rsidRDefault="002F0FDF" w:rsidP="001C6832">
      <w:pPr>
        <w:pStyle w:val="STTSAlgoritmaContent"/>
      </w:pPr>
      <w:r>
        <w:t xml:space="preserve">  </w:t>
      </w:r>
      <w:r w:rsidR="001C6832" w:rsidRPr="001C6832">
        <w:t>var mapValues = RandomizationProvider.Current.GetInts(ukuranMap, -(PossibleTemplates.getTemplateAmount()), (PossibleTemplates.getTemplateAmount()) - 1);</w:t>
      </w:r>
    </w:p>
    <w:p w14:paraId="4FD601D9" w14:textId="77777777" w:rsidR="001C6832" w:rsidRPr="001C6832" w:rsidRDefault="001C6832" w:rsidP="001C6832">
      <w:pPr>
        <w:pStyle w:val="STTSAlgoritmaContent"/>
      </w:pPr>
    </w:p>
    <w:p w14:paraId="23EF006F" w14:textId="763F6795" w:rsidR="001C6832" w:rsidRPr="001C6832" w:rsidRDefault="00BB65A9" w:rsidP="00BB65A9">
      <w:pPr>
        <w:pStyle w:val="STTSAlgoritmaContent"/>
      </w:pPr>
      <w:r>
        <w:t xml:space="preserve">  </w:t>
      </w:r>
      <w:r w:rsidR="001C6832" w:rsidRPr="001C6832">
        <w:t>for (int i = 0; i &lt; ukuranMap; i++)</w:t>
      </w:r>
    </w:p>
    <w:p w14:paraId="22F0653D" w14:textId="150830A8" w:rsidR="001C6832" w:rsidRPr="001C6832" w:rsidRDefault="00BB65A9" w:rsidP="001C6832">
      <w:pPr>
        <w:pStyle w:val="STTSAlgoritmaContent"/>
      </w:pPr>
      <w:r>
        <w:t xml:space="preserve">    </w:t>
      </w:r>
      <w:r w:rsidR="001C6832" w:rsidRPr="001C6832">
        <w:t>ReplaceGene(i, new Gene(mapValues[i]));</w:t>
      </w:r>
    </w:p>
    <w:p w14:paraId="757C794E" w14:textId="34204F6A" w:rsidR="001C6832" w:rsidRPr="001C6832" w:rsidRDefault="001C6832" w:rsidP="001C6832">
      <w:pPr>
        <w:pStyle w:val="STTSAlgoritmaContent"/>
      </w:pPr>
      <w:r w:rsidRPr="001C6832">
        <w:t>}</w:t>
      </w:r>
    </w:p>
    <w:p w14:paraId="43C71047" w14:textId="2CF50172" w:rsidR="001C6832" w:rsidRPr="001C6832" w:rsidRDefault="001C6832" w:rsidP="00BB65A9">
      <w:pPr>
        <w:pStyle w:val="STTSAlgoritmaContent"/>
      </w:pPr>
      <w:r w:rsidRPr="001C6832">
        <w:t>public override Gene GenerateGene(int geneIndex)</w:t>
      </w:r>
      <w:r w:rsidR="00BB65A9">
        <w:t>{</w:t>
      </w:r>
    </w:p>
    <w:p w14:paraId="46C8532D" w14:textId="6D28C797" w:rsidR="001C6832" w:rsidRPr="001C6832" w:rsidRDefault="00BB65A9" w:rsidP="001C6832">
      <w:pPr>
        <w:pStyle w:val="STTSAlgoritmaContent"/>
      </w:pPr>
      <w:r>
        <w:t xml:space="preserve">  </w:t>
      </w:r>
      <w:r w:rsidR="001C6832" w:rsidRPr="001C6832">
        <w:t>return new Gene(RandomizationProvider.Current.GetInt(-(PossibleTemplates.getTemplateAmount()) , (PossibleTemplates.getTemplateAmount())-1));</w:t>
      </w:r>
    </w:p>
    <w:p w14:paraId="0E2BC7F5" w14:textId="4E4543DC" w:rsidR="001C6832" w:rsidRPr="001C6832" w:rsidRDefault="001C6832" w:rsidP="001C6832">
      <w:pPr>
        <w:pStyle w:val="STTSAlgoritmaContent"/>
      </w:pPr>
      <w:r w:rsidRPr="001C6832">
        <w:t>}</w:t>
      </w:r>
    </w:p>
    <w:p w14:paraId="40A2B6FA" w14:textId="77777777" w:rsidR="001C6832" w:rsidRPr="001C6832" w:rsidRDefault="001C6832" w:rsidP="001C6832">
      <w:pPr>
        <w:pStyle w:val="STTSAlgoritmaContent"/>
      </w:pPr>
    </w:p>
    <w:p w14:paraId="20D61F43" w14:textId="523D8A89" w:rsidR="001C6832" w:rsidRPr="001C6832" w:rsidRDefault="001C6832" w:rsidP="00BB65A9">
      <w:pPr>
        <w:pStyle w:val="STTSAlgoritmaContent"/>
      </w:pPr>
      <w:r w:rsidRPr="001C6832">
        <w:t>public override IChromosome CreateNew()</w:t>
      </w:r>
      <w:r w:rsidR="00BB65A9">
        <w:t>{</w:t>
      </w:r>
    </w:p>
    <w:p w14:paraId="517A230F" w14:textId="5FF403BB" w:rsidR="001C6832" w:rsidRPr="001C6832" w:rsidRDefault="00BB65A9" w:rsidP="001C6832">
      <w:pPr>
        <w:pStyle w:val="STTSAlgoritmaContent"/>
      </w:pPr>
      <w:r>
        <w:t xml:space="preserve">  </w:t>
      </w:r>
      <w:r w:rsidR="001C6832" w:rsidRPr="001C6832">
        <w:t>return new TemplatedMapChromosome(m_ukuranMap);</w:t>
      </w:r>
    </w:p>
    <w:p w14:paraId="559FC87F" w14:textId="2F40192B" w:rsidR="001C6832" w:rsidRPr="001C6832" w:rsidRDefault="001C6832" w:rsidP="001C6832">
      <w:pPr>
        <w:pStyle w:val="STTSAlgoritmaContent"/>
      </w:pPr>
      <w:r w:rsidRPr="001C6832">
        <w:t>}</w:t>
      </w:r>
    </w:p>
    <w:p w14:paraId="6DDB8601" w14:textId="77777777" w:rsidR="001C6832" w:rsidRPr="001C6832" w:rsidRDefault="001C6832" w:rsidP="001C6832">
      <w:pPr>
        <w:pStyle w:val="STTSAlgoritmaContent"/>
      </w:pPr>
    </w:p>
    <w:p w14:paraId="2B038809" w14:textId="64BAC85D" w:rsidR="001C6832" w:rsidRPr="001C6832" w:rsidRDefault="001C6832" w:rsidP="00BB65A9">
      <w:pPr>
        <w:pStyle w:val="STTSAlgoritmaContent"/>
      </w:pPr>
      <w:r w:rsidRPr="001C6832">
        <w:t>public override IChromosome Clone()</w:t>
      </w:r>
      <w:r w:rsidR="00BB65A9">
        <w:t>{</w:t>
      </w:r>
    </w:p>
    <w:p w14:paraId="4186829B" w14:textId="11D9ACCD" w:rsidR="001C6832" w:rsidRPr="001C6832" w:rsidRDefault="00BB65A9" w:rsidP="001C6832">
      <w:pPr>
        <w:pStyle w:val="STTSAlgoritmaContent"/>
      </w:pPr>
      <w:r>
        <w:t xml:space="preserve">  </w:t>
      </w:r>
      <w:r w:rsidR="001C6832" w:rsidRPr="001C6832">
        <w:t>var clone = base.Clone() as TemplatedMapChromosome;</w:t>
      </w:r>
    </w:p>
    <w:p w14:paraId="604D5D22" w14:textId="10E20C3B" w:rsidR="001C6832" w:rsidRPr="001C6832" w:rsidRDefault="00BB65A9" w:rsidP="001C6832">
      <w:pPr>
        <w:pStyle w:val="STTSAlgoritmaContent"/>
      </w:pPr>
      <w:r>
        <w:t xml:space="preserve">  </w:t>
      </w:r>
      <w:r w:rsidR="001C6832" w:rsidRPr="001C6832">
        <w:t>return clone;</w:t>
      </w:r>
    </w:p>
    <w:p w14:paraId="12FABF9D" w14:textId="66C6E759" w:rsidR="001C6832" w:rsidRPr="001C6832" w:rsidRDefault="001C6832" w:rsidP="001C6832">
      <w:pPr>
        <w:pStyle w:val="STTSAlgoritmaContent"/>
      </w:pPr>
      <w:r w:rsidRPr="001C6832">
        <w:t>}</w:t>
      </w:r>
    </w:p>
    <w:p w14:paraId="74BC8B3D" w14:textId="3895B0D8" w:rsidR="00555862" w:rsidRDefault="001C6832" w:rsidP="001C6832">
      <w:pPr>
        <w:pStyle w:val="STTSAlgoritmaContent"/>
      </w:pPr>
      <w:r w:rsidRPr="001C6832">
        <w:t>}</w:t>
      </w:r>
    </w:p>
    <w:p w14:paraId="33E25B09" w14:textId="77777777" w:rsidR="004C7F23" w:rsidRDefault="004C7F23" w:rsidP="004C7F23">
      <w:pPr>
        <w:ind w:firstLine="0"/>
      </w:pPr>
    </w:p>
    <w:p w14:paraId="7D496A50" w14:textId="5811534D" w:rsidR="00290D31" w:rsidRDefault="00290D31" w:rsidP="00F62015">
      <w:pPr>
        <w:ind w:firstLine="426"/>
      </w:pPr>
      <w:r>
        <w:t>Dibandingkan</w:t>
      </w:r>
      <w:r w:rsidR="004C7F23">
        <w:t xml:space="preserve"> </w:t>
      </w:r>
      <w:r w:rsidR="004D05E7">
        <w:t>Segmen Program</w:t>
      </w:r>
      <w:r w:rsidR="004C7F23">
        <w:t xml:space="preserve"> 6</w:t>
      </w:r>
      <w:r w:rsidR="00D71308">
        <w:t>.1</w:t>
      </w:r>
      <w:r w:rsidR="004C7F23">
        <w:t xml:space="preserve"> diatas</w:t>
      </w:r>
      <w:r>
        <w:t xml:space="preserve"> kode ini kurang lebih sama dengan perbedaan utama terdapat di line 7, dimana MapValues ketimbang diisi 0-3 akan diisi  dengan range -JumlahTemplate hingga JumlahTemplate-1. Selain itu, tidak terdapat perbedaan lain, mungkin salah satu perbedaan yang lain adalah ukuran map yang didapat oleh Kromosom ini adalah JumlahArea / 25, 25 merupakan luas area 5x5.</w:t>
      </w:r>
    </w:p>
    <w:p w14:paraId="07CD4725" w14:textId="77777777" w:rsidR="004D05E7" w:rsidRDefault="004D05E7" w:rsidP="00F62015">
      <w:pPr>
        <w:ind w:firstLine="426"/>
      </w:pPr>
    </w:p>
    <w:p w14:paraId="508B4E1D" w14:textId="77777777" w:rsidR="006A28DA" w:rsidRDefault="006A28DA" w:rsidP="00F62015">
      <w:pPr>
        <w:ind w:firstLine="426"/>
      </w:pPr>
    </w:p>
    <w:p w14:paraId="04808051" w14:textId="703F05C9" w:rsidR="00290D31" w:rsidRDefault="00290D31">
      <w:pPr>
        <w:pStyle w:val="STTSJudulSubBab"/>
        <w:numPr>
          <w:ilvl w:val="0"/>
          <w:numId w:val="11"/>
        </w:numPr>
        <w:ind w:left="360" w:hanging="720"/>
      </w:pPr>
      <w:r>
        <w:lastRenderedPageBreak/>
        <w:t>Main Code</w:t>
      </w:r>
    </w:p>
    <w:p w14:paraId="18EEEB32" w14:textId="26FC2735" w:rsidR="00290D31" w:rsidRDefault="004D05E7" w:rsidP="00DB40B0">
      <w:pPr>
        <w:ind w:firstLine="360"/>
      </w:pPr>
      <w:r>
        <w:t>Setelah Chromosome template dan tile, sekarang adalah kode yang digunakan untuk menjalankan Genetic Algorithm tersebut :</w:t>
      </w:r>
    </w:p>
    <w:p w14:paraId="0BFE9BD9" w14:textId="1C120057" w:rsidR="008D2F16" w:rsidRDefault="008D2F16" w:rsidP="008D2F16">
      <w:pPr>
        <w:pStyle w:val="STTSAlgoritma"/>
      </w:pPr>
      <w:r>
        <w:t>Segmen Program  6</w:t>
      </w:r>
      <w:r w:rsidR="00D71308">
        <w:t>.4</w:t>
      </w:r>
      <w:r>
        <w:t xml:space="preserve"> Genetic Algorithm</w:t>
      </w:r>
    </w:p>
    <w:p w14:paraId="4292B8DF" w14:textId="05864B2C" w:rsidR="004D05E7" w:rsidRPr="004D05E7" w:rsidRDefault="004D05E7" w:rsidP="004D05E7">
      <w:pPr>
        <w:pStyle w:val="STTSAlgoritmaContent"/>
        <w:numPr>
          <w:ilvl w:val="0"/>
          <w:numId w:val="44"/>
        </w:numPr>
        <w:ind w:left="709" w:hanging="709"/>
      </w:pPr>
      <w:r w:rsidRPr="004D05E7">
        <w:t>bool useMirrorFitness = true;</w:t>
      </w:r>
    </w:p>
    <w:p w14:paraId="11CB282B" w14:textId="279A92E6" w:rsidR="004D05E7" w:rsidRDefault="004D05E7" w:rsidP="004D05E7">
      <w:pPr>
        <w:pStyle w:val="STTSAlgoritmaContent"/>
      </w:pPr>
      <w:r>
        <w:t>[SerializeField] MainMenuNavigation MMN;</w:t>
      </w:r>
    </w:p>
    <w:p w14:paraId="39D0B557" w14:textId="199713A0" w:rsidR="004D05E7" w:rsidRDefault="004D05E7" w:rsidP="004D05E7">
      <w:pPr>
        <w:pStyle w:val="STTSAlgoritmaContent"/>
      </w:pPr>
      <w:r>
        <w:t>[SerializeField] bool useTemplatedGeneration;</w:t>
      </w:r>
    </w:p>
    <w:p w14:paraId="16C99B88" w14:textId="53D89C05" w:rsidR="004D05E7" w:rsidRDefault="004D05E7" w:rsidP="004D05E7">
      <w:pPr>
        <w:pStyle w:val="STTSAlgoritmaContent"/>
      </w:pPr>
      <w:r>
        <w:t>[SerializeField] int StagnationTerminationAmt;</w:t>
      </w:r>
    </w:p>
    <w:p w14:paraId="4F606A7A" w14:textId="37E63CD1" w:rsidR="004D05E7" w:rsidRDefault="004D05E7" w:rsidP="004D05E7">
      <w:pPr>
        <w:pStyle w:val="STTSAlgoritmaContent"/>
      </w:pPr>
      <w:r>
        <w:t xml:space="preserve">InLoopFitnessBase[] fitnesses; </w:t>
      </w:r>
    </w:p>
    <w:p w14:paraId="40E19B65" w14:textId="77777777" w:rsidR="004D05E7" w:rsidRDefault="004D05E7" w:rsidP="004D05E7">
      <w:pPr>
        <w:pStyle w:val="STTSAlgoritmaContent"/>
      </w:pPr>
    </w:p>
    <w:p w14:paraId="3E9950DC" w14:textId="21126D4C" w:rsidR="004D05E7" w:rsidRDefault="004D05E7" w:rsidP="008D2F16">
      <w:pPr>
        <w:pStyle w:val="STTSAlgoritmaContent"/>
      </w:pPr>
      <w:r>
        <w:t>void algorithmStart(){</w:t>
      </w:r>
    </w:p>
    <w:p w14:paraId="1ABFD0AE" w14:textId="1C4AEF63" w:rsidR="004D05E7" w:rsidRDefault="004D05E7" w:rsidP="004D05E7">
      <w:pPr>
        <w:pStyle w:val="STTSAlgoritmaContent"/>
      </w:pPr>
      <w:r>
        <w:t>fitnesses = GetComponents&lt;InLoopFitnessBase&gt;();</w:t>
      </w:r>
    </w:p>
    <w:p w14:paraId="08F076E9" w14:textId="49A60AEB" w:rsidR="004D05E7" w:rsidRDefault="004D05E7" w:rsidP="00FE6FEF">
      <w:pPr>
        <w:pStyle w:val="STTSAlgoritmaContent"/>
      </w:pPr>
      <w:r>
        <w:t>useTemplatedGeneration = MainMenuNavigation.isTemplate;</w:t>
      </w:r>
    </w:p>
    <w:p w14:paraId="257143C5" w14:textId="36338410" w:rsidR="004D05E7" w:rsidRDefault="004D05E7" w:rsidP="008D2F16">
      <w:pPr>
        <w:pStyle w:val="STTSAlgoritmaContent"/>
      </w:pPr>
      <w:r>
        <w:t>for (int i = 0; i &lt; fitnesses.Length; i++){</w:t>
      </w:r>
    </w:p>
    <w:p w14:paraId="3FD26113" w14:textId="3EA3F2B7" w:rsidR="004D05E7" w:rsidRDefault="008D2F16">
      <w:pPr>
        <w:pStyle w:val="STTSAlgoritmaContent"/>
      </w:pPr>
      <w:r>
        <w:t xml:space="preserve">  </w:t>
      </w:r>
      <w:r w:rsidR="004D05E7">
        <w:t>//Ngilangin Fitness yang ngga dipakai</w:t>
      </w:r>
    </w:p>
    <w:p w14:paraId="04E2DCF0" w14:textId="552B2ECB" w:rsidR="004D05E7" w:rsidRDefault="008D2F16" w:rsidP="004D05E7">
      <w:pPr>
        <w:pStyle w:val="STTSAlgoritmaContent"/>
      </w:pPr>
      <w:r>
        <w:t xml:space="preserve">  </w:t>
      </w:r>
      <w:r w:rsidR="004D05E7">
        <w:t>if (!fitnesses[i].IsUsed || (useTemplatedGeneration &amp;&amp; !fitnesses[i].ForTemplateGen) || (!useTemplatedGeneration &amp;&amp; !fitnesses[i].ForTileGen))</w:t>
      </w:r>
    </w:p>
    <w:p w14:paraId="0E429E29" w14:textId="0380BD35" w:rsidR="004D05E7" w:rsidRDefault="008D2F16" w:rsidP="004D05E7">
      <w:pPr>
        <w:pStyle w:val="STTSAlgoritmaContent"/>
      </w:pPr>
      <w:r>
        <w:t xml:space="preserve">    </w:t>
      </w:r>
      <w:r w:rsidR="004D05E7">
        <w:t>fitnesses[i] = null;</w:t>
      </w:r>
    </w:p>
    <w:p w14:paraId="76EBA49C" w14:textId="0CFCF252" w:rsidR="008D2F16" w:rsidRDefault="008D2F16" w:rsidP="004D05E7">
      <w:pPr>
        <w:pStyle w:val="STTSAlgoritmaContent"/>
      </w:pPr>
      <w:r>
        <w:t>}</w:t>
      </w:r>
    </w:p>
    <w:p w14:paraId="7FAFB76A" w14:textId="5EE8E923" w:rsidR="004D05E7" w:rsidRDefault="004D05E7" w:rsidP="004D05E7">
      <w:pPr>
        <w:pStyle w:val="STTSAlgoritmaContent"/>
      </w:pPr>
      <w:r>
        <w:t>fitnesses = fitnesses.Where(f =&gt; f != null).ToArray();</w:t>
      </w:r>
    </w:p>
    <w:p w14:paraId="4063D663" w14:textId="77777777" w:rsidR="004D05E7" w:rsidRDefault="004D05E7" w:rsidP="004D05E7">
      <w:pPr>
        <w:pStyle w:val="STTSAlgoritmaContent"/>
      </w:pPr>
    </w:p>
    <w:p w14:paraId="51246B08" w14:textId="720BAC87" w:rsidR="004D05E7" w:rsidRDefault="004D05E7" w:rsidP="004D05E7">
      <w:pPr>
        <w:pStyle w:val="STTSAlgoritmaContent"/>
      </w:pPr>
      <w:r>
        <w:t>double fitness;</w:t>
      </w:r>
    </w:p>
    <w:p w14:paraId="7D2AEE4A" w14:textId="77777777" w:rsidR="004D05E7" w:rsidRDefault="004D05E7" w:rsidP="004D05E7">
      <w:pPr>
        <w:pStyle w:val="STTSAlgoritmaContent"/>
      </w:pPr>
      <w:r>
        <w:t xml:space="preserve">      </w:t>
      </w:r>
    </w:p>
    <w:p w14:paraId="73048BA9" w14:textId="44E6B4FF" w:rsidR="004D05E7" w:rsidRDefault="004D05E7" w:rsidP="004D05E7">
      <w:pPr>
        <w:pStyle w:val="STTSAlgoritmaContent"/>
      </w:pPr>
      <w:r>
        <w:t>int generatedMapLength = SetObjects.getHeight() * SetObjects.getWidth() / 2;</w:t>
      </w:r>
    </w:p>
    <w:p w14:paraId="106EB920" w14:textId="77777777" w:rsidR="004D05E7" w:rsidRDefault="004D05E7" w:rsidP="004D05E7">
      <w:pPr>
        <w:pStyle w:val="STTSAlgoritmaContent"/>
      </w:pPr>
    </w:p>
    <w:p w14:paraId="02C0B54E" w14:textId="61BA8183" w:rsidR="004D05E7" w:rsidRDefault="004D05E7" w:rsidP="004D05E7">
      <w:pPr>
        <w:pStyle w:val="STTSAlgoritmaContent"/>
      </w:pPr>
      <w:r>
        <w:t>//Multithreading</w:t>
      </w:r>
    </w:p>
    <w:p w14:paraId="35F8190D" w14:textId="4B07677D" w:rsidR="004D05E7" w:rsidRDefault="004D05E7" w:rsidP="004D05E7">
      <w:pPr>
        <w:pStyle w:val="STTSAlgoritmaContent"/>
      </w:pPr>
      <w:r>
        <w:t>var taskExecutor = new ParallelTaskExecutor();</w:t>
      </w:r>
    </w:p>
    <w:p w14:paraId="09E5C58B" w14:textId="761A0BA3" w:rsidR="004D05E7" w:rsidRDefault="004D05E7" w:rsidP="004D05E7">
      <w:pPr>
        <w:pStyle w:val="STTSAlgoritmaContent"/>
      </w:pPr>
      <w:r>
        <w:t>taskExecutor.MinThreads = 12;</w:t>
      </w:r>
    </w:p>
    <w:p w14:paraId="4ED82A5B" w14:textId="603D5543" w:rsidR="004D05E7" w:rsidRDefault="004D05E7" w:rsidP="004D05E7">
      <w:pPr>
        <w:pStyle w:val="STTSAlgoritmaContent"/>
      </w:pPr>
      <w:r>
        <w:t>taskExecutor.MaxThreads = 12;</w:t>
      </w:r>
    </w:p>
    <w:p w14:paraId="55DDBC20" w14:textId="77777777" w:rsidR="004D05E7" w:rsidRDefault="004D05E7" w:rsidP="004D05E7">
      <w:pPr>
        <w:pStyle w:val="STTSAlgoritmaContent"/>
      </w:pPr>
    </w:p>
    <w:p w14:paraId="3686F403" w14:textId="2BFCDEA8" w:rsidR="004D05E7" w:rsidRDefault="004D05E7" w:rsidP="004D05E7">
      <w:pPr>
        <w:pStyle w:val="STTSAlgoritmaContent"/>
      </w:pPr>
      <w:r>
        <w:t>ChromosomeBase chromosome;</w:t>
      </w:r>
    </w:p>
    <w:p w14:paraId="724BEF81" w14:textId="1EF69B6A" w:rsidR="004D05E7" w:rsidRDefault="004D05E7" w:rsidP="004D05E7">
      <w:pPr>
        <w:pStyle w:val="STTSAlgoritmaContent"/>
      </w:pPr>
      <w:r>
        <w:t>//Kromosom</w:t>
      </w:r>
    </w:p>
    <w:p w14:paraId="66300E97" w14:textId="75B4F6D0" w:rsidR="004D05E7" w:rsidRDefault="004D05E7" w:rsidP="004D05E7">
      <w:pPr>
        <w:pStyle w:val="STTSAlgoritmaContent"/>
      </w:pPr>
      <w:r>
        <w:t>if (useTemplatedGeneration)</w:t>
      </w:r>
    </w:p>
    <w:p w14:paraId="5CAC91E4" w14:textId="124124C9" w:rsidR="004D05E7" w:rsidRDefault="008D2F16" w:rsidP="004D05E7">
      <w:pPr>
        <w:pStyle w:val="STTSAlgoritmaContent"/>
      </w:pPr>
      <w:r>
        <w:t xml:space="preserve">  </w:t>
      </w:r>
      <w:r w:rsidR="004D05E7">
        <w:t>chromosome = new TemplatedMapChromosome(Mathf.RoundToInt(generatedMapLength / 25));</w:t>
      </w:r>
    </w:p>
    <w:p w14:paraId="535A30E2" w14:textId="1C573609" w:rsidR="004D05E7" w:rsidRDefault="004D05E7" w:rsidP="008D2F16">
      <w:pPr>
        <w:pStyle w:val="STTSAlgoritmaContent"/>
      </w:pPr>
      <w:r>
        <w:t>else{</w:t>
      </w:r>
    </w:p>
    <w:p w14:paraId="46122252" w14:textId="5BFD0ACA" w:rsidR="004D05E7" w:rsidRDefault="008D2F16" w:rsidP="004D05E7">
      <w:pPr>
        <w:pStyle w:val="STTSAlgoritmaContent"/>
      </w:pPr>
      <w:r>
        <w:t xml:space="preserve">  </w:t>
      </w:r>
      <w:r w:rsidR="004D05E7">
        <w:t>chromosome = new GameChromosome(generatedMapLength, Mathf.FloorToInt(GetComponent&lt;PowerUpRatioFitness&gt;().getRatio() * generatedMapLength/2));</w:t>
      </w:r>
    </w:p>
    <w:p w14:paraId="40BB83EC" w14:textId="1593DCF3" w:rsidR="004D05E7" w:rsidRDefault="004D05E7" w:rsidP="004D05E7">
      <w:pPr>
        <w:pStyle w:val="STTSAlgoritmaContent"/>
      </w:pPr>
      <w:r>
        <w:t>}</w:t>
      </w:r>
    </w:p>
    <w:p w14:paraId="74C0D04B" w14:textId="77777777" w:rsidR="004D05E7" w:rsidRDefault="004D05E7" w:rsidP="004D05E7">
      <w:pPr>
        <w:pStyle w:val="STTSAlgoritmaContent"/>
      </w:pPr>
    </w:p>
    <w:p w14:paraId="2403CC1A" w14:textId="64900987" w:rsidR="004D05E7" w:rsidRDefault="004D05E7" w:rsidP="004D05E7">
      <w:pPr>
        <w:pStyle w:val="STTSAlgoritmaContent"/>
      </w:pPr>
      <w:r>
        <w:t>//Populasi</w:t>
      </w:r>
    </w:p>
    <w:p w14:paraId="40B9C8DA" w14:textId="60CA43C2" w:rsidR="004D05E7" w:rsidRDefault="004D05E7" w:rsidP="004D05E7">
      <w:pPr>
        <w:pStyle w:val="STTSAlgoritmaContent"/>
      </w:pPr>
      <w:r>
        <w:t>var population = new Population(50, 100, chromosome);</w:t>
      </w:r>
    </w:p>
    <w:p w14:paraId="325B3102" w14:textId="4A966628" w:rsidR="004D05E7" w:rsidRDefault="004D05E7" w:rsidP="004D05E7">
      <w:pPr>
        <w:pStyle w:val="STTSAlgoritmaContent"/>
      </w:pPr>
      <w:r>
        <w:t>//Fitness</w:t>
      </w:r>
    </w:p>
    <w:p w14:paraId="4AF57A25" w14:textId="12E7E2AB" w:rsidR="004D05E7" w:rsidRDefault="004D05E7">
      <w:pPr>
        <w:pStyle w:val="STTSAlgoritmaContent"/>
      </w:pPr>
      <w:r>
        <w:t>var fitnessfunc = new FuncFitness((c) =&gt;{</w:t>
      </w:r>
    </w:p>
    <w:p w14:paraId="465BBFAC" w14:textId="78312891" w:rsidR="004D05E7" w:rsidRDefault="008D2F16" w:rsidP="004D05E7">
      <w:pPr>
        <w:pStyle w:val="STTSAlgoritmaContent"/>
      </w:pPr>
      <w:r>
        <w:t xml:space="preserve">  </w:t>
      </w:r>
      <w:r w:rsidR="004D05E7">
        <w:t>var fc = c.GetGenes();</w:t>
      </w:r>
    </w:p>
    <w:p w14:paraId="48D50858" w14:textId="4F39474C" w:rsidR="004D05E7" w:rsidRDefault="008D2F16" w:rsidP="004D05E7">
      <w:pPr>
        <w:pStyle w:val="STTSAlgoritmaContent"/>
      </w:pPr>
      <w:r>
        <w:t xml:space="preserve">  </w:t>
      </w:r>
      <w:r w:rsidR="004D05E7">
        <w:t>int[,] map;</w:t>
      </w:r>
    </w:p>
    <w:p w14:paraId="2FADF029" w14:textId="1E2F46F6" w:rsidR="004D05E7" w:rsidRDefault="008D2F16" w:rsidP="004D05E7">
      <w:pPr>
        <w:pStyle w:val="STTSAlgoritmaContent"/>
      </w:pPr>
      <w:r>
        <w:t xml:space="preserve">  </w:t>
      </w:r>
      <w:r w:rsidR="004D05E7">
        <w:t>//Menghasilkan map utuh yang siap diperiksa oleh fitness</w:t>
      </w:r>
    </w:p>
    <w:p w14:paraId="3EE326B7" w14:textId="70FF6357" w:rsidR="004D05E7" w:rsidRDefault="008D2F16" w:rsidP="004D05E7">
      <w:pPr>
        <w:pStyle w:val="STTSAlgoritmaContent"/>
      </w:pPr>
      <w:r>
        <w:t xml:space="preserve">  </w:t>
      </w:r>
      <w:r w:rsidR="004D05E7">
        <w:t>if (useTemplatedGeneration)</w:t>
      </w:r>
    </w:p>
    <w:p w14:paraId="0F9B4A46" w14:textId="77777777" w:rsidR="006A28DA" w:rsidRDefault="006A28DA" w:rsidP="00D158E5">
      <w:pPr>
        <w:pStyle w:val="STTSAlgoritmaContent"/>
      </w:pPr>
    </w:p>
    <w:p w14:paraId="7EE3D01E" w14:textId="1B73DFA1" w:rsidR="006A28DA" w:rsidRDefault="006A28DA" w:rsidP="006A28DA">
      <w:pPr>
        <w:pStyle w:val="STTSAlgoritma"/>
      </w:pPr>
      <w:r>
        <w:lastRenderedPageBreak/>
        <w:t>Segmen Program  6</w:t>
      </w:r>
      <w:r w:rsidR="00D71308">
        <w:t>.4</w:t>
      </w:r>
      <w:r>
        <w:t xml:space="preserve"> (Lanjutan)</w:t>
      </w:r>
    </w:p>
    <w:p w14:paraId="628AC82E" w14:textId="537D098A" w:rsidR="004D05E7" w:rsidRDefault="008D2F16" w:rsidP="00D158E5">
      <w:pPr>
        <w:pStyle w:val="STTSAlgoritmaContent"/>
      </w:pPr>
      <w:r>
        <w:t xml:space="preserve">    </w:t>
      </w:r>
      <w:r w:rsidR="004D05E7">
        <w:t>map = putPlayerinTemplate(fc, SetObjects.getWidth() / 2, SetObjects.getHeight());</w:t>
      </w:r>
    </w:p>
    <w:p w14:paraId="012E7F95" w14:textId="5E78464A" w:rsidR="004D05E7" w:rsidRDefault="008D2F16" w:rsidP="004D05E7">
      <w:pPr>
        <w:pStyle w:val="STTSAlgoritmaContent"/>
      </w:pPr>
      <w:r>
        <w:t xml:space="preserve">  </w:t>
      </w:r>
      <w:r w:rsidR="004D05E7">
        <w:t>else</w:t>
      </w:r>
    </w:p>
    <w:p w14:paraId="6FE115B2" w14:textId="2A173EA9" w:rsidR="004D05E7" w:rsidRDefault="008D2F16" w:rsidP="004D05E7">
      <w:pPr>
        <w:pStyle w:val="STTSAlgoritmaContent"/>
      </w:pPr>
      <w:r>
        <w:t xml:space="preserve">    </w:t>
      </w:r>
      <w:r w:rsidR="004D05E7">
        <w:t>map = deflatten(fc, SetObjects.getWidth() / 2, SetObjects.getHeight());</w:t>
      </w:r>
    </w:p>
    <w:p w14:paraId="290A5211" w14:textId="33B0AF00" w:rsidR="004D05E7" w:rsidRDefault="00E27906" w:rsidP="004D05E7">
      <w:pPr>
        <w:pStyle w:val="STTSAlgoritmaContent"/>
      </w:pPr>
      <w:r>
        <w:t xml:space="preserve">  </w:t>
      </w:r>
      <w:r w:rsidR="004D05E7">
        <w:t>fitness = fitnessFunction(map, fc);</w:t>
      </w:r>
    </w:p>
    <w:p w14:paraId="3A2F4C03" w14:textId="7DAB6675" w:rsidR="004D05E7" w:rsidRDefault="008D2F16" w:rsidP="004D05E7">
      <w:pPr>
        <w:pStyle w:val="STTSAlgoritmaContent"/>
      </w:pPr>
      <w:r>
        <w:t xml:space="preserve">  </w:t>
      </w:r>
      <w:r w:rsidR="004D05E7">
        <w:t>return fitness;</w:t>
      </w:r>
    </w:p>
    <w:p w14:paraId="4383D958" w14:textId="2C0A1888" w:rsidR="004D05E7" w:rsidRDefault="004D05E7" w:rsidP="004D05E7">
      <w:pPr>
        <w:pStyle w:val="STTSAlgoritmaContent"/>
      </w:pPr>
      <w:r>
        <w:t>});</w:t>
      </w:r>
    </w:p>
    <w:p w14:paraId="3435DF09" w14:textId="40F1E85F" w:rsidR="004D05E7" w:rsidRDefault="004D05E7" w:rsidP="004D05E7">
      <w:pPr>
        <w:pStyle w:val="STTSAlgoritmaContent"/>
      </w:pPr>
      <w:r>
        <w:t>//Metode milih ortu</w:t>
      </w:r>
    </w:p>
    <w:p w14:paraId="11BA1C7C" w14:textId="1B6C54FD" w:rsidR="004D05E7" w:rsidRDefault="004D05E7" w:rsidP="004D05E7">
      <w:pPr>
        <w:pStyle w:val="STTSAlgoritmaContent"/>
      </w:pPr>
      <w:r>
        <w:t>var selection = new RouletteWheelSelection();</w:t>
      </w:r>
    </w:p>
    <w:p w14:paraId="2BE38E13" w14:textId="77777777" w:rsidR="004D05E7" w:rsidRDefault="004D05E7" w:rsidP="004D05E7">
      <w:pPr>
        <w:pStyle w:val="STTSAlgoritmaContent"/>
      </w:pPr>
    </w:p>
    <w:p w14:paraId="53CE3E40" w14:textId="26052489" w:rsidR="004D05E7" w:rsidRDefault="004D05E7" w:rsidP="004D05E7">
      <w:pPr>
        <w:pStyle w:val="STTSAlgoritmaContent"/>
      </w:pPr>
      <w:r>
        <w:t>//Metode Crossover</w:t>
      </w:r>
    </w:p>
    <w:p w14:paraId="2A3704CD" w14:textId="68EC3A03" w:rsidR="004D05E7" w:rsidRDefault="004D05E7" w:rsidP="004D05E7">
      <w:pPr>
        <w:pStyle w:val="STTSAlgoritmaContent"/>
      </w:pPr>
      <w:r>
        <w:t>var crossover = new UniformCrossover();</w:t>
      </w:r>
    </w:p>
    <w:p w14:paraId="1BC0075D" w14:textId="2E575F35" w:rsidR="004D05E7" w:rsidRDefault="004D05E7" w:rsidP="004D05E7">
      <w:pPr>
        <w:pStyle w:val="STTSAlgoritmaContent"/>
      </w:pPr>
      <w:r>
        <w:t>var mutation = new PartialShuffleMutation();</w:t>
      </w:r>
    </w:p>
    <w:p w14:paraId="30E73AED" w14:textId="497A630D" w:rsidR="004D05E7" w:rsidRDefault="004D05E7" w:rsidP="004D05E7">
      <w:pPr>
        <w:pStyle w:val="STTSAlgoritmaContent"/>
      </w:pPr>
      <w:r>
        <w:t>var termination = new FitnessStagnationTermination(StagnationTerminationAmt);</w:t>
      </w:r>
    </w:p>
    <w:p w14:paraId="31CC5C28" w14:textId="77777777" w:rsidR="004D05E7" w:rsidRDefault="004D05E7" w:rsidP="004D05E7">
      <w:pPr>
        <w:pStyle w:val="STTSAlgoritmaContent"/>
      </w:pPr>
    </w:p>
    <w:p w14:paraId="07F83E01" w14:textId="7736BB04" w:rsidR="004D05E7" w:rsidRDefault="004D05E7" w:rsidP="004D05E7">
      <w:pPr>
        <w:pStyle w:val="STTSAlgoritmaContent"/>
      </w:pPr>
      <w:r>
        <w:t>var ga = new GeneticAlgorithm(population, fitnessfunc, selection, crossover, mutation);</w:t>
      </w:r>
    </w:p>
    <w:p w14:paraId="22BC35C2" w14:textId="4318FF58" w:rsidR="004D05E7" w:rsidRDefault="004D05E7" w:rsidP="008D2F16">
      <w:pPr>
        <w:pStyle w:val="STTSAlgoritmaContent"/>
      </w:pPr>
      <w:r>
        <w:t>ga.Termination = termination;</w:t>
      </w:r>
    </w:p>
    <w:p w14:paraId="29672839" w14:textId="77777777" w:rsidR="004D05E7" w:rsidRDefault="004D05E7" w:rsidP="004D05E7">
      <w:pPr>
        <w:pStyle w:val="STTSAlgoritmaContent"/>
      </w:pPr>
    </w:p>
    <w:p w14:paraId="757ED6E4" w14:textId="6ABBD64C" w:rsidR="004D05E7" w:rsidRDefault="004D05E7" w:rsidP="004D05E7">
      <w:pPr>
        <w:pStyle w:val="STTSAlgoritmaContent"/>
      </w:pPr>
      <w:r>
        <w:t>ga.Start();</w:t>
      </w:r>
    </w:p>
    <w:p w14:paraId="1E06CDE9" w14:textId="77777777" w:rsidR="004D05E7" w:rsidRDefault="004D05E7" w:rsidP="004D05E7">
      <w:pPr>
        <w:pStyle w:val="STTSAlgoritmaContent"/>
      </w:pPr>
    </w:p>
    <w:p w14:paraId="06161879" w14:textId="3108B5BA" w:rsidR="004D05E7" w:rsidRDefault="004D05E7" w:rsidP="004D05E7">
      <w:pPr>
        <w:pStyle w:val="STTSAlgoritmaContent"/>
      </w:pPr>
      <w:r>
        <w:t>var a = ga.BestChromosome.GetGenes();</w:t>
      </w:r>
    </w:p>
    <w:p w14:paraId="08530940" w14:textId="030FED71" w:rsidR="004D05E7" w:rsidRDefault="004D05E7" w:rsidP="008D2F16">
      <w:pPr>
        <w:pStyle w:val="STTSAlgoritmaContent"/>
      </w:pPr>
      <w:r>
        <w:t>if (useTemplatedGeneration)</w:t>
      </w:r>
    </w:p>
    <w:p w14:paraId="74968ADA" w14:textId="628AD4BB" w:rsidR="004D05E7" w:rsidRDefault="008D2F16" w:rsidP="004D05E7">
      <w:pPr>
        <w:pStyle w:val="STTSAlgoritmaContent"/>
      </w:pPr>
      <w:r>
        <w:t xml:space="preserve">  </w:t>
      </w:r>
      <w:r w:rsidR="004D05E7">
        <w:t>SetObjects.setMap(putPlayerinTemplate(a, SetObjects.getWidth() / 2, SetObjects.getHeight()), useMirrorFitness);</w:t>
      </w:r>
    </w:p>
    <w:p w14:paraId="660CD518" w14:textId="1514C3EC" w:rsidR="004D05E7" w:rsidRDefault="004D05E7" w:rsidP="004D05E7">
      <w:pPr>
        <w:pStyle w:val="STTSAlgoritmaContent"/>
      </w:pPr>
      <w:r>
        <w:t>else</w:t>
      </w:r>
    </w:p>
    <w:p w14:paraId="6A0CEF7B" w14:textId="4E96C9E6" w:rsidR="004D05E7" w:rsidRDefault="008D2F16" w:rsidP="004D05E7">
      <w:pPr>
        <w:pStyle w:val="STTSAlgoritmaContent"/>
      </w:pPr>
      <w:r>
        <w:t xml:space="preserve">  </w:t>
      </w:r>
      <w:r w:rsidR="004D05E7">
        <w:t>SetObjects.setMap(deflatten(a, SetObjects.getWidth() / 2, SetObjects.getHeight()), useMirrorFitness);</w:t>
      </w:r>
    </w:p>
    <w:p w14:paraId="410FB892" w14:textId="02684C58" w:rsidR="004D05E7" w:rsidRDefault="004D05E7" w:rsidP="004D05E7">
      <w:pPr>
        <w:pStyle w:val="STTSAlgoritmaContent"/>
      </w:pPr>
      <w:r>
        <w:t>MMN.changeSceneIndex(-6);</w:t>
      </w:r>
    </w:p>
    <w:p w14:paraId="2779271E" w14:textId="76458F07" w:rsidR="004C7F23" w:rsidRDefault="004D05E7" w:rsidP="004D05E7">
      <w:pPr>
        <w:pStyle w:val="STTSAlgoritmaContent"/>
      </w:pPr>
      <w:r>
        <w:t>}</w:t>
      </w:r>
    </w:p>
    <w:p w14:paraId="33D9857C" w14:textId="77777777" w:rsidR="004C7F23" w:rsidRDefault="004C7F23" w:rsidP="00370F7A">
      <w:pPr>
        <w:pStyle w:val="STTSJudulSubBab"/>
      </w:pPr>
    </w:p>
    <w:p w14:paraId="7F21B028" w14:textId="11AD5F23" w:rsidR="000A3111" w:rsidRPr="00555761" w:rsidRDefault="000A3111" w:rsidP="000A3111">
      <w:pPr>
        <w:ind w:firstLine="0"/>
      </w:pPr>
      <w:r>
        <w:t>Berikut penjelasannya :</w:t>
      </w:r>
    </w:p>
    <w:p w14:paraId="1765B04A" w14:textId="443BE296" w:rsidR="006873BC" w:rsidRDefault="000A3111" w:rsidP="000A3111">
      <w:pPr>
        <w:pStyle w:val="ListParagraph"/>
        <w:numPr>
          <w:ilvl w:val="0"/>
          <w:numId w:val="42"/>
        </w:numPr>
        <w:ind w:left="426"/>
        <w:rPr>
          <w:szCs w:val="24"/>
        </w:rPr>
      </w:pPr>
      <w:r>
        <w:rPr>
          <w:szCs w:val="24"/>
        </w:rPr>
        <w:t>1</w:t>
      </w:r>
      <w:r>
        <w:rPr>
          <w:szCs w:val="24"/>
        </w:rPr>
        <w:tab/>
      </w:r>
      <w:r w:rsidR="006873BC">
        <w:rPr>
          <w:szCs w:val="24"/>
        </w:rPr>
        <w:tab/>
      </w:r>
      <w:r>
        <w:rPr>
          <w:szCs w:val="24"/>
        </w:rPr>
        <w:t xml:space="preserve">: Mengatakan kepada GA bila fitness diukur berdasarkan </w:t>
      </w:r>
      <w:r w:rsidR="00F131CD">
        <w:rPr>
          <w:szCs w:val="24"/>
        </w:rPr>
        <w:t>hasil akhirnya, karena hasil generasi dari GA hanyalah sebelah kiri dari sebuah level, yang nantinya akan dicerminkan di sebelah kanan, membuat level yang jadi.</w:t>
      </w:r>
    </w:p>
    <w:p w14:paraId="4A6FE4D8" w14:textId="08B61828" w:rsidR="000A3111" w:rsidRDefault="006873BC" w:rsidP="000A3111">
      <w:pPr>
        <w:pStyle w:val="ListParagraph"/>
        <w:numPr>
          <w:ilvl w:val="0"/>
          <w:numId w:val="42"/>
        </w:numPr>
        <w:ind w:left="426"/>
        <w:rPr>
          <w:szCs w:val="24"/>
        </w:rPr>
      </w:pPr>
      <w:r>
        <w:rPr>
          <w:szCs w:val="24"/>
        </w:rPr>
        <w:t xml:space="preserve">2 </w:t>
      </w:r>
      <w:r>
        <w:rPr>
          <w:szCs w:val="24"/>
        </w:rPr>
        <w:tab/>
      </w:r>
      <w:r>
        <w:rPr>
          <w:szCs w:val="24"/>
        </w:rPr>
        <w:tab/>
        <w:t xml:space="preserve">: Referensi Script MainMenuNavigation agar setelah </w:t>
      </w:r>
      <w:r w:rsidR="00F131CD">
        <w:rPr>
          <w:szCs w:val="24"/>
        </w:rPr>
        <w:t xml:space="preserve"> </w:t>
      </w:r>
      <w:r>
        <w:rPr>
          <w:szCs w:val="24"/>
        </w:rPr>
        <w:t>Genetic Algorithm selesai bisa berganti level</w:t>
      </w:r>
    </w:p>
    <w:p w14:paraId="78FE8A4B" w14:textId="32DCAFAC" w:rsidR="006873BC" w:rsidRDefault="006873BC" w:rsidP="000A3111">
      <w:pPr>
        <w:pStyle w:val="ListParagraph"/>
        <w:numPr>
          <w:ilvl w:val="0"/>
          <w:numId w:val="42"/>
        </w:numPr>
        <w:ind w:left="426"/>
        <w:rPr>
          <w:szCs w:val="24"/>
        </w:rPr>
      </w:pPr>
      <w:r>
        <w:rPr>
          <w:szCs w:val="24"/>
        </w:rPr>
        <w:t>3</w:t>
      </w:r>
      <w:r>
        <w:rPr>
          <w:szCs w:val="24"/>
        </w:rPr>
        <w:tab/>
      </w:r>
      <w:r>
        <w:rPr>
          <w:szCs w:val="24"/>
        </w:rPr>
        <w:tab/>
        <w:t>: Menentukan apabila Genetic Algorithm menggunakan Template atau Tile Generation</w:t>
      </w:r>
    </w:p>
    <w:p w14:paraId="221A2345" w14:textId="19B06610" w:rsidR="006873BC" w:rsidRDefault="006873BC" w:rsidP="000A3111">
      <w:pPr>
        <w:pStyle w:val="ListParagraph"/>
        <w:numPr>
          <w:ilvl w:val="0"/>
          <w:numId w:val="42"/>
        </w:numPr>
        <w:ind w:left="426"/>
        <w:rPr>
          <w:szCs w:val="24"/>
        </w:rPr>
      </w:pPr>
      <w:r>
        <w:rPr>
          <w:szCs w:val="24"/>
        </w:rPr>
        <w:t>4</w:t>
      </w:r>
      <w:r>
        <w:rPr>
          <w:szCs w:val="24"/>
        </w:rPr>
        <w:tab/>
      </w:r>
      <w:r>
        <w:rPr>
          <w:szCs w:val="24"/>
        </w:rPr>
        <w:tab/>
        <w:t>:  Menentukan berapa generasi tanpa perkembangan fitness sebelum Genetic Algorithm menyerah dalam menyari kromosom terbaik.</w:t>
      </w:r>
    </w:p>
    <w:p w14:paraId="4523D404" w14:textId="2D358F1D" w:rsidR="00FE6FEF" w:rsidRDefault="00FE6FEF" w:rsidP="000A3111">
      <w:pPr>
        <w:pStyle w:val="ListParagraph"/>
        <w:numPr>
          <w:ilvl w:val="0"/>
          <w:numId w:val="42"/>
        </w:numPr>
        <w:ind w:left="426"/>
        <w:rPr>
          <w:szCs w:val="24"/>
        </w:rPr>
      </w:pPr>
      <w:r>
        <w:rPr>
          <w:szCs w:val="24"/>
        </w:rPr>
        <w:lastRenderedPageBreak/>
        <w:t>5</w:t>
      </w:r>
      <w:r>
        <w:rPr>
          <w:szCs w:val="24"/>
        </w:rPr>
        <w:tab/>
      </w:r>
      <w:r>
        <w:rPr>
          <w:szCs w:val="24"/>
        </w:rPr>
        <w:tab/>
        <w:t>: Variabel yang akan menampung semua fitness</w:t>
      </w:r>
    </w:p>
    <w:p w14:paraId="38B721ED" w14:textId="139AF157" w:rsidR="00FE6FEF" w:rsidRDefault="00FE6FEF" w:rsidP="000A3111">
      <w:pPr>
        <w:pStyle w:val="ListParagraph"/>
        <w:numPr>
          <w:ilvl w:val="0"/>
          <w:numId w:val="42"/>
        </w:numPr>
        <w:ind w:left="426"/>
        <w:rPr>
          <w:szCs w:val="24"/>
        </w:rPr>
      </w:pPr>
      <w:r>
        <w:rPr>
          <w:szCs w:val="24"/>
        </w:rPr>
        <w:t>8</w:t>
      </w:r>
      <w:r>
        <w:rPr>
          <w:szCs w:val="24"/>
        </w:rPr>
        <w:tab/>
      </w:r>
      <w:r>
        <w:rPr>
          <w:szCs w:val="24"/>
        </w:rPr>
        <w:tab/>
        <w:t>: Mengambil semua fitness yang tersedia untuk dipakai</w:t>
      </w:r>
    </w:p>
    <w:p w14:paraId="5FDD58D7" w14:textId="3792BBF6" w:rsidR="00FE6FEF" w:rsidRDefault="002E1EC5" w:rsidP="000A3111">
      <w:pPr>
        <w:pStyle w:val="ListParagraph"/>
        <w:numPr>
          <w:ilvl w:val="0"/>
          <w:numId w:val="42"/>
        </w:numPr>
        <w:ind w:left="426"/>
        <w:rPr>
          <w:szCs w:val="24"/>
        </w:rPr>
      </w:pPr>
      <w:r>
        <w:rPr>
          <w:szCs w:val="24"/>
        </w:rPr>
        <w:t>9</w:t>
      </w:r>
      <w:r>
        <w:rPr>
          <w:szCs w:val="24"/>
        </w:rPr>
        <w:tab/>
      </w:r>
      <w:r>
        <w:rPr>
          <w:szCs w:val="24"/>
        </w:rPr>
        <w:tab/>
        <w:t>: Mengambil data apabila player memilih Map Template atau tile</w:t>
      </w:r>
    </w:p>
    <w:p w14:paraId="59C2C337" w14:textId="5F5EF978" w:rsidR="002E1EC5" w:rsidRDefault="002E1EC5" w:rsidP="000A3111">
      <w:pPr>
        <w:pStyle w:val="ListParagraph"/>
        <w:numPr>
          <w:ilvl w:val="0"/>
          <w:numId w:val="42"/>
        </w:numPr>
        <w:ind w:left="426"/>
        <w:rPr>
          <w:szCs w:val="24"/>
        </w:rPr>
      </w:pPr>
      <w:r>
        <w:rPr>
          <w:szCs w:val="24"/>
        </w:rPr>
        <w:t>10 – 15</w:t>
      </w:r>
      <w:r>
        <w:rPr>
          <w:szCs w:val="24"/>
        </w:rPr>
        <w:tab/>
        <w:t xml:space="preserve">: Mengecek semua fitness yang ada di variabel fitnesses, lalu </w:t>
      </w:r>
      <w:r w:rsidR="00AF0138">
        <w:rPr>
          <w:szCs w:val="24"/>
        </w:rPr>
        <w:t>menghapus</w:t>
      </w:r>
      <w:r>
        <w:rPr>
          <w:szCs w:val="24"/>
        </w:rPr>
        <w:t xml:space="preserve"> fitness yang ditentukan </w:t>
      </w:r>
      <w:r w:rsidR="00AF0138">
        <w:rPr>
          <w:szCs w:val="24"/>
        </w:rPr>
        <w:t>tidak cocok dengan permintaan player.</w:t>
      </w:r>
    </w:p>
    <w:p w14:paraId="524953FC" w14:textId="02F51DD6" w:rsidR="00AF0138" w:rsidRDefault="00AF0138" w:rsidP="000A3111">
      <w:pPr>
        <w:pStyle w:val="ListParagraph"/>
        <w:numPr>
          <w:ilvl w:val="0"/>
          <w:numId w:val="42"/>
        </w:numPr>
        <w:ind w:left="426"/>
        <w:rPr>
          <w:szCs w:val="24"/>
        </w:rPr>
      </w:pPr>
      <w:r>
        <w:rPr>
          <w:szCs w:val="24"/>
        </w:rPr>
        <w:t xml:space="preserve">19 </w:t>
      </w:r>
      <w:r>
        <w:rPr>
          <w:szCs w:val="24"/>
        </w:rPr>
        <w:tab/>
        <w:t>: Menentukan variabel MapLength yang berisi luas level / 2 dikarenakan itu adalah ketentuan jumlah Gene dalam sebuah kromosom.</w:t>
      </w:r>
    </w:p>
    <w:p w14:paraId="0CD7FBFC" w14:textId="23919A62" w:rsidR="00AF0138" w:rsidRDefault="00AF0138" w:rsidP="000A3111">
      <w:pPr>
        <w:pStyle w:val="ListParagraph"/>
        <w:numPr>
          <w:ilvl w:val="0"/>
          <w:numId w:val="42"/>
        </w:numPr>
        <w:ind w:left="426"/>
        <w:rPr>
          <w:szCs w:val="24"/>
        </w:rPr>
      </w:pPr>
      <w:r>
        <w:rPr>
          <w:szCs w:val="24"/>
        </w:rPr>
        <w:t>21</w:t>
      </w:r>
      <w:r>
        <w:rPr>
          <w:szCs w:val="24"/>
        </w:rPr>
        <w:tab/>
        <w:t>- 24</w:t>
      </w:r>
      <w:r>
        <w:rPr>
          <w:szCs w:val="24"/>
        </w:rPr>
        <w:tab/>
        <w:t>: Digunakan untuk melakukan Multirhreading terhadap Genetic Algorithm, tetapi kurang diketahui bila potongan kode ini bekerja atau tidak.</w:t>
      </w:r>
    </w:p>
    <w:p w14:paraId="56E98FBD" w14:textId="128B2E11" w:rsidR="00AF0138" w:rsidRDefault="00AF0138" w:rsidP="000A3111">
      <w:pPr>
        <w:pStyle w:val="ListParagraph"/>
        <w:numPr>
          <w:ilvl w:val="0"/>
          <w:numId w:val="42"/>
        </w:numPr>
        <w:ind w:left="426"/>
        <w:rPr>
          <w:szCs w:val="24"/>
        </w:rPr>
      </w:pPr>
      <w:r>
        <w:rPr>
          <w:szCs w:val="24"/>
        </w:rPr>
        <w:t>28 – 32</w:t>
      </w:r>
      <w:r>
        <w:rPr>
          <w:szCs w:val="24"/>
        </w:rPr>
        <w:tab/>
        <w:t>: Mengecek apabila player meminta Template atau Tile level generation, dan membuat kromosom sesuai dengan permintaan player tersebut.</w:t>
      </w:r>
    </w:p>
    <w:p w14:paraId="587FD439" w14:textId="67207B69" w:rsidR="00AF0138" w:rsidRDefault="00AF0138" w:rsidP="000A3111">
      <w:pPr>
        <w:pStyle w:val="ListParagraph"/>
        <w:numPr>
          <w:ilvl w:val="0"/>
          <w:numId w:val="42"/>
        </w:numPr>
        <w:ind w:left="426"/>
        <w:rPr>
          <w:szCs w:val="24"/>
        </w:rPr>
      </w:pPr>
      <w:r>
        <w:rPr>
          <w:szCs w:val="24"/>
        </w:rPr>
        <w:t>35</w:t>
      </w:r>
      <w:r>
        <w:rPr>
          <w:szCs w:val="24"/>
        </w:rPr>
        <w:tab/>
      </w:r>
      <w:r>
        <w:rPr>
          <w:szCs w:val="24"/>
        </w:rPr>
        <w:tab/>
        <w:t>: Menentukan jumlah populasi dari kromosom yang ditentukan. Dalam game ini ditentukan populasi awal adalah 50 sementara populasi maksimum adalah 100.</w:t>
      </w:r>
    </w:p>
    <w:p w14:paraId="6D10518D" w14:textId="6696DCC9" w:rsidR="00AF0138" w:rsidRDefault="000E15E5" w:rsidP="000A3111">
      <w:pPr>
        <w:pStyle w:val="ListParagraph"/>
        <w:numPr>
          <w:ilvl w:val="0"/>
          <w:numId w:val="42"/>
        </w:numPr>
        <w:ind w:left="426"/>
        <w:rPr>
          <w:szCs w:val="24"/>
        </w:rPr>
      </w:pPr>
      <w:r>
        <w:rPr>
          <w:szCs w:val="24"/>
        </w:rPr>
        <w:t>37 – 4</w:t>
      </w:r>
      <w:r w:rsidR="00440C63">
        <w:rPr>
          <w:szCs w:val="24"/>
        </w:rPr>
        <w:t>7</w:t>
      </w:r>
      <w:r>
        <w:rPr>
          <w:szCs w:val="24"/>
        </w:rPr>
        <w:tab/>
        <w:t>: Menentukan fungsi fitness yang akan dipakai pada Genetic Algorithm.</w:t>
      </w:r>
    </w:p>
    <w:p w14:paraId="158F7ED7" w14:textId="23BCA465" w:rsidR="00D158E5" w:rsidRDefault="00955CFC" w:rsidP="000A3111">
      <w:pPr>
        <w:pStyle w:val="ListParagraph"/>
        <w:numPr>
          <w:ilvl w:val="0"/>
          <w:numId w:val="42"/>
        </w:numPr>
        <w:ind w:left="426"/>
        <w:rPr>
          <w:szCs w:val="24"/>
        </w:rPr>
      </w:pPr>
      <w:r>
        <w:rPr>
          <w:szCs w:val="24"/>
        </w:rPr>
        <w:t>38 – 44</w:t>
      </w:r>
      <w:r>
        <w:rPr>
          <w:szCs w:val="24"/>
        </w:rPr>
        <w:tab/>
        <w:t>: Variabel fc akan diisi dengan seluruh Gene dalam kromosom, lalu gene tersebut akan diubah menjadi sebuah array level yang berbentuk 2D sesuai dengan input player</w:t>
      </w:r>
    </w:p>
    <w:p w14:paraId="1EF7A230" w14:textId="7CBC0EFB" w:rsidR="00DB40B0" w:rsidRDefault="00DB40B0" w:rsidP="000A3111">
      <w:pPr>
        <w:pStyle w:val="ListParagraph"/>
        <w:numPr>
          <w:ilvl w:val="0"/>
          <w:numId w:val="42"/>
        </w:numPr>
        <w:ind w:left="426"/>
        <w:rPr>
          <w:szCs w:val="24"/>
        </w:rPr>
      </w:pPr>
      <w:r>
        <w:rPr>
          <w:szCs w:val="24"/>
        </w:rPr>
        <w:t>45</w:t>
      </w:r>
      <w:r w:rsidR="00440C63">
        <w:rPr>
          <w:szCs w:val="24"/>
        </w:rPr>
        <w:t xml:space="preserve"> – 46</w:t>
      </w:r>
      <w:r w:rsidR="00440C63">
        <w:rPr>
          <w:szCs w:val="24"/>
        </w:rPr>
        <w:tab/>
      </w:r>
      <w:r>
        <w:rPr>
          <w:szCs w:val="24"/>
        </w:rPr>
        <w:t>: Variabel fitness akan diisi skor fitness menggunakan function fitnessFunction yang akan dijelaskan pada subbab berikutnya</w:t>
      </w:r>
      <w:r w:rsidR="00440C63">
        <w:rPr>
          <w:szCs w:val="24"/>
        </w:rPr>
        <w:t>, lalu fitness itu akan direturn untuk dilakukan tahap seleksi.</w:t>
      </w:r>
    </w:p>
    <w:p w14:paraId="51B9E5BD" w14:textId="57AA1109" w:rsidR="002D7C27" w:rsidRDefault="002D7C27" w:rsidP="000A3111">
      <w:pPr>
        <w:pStyle w:val="ListParagraph"/>
        <w:numPr>
          <w:ilvl w:val="0"/>
          <w:numId w:val="42"/>
        </w:numPr>
        <w:ind w:left="426"/>
        <w:rPr>
          <w:szCs w:val="24"/>
        </w:rPr>
      </w:pPr>
      <w:r>
        <w:rPr>
          <w:szCs w:val="24"/>
        </w:rPr>
        <w:t>49</w:t>
      </w:r>
      <w:r>
        <w:rPr>
          <w:szCs w:val="24"/>
        </w:rPr>
        <w:tab/>
      </w:r>
      <w:r>
        <w:rPr>
          <w:szCs w:val="24"/>
        </w:rPr>
        <w:tab/>
        <w:t>: Menyuruh GA untuk memakai Roulette Wheel Selection.</w:t>
      </w:r>
    </w:p>
    <w:p w14:paraId="1FFEFFE5" w14:textId="2FD8676E" w:rsidR="002D7C27" w:rsidRDefault="002D7C27" w:rsidP="000A3111">
      <w:pPr>
        <w:pStyle w:val="ListParagraph"/>
        <w:numPr>
          <w:ilvl w:val="0"/>
          <w:numId w:val="42"/>
        </w:numPr>
        <w:ind w:left="426"/>
        <w:rPr>
          <w:szCs w:val="24"/>
        </w:rPr>
      </w:pPr>
      <w:r>
        <w:rPr>
          <w:szCs w:val="24"/>
        </w:rPr>
        <w:t>52</w:t>
      </w:r>
      <w:r>
        <w:rPr>
          <w:szCs w:val="24"/>
        </w:rPr>
        <w:tab/>
      </w:r>
      <w:r>
        <w:rPr>
          <w:szCs w:val="24"/>
        </w:rPr>
        <w:tab/>
        <w:t>: Menyuruh GA untuk memakai Uniform Crossover.</w:t>
      </w:r>
    </w:p>
    <w:p w14:paraId="7B0C852C" w14:textId="21BC3005" w:rsidR="002D7C27" w:rsidRDefault="00D35ACE" w:rsidP="000A3111">
      <w:pPr>
        <w:pStyle w:val="ListParagraph"/>
        <w:numPr>
          <w:ilvl w:val="0"/>
          <w:numId w:val="42"/>
        </w:numPr>
        <w:ind w:left="426"/>
        <w:rPr>
          <w:szCs w:val="24"/>
        </w:rPr>
      </w:pPr>
      <w:r>
        <w:rPr>
          <w:szCs w:val="24"/>
        </w:rPr>
        <w:t>53</w:t>
      </w:r>
      <w:r>
        <w:rPr>
          <w:szCs w:val="24"/>
        </w:rPr>
        <w:tab/>
      </w:r>
      <w:r>
        <w:rPr>
          <w:szCs w:val="24"/>
        </w:rPr>
        <w:tab/>
        <w:t>: Sama kayak diatas, GA disuruh memakai Partial Shuffle Mutation.</w:t>
      </w:r>
    </w:p>
    <w:p w14:paraId="2C60AD59" w14:textId="46977C0A" w:rsidR="00D35ACE" w:rsidRDefault="00D35ACE" w:rsidP="000A3111">
      <w:pPr>
        <w:pStyle w:val="ListParagraph"/>
        <w:numPr>
          <w:ilvl w:val="0"/>
          <w:numId w:val="42"/>
        </w:numPr>
        <w:ind w:left="426"/>
        <w:rPr>
          <w:szCs w:val="24"/>
        </w:rPr>
      </w:pPr>
      <w:r>
        <w:rPr>
          <w:szCs w:val="24"/>
        </w:rPr>
        <w:t>54</w:t>
      </w:r>
      <w:r>
        <w:rPr>
          <w:szCs w:val="24"/>
        </w:rPr>
        <w:tab/>
      </w:r>
      <w:r>
        <w:rPr>
          <w:szCs w:val="24"/>
        </w:rPr>
        <w:tab/>
        <w:t xml:space="preserve">: Sama aja, GA memakai Fitness Stagnation Termination dengan toleransi sebanyak yang ditentukan StagnationTerminationAmt yang ada di </w:t>
      </w:r>
      <w:r w:rsidR="00C075F3">
        <w:rPr>
          <w:szCs w:val="24"/>
        </w:rPr>
        <w:t>baris</w:t>
      </w:r>
      <w:r>
        <w:rPr>
          <w:szCs w:val="24"/>
        </w:rPr>
        <w:t xml:space="preserve"> 4.</w:t>
      </w:r>
    </w:p>
    <w:p w14:paraId="612BE5E7" w14:textId="6F5B77DE" w:rsidR="00D35ACE" w:rsidRDefault="00D35ACE" w:rsidP="000A3111">
      <w:pPr>
        <w:pStyle w:val="ListParagraph"/>
        <w:numPr>
          <w:ilvl w:val="0"/>
          <w:numId w:val="42"/>
        </w:numPr>
        <w:ind w:left="426"/>
        <w:rPr>
          <w:szCs w:val="24"/>
        </w:rPr>
      </w:pPr>
      <w:r>
        <w:rPr>
          <w:szCs w:val="24"/>
        </w:rPr>
        <w:lastRenderedPageBreak/>
        <w:t>56-57</w:t>
      </w:r>
      <w:r>
        <w:rPr>
          <w:szCs w:val="24"/>
        </w:rPr>
        <w:tab/>
        <w:t>: Menggabung semua aspek dari Genetic Algorithm (Populasi yang dibuat, Crossover yang dipilih dst) menjadi satu Genetic Algorithm yang siap dipakai.</w:t>
      </w:r>
    </w:p>
    <w:p w14:paraId="562F4F5D" w14:textId="7C30162D" w:rsidR="00D35ACE" w:rsidRDefault="00D35ACE" w:rsidP="000A3111">
      <w:pPr>
        <w:pStyle w:val="ListParagraph"/>
        <w:numPr>
          <w:ilvl w:val="0"/>
          <w:numId w:val="42"/>
        </w:numPr>
        <w:ind w:left="426"/>
        <w:rPr>
          <w:szCs w:val="24"/>
        </w:rPr>
      </w:pPr>
      <w:r>
        <w:rPr>
          <w:szCs w:val="24"/>
        </w:rPr>
        <w:t>59</w:t>
      </w:r>
      <w:r>
        <w:rPr>
          <w:szCs w:val="24"/>
        </w:rPr>
        <w:tab/>
      </w:r>
      <w:r>
        <w:rPr>
          <w:szCs w:val="24"/>
        </w:rPr>
        <w:tab/>
        <w:t xml:space="preserve">: Genetic Algorithm </w:t>
      </w:r>
      <w:r w:rsidR="001A2E7A">
        <w:rPr>
          <w:szCs w:val="24"/>
        </w:rPr>
        <w:t>mulai dijalankan</w:t>
      </w:r>
      <w:r>
        <w:rPr>
          <w:szCs w:val="24"/>
        </w:rPr>
        <w:t>.</w:t>
      </w:r>
    </w:p>
    <w:p w14:paraId="7A723376" w14:textId="70B55093" w:rsidR="001A2E7A" w:rsidRDefault="000A24D0" w:rsidP="000A3111">
      <w:pPr>
        <w:pStyle w:val="ListParagraph"/>
        <w:numPr>
          <w:ilvl w:val="0"/>
          <w:numId w:val="42"/>
        </w:numPr>
        <w:ind w:left="426"/>
        <w:rPr>
          <w:szCs w:val="24"/>
        </w:rPr>
      </w:pPr>
      <w:r>
        <w:rPr>
          <w:szCs w:val="24"/>
        </w:rPr>
        <w:t xml:space="preserve">61 </w:t>
      </w:r>
      <w:r>
        <w:rPr>
          <w:szCs w:val="24"/>
        </w:rPr>
        <w:tab/>
        <w:t>: Variabel a akan diisi Kromosom terbaik yang dihasilkan oleh Genetic Algorithm</w:t>
      </w:r>
    </w:p>
    <w:p w14:paraId="32F796C8" w14:textId="411C56BB" w:rsidR="000A24D0" w:rsidRDefault="000A24D0" w:rsidP="000A3111">
      <w:pPr>
        <w:pStyle w:val="ListParagraph"/>
        <w:numPr>
          <w:ilvl w:val="0"/>
          <w:numId w:val="42"/>
        </w:numPr>
        <w:ind w:left="426"/>
        <w:rPr>
          <w:szCs w:val="24"/>
        </w:rPr>
      </w:pPr>
      <w:r>
        <w:rPr>
          <w:szCs w:val="24"/>
        </w:rPr>
        <w:t>62 – 65</w:t>
      </w:r>
      <w:r>
        <w:rPr>
          <w:szCs w:val="24"/>
        </w:rPr>
        <w:tab/>
        <w:t>: Menggunakan script SetObjects, ubah kromosom yang didapat pada line 61 menjadi sebuah map jadi, sekali lagi menggunakan function berbeda sesuai dengan pilihan level generation player.</w:t>
      </w:r>
    </w:p>
    <w:p w14:paraId="40567588" w14:textId="79B674EB" w:rsidR="000A24D0" w:rsidRDefault="000A24D0" w:rsidP="000A3111">
      <w:pPr>
        <w:pStyle w:val="ListParagraph"/>
        <w:numPr>
          <w:ilvl w:val="0"/>
          <w:numId w:val="42"/>
        </w:numPr>
        <w:ind w:left="426"/>
        <w:rPr>
          <w:szCs w:val="24"/>
        </w:rPr>
      </w:pPr>
      <w:r>
        <w:rPr>
          <w:szCs w:val="24"/>
        </w:rPr>
        <w:t>66</w:t>
      </w:r>
      <w:r>
        <w:rPr>
          <w:szCs w:val="24"/>
        </w:rPr>
        <w:tab/>
      </w:r>
      <w:r>
        <w:rPr>
          <w:szCs w:val="24"/>
        </w:rPr>
        <w:tab/>
        <w:t>: Setelah semuanya selesai, maka akan di load scene level utama agar player bisa memainkan level yang degenerate.</w:t>
      </w:r>
    </w:p>
    <w:p w14:paraId="5C5C4329" w14:textId="184AFDA9" w:rsidR="002B7D6B" w:rsidRPr="002B7D6B" w:rsidRDefault="002B7D6B" w:rsidP="00F96428">
      <w:pPr>
        <w:ind w:firstLine="0"/>
        <w:rPr>
          <w:szCs w:val="24"/>
        </w:rPr>
      </w:pPr>
    </w:p>
    <w:p w14:paraId="0F10E345" w14:textId="38587BE8" w:rsidR="00F96428" w:rsidRDefault="00F96428" w:rsidP="00F96428">
      <w:pPr>
        <w:pStyle w:val="STTSGambar"/>
      </w:pPr>
      <w:r w:rsidRPr="002B7D6B">
        <w:rPr>
          <w:noProof/>
          <w:szCs w:val="24"/>
        </w:rPr>
        <w:drawing>
          <wp:inline distT="0" distB="0" distL="0" distR="0" wp14:anchorId="53B39FD5" wp14:editId="2D079183">
            <wp:extent cx="4582164" cy="1086002"/>
            <wp:effectExtent l="0" t="0" r="0" b="0"/>
            <wp:docPr id="150093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939217" name=""/>
                    <pic:cNvPicPr/>
                  </pic:nvPicPr>
                  <pic:blipFill>
                    <a:blip r:embed="rId8"/>
                    <a:stretch>
                      <a:fillRect/>
                    </a:stretch>
                  </pic:blipFill>
                  <pic:spPr>
                    <a:xfrm>
                      <a:off x="0" y="0"/>
                      <a:ext cx="4582164" cy="1086002"/>
                    </a:xfrm>
                    <a:prstGeom prst="rect">
                      <a:avLst/>
                    </a:prstGeom>
                  </pic:spPr>
                </pic:pic>
              </a:graphicData>
            </a:graphic>
          </wp:inline>
        </w:drawing>
      </w:r>
      <w:r w:rsidRPr="00D67D97">
        <w:t xml:space="preserve"> </w:t>
      </w:r>
    </w:p>
    <w:p w14:paraId="15EB9327" w14:textId="7E8D5EB7" w:rsidR="00F96428" w:rsidRDefault="00F96428" w:rsidP="00F96428">
      <w:pPr>
        <w:pStyle w:val="STTSGambar"/>
      </w:pPr>
      <w:r>
        <w:t>Gambar 6.1</w:t>
      </w:r>
    </w:p>
    <w:p w14:paraId="097904C8" w14:textId="7B2B04EA" w:rsidR="00F96428" w:rsidRDefault="00F96428" w:rsidP="00F96428">
      <w:pPr>
        <w:pStyle w:val="STTSGambar"/>
      </w:pPr>
      <w:r>
        <w:t>Isi Variabel dari segmen program 6.4</w:t>
      </w:r>
    </w:p>
    <w:p w14:paraId="7676AAC2" w14:textId="77777777" w:rsidR="00F96428" w:rsidRDefault="00F96428" w:rsidP="00F96428">
      <w:pPr>
        <w:pStyle w:val="STTSGambar"/>
      </w:pPr>
    </w:p>
    <w:p w14:paraId="4F54A421" w14:textId="5ACBF04D" w:rsidR="00F96428" w:rsidRDefault="00470BB3" w:rsidP="00F96428">
      <w:pPr>
        <w:ind w:firstLine="426"/>
      </w:pPr>
      <w:r>
        <w:t>Selanjutnya</w:t>
      </w:r>
      <w:r w:rsidR="00F96428">
        <w:t xml:space="preserve"> adalah variabel yang dipakai untuk baris 2 – 4 dari segmen program diatas. MMN adalah script Main Menu Navigation yang akan diisi Gameobject Mengandung Script Main Menu Navigation di level tersebut, sehingga secara default null. </w:t>
      </w:r>
      <w:r>
        <w:t>Lalu</w:t>
      </w:r>
      <w:r w:rsidR="00F96428">
        <w:t xml:space="preserve"> Use Templated Generation, variabel ini secara default true, tetapi dapat diubah oleh user melalui menu pilihan. Terakhir adalah Stagnation Termination Amt yang menandakan bila </w:t>
      </w:r>
      <w:r>
        <w:t>GA akan berhenti setelah 100 generasi tanpa perkembangan yang bernilai pada fitness maksimal.</w:t>
      </w:r>
    </w:p>
    <w:p w14:paraId="60419742" w14:textId="77777777" w:rsidR="00F96428" w:rsidRDefault="00F96428" w:rsidP="00370F7A">
      <w:pPr>
        <w:pStyle w:val="STTSJudulSubBab"/>
      </w:pPr>
    </w:p>
    <w:p w14:paraId="16D3EC1E" w14:textId="07D4C521" w:rsidR="00C27777" w:rsidRDefault="00882E2C">
      <w:pPr>
        <w:pStyle w:val="STTSJudulSubBab"/>
        <w:numPr>
          <w:ilvl w:val="0"/>
          <w:numId w:val="38"/>
        </w:numPr>
        <w:ind w:hanging="720"/>
      </w:pPr>
      <w:r>
        <w:t>Function FitnessFunction</w:t>
      </w:r>
    </w:p>
    <w:p w14:paraId="726EE22E" w14:textId="2D51FAC7" w:rsidR="00B9052A" w:rsidRDefault="00FF0103" w:rsidP="00E21587">
      <w:r>
        <w:t xml:space="preserve">Sekarang untuk menjelaskan masing – masing fitness yang tersedia, setiap fitness menggunakan base Class </w:t>
      </w:r>
      <w:r w:rsidR="00482482">
        <w:t>FitnessFunction, yang berfungsi sebagai basis dari setiap fitness yang dibuat. Berikut adalah isi dari</w:t>
      </w:r>
      <w:r w:rsidR="00E37436">
        <w:t xml:space="preserve"> fungsi</w:t>
      </w:r>
      <w:r w:rsidR="00482482">
        <w:t xml:space="preserve"> </w:t>
      </w:r>
      <w:r w:rsidR="00E37436">
        <w:t>f</w:t>
      </w:r>
      <w:r w:rsidR="00482482">
        <w:t>itnessFunction</w:t>
      </w:r>
      <w:r w:rsidR="00E37436">
        <w:t xml:space="preserve"> :</w:t>
      </w:r>
    </w:p>
    <w:p w14:paraId="7D8F02E4" w14:textId="5BA4FB5D" w:rsidR="00B9052A" w:rsidRDefault="00B9052A" w:rsidP="00B9052A">
      <w:pPr>
        <w:pStyle w:val="STTSAlgoritma"/>
      </w:pPr>
      <w:r>
        <w:lastRenderedPageBreak/>
        <w:t>Segmen Program 6</w:t>
      </w:r>
      <w:r w:rsidR="00D71308">
        <w:t>.5</w:t>
      </w:r>
      <w:r>
        <w:t xml:space="preserve"> Fungsi FitnessFunction</w:t>
      </w:r>
    </w:p>
    <w:p w14:paraId="7DEB46D8" w14:textId="3D2621CC" w:rsidR="006F341D" w:rsidRDefault="006F341D" w:rsidP="006F341D">
      <w:pPr>
        <w:pStyle w:val="STTSAlgoritmaContent"/>
        <w:numPr>
          <w:ilvl w:val="0"/>
          <w:numId w:val="45"/>
        </w:numPr>
        <w:ind w:left="709" w:hanging="709"/>
      </w:pPr>
      <w:r>
        <w:t>double fitnessFunction(int[,] map , Gene[] original){</w:t>
      </w:r>
    </w:p>
    <w:p w14:paraId="4609D4FD" w14:textId="4CC3881E" w:rsidR="006F341D" w:rsidRDefault="006F341D" w:rsidP="006F341D">
      <w:pPr>
        <w:pStyle w:val="STTSAlgoritmaContent"/>
      </w:pPr>
      <w:r>
        <w:t>int playerAmount = 0;</w:t>
      </w:r>
    </w:p>
    <w:p w14:paraId="023CC5F4" w14:textId="0449CE87" w:rsidR="006F341D" w:rsidRDefault="006F341D" w:rsidP="006F341D">
      <w:pPr>
        <w:pStyle w:val="STTSAlgoritmaContent"/>
      </w:pPr>
      <w:r>
        <w:t>InLoopFitnessBase[] currentFitnesses = (InLoopFitnessBase[])fitnesses.Clone();</w:t>
      </w:r>
    </w:p>
    <w:p w14:paraId="7082E586" w14:textId="77777777" w:rsidR="006F341D" w:rsidRDefault="006F341D" w:rsidP="006F341D">
      <w:pPr>
        <w:pStyle w:val="STTSAlgoritmaContent"/>
      </w:pPr>
    </w:p>
    <w:p w14:paraId="68AC3540" w14:textId="1E84CC8A" w:rsidR="006F341D" w:rsidRDefault="006F341D" w:rsidP="006F341D">
      <w:pPr>
        <w:pStyle w:val="STTSAlgoritmaContent"/>
      </w:pPr>
      <w:r>
        <w:t>//Khusus Template Variety</w:t>
      </w:r>
    </w:p>
    <w:p w14:paraId="3183B47D" w14:textId="67A78626" w:rsidR="006F341D" w:rsidRDefault="006F341D" w:rsidP="006F341D">
      <w:pPr>
        <w:pStyle w:val="STTSAlgoritmaContent"/>
      </w:pPr>
      <w:r>
        <w:t>for (int i = 0; i &lt; currentFitnesses.Length; i++)</w:t>
      </w:r>
    </w:p>
    <w:p w14:paraId="24AFE9E4" w14:textId="062446C4" w:rsidR="006F341D" w:rsidRDefault="006F341D" w:rsidP="006F341D">
      <w:pPr>
        <w:pStyle w:val="STTSAlgoritmaContent"/>
      </w:pPr>
      <w:r>
        <w:t xml:space="preserve">  if (currentFitnesses[i].GetType() == GetComponent&lt;TemplateVarietyFitness&gt;().GetType())</w:t>
      </w:r>
    </w:p>
    <w:p w14:paraId="0BAC9870" w14:textId="42869E17" w:rsidR="006F341D" w:rsidRDefault="006F341D" w:rsidP="006F341D">
      <w:pPr>
        <w:pStyle w:val="STTSAlgoritmaContent"/>
      </w:pPr>
      <w:r>
        <w:t xml:space="preserve">  ((TemplateVarietyFitness)currentFitnesses[i]). getTemplateMap(original);</w:t>
      </w:r>
    </w:p>
    <w:p w14:paraId="53FAE048" w14:textId="55EFB92D" w:rsidR="006F341D" w:rsidRDefault="006F341D" w:rsidP="006F341D">
      <w:pPr>
        <w:pStyle w:val="STTSAlgoritmaContent"/>
      </w:pPr>
      <w:r>
        <w:t xml:space="preserve">        </w:t>
      </w:r>
    </w:p>
    <w:p w14:paraId="5A7B1561" w14:textId="416BA070" w:rsidR="006F341D" w:rsidRDefault="006F341D" w:rsidP="006F341D">
      <w:pPr>
        <w:pStyle w:val="STTSAlgoritmaContent"/>
      </w:pPr>
      <w:r>
        <w:t>double[] fitnessScores = new double[fitnesses.Length];</w:t>
      </w:r>
    </w:p>
    <w:p w14:paraId="3EF0014E" w14:textId="58F6B87C" w:rsidR="006F341D" w:rsidRDefault="006F341D" w:rsidP="006F341D">
      <w:pPr>
        <w:pStyle w:val="STTSAlgoritmaContent"/>
      </w:pPr>
      <w:r>
        <w:t>foreach (InLoopFitnessBase item in currentFitnesses)</w:t>
      </w:r>
    </w:p>
    <w:p w14:paraId="186EE9BA" w14:textId="4A4B8511" w:rsidR="006F341D" w:rsidRDefault="006F341D" w:rsidP="006F341D">
      <w:pPr>
        <w:pStyle w:val="STTSAlgoritmaContent"/>
      </w:pPr>
      <w:r>
        <w:t xml:space="preserve">  item.resetVariables();</w:t>
      </w:r>
    </w:p>
    <w:p w14:paraId="7209369F" w14:textId="77777777" w:rsidR="006F341D" w:rsidRDefault="006F341D" w:rsidP="006F341D">
      <w:pPr>
        <w:pStyle w:val="STTSAlgoritmaContent"/>
      </w:pPr>
    </w:p>
    <w:p w14:paraId="6681587D" w14:textId="4E3CB477" w:rsidR="006F341D" w:rsidRDefault="006F341D" w:rsidP="006F341D">
      <w:pPr>
        <w:pStyle w:val="STTSAlgoritmaContent"/>
      </w:pPr>
      <w:r>
        <w:t>Coordinate tempCoor;</w:t>
      </w:r>
    </w:p>
    <w:p w14:paraId="0B2C8E74" w14:textId="09E42A87" w:rsidR="006F341D" w:rsidRDefault="006F341D" w:rsidP="006F341D">
      <w:pPr>
        <w:pStyle w:val="STTSAlgoritmaContent"/>
      </w:pPr>
      <w:r>
        <w:t>for (int i = 0; i &lt; SetObjects.getHeight(); i++)</w:t>
      </w:r>
    </w:p>
    <w:p w14:paraId="47619FDA" w14:textId="4EABBA6B" w:rsidR="006F341D" w:rsidRDefault="006F341D" w:rsidP="006F341D">
      <w:pPr>
        <w:pStyle w:val="STTSAlgoritmaContent"/>
      </w:pPr>
      <w:r>
        <w:t xml:space="preserve">  for (int j = 0; j &lt; SetObjects.getWidth(); j++) {</w:t>
      </w:r>
    </w:p>
    <w:p w14:paraId="073E5261" w14:textId="2F68E977" w:rsidR="006F341D" w:rsidRDefault="006F341D" w:rsidP="006F341D">
      <w:pPr>
        <w:pStyle w:val="STTSAlgoritmaContent"/>
      </w:pPr>
      <w:r>
        <w:t xml:space="preserve">    tempCoor = new Coordinate(j, i);</w:t>
      </w:r>
    </w:p>
    <w:p w14:paraId="7CEB0117" w14:textId="6F5AA54B" w:rsidR="006F341D" w:rsidRDefault="006F341D" w:rsidP="006F341D">
      <w:pPr>
        <w:pStyle w:val="STTSAlgoritmaContent"/>
      </w:pPr>
      <w:r>
        <w:t xml:space="preserve">    if (map[tempCoor.yCoor, tempCoor.xCoor] == 3)</w:t>
      </w:r>
    </w:p>
    <w:p w14:paraId="5E95D5DA" w14:textId="1383F366" w:rsidR="006F341D" w:rsidRDefault="006F341D" w:rsidP="006F341D">
      <w:pPr>
        <w:pStyle w:val="STTSAlgoritmaContent"/>
      </w:pPr>
      <w:r>
        <w:t xml:space="preserve">      playerAmount++;</w:t>
      </w:r>
    </w:p>
    <w:p w14:paraId="097FB5D7" w14:textId="68DC9B2C" w:rsidR="006F341D" w:rsidRDefault="006F341D" w:rsidP="00C075F3">
      <w:pPr>
        <w:pStyle w:val="STTSAlgoritmaContent"/>
      </w:pPr>
      <w:r>
        <w:t xml:space="preserve">    foreach (InLoopFitnessBase item in currentFitnesses)</w:t>
      </w:r>
    </w:p>
    <w:p w14:paraId="709846A4" w14:textId="66ED9B43" w:rsidR="006F341D" w:rsidRDefault="00C075F3" w:rsidP="00C075F3">
      <w:pPr>
        <w:pStyle w:val="STTSAlgoritmaContent"/>
      </w:pPr>
      <w:r>
        <w:t xml:space="preserve">      </w:t>
      </w:r>
      <w:r w:rsidR="006F341D">
        <w:t>item.calculateFitness(map,tempCoor);</w:t>
      </w:r>
    </w:p>
    <w:p w14:paraId="1CDAEBE7" w14:textId="73E08D42" w:rsidR="006F341D" w:rsidRDefault="00C075F3" w:rsidP="006F341D">
      <w:pPr>
        <w:pStyle w:val="STTSAlgoritmaContent"/>
      </w:pPr>
      <w:r>
        <w:t xml:space="preserve">  </w:t>
      </w:r>
      <w:r w:rsidR="006F341D">
        <w:t>}</w:t>
      </w:r>
    </w:p>
    <w:p w14:paraId="02EB7331" w14:textId="38122660" w:rsidR="006F341D" w:rsidRDefault="006F341D" w:rsidP="00C075F3">
      <w:pPr>
        <w:pStyle w:val="STTSAlgoritmaContent"/>
      </w:pPr>
      <w:r>
        <w:t>for (int i = 0; i &lt; currentFitnesses.Length; i++)</w:t>
      </w:r>
    </w:p>
    <w:p w14:paraId="204BE196" w14:textId="1B9FA217" w:rsidR="006F341D" w:rsidRDefault="00C075F3" w:rsidP="00C075F3">
      <w:pPr>
        <w:pStyle w:val="STTSAlgoritmaContent"/>
      </w:pPr>
      <w:r>
        <w:t xml:space="preserve">  </w:t>
      </w:r>
      <w:r w:rsidR="006F341D">
        <w:t>fitnessScores[i] = currentFitnesses[i].getFitnessScore();</w:t>
      </w:r>
    </w:p>
    <w:p w14:paraId="7C146AFA" w14:textId="561A08E6" w:rsidR="006F341D" w:rsidRDefault="006F341D" w:rsidP="006F341D">
      <w:pPr>
        <w:pStyle w:val="STTSAlgoritmaContent"/>
      </w:pPr>
      <w:r>
        <w:t>return Mathf.Pow((float)fitnessScores.Sum() / Mathf.Pow(MathF.Abs(playerAmount - 10) * 5 + 1, 3), 3);</w:t>
      </w:r>
    </w:p>
    <w:p w14:paraId="7DFC9B9C" w14:textId="4ADF72C1" w:rsidR="006F341D" w:rsidRDefault="006F341D" w:rsidP="00C075F3">
      <w:pPr>
        <w:pStyle w:val="STTSAlgoritmaContent"/>
      </w:pPr>
      <w:r>
        <w:t>}</w:t>
      </w:r>
    </w:p>
    <w:p w14:paraId="22D7D274" w14:textId="16C77C6A" w:rsidR="000137A9" w:rsidRDefault="000137A9" w:rsidP="006F341D">
      <w:pPr>
        <w:pStyle w:val="STTSAlgoritmaContent"/>
        <w:numPr>
          <w:ilvl w:val="0"/>
          <w:numId w:val="0"/>
        </w:numPr>
        <w:ind w:left="624" w:hanging="624"/>
      </w:pPr>
      <w:r w:rsidRPr="004D05E7">
        <w:t xml:space="preserve"> </w:t>
      </w:r>
    </w:p>
    <w:p w14:paraId="3E8F08CC" w14:textId="77777777" w:rsidR="00C075F3" w:rsidRDefault="00C075F3" w:rsidP="006F341D">
      <w:pPr>
        <w:pStyle w:val="STTSAlgoritmaContent"/>
        <w:numPr>
          <w:ilvl w:val="0"/>
          <w:numId w:val="0"/>
        </w:numPr>
        <w:ind w:left="624" w:hanging="624"/>
      </w:pPr>
    </w:p>
    <w:p w14:paraId="20DA60F2" w14:textId="3EE73624" w:rsidR="009E4AE6" w:rsidRDefault="00C075F3" w:rsidP="009E4AE6">
      <w:pPr>
        <w:ind w:firstLine="0"/>
      </w:pPr>
      <w:r>
        <w:t xml:space="preserve">Berikut adalah penjelasannya </w:t>
      </w:r>
      <w:r w:rsidR="009E4AE6">
        <w:t xml:space="preserve">setiap baris </w:t>
      </w:r>
      <w:r>
        <w:t xml:space="preserve">: </w:t>
      </w:r>
    </w:p>
    <w:p w14:paraId="50234438" w14:textId="4369D2AC" w:rsidR="009E4AE6" w:rsidRDefault="009E4AE6" w:rsidP="009E4AE6">
      <w:pPr>
        <w:pStyle w:val="ListParagraph"/>
        <w:numPr>
          <w:ilvl w:val="0"/>
          <w:numId w:val="42"/>
        </w:numPr>
        <w:ind w:left="426"/>
        <w:rPr>
          <w:szCs w:val="24"/>
        </w:rPr>
      </w:pPr>
      <w:r>
        <w:rPr>
          <w:szCs w:val="24"/>
        </w:rPr>
        <w:t>1</w:t>
      </w:r>
      <w:r>
        <w:rPr>
          <w:szCs w:val="24"/>
        </w:rPr>
        <w:tab/>
      </w:r>
      <w:r>
        <w:rPr>
          <w:szCs w:val="24"/>
        </w:rPr>
        <w:tab/>
        <w:t xml:space="preserve">: Function ini memerlukan 2 parameter, yaitu </w:t>
      </w:r>
      <w:r w:rsidR="00E203E5">
        <w:rPr>
          <w:szCs w:val="24"/>
        </w:rPr>
        <w:t>map jadi level dan juga Kromosom originalnya.</w:t>
      </w:r>
    </w:p>
    <w:p w14:paraId="73FCEE22" w14:textId="29021FE0" w:rsidR="009E4AE6" w:rsidRDefault="00D70A84" w:rsidP="009E4AE6">
      <w:pPr>
        <w:pStyle w:val="ListParagraph"/>
        <w:numPr>
          <w:ilvl w:val="0"/>
          <w:numId w:val="42"/>
        </w:numPr>
        <w:ind w:left="426"/>
        <w:rPr>
          <w:szCs w:val="24"/>
        </w:rPr>
      </w:pPr>
      <w:r>
        <w:rPr>
          <w:szCs w:val="24"/>
        </w:rPr>
        <w:t>3</w:t>
      </w:r>
      <w:r w:rsidR="009E4AE6">
        <w:rPr>
          <w:szCs w:val="24"/>
        </w:rPr>
        <w:tab/>
      </w:r>
      <w:r w:rsidR="009E4AE6">
        <w:rPr>
          <w:szCs w:val="24"/>
        </w:rPr>
        <w:tab/>
        <w:t>:</w:t>
      </w:r>
      <w:r>
        <w:rPr>
          <w:szCs w:val="24"/>
        </w:rPr>
        <w:t xml:space="preserve"> Dari variabel global fitnesses yang sebelumnya telah diisi di baris </w:t>
      </w:r>
      <w:r w:rsidR="000A5549">
        <w:rPr>
          <w:szCs w:val="24"/>
        </w:rPr>
        <w:t xml:space="preserve">10 – 15 </w:t>
      </w:r>
      <w:r w:rsidR="00B179BF">
        <w:rPr>
          <w:szCs w:val="24"/>
        </w:rPr>
        <w:t>kode utama Genetic Algorithm, diduplikat fitness tersebut ke dalam variabel currentFitnesses agar setiap kromosom memiliki perhitungan fitness yang tidak saling mengganggu.</w:t>
      </w:r>
    </w:p>
    <w:p w14:paraId="3E3CC0E2" w14:textId="712A7D68" w:rsidR="00B179BF" w:rsidRDefault="00FE0311" w:rsidP="009E4AE6">
      <w:pPr>
        <w:pStyle w:val="ListParagraph"/>
        <w:numPr>
          <w:ilvl w:val="0"/>
          <w:numId w:val="42"/>
        </w:numPr>
        <w:ind w:left="426"/>
        <w:rPr>
          <w:szCs w:val="24"/>
        </w:rPr>
      </w:pPr>
      <w:r>
        <w:rPr>
          <w:szCs w:val="24"/>
        </w:rPr>
        <w:t>6 – 8</w:t>
      </w:r>
      <w:r>
        <w:rPr>
          <w:szCs w:val="24"/>
        </w:rPr>
        <w:tab/>
        <w:t>: Bila terdapat fitness TemplateVariety dalam currentFitness, maka fitness tersebut akan diberikan kromosom original yang hanya berisi id – id template.</w:t>
      </w:r>
    </w:p>
    <w:p w14:paraId="2D49A774" w14:textId="3E52E9EB" w:rsidR="00FE0311" w:rsidRDefault="00FE0311" w:rsidP="009E4AE6">
      <w:pPr>
        <w:pStyle w:val="ListParagraph"/>
        <w:numPr>
          <w:ilvl w:val="0"/>
          <w:numId w:val="42"/>
        </w:numPr>
        <w:ind w:left="426"/>
        <w:rPr>
          <w:szCs w:val="24"/>
        </w:rPr>
      </w:pPr>
      <w:r>
        <w:rPr>
          <w:szCs w:val="24"/>
        </w:rPr>
        <w:t>11 – 12</w:t>
      </w:r>
      <w:r>
        <w:rPr>
          <w:szCs w:val="24"/>
        </w:rPr>
        <w:tab/>
        <w:t>: Setiap fitnesses yang ada akan di reset variabel internalnya agar memulai dari nilai – nilai default yang ditentukan.</w:t>
      </w:r>
    </w:p>
    <w:p w14:paraId="1AFDFDFB" w14:textId="16B19876" w:rsidR="00FE0311" w:rsidRDefault="00FE0311" w:rsidP="009E4AE6">
      <w:pPr>
        <w:pStyle w:val="ListParagraph"/>
        <w:numPr>
          <w:ilvl w:val="0"/>
          <w:numId w:val="42"/>
        </w:numPr>
        <w:ind w:left="426"/>
        <w:rPr>
          <w:szCs w:val="24"/>
        </w:rPr>
      </w:pPr>
      <w:r>
        <w:rPr>
          <w:szCs w:val="24"/>
        </w:rPr>
        <w:t>14 – 17</w:t>
      </w:r>
      <w:r>
        <w:rPr>
          <w:szCs w:val="24"/>
        </w:rPr>
        <w:tab/>
        <w:t>: Setiap tile dalam level akan diakses dan disimpan koordinatnya.</w:t>
      </w:r>
    </w:p>
    <w:p w14:paraId="50FE551E" w14:textId="3BDBC4E8" w:rsidR="00FE0311" w:rsidRDefault="00FE0311" w:rsidP="009E4AE6">
      <w:pPr>
        <w:pStyle w:val="ListParagraph"/>
        <w:numPr>
          <w:ilvl w:val="0"/>
          <w:numId w:val="42"/>
        </w:numPr>
        <w:ind w:left="426"/>
        <w:rPr>
          <w:szCs w:val="24"/>
        </w:rPr>
      </w:pPr>
      <w:r>
        <w:rPr>
          <w:szCs w:val="24"/>
        </w:rPr>
        <w:lastRenderedPageBreak/>
        <w:t>18 – 19</w:t>
      </w:r>
      <w:r>
        <w:rPr>
          <w:szCs w:val="24"/>
        </w:rPr>
        <w:tab/>
        <w:t>: Bila tile yang dipilih mengandung sebuah player maka jumlah player akan ditambah.</w:t>
      </w:r>
    </w:p>
    <w:p w14:paraId="07D94386" w14:textId="1284074C" w:rsidR="00FE0311" w:rsidRDefault="00FE0311" w:rsidP="009E4AE6">
      <w:pPr>
        <w:pStyle w:val="ListParagraph"/>
        <w:numPr>
          <w:ilvl w:val="0"/>
          <w:numId w:val="42"/>
        </w:numPr>
        <w:ind w:left="426"/>
        <w:rPr>
          <w:szCs w:val="24"/>
        </w:rPr>
      </w:pPr>
      <w:r>
        <w:rPr>
          <w:szCs w:val="24"/>
        </w:rPr>
        <w:t>20 – 21</w:t>
      </w:r>
      <w:r>
        <w:rPr>
          <w:szCs w:val="24"/>
        </w:rPr>
        <w:tab/>
        <w:t>: Setiap fitness yang dimiliki akan melakukan calculateFitness, dimana calculataFitness adalah sebuah fungsi yang bisa berfungsi untuk menyi</w:t>
      </w:r>
      <w:r w:rsidR="003E749F">
        <w:rPr>
          <w:szCs w:val="24"/>
        </w:rPr>
        <w:t>mpan dan mengolah data untuk membantu dalam menghitung nilai fitness.</w:t>
      </w:r>
    </w:p>
    <w:p w14:paraId="44989A70" w14:textId="2CA6CB1F" w:rsidR="003E749F" w:rsidRDefault="003E749F" w:rsidP="009E4AE6">
      <w:pPr>
        <w:pStyle w:val="ListParagraph"/>
        <w:numPr>
          <w:ilvl w:val="0"/>
          <w:numId w:val="42"/>
        </w:numPr>
        <w:ind w:left="426"/>
        <w:rPr>
          <w:szCs w:val="24"/>
        </w:rPr>
      </w:pPr>
      <w:r>
        <w:rPr>
          <w:szCs w:val="24"/>
        </w:rPr>
        <w:t>24 – 25</w:t>
      </w:r>
      <w:r>
        <w:rPr>
          <w:szCs w:val="24"/>
        </w:rPr>
        <w:tab/>
        <w:t xml:space="preserve">: </w:t>
      </w:r>
      <w:r w:rsidR="009524C7">
        <w:rPr>
          <w:szCs w:val="24"/>
        </w:rPr>
        <w:t>Setiap fitness yang ada akan dikalkulasikan nilai fitness akhirnya, lalu setelah fitness tersebut dihitung, maka fitne</w:t>
      </w:r>
      <w:r w:rsidR="00044809">
        <w:rPr>
          <w:szCs w:val="24"/>
        </w:rPr>
        <w:t>ss tersebut akan dikembalikan ke array fitnessScores.</w:t>
      </w:r>
    </w:p>
    <w:p w14:paraId="05973E9E" w14:textId="3FA1A845" w:rsidR="009E4AE6" w:rsidRPr="003064AF" w:rsidRDefault="00044809" w:rsidP="003064AF">
      <w:pPr>
        <w:pStyle w:val="ListParagraph"/>
        <w:numPr>
          <w:ilvl w:val="0"/>
          <w:numId w:val="42"/>
        </w:numPr>
        <w:ind w:left="426"/>
        <w:rPr>
          <w:szCs w:val="24"/>
        </w:rPr>
      </w:pPr>
      <w:r>
        <w:rPr>
          <w:szCs w:val="24"/>
        </w:rPr>
        <w:t>26</w:t>
      </w:r>
      <w:r>
        <w:rPr>
          <w:szCs w:val="24"/>
        </w:rPr>
        <w:tab/>
      </w:r>
      <w:r>
        <w:rPr>
          <w:szCs w:val="24"/>
        </w:rPr>
        <w:tab/>
        <w:t>: Seluruh fitness akan dijumlah dan akan didapat nilai fitness total, tetapi sebelum direturn akan dilihat bila karakter berjumlah 10, bila jumlah karakter tidak berjumlah 10 maka fitness akan dibagi sehingga memiliki fitness</w:t>
      </w:r>
      <w:r w:rsidR="00FF0103">
        <w:rPr>
          <w:szCs w:val="24"/>
        </w:rPr>
        <w:t xml:space="preserve"> total</w:t>
      </w:r>
      <w:r>
        <w:rPr>
          <w:szCs w:val="24"/>
        </w:rPr>
        <w:t xml:space="preserve"> yang jauh lebih kecil.</w:t>
      </w:r>
    </w:p>
    <w:p w14:paraId="09693CB3" w14:textId="6A80FA4F" w:rsidR="003064AF" w:rsidRDefault="00882E2C" w:rsidP="003064AF">
      <w:pPr>
        <w:pStyle w:val="STTSJudulSubBab"/>
        <w:numPr>
          <w:ilvl w:val="0"/>
          <w:numId w:val="38"/>
        </w:numPr>
        <w:ind w:hanging="720"/>
      </w:pPr>
      <w:r>
        <w:t>Fitness Individual</w:t>
      </w:r>
    </w:p>
    <w:p w14:paraId="65D0F335" w14:textId="2AC5DD3D" w:rsidR="00FF0103" w:rsidRDefault="00FF0103" w:rsidP="00FF0103">
      <w:r>
        <w:t>Sekarang dengan seluruh</w:t>
      </w:r>
      <w:r w:rsidR="003064AF">
        <w:t xml:space="preserve"> sistem fitness dijelaskan</w:t>
      </w:r>
      <w:r w:rsidR="003C4EF3">
        <w:t xml:space="preserve">, bagian terakhir yang belum dijelaskan adalah InLoopFitnessBase yang terdapat di segmen program </w:t>
      </w:r>
      <w:r w:rsidR="003C4EF3" w:rsidRPr="003C4EF3">
        <w:t>6.</w:t>
      </w:r>
      <w:r w:rsidR="00D71308">
        <w:t>5</w:t>
      </w:r>
      <w:r w:rsidR="003C4EF3" w:rsidRPr="003C4EF3">
        <w:t xml:space="preserve"> Fungsi FitnessFunction</w:t>
      </w:r>
      <w:r w:rsidR="003C4EF3">
        <w:t xml:space="preserve"> baris 3.  InLoopFitnessBase memiliki base FitnessBase, yang dipakai bila ingin membuat sebuah fitness baru, berikut adalah potongan kodenya.</w:t>
      </w:r>
    </w:p>
    <w:p w14:paraId="5635C310" w14:textId="77777777" w:rsidR="00DA2299" w:rsidRDefault="00DA2299" w:rsidP="00DA2299">
      <w:pPr>
        <w:pStyle w:val="STTSAlgoritma"/>
      </w:pPr>
    </w:p>
    <w:p w14:paraId="67892DA7" w14:textId="6732AF50" w:rsidR="00DA2299" w:rsidRDefault="00DA2299" w:rsidP="00DA2299">
      <w:pPr>
        <w:pStyle w:val="STTSAlgoritma"/>
      </w:pPr>
      <w:r>
        <w:t>Segmen Program 6.</w:t>
      </w:r>
      <w:r w:rsidR="00D71308">
        <w:t>6</w:t>
      </w:r>
      <w:r>
        <w:t xml:space="preserve"> Class Abstrak FitnessBase</w:t>
      </w:r>
    </w:p>
    <w:p w14:paraId="7CD270EB" w14:textId="57F692B6" w:rsidR="00DA2299" w:rsidRDefault="00DA2299" w:rsidP="00DA2299">
      <w:pPr>
        <w:pStyle w:val="STTSAlgoritmaContent"/>
        <w:numPr>
          <w:ilvl w:val="0"/>
          <w:numId w:val="46"/>
        </w:numPr>
        <w:ind w:left="709" w:hanging="709"/>
      </w:pPr>
      <w:r>
        <w:t>public abstract class FitnessBase : MonoBehaviour{</w:t>
      </w:r>
    </w:p>
    <w:p w14:paraId="3042F30A" w14:textId="45CD39FD" w:rsidR="00DA2299" w:rsidRDefault="00DA2299" w:rsidP="00DA2299">
      <w:pPr>
        <w:pStyle w:val="STTSAlgoritmaContent"/>
      </w:pPr>
      <w:r>
        <w:t xml:space="preserve">  public string FitnessName { get { return fitnessName; } }</w:t>
      </w:r>
    </w:p>
    <w:p w14:paraId="1372904A" w14:textId="2FA6AE39" w:rsidR="00DA2299" w:rsidRDefault="00DA2299" w:rsidP="00DA2299">
      <w:pPr>
        <w:pStyle w:val="STTSAlgoritmaContent"/>
      </w:pPr>
      <w:r>
        <w:t xml:space="preserve">  public bool ForTemplateGen { get { return forTemplateGen; } }</w:t>
      </w:r>
    </w:p>
    <w:p w14:paraId="2D162F91" w14:textId="1E5138B6" w:rsidR="00DA2299" w:rsidRDefault="00DA2299" w:rsidP="00DA2299">
      <w:pPr>
        <w:pStyle w:val="STTSAlgoritmaContent"/>
      </w:pPr>
      <w:r>
        <w:t xml:space="preserve">  public bool ForTileGen { get { return forTileGen; } }</w:t>
      </w:r>
    </w:p>
    <w:p w14:paraId="472B887F" w14:textId="7D23E7C9" w:rsidR="00DA2299" w:rsidRDefault="00DA2299" w:rsidP="00DA2299">
      <w:pPr>
        <w:pStyle w:val="STTSAlgoritmaContent"/>
      </w:pPr>
      <w:r>
        <w:t xml:space="preserve">  public bool IsUsed { get { return isUsed; } }</w:t>
      </w:r>
    </w:p>
    <w:p w14:paraId="6C203A2A" w14:textId="77777777" w:rsidR="00DA2299" w:rsidRDefault="00DA2299" w:rsidP="00DA2299">
      <w:pPr>
        <w:pStyle w:val="STTSAlgoritmaContent"/>
      </w:pPr>
    </w:p>
    <w:p w14:paraId="2B6448C8" w14:textId="01FCA227" w:rsidR="00DA2299" w:rsidRDefault="00DA2299" w:rsidP="00DA2299">
      <w:pPr>
        <w:pStyle w:val="STTSAlgoritmaContent"/>
      </w:pPr>
      <w:r>
        <w:t xml:space="preserve">  [SerializeField] bool isUsed = true;</w:t>
      </w:r>
    </w:p>
    <w:p w14:paraId="4148ED4F" w14:textId="4FAE76AC" w:rsidR="00DA2299" w:rsidRDefault="00DA2299" w:rsidP="00DA2299">
      <w:pPr>
        <w:pStyle w:val="STTSAlgoritmaContent"/>
      </w:pPr>
      <w:r>
        <w:t xml:space="preserve">  [SerializeField] bool forTileGen;</w:t>
      </w:r>
    </w:p>
    <w:p w14:paraId="25C4C292" w14:textId="28BC69A0" w:rsidR="00DA2299" w:rsidRDefault="00DA2299" w:rsidP="00DA2299">
      <w:pPr>
        <w:pStyle w:val="STTSAlgoritmaContent"/>
      </w:pPr>
      <w:r>
        <w:t xml:space="preserve">  [SerializeField] bool forTemplateGen;</w:t>
      </w:r>
    </w:p>
    <w:p w14:paraId="086930D6" w14:textId="710CFC99" w:rsidR="00DA2299" w:rsidRDefault="00DA2299" w:rsidP="00DA2299">
      <w:pPr>
        <w:pStyle w:val="STTSAlgoritmaContent"/>
      </w:pPr>
      <w:r>
        <w:t xml:space="preserve">  [SerializeField] string fitnessName;</w:t>
      </w:r>
    </w:p>
    <w:p w14:paraId="46833465" w14:textId="58FC217D" w:rsidR="00DA2299" w:rsidRDefault="00DA2299" w:rsidP="00DA2299">
      <w:pPr>
        <w:pStyle w:val="STTSAlgoritmaContent"/>
      </w:pPr>
      <w:r>
        <w:t xml:space="preserve">  [SerializeField] protected float weight = 1;</w:t>
      </w:r>
    </w:p>
    <w:p w14:paraId="327DD870" w14:textId="77777777" w:rsidR="00DA2299" w:rsidRDefault="00DA2299" w:rsidP="00DA2299">
      <w:pPr>
        <w:pStyle w:val="STTSAlgoritmaContent"/>
      </w:pPr>
    </w:p>
    <w:p w14:paraId="20E5210C" w14:textId="166E90CA" w:rsidR="00DA2299" w:rsidRDefault="00DA2299" w:rsidP="00DA2299">
      <w:pPr>
        <w:pStyle w:val="STTSAlgoritmaContent"/>
      </w:pPr>
      <w:r>
        <w:t xml:space="preserve">  public abstract float getFitnessScore();</w:t>
      </w:r>
    </w:p>
    <w:p w14:paraId="11319377" w14:textId="77777777" w:rsidR="00DA2299" w:rsidRDefault="00DA2299" w:rsidP="00DA2299">
      <w:pPr>
        <w:pStyle w:val="STTSAlgoritmaContent"/>
      </w:pPr>
    </w:p>
    <w:p w14:paraId="35F3085C" w14:textId="276FF6DB" w:rsidR="00DA2299" w:rsidRDefault="00DA2299" w:rsidP="00DA2299">
      <w:pPr>
        <w:pStyle w:val="STTSAlgoritmaContent"/>
      </w:pPr>
      <w:r>
        <w:t xml:space="preserve">  public abstract void resetVariables();</w:t>
      </w:r>
    </w:p>
    <w:p w14:paraId="479479E1" w14:textId="77777777" w:rsidR="00DA2299" w:rsidRDefault="00DA2299" w:rsidP="00DA2299">
      <w:pPr>
        <w:pStyle w:val="STTSAlgoritmaContent"/>
      </w:pPr>
    </w:p>
    <w:p w14:paraId="151826F8" w14:textId="26147904" w:rsidR="00F8309E" w:rsidRDefault="00DA2299" w:rsidP="00DA2299">
      <w:pPr>
        <w:pStyle w:val="STTSAlgoritmaContent"/>
      </w:pPr>
      <w:r>
        <w:t>}</w:t>
      </w:r>
    </w:p>
    <w:p w14:paraId="77EB9E40" w14:textId="77777777" w:rsidR="00DA2299" w:rsidRDefault="00DA2299" w:rsidP="00FF0103">
      <w:pPr>
        <w:pStyle w:val="STTSJudulSubBab"/>
        <w:ind w:left="720"/>
      </w:pPr>
    </w:p>
    <w:p w14:paraId="12AD0364" w14:textId="2279F48A" w:rsidR="00DA2299" w:rsidRDefault="00DA2299" w:rsidP="00DA2299">
      <w:pPr>
        <w:ind w:firstLine="624"/>
      </w:pPr>
      <w:r>
        <w:t>Berikut adalah kegunaan tiap variabel (Perlu diketahui bila SerializeField hanya berarti variabel tersebut dapat diedit di engine unity secara langsung, ini berguna agar bisa mudah mengganti isi variabel tanpa membuka script) :</w:t>
      </w:r>
    </w:p>
    <w:p w14:paraId="0CCD57B9" w14:textId="31F361BF" w:rsidR="00DA2299" w:rsidRPr="00DA2299" w:rsidRDefault="00DA2299" w:rsidP="00DA2299">
      <w:pPr>
        <w:pStyle w:val="ListParagraph"/>
        <w:numPr>
          <w:ilvl w:val="0"/>
          <w:numId w:val="42"/>
        </w:numPr>
        <w:ind w:left="426"/>
        <w:rPr>
          <w:szCs w:val="24"/>
        </w:rPr>
      </w:pPr>
      <w:r>
        <w:t xml:space="preserve"> 2 – 5</w:t>
      </w:r>
      <w:r>
        <w:tab/>
      </w:r>
      <w:r>
        <w:tab/>
        <w:t>: Bekerja sebagai versi public dari variabel 7 – 10</w:t>
      </w:r>
    </w:p>
    <w:p w14:paraId="610795DA" w14:textId="60F9BD6B" w:rsidR="00DA2299" w:rsidRPr="00DA2299" w:rsidRDefault="00DA2299" w:rsidP="00DA2299">
      <w:pPr>
        <w:pStyle w:val="ListParagraph"/>
        <w:numPr>
          <w:ilvl w:val="0"/>
          <w:numId w:val="42"/>
        </w:numPr>
        <w:ind w:left="426"/>
        <w:rPr>
          <w:szCs w:val="24"/>
        </w:rPr>
      </w:pPr>
      <w:r>
        <w:t>isUsed</w:t>
      </w:r>
      <w:r>
        <w:tab/>
      </w:r>
      <w:r>
        <w:tab/>
        <w:t>: Menentukan apabila Fitness akan dipakai pada GA</w:t>
      </w:r>
    </w:p>
    <w:p w14:paraId="1EA5744C" w14:textId="15142D7A" w:rsidR="00DA2299" w:rsidRPr="00DA2299" w:rsidRDefault="00DA2299" w:rsidP="00DA2299">
      <w:pPr>
        <w:pStyle w:val="ListParagraph"/>
        <w:numPr>
          <w:ilvl w:val="0"/>
          <w:numId w:val="42"/>
        </w:numPr>
        <w:ind w:left="426"/>
        <w:rPr>
          <w:szCs w:val="24"/>
        </w:rPr>
      </w:pPr>
      <w:r>
        <w:t>forTileGen</w:t>
      </w:r>
      <w:r>
        <w:tab/>
        <w:t>:Menentukan bila fitness bisa dipakai saat menggunakan Tile Generation</w:t>
      </w:r>
    </w:p>
    <w:p w14:paraId="1431E29C" w14:textId="26482C78" w:rsidR="00DA2299" w:rsidRPr="00DA2299" w:rsidRDefault="00DA2299" w:rsidP="00DA2299">
      <w:pPr>
        <w:pStyle w:val="ListParagraph"/>
        <w:numPr>
          <w:ilvl w:val="0"/>
          <w:numId w:val="42"/>
        </w:numPr>
        <w:ind w:left="426"/>
        <w:rPr>
          <w:szCs w:val="24"/>
        </w:rPr>
      </w:pPr>
      <w:r>
        <w:t>forTemplateGen</w:t>
      </w:r>
      <w:r>
        <w:tab/>
        <w:t>: Menentukan bila fitness bisa dipakai saat menggunakan Template Generation</w:t>
      </w:r>
    </w:p>
    <w:p w14:paraId="352549D9" w14:textId="175022DD" w:rsidR="00DA2299" w:rsidRDefault="00DA2299" w:rsidP="00DA2299">
      <w:pPr>
        <w:pStyle w:val="ListParagraph"/>
        <w:numPr>
          <w:ilvl w:val="0"/>
          <w:numId w:val="42"/>
        </w:numPr>
        <w:ind w:left="426"/>
        <w:rPr>
          <w:szCs w:val="24"/>
        </w:rPr>
      </w:pPr>
      <w:r>
        <w:rPr>
          <w:szCs w:val="24"/>
        </w:rPr>
        <w:t>fitnessName</w:t>
      </w:r>
      <w:r>
        <w:rPr>
          <w:szCs w:val="24"/>
        </w:rPr>
        <w:tab/>
        <w:t>: Menampilkan nama fitness saat melakukan debug</w:t>
      </w:r>
    </w:p>
    <w:p w14:paraId="1E18BB29" w14:textId="31698E0A" w:rsidR="00DA2299" w:rsidRDefault="00B258AB" w:rsidP="00DA2299">
      <w:pPr>
        <w:pStyle w:val="ListParagraph"/>
        <w:numPr>
          <w:ilvl w:val="0"/>
          <w:numId w:val="42"/>
        </w:numPr>
        <w:ind w:left="426"/>
        <w:rPr>
          <w:szCs w:val="24"/>
        </w:rPr>
      </w:pPr>
      <w:r>
        <w:rPr>
          <w:szCs w:val="24"/>
        </w:rPr>
        <w:t>weight</w:t>
      </w:r>
      <w:r>
        <w:rPr>
          <w:szCs w:val="24"/>
        </w:rPr>
        <w:tab/>
      </w:r>
      <w:r>
        <w:rPr>
          <w:szCs w:val="24"/>
        </w:rPr>
        <w:tab/>
        <w:t>: Mengkalikan skor fitness dengan weight agar skor fitness dapat diubah besar pengaruhnya terhadap genetic Algorithm</w:t>
      </w:r>
    </w:p>
    <w:p w14:paraId="3BC90C10" w14:textId="0E12D180" w:rsidR="00B258AB" w:rsidRDefault="00B258AB" w:rsidP="00DA2299">
      <w:pPr>
        <w:pStyle w:val="ListParagraph"/>
        <w:numPr>
          <w:ilvl w:val="0"/>
          <w:numId w:val="42"/>
        </w:numPr>
        <w:ind w:left="426"/>
        <w:rPr>
          <w:szCs w:val="24"/>
        </w:rPr>
      </w:pPr>
      <w:r>
        <w:rPr>
          <w:szCs w:val="24"/>
        </w:rPr>
        <w:t xml:space="preserve">getFitnessScore </w:t>
      </w:r>
      <w:r w:rsidR="00B622C9">
        <w:rPr>
          <w:szCs w:val="24"/>
        </w:rPr>
        <w:t xml:space="preserve">  </w:t>
      </w:r>
      <w:r>
        <w:rPr>
          <w:szCs w:val="24"/>
        </w:rPr>
        <w:t xml:space="preserve">: </w:t>
      </w:r>
      <w:r w:rsidR="00B622C9">
        <w:rPr>
          <w:szCs w:val="24"/>
        </w:rPr>
        <w:t>Sebuah fungsi yang memberikan nilai Fitness dari fitness tersebut.</w:t>
      </w:r>
    </w:p>
    <w:p w14:paraId="6A946EDF" w14:textId="67C59104" w:rsidR="00B622C9" w:rsidRDefault="00B622C9" w:rsidP="00DA2299">
      <w:pPr>
        <w:pStyle w:val="ListParagraph"/>
        <w:numPr>
          <w:ilvl w:val="0"/>
          <w:numId w:val="42"/>
        </w:numPr>
        <w:ind w:left="426"/>
        <w:rPr>
          <w:szCs w:val="24"/>
        </w:rPr>
      </w:pPr>
      <w:r>
        <w:rPr>
          <w:szCs w:val="24"/>
        </w:rPr>
        <w:t>resetVariables</w:t>
      </w:r>
      <w:r>
        <w:rPr>
          <w:szCs w:val="24"/>
        </w:rPr>
        <w:tab/>
        <w:t>: Sebuah fungsi yang mengulang semua variabel agar siap dipakai untuk perhitungan baru.</w:t>
      </w:r>
    </w:p>
    <w:p w14:paraId="79238AC3" w14:textId="77777777" w:rsidR="00B622C9" w:rsidRDefault="00B622C9" w:rsidP="00B622C9">
      <w:pPr>
        <w:rPr>
          <w:szCs w:val="24"/>
        </w:rPr>
      </w:pPr>
    </w:p>
    <w:p w14:paraId="10A76B0D" w14:textId="2AD013ED" w:rsidR="00B622C9" w:rsidRPr="00B622C9" w:rsidRDefault="00B622C9" w:rsidP="00B622C9">
      <w:pPr>
        <w:rPr>
          <w:szCs w:val="24"/>
        </w:rPr>
      </w:pPr>
      <w:r>
        <w:rPr>
          <w:szCs w:val="24"/>
        </w:rPr>
        <w:t xml:space="preserve">Sekarang class ini memiliki 2 anak, yaitu InLoopFitnessBase dan OutLoopFitnessBase, dimana InLoop berguna bila fitness tersebut memerlukan pemgecekan dalam setiap tile, sementara OutLoop hanya bekerja sekali di luar loop dan bisa langsung mengambil fitness. Di awal terdapat kedua Fitness tersebut tapi pada akhirnya hanya dipakai InLoopFitnessBase karena satu satunya fitness yang dapat memakai OutLoop </w:t>
      </w:r>
      <w:r w:rsidR="00B63D9C">
        <w:rPr>
          <w:szCs w:val="24"/>
        </w:rPr>
        <w:t>hanyalah template Variety, dimana pada akhirnya diadaptasikan ke OutLoop karena lebih mudah. Sementara untuk isi InLoopBase :</w:t>
      </w:r>
    </w:p>
    <w:p w14:paraId="547B2CE1" w14:textId="77777777" w:rsidR="00B63D9C" w:rsidRDefault="00B63D9C" w:rsidP="00B63D9C">
      <w:pPr>
        <w:pStyle w:val="STTSAlgoritma"/>
      </w:pPr>
    </w:p>
    <w:p w14:paraId="14759C6B" w14:textId="4252DBE5" w:rsidR="00B63D9C" w:rsidRDefault="00B63D9C" w:rsidP="00B63D9C">
      <w:pPr>
        <w:pStyle w:val="STTSAlgoritma"/>
      </w:pPr>
      <w:r>
        <w:t>Segmen Program 6.</w:t>
      </w:r>
      <w:r w:rsidR="00D71308">
        <w:t>7</w:t>
      </w:r>
      <w:r>
        <w:t xml:space="preserve"> Class Abstrak </w:t>
      </w:r>
      <w:r w:rsidRPr="00B63D9C">
        <w:t>InLoopFitnessBase</w:t>
      </w:r>
    </w:p>
    <w:p w14:paraId="0C827D5D" w14:textId="6EFF6C87" w:rsidR="00B63D9C" w:rsidRPr="00B63D9C" w:rsidRDefault="00B63D9C" w:rsidP="00B63D9C">
      <w:pPr>
        <w:pStyle w:val="STTSAlgoritmaContent"/>
        <w:numPr>
          <w:ilvl w:val="0"/>
          <w:numId w:val="47"/>
        </w:numPr>
        <w:ind w:left="709" w:hanging="709"/>
      </w:pPr>
      <w:r w:rsidRPr="00B63D9C">
        <w:t>public abstract class InLoopFitnessBase : FitnessBase</w:t>
      </w:r>
      <w:r>
        <w:t>{</w:t>
      </w:r>
    </w:p>
    <w:p w14:paraId="05101974" w14:textId="738AD605" w:rsidR="00B63D9C" w:rsidRPr="00B63D9C" w:rsidRDefault="00B63D9C" w:rsidP="00B63D9C">
      <w:pPr>
        <w:pStyle w:val="STTSAlgoritmaContent"/>
      </w:pPr>
      <w:r>
        <w:t xml:space="preserve">  </w:t>
      </w:r>
      <w:r w:rsidRPr="00B63D9C">
        <w:t>protected float fitnessTotal;</w:t>
      </w:r>
    </w:p>
    <w:p w14:paraId="55AD2140" w14:textId="4FC68FB2" w:rsidR="00B63D9C" w:rsidRPr="00B63D9C" w:rsidRDefault="00B63D9C" w:rsidP="00B63D9C">
      <w:pPr>
        <w:pStyle w:val="STTSAlgoritmaContent"/>
      </w:pPr>
      <w:r>
        <w:t xml:space="preserve">  </w:t>
      </w:r>
      <w:r w:rsidRPr="00B63D9C">
        <w:t>public abstract void calculateFitness(int[,] map, Coordinate currCoor);</w:t>
      </w:r>
    </w:p>
    <w:p w14:paraId="55DE986E" w14:textId="6DE1713C" w:rsidR="00DA2299" w:rsidRDefault="00B63D9C" w:rsidP="00B63D9C">
      <w:pPr>
        <w:pStyle w:val="STTSAlgoritmaContent"/>
      </w:pPr>
      <w:r w:rsidRPr="00B63D9C">
        <w:t>}</w:t>
      </w:r>
    </w:p>
    <w:p w14:paraId="1365B23B" w14:textId="786E840F" w:rsidR="00DA2299" w:rsidRDefault="00DA2299" w:rsidP="00DA2299"/>
    <w:p w14:paraId="3A020369" w14:textId="21497FD2" w:rsidR="00B63D9C" w:rsidRDefault="007C6745" w:rsidP="00B64D9C">
      <w:pPr>
        <w:ind w:firstLine="624"/>
      </w:pPr>
      <w:r>
        <w:lastRenderedPageBreak/>
        <w:t>Dalam segmen program 6.</w:t>
      </w:r>
      <w:r w:rsidR="00D71308">
        <w:t>7</w:t>
      </w:r>
      <w:r>
        <w:t xml:space="preserve"> h</w:t>
      </w:r>
      <w:r w:rsidR="00B63D9C">
        <w:t xml:space="preserve">anya terdapat fitnessTotal, variabel yang menampung akumulasi fitness apabila diperlukan dan calculateFitness, yang memerlukan parameter level dan koordinat loop sekarang ini untuk mengkalkulasi fitness. </w:t>
      </w:r>
    </w:p>
    <w:p w14:paraId="6090CD5B" w14:textId="47DE1A5F" w:rsidR="00B63D9C" w:rsidRDefault="00B63D9C" w:rsidP="00B63D9C">
      <w:pPr>
        <w:ind w:firstLine="624"/>
      </w:pPr>
      <w:r>
        <w:t>Dengan seluruh kelas abstrak dijelaskan, mari kita masuk ke hidangan utama dari seluruh isi subbab 6.2 dan 6.3 yaitu kode</w:t>
      </w:r>
      <w:r w:rsidR="00B64D9C">
        <w:t xml:space="preserve"> dan penjelasan</w:t>
      </w:r>
      <w:r>
        <w:t xml:space="preserve"> dari masing – masing fitness:</w:t>
      </w:r>
    </w:p>
    <w:p w14:paraId="092E988F" w14:textId="77777777" w:rsidR="00B63D9C" w:rsidRDefault="00B63D9C" w:rsidP="00B63D9C">
      <w:pPr>
        <w:pStyle w:val="STTSAlgoritmaContent"/>
        <w:numPr>
          <w:ilvl w:val="0"/>
          <w:numId w:val="0"/>
        </w:numPr>
      </w:pPr>
    </w:p>
    <w:p w14:paraId="0CB66FE9" w14:textId="346CB2A6" w:rsidR="00B64D9C" w:rsidRDefault="00673B9F" w:rsidP="00B64D9C">
      <w:pPr>
        <w:pStyle w:val="STTSJudulSubBab"/>
        <w:numPr>
          <w:ilvl w:val="0"/>
          <w:numId w:val="48"/>
        </w:numPr>
        <w:ind w:hanging="720"/>
      </w:pPr>
      <w:r>
        <w:t>Rock Amount Fitness</w:t>
      </w:r>
    </w:p>
    <w:p w14:paraId="47BF43B0" w14:textId="51C55A49" w:rsidR="00B64D9C" w:rsidRDefault="00B64D9C" w:rsidP="00B64D9C">
      <w:r>
        <w:t>Fitness ini menghitung jumlah batu dalam sebuah level dan membandingkan jumlah batu tersebut terhadap 2 range angka, dimana bila jumlah batu tersebut berada diluar range tersebut maka fitness akan berkurang. Fitness akan terus berkurang hingga fitness mencapai 0.</w:t>
      </w:r>
    </w:p>
    <w:p w14:paraId="43E06242" w14:textId="48097020" w:rsidR="00B64D9C" w:rsidRDefault="00B64D9C" w:rsidP="007C6745">
      <w:r>
        <w:t>Berikut adalah class fitness Rock Amount :</w:t>
      </w:r>
    </w:p>
    <w:p w14:paraId="660F4649" w14:textId="77777777" w:rsidR="00304A31" w:rsidRDefault="00304A31" w:rsidP="007C6745"/>
    <w:p w14:paraId="48CC13B5" w14:textId="75D04BF3" w:rsidR="00B64D9C" w:rsidRDefault="00B64D9C" w:rsidP="00266DC8">
      <w:pPr>
        <w:pStyle w:val="STTSAlgoritma"/>
      </w:pPr>
      <w:r>
        <w:t>Segmen Program 6</w:t>
      </w:r>
      <w:r w:rsidR="00D71308">
        <w:t>.8</w:t>
      </w:r>
      <w:r>
        <w:t xml:space="preserve"> Class Rock Amount Fitness</w:t>
      </w:r>
    </w:p>
    <w:p w14:paraId="2B797AFE" w14:textId="1C2EE258" w:rsidR="00266DC8" w:rsidRDefault="00266DC8" w:rsidP="00266DC8">
      <w:pPr>
        <w:pStyle w:val="STTSAlgoritmaContent"/>
        <w:numPr>
          <w:ilvl w:val="0"/>
          <w:numId w:val="49"/>
        </w:numPr>
        <w:ind w:left="709" w:hanging="709"/>
      </w:pPr>
      <w:r>
        <w:t>public class RockAmountFitness : InLoopFitnessBase{</w:t>
      </w:r>
    </w:p>
    <w:p w14:paraId="6E7031B2" w14:textId="6730EE34" w:rsidR="00266DC8" w:rsidRDefault="00266DC8" w:rsidP="00266DC8">
      <w:pPr>
        <w:pStyle w:val="STTSAlgoritmaContent"/>
      </w:pPr>
      <w:r>
        <w:t>[Range(0.0f, 100.0f)]</w:t>
      </w:r>
    </w:p>
    <w:p w14:paraId="612F682E" w14:textId="0378A283" w:rsidR="00266DC8" w:rsidRDefault="00266DC8" w:rsidP="00266DC8">
      <w:pPr>
        <w:pStyle w:val="STTSAlgoritmaContent"/>
      </w:pPr>
      <w:r>
        <w:t>[SerializeField] float minRockRatio;</w:t>
      </w:r>
    </w:p>
    <w:p w14:paraId="72BCA9EA" w14:textId="1AF3C851" w:rsidR="00266DC8" w:rsidRDefault="00266DC8" w:rsidP="00266DC8">
      <w:pPr>
        <w:pStyle w:val="STTSAlgoritmaContent"/>
      </w:pPr>
      <w:r>
        <w:t>[Range(0.0f, 100.0f)]</w:t>
      </w:r>
    </w:p>
    <w:p w14:paraId="4ACF63DA" w14:textId="75D043F5" w:rsidR="00266DC8" w:rsidRDefault="00266DC8" w:rsidP="00266DC8">
      <w:pPr>
        <w:pStyle w:val="STTSAlgoritmaContent"/>
      </w:pPr>
      <w:r>
        <w:t>[SerializeField] float maxRockRatio;</w:t>
      </w:r>
    </w:p>
    <w:p w14:paraId="11368720" w14:textId="3D82755D" w:rsidR="00266DC8" w:rsidRDefault="00266DC8" w:rsidP="00266DC8">
      <w:pPr>
        <w:pStyle w:val="STTSAlgoritmaContent"/>
      </w:pPr>
      <w:r>
        <w:t>int rockAmount;</w:t>
      </w:r>
    </w:p>
    <w:p w14:paraId="0B9ACCC3" w14:textId="77777777" w:rsidR="00266DC8" w:rsidRDefault="00266DC8" w:rsidP="00266DC8">
      <w:pPr>
        <w:pStyle w:val="STTSAlgoritmaContent"/>
      </w:pPr>
    </w:p>
    <w:p w14:paraId="4C569387" w14:textId="3B4650E8" w:rsidR="00266DC8" w:rsidRDefault="00266DC8" w:rsidP="00266DC8">
      <w:pPr>
        <w:pStyle w:val="STTSAlgoritmaContent"/>
      </w:pPr>
      <w:r>
        <w:t>public override void calculateFitness(int[,] map, Coordinate currCoor){</w:t>
      </w:r>
    </w:p>
    <w:p w14:paraId="30667D62" w14:textId="346B0DD8" w:rsidR="00266DC8" w:rsidRDefault="00266DC8" w:rsidP="00266DC8">
      <w:pPr>
        <w:pStyle w:val="STTSAlgoritmaContent"/>
      </w:pPr>
      <w:r>
        <w:t xml:space="preserve">  if (map[currCoor.yCoor,currCoor.xCoor] == 1) </w:t>
      </w:r>
    </w:p>
    <w:p w14:paraId="66E4DC2F" w14:textId="4243F8CA" w:rsidR="00266DC8" w:rsidRDefault="00266DC8" w:rsidP="00266DC8">
      <w:pPr>
        <w:pStyle w:val="STTSAlgoritmaContent"/>
      </w:pPr>
      <w:r>
        <w:t xml:space="preserve">    rockAmount++;</w:t>
      </w:r>
    </w:p>
    <w:p w14:paraId="4E327B12" w14:textId="0DCFC01E" w:rsidR="00266DC8" w:rsidRDefault="00266DC8" w:rsidP="00266DC8">
      <w:pPr>
        <w:pStyle w:val="STTSAlgoritmaContent"/>
      </w:pPr>
      <w:r>
        <w:t>}</w:t>
      </w:r>
    </w:p>
    <w:p w14:paraId="01A83397" w14:textId="77777777" w:rsidR="00266DC8" w:rsidRDefault="00266DC8" w:rsidP="00266DC8">
      <w:pPr>
        <w:pStyle w:val="STTSAlgoritmaContent"/>
      </w:pPr>
    </w:p>
    <w:p w14:paraId="3C85C468" w14:textId="18A20869" w:rsidR="00266DC8" w:rsidRDefault="00266DC8" w:rsidP="007C6745">
      <w:pPr>
        <w:pStyle w:val="STTSAlgoritmaContent"/>
      </w:pPr>
      <w:r>
        <w:t>public override float getFitnessScore(){</w:t>
      </w:r>
    </w:p>
    <w:p w14:paraId="72CCA2E8" w14:textId="4EF5CBFF" w:rsidR="00266DC8" w:rsidRDefault="007C6745" w:rsidP="00266DC8">
      <w:pPr>
        <w:pStyle w:val="STTSAlgoritmaContent"/>
      </w:pPr>
      <w:r>
        <w:t xml:space="preserve">  </w:t>
      </w:r>
      <w:r w:rsidR="00266DC8">
        <w:t>int maxRock = Mathf.RoundToInt(SetObjects.getWidth() * SetObjects.getHeight() * maxRockRatio / 100);</w:t>
      </w:r>
    </w:p>
    <w:p w14:paraId="2F928DA0" w14:textId="69A1BA05" w:rsidR="00266DC8" w:rsidRDefault="007C6745" w:rsidP="00266DC8">
      <w:pPr>
        <w:pStyle w:val="STTSAlgoritmaContent"/>
      </w:pPr>
      <w:r>
        <w:t xml:space="preserve">  </w:t>
      </w:r>
      <w:r w:rsidR="00266DC8">
        <w:t>int minrock = Mathf.RoundToInt(SetObjects.getWidth() * SetObjects.getHeight() * minRockRatio / 100);</w:t>
      </w:r>
    </w:p>
    <w:p w14:paraId="2D9B3694" w14:textId="495EEEC8" w:rsidR="00266DC8" w:rsidRDefault="007C6745" w:rsidP="007C6745">
      <w:pPr>
        <w:pStyle w:val="STTSAlgoritmaContent"/>
      </w:pPr>
      <w:r>
        <w:t xml:space="preserve">  </w:t>
      </w:r>
      <w:r w:rsidR="00266DC8">
        <w:t>if (maxRock &lt; minrock){</w:t>
      </w:r>
    </w:p>
    <w:p w14:paraId="36898A2F" w14:textId="299AB1BC" w:rsidR="00266DC8" w:rsidRDefault="007C6745" w:rsidP="00266DC8">
      <w:pPr>
        <w:pStyle w:val="STTSAlgoritmaContent"/>
      </w:pPr>
      <w:r>
        <w:t xml:space="preserve">    </w:t>
      </w:r>
      <w:r w:rsidR="00266DC8">
        <w:t>Debug.LogWarning("Min dan max ditukar");</w:t>
      </w:r>
    </w:p>
    <w:p w14:paraId="5586EC50" w14:textId="1C49A54B" w:rsidR="00266DC8" w:rsidRDefault="007C6745" w:rsidP="00266DC8">
      <w:pPr>
        <w:pStyle w:val="STTSAlgoritmaContent"/>
      </w:pPr>
      <w:r>
        <w:t xml:space="preserve">    </w:t>
      </w:r>
      <w:r w:rsidR="00266DC8">
        <w:t>(minrock, maxRock) = (maxRock, minrock);</w:t>
      </w:r>
    </w:p>
    <w:p w14:paraId="34249E97" w14:textId="0A7B392C" w:rsidR="00266DC8" w:rsidRDefault="007C6745" w:rsidP="00266DC8">
      <w:pPr>
        <w:pStyle w:val="STTSAlgoritmaContent"/>
      </w:pPr>
      <w:r>
        <w:t xml:space="preserve">  </w:t>
      </w:r>
      <w:r w:rsidR="00266DC8">
        <w:t>}</w:t>
      </w:r>
    </w:p>
    <w:p w14:paraId="7BE4E569" w14:textId="77777777" w:rsidR="00266DC8" w:rsidRDefault="00266DC8" w:rsidP="00266DC8">
      <w:pPr>
        <w:pStyle w:val="STTSAlgoritmaContent"/>
      </w:pPr>
    </w:p>
    <w:p w14:paraId="1741F631" w14:textId="1FA85351" w:rsidR="00266DC8" w:rsidRDefault="007C6745" w:rsidP="00266DC8">
      <w:pPr>
        <w:pStyle w:val="STTSAlgoritmaContent"/>
      </w:pPr>
      <w:r>
        <w:t xml:space="preserve">  </w:t>
      </w:r>
      <w:r w:rsidR="00266DC8">
        <w:t>float nilaiMinus = 0;</w:t>
      </w:r>
    </w:p>
    <w:p w14:paraId="588E71D1" w14:textId="7711D2B6" w:rsidR="00266DC8" w:rsidRDefault="007C6745" w:rsidP="00266DC8">
      <w:pPr>
        <w:pStyle w:val="STTSAlgoritmaContent"/>
      </w:pPr>
      <w:r>
        <w:t xml:space="preserve">  </w:t>
      </w:r>
      <w:r w:rsidR="00266DC8">
        <w:t>if (rockAmount &lt; minrock)</w:t>
      </w:r>
    </w:p>
    <w:p w14:paraId="6BB14BB8" w14:textId="532B1105" w:rsidR="00266DC8" w:rsidRDefault="007C6745" w:rsidP="00266DC8">
      <w:pPr>
        <w:pStyle w:val="STTSAlgoritmaContent"/>
      </w:pPr>
      <w:r>
        <w:t xml:space="preserve">    </w:t>
      </w:r>
      <w:r w:rsidR="00266DC8">
        <w:t>nilaiMinus = minrock - rockAmount;</w:t>
      </w:r>
    </w:p>
    <w:p w14:paraId="0BB2C829" w14:textId="7B132A98" w:rsidR="00266DC8" w:rsidRDefault="007C6745" w:rsidP="00266DC8">
      <w:pPr>
        <w:pStyle w:val="STTSAlgoritmaContent"/>
      </w:pPr>
      <w:r>
        <w:t xml:space="preserve">  </w:t>
      </w:r>
      <w:r w:rsidR="00266DC8">
        <w:t>else if (rockAmount &gt; maxRock)</w:t>
      </w:r>
    </w:p>
    <w:p w14:paraId="77980135" w14:textId="77777777" w:rsidR="00304A31" w:rsidRDefault="00304A31" w:rsidP="00266DC8">
      <w:pPr>
        <w:pStyle w:val="STTSAlgoritmaContent"/>
      </w:pPr>
    </w:p>
    <w:p w14:paraId="63A0F2EC" w14:textId="0940911D" w:rsidR="00304A31" w:rsidRDefault="00304A31" w:rsidP="00304A31">
      <w:pPr>
        <w:pStyle w:val="STTSAlgoritma"/>
      </w:pPr>
      <w:r>
        <w:lastRenderedPageBreak/>
        <w:t>Segmen Program  6.8 (Lanjutan)</w:t>
      </w:r>
    </w:p>
    <w:p w14:paraId="20F69A9A" w14:textId="49EEA79C" w:rsidR="00266DC8" w:rsidRDefault="007C6745" w:rsidP="00304A31">
      <w:pPr>
        <w:pStyle w:val="STTSAlgoritmaContent"/>
      </w:pPr>
      <w:r>
        <w:t xml:space="preserve">    </w:t>
      </w:r>
      <w:r w:rsidR="00266DC8">
        <w:t>nilaiMinus = rockAmount - maxRock;</w:t>
      </w:r>
    </w:p>
    <w:p w14:paraId="2F95C4F6" w14:textId="28B5E268" w:rsidR="00266DC8" w:rsidRDefault="007C6745" w:rsidP="00266DC8">
      <w:pPr>
        <w:pStyle w:val="STTSAlgoritmaContent"/>
      </w:pPr>
      <w:r>
        <w:t xml:space="preserve">  </w:t>
      </w:r>
      <w:r w:rsidR="00266DC8">
        <w:t>//ini untuk batas normalisasi</w:t>
      </w:r>
    </w:p>
    <w:p w14:paraId="1FB1E1FE" w14:textId="67F11C0B" w:rsidR="00266DC8" w:rsidRDefault="007C6745" w:rsidP="00266DC8">
      <w:pPr>
        <w:pStyle w:val="STTSAlgoritmaContent"/>
      </w:pPr>
      <w:r>
        <w:t xml:space="preserve">  </w:t>
      </w:r>
      <w:r w:rsidR="00266DC8">
        <w:t>float nilaiMinusMax = SetObjects.getWidth() * SetObjects.getHeight() - maxRock &gt; minrock ? SetObjects.getWidth() * SetObjects.getHeight() - maxRock : minrock;</w:t>
      </w:r>
    </w:p>
    <w:p w14:paraId="063791D6" w14:textId="77777777" w:rsidR="00266DC8" w:rsidRDefault="00266DC8" w:rsidP="00266DC8">
      <w:pPr>
        <w:pStyle w:val="STTSAlgoritmaContent"/>
      </w:pPr>
    </w:p>
    <w:p w14:paraId="1CE279F0" w14:textId="73AF1094" w:rsidR="00266DC8" w:rsidRDefault="007C6745" w:rsidP="00266DC8">
      <w:pPr>
        <w:pStyle w:val="STTSAlgoritmaContent"/>
      </w:pPr>
      <w:r>
        <w:t xml:space="preserve">  </w:t>
      </w:r>
      <w:r w:rsidR="00266DC8">
        <w:t>nilaiMinus /= nilaiMinusMax;</w:t>
      </w:r>
    </w:p>
    <w:p w14:paraId="376CB2B2" w14:textId="3B727CC6" w:rsidR="00266DC8" w:rsidRDefault="007C6745" w:rsidP="00266DC8">
      <w:pPr>
        <w:pStyle w:val="STTSAlgoritmaContent"/>
      </w:pPr>
      <w:r>
        <w:t xml:space="preserve">  </w:t>
      </w:r>
      <w:r w:rsidR="00266DC8">
        <w:t>float score = 1 - nilaiMinus;</w:t>
      </w:r>
    </w:p>
    <w:p w14:paraId="60102D94" w14:textId="6A9D2E13" w:rsidR="00266DC8" w:rsidRDefault="007C6745" w:rsidP="00266DC8">
      <w:pPr>
        <w:pStyle w:val="STTSAlgoritmaContent"/>
      </w:pPr>
      <w:r>
        <w:t xml:space="preserve">  </w:t>
      </w:r>
      <w:r w:rsidR="00266DC8">
        <w:t>return Mathf.Pow(score, 2) * weight;</w:t>
      </w:r>
    </w:p>
    <w:p w14:paraId="67B17B94" w14:textId="4CE89B92" w:rsidR="00266DC8" w:rsidRDefault="00266DC8" w:rsidP="00266DC8">
      <w:pPr>
        <w:pStyle w:val="STTSAlgoritmaContent"/>
      </w:pPr>
      <w:r>
        <w:t>}</w:t>
      </w:r>
    </w:p>
    <w:p w14:paraId="1EDEBD6D" w14:textId="77777777" w:rsidR="00266DC8" w:rsidRDefault="00266DC8" w:rsidP="00266DC8">
      <w:pPr>
        <w:pStyle w:val="STTSAlgoritmaContent"/>
      </w:pPr>
    </w:p>
    <w:p w14:paraId="772EFF9F" w14:textId="62AF14EE" w:rsidR="00266DC8" w:rsidRDefault="00266DC8" w:rsidP="007C6745">
      <w:pPr>
        <w:pStyle w:val="STTSAlgoritmaContent"/>
      </w:pPr>
      <w:r>
        <w:t>public override void resetVariables(){</w:t>
      </w:r>
    </w:p>
    <w:p w14:paraId="61116714" w14:textId="1E70A229" w:rsidR="00266DC8" w:rsidRDefault="007C6745" w:rsidP="00266DC8">
      <w:pPr>
        <w:pStyle w:val="STTSAlgoritmaContent"/>
      </w:pPr>
      <w:r>
        <w:t xml:space="preserve">  </w:t>
      </w:r>
      <w:r w:rsidR="00266DC8">
        <w:t>rockAmount = 0;</w:t>
      </w:r>
    </w:p>
    <w:p w14:paraId="73AC4EE4" w14:textId="6209B2BE" w:rsidR="00266DC8" w:rsidRDefault="00266DC8" w:rsidP="00266DC8">
      <w:pPr>
        <w:pStyle w:val="STTSAlgoritmaContent"/>
      </w:pPr>
      <w:r>
        <w:t>}</w:t>
      </w:r>
    </w:p>
    <w:p w14:paraId="6BE59ADD" w14:textId="345B7EDC" w:rsidR="00266DC8" w:rsidRDefault="00266DC8" w:rsidP="00266DC8">
      <w:pPr>
        <w:pStyle w:val="STTSAlgoritmaContent"/>
      </w:pPr>
      <w:r>
        <w:t>}</w:t>
      </w:r>
    </w:p>
    <w:p w14:paraId="0F62CDEC" w14:textId="77777777" w:rsidR="007C6745" w:rsidRDefault="007C6745" w:rsidP="007C6745">
      <w:pPr>
        <w:pStyle w:val="STTSAlgoritmaContent"/>
        <w:numPr>
          <w:ilvl w:val="0"/>
          <w:numId w:val="0"/>
        </w:numPr>
        <w:ind w:left="624" w:hanging="624"/>
      </w:pPr>
    </w:p>
    <w:p w14:paraId="6E5920CC" w14:textId="11BBA68C" w:rsidR="007C6745" w:rsidRDefault="007C6745" w:rsidP="007C6745">
      <w:pPr>
        <w:ind w:firstLine="0"/>
      </w:pPr>
      <w:r>
        <w:t>Berikut adalah penjelasan dari kode diatas :</w:t>
      </w:r>
    </w:p>
    <w:p w14:paraId="62A4AD55" w14:textId="4D3B2AAA" w:rsidR="00C7776B" w:rsidRDefault="00BC4EBE" w:rsidP="00C7776B">
      <w:pPr>
        <w:pStyle w:val="ListParagraph"/>
        <w:numPr>
          <w:ilvl w:val="0"/>
          <w:numId w:val="42"/>
        </w:numPr>
        <w:ind w:left="426" w:hanging="426"/>
      </w:pPr>
      <w:r>
        <w:t>2 – 5</w:t>
      </w:r>
      <w:r w:rsidR="00C7776B">
        <w:tab/>
        <w:t xml:space="preserve">: </w:t>
      </w:r>
      <w:r>
        <w:t>Barisan kode ini memberi kita pengaturan atas seberapa banyak min% dan max% batu yang ada di dalam level melalui variabel minRockRatio dan maxRockRatio.</w:t>
      </w:r>
    </w:p>
    <w:p w14:paraId="5657AA6D" w14:textId="2CC01F77" w:rsidR="00BC4EBE" w:rsidRDefault="00BC4EBE" w:rsidP="00C7776B">
      <w:pPr>
        <w:pStyle w:val="ListParagraph"/>
        <w:numPr>
          <w:ilvl w:val="0"/>
          <w:numId w:val="42"/>
        </w:numPr>
        <w:ind w:left="426" w:hanging="426"/>
      </w:pPr>
      <w:r>
        <w:t>8 – 11</w:t>
      </w:r>
      <w:r>
        <w:tab/>
        <w:t>: Bila tile yang diberikan sekarang ini adalah sebuah batu, maka isi rockAmount akan bertambah.</w:t>
      </w:r>
    </w:p>
    <w:p w14:paraId="2335F49F" w14:textId="77777777" w:rsidR="00BC4EBE" w:rsidRDefault="00BC4EBE" w:rsidP="00C7776B">
      <w:pPr>
        <w:pStyle w:val="ListParagraph"/>
        <w:numPr>
          <w:ilvl w:val="0"/>
          <w:numId w:val="42"/>
        </w:numPr>
        <w:ind w:left="426" w:hanging="426"/>
      </w:pPr>
      <w:r>
        <w:t>14 &amp; 15</w:t>
      </w:r>
      <w:r>
        <w:tab/>
        <w:t>: Memasukkan minRockRatio dan maxRockRatio yang berbentuk rasio ke dalam minRock dan Maxrock dalam bentuk bulatan jumlah batu.</w:t>
      </w:r>
    </w:p>
    <w:p w14:paraId="1CC81B46" w14:textId="0DDE6CC5" w:rsidR="00BC4EBE" w:rsidRDefault="00BC4EBE" w:rsidP="00C7776B">
      <w:pPr>
        <w:pStyle w:val="ListParagraph"/>
        <w:numPr>
          <w:ilvl w:val="0"/>
          <w:numId w:val="42"/>
        </w:numPr>
        <w:ind w:left="426" w:hanging="426"/>
      </w:pPr>
      <w:r>
        <w:t xml:space="preserve"> 16 – 19</w:t>
      </w:r>
      <w:r>
        <w:tab/>
        <w:t xml:space="preserve">: </w:t>
      </w:r>
      <w:r w:rsidR="00D333E5">
        <w:t xml:space="preserve">Bila maxRock lebih kecil dari minRock, maka isi </w:t>
      </w:r>
      <w:r w:rsidR="001A41A9">
        <w:t>dari kedua variabel tersebut akan ditukar.</w:t>
      </w:r>
    </w:p>
    <w:p w14:paraId="6AAD1F01" w14:textId="6322B2F8" w:rsidR="001A41A9" w:rsidRDefault="001A41A9" w:rsidP="00C7776B">
      <w:pPr>
        <w:pStyle w:val="ListParagraph"/>
        <w:numPr>
          <w:ilvl w:val="0"/>
          <w:numId w:val="42"/>
        </w:numPr>
        <w:ind w:left="426" w:hanging="426"/>
      </w:pPr>
      <w:r>
        <w:t>21 – 25</w:t>
      </w:r>
      <w:r>
        <w:tab/>
        <w:t xml:space="preserve">: </w:t>
      </w:r>
      <w:r w:rsidR="00890D71">
        <w:t xml:space="preserve">Terdapat variabel bernama </w:t>
      </w:r>
      <w:r w:rsidR="006B6D86">
        <w:t>nilaiMinus yang diisi dengan perbedaan antara jumlah batu (variabel rockamount) dan minRock atau MaxRock bila rockamount berada diluar range tersebut, sementara bila rockamount ada didalam range, maka nilaiMinus = 0.</w:t>
      </w:r>
    </w:p>
    <w:p w14:paraId="20684DD7" w14:textId="77777777" w:rsidR="007504FB" w:rsidRDefault="006B6D86" w:rsidP="00C7776B">
      <w:pPr>
        <w:pStyle w:val="ListParagraph"/>
        <w:numPr>
          <w:ilvl w:val="0"/>
          <w:numId w:val="42"/>
        </w:numPr>
        <w:ind w:left="426" w:hanging="426"/>
      </w:pPr>
      <w:r>
        <w:t>28</w:t>
      </w:r>
      <w:r>
        <w:tab/>
      </w:r>
      <w:r>
        <w:tab/>
        <w:t xml:space="preserve">: Variabel nilai nilaiMinusMax akan diisi dengan nilaiMinus maksimal yang bisa dirain, ini dilakukan dengan membandingkan luas level </w:t>
      </w:r>
      <w:r w:rsidR="007504FB">
        <w:t>–</w:t>
      </w:r>
      <w:r>
        <w:t xml:space="preserve"> </w:t>
      </w:r>
      <w:r w:rsidR="007504FB">
        <w:t>maxRock dengan minRock – 0, dimana angka yang lebih besar akan dimasukkan ke dalam nilaiMinusMax</w:t>
      </w:r>
    </w:p>
    <w:p w14:paraId="2B754FFD" w14:textId="7FFC8A5D" w:rsidR="006B6D86" w:rsidRDefault="007504FB" w:rsidP="00C7776B">
      <w:pPr>
        <w:pStyle w:val="ListParagraph"/>
        <w:numPr>
          <w:ilvl w:val="0"/>
          <w:numId w:val="42"/>
        </w:numPr>
        <w:ind w:left="426" w:hanging="426"/>
      </w:pPr>
      <w:r>
        <w:t>30</w:t>
      </w:r>
      <w:r>
        <w:tab/>
      </w:r>
      <w:r>
        <w:tab/>
        <w:t>: nilaiMinus dinormalisasikan terhadap nilaiMinusMax agar memiliki nilai 0 – 1</w:t>
      </w:r>
    </w:p>
    <w:p w14:paraId="43B89B72" w14:textId="3CD99A8B" w:rsidR="007504FB" w:rsidRDefault="007504FB" w:rsidP="00C7776B">
      <w:pPr>
        <w:pStyle w:val="ListParagraph"/>
        <w:numPr>
          <w:ilvl w:val="0"/>
          <w:numId w:val="42"/>
        </w:numPr>
        <w:ind w:left="426" w:hanging="426"/>
      </w:pPr>
      <w:r>
        <w:lastRenderedPageBreak/>
        <w:t>31 – 32</w:t>
      </w:r>
      <w:r>
        <w:tab/>
        <w:t>: Direturn fitness bernilai 1-nilaiMinus, lalu fitness dikuadrat untuk memperbesar kesalahan yang dibuat, mendorong GA untuk mempercepat penemuan fitness terbaik, lalu setelah itu dikali dengan weight yang ditetapkan dan fitness direturn.</w:t>
      </w:r>
    </w:p>
    <w:p w14:paraId="4AD827DA" w14:textId="2F4BB437" w:rsidR="007504FB" w:rsidRDefault="00B23D97" w:rsidP="00C7776B">
      <w:pPr>
        <w:pStyle w:val="ListParagraph"/>
        <w:numPr>
          <w:ilvl w:val="0"/>
          <w:numId w:val="42"/>
        </w:numPr>
        <w:ind w:left="426" w:hanging="426"/>
      </w:pPr>
      <w:r>
        <w:t>35 – 37</w:t>
      </w:r>
      <w:r>
        <w:tab/>
        <w:t>: Rockamount direset menjadi 0 untuk mempersiapkan perhitungan fitness.</w:t>
      </w:r>
    </w:p>
    <w:p w14:paraId="6E21CAAF" w14:textId="0B5C0379" w:rsidR="00353FDC" w:rsidRDefault="00353FDC" w:rsidP="00353FDC">
      <w:pPr>
        <w:ind w:firstLine="0"/>
      </w:pPr>
    </w:p>
    <w:p w14:paraId="529F6587" w14:textId="21E53329" w:rsidR="00353FDC" w:rsidRDefault="00353FDC" w:rsidP="00353FDC">
      <w:pPr>
        <w:pStyle w:val="STTSGambar"/>
      </w:pPr>
      <w:r w:rsidRPr="00353FDC">
        <w:rPr>
          <w:noProof/>
        </w:rPr>
        <w:drawing>
          <wp:inline distT="0" distB="0" distL="0" distR="0" wp14:anchorId="70E860A4" wp14:editId="1DD06EFD">
            <wp:extent cx="4544059" cy="1800476"/>
            <wp:effectExtent l="0" t="0" r="9525" b="9525"/>
            <wp:docPr id="132855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53018" name=""/>
                    <pic:cNvPicPr/>
                  </pic:nvPicPr>
                  <pic:blipFill>
                    <a:blip r:embed="rId9"/>
                    <a:stretch>
                      <a:fillRect/>
                    </a:stretch>
                  </pic:blipFill>
                  <pic:spPr>
                    <a:xfrm>
                      <a:off x="0" y="0"/>
                      <a:ext cx="4544059" cy="1800476"/>
                    </a:xfrm>
                    <a:prstGeom prst="rect">
                      <a:avLst/>
                    </a:prstGeom>
                  </pic:spPr>
                </pic:pic>
              </a:graphicData>
            </a:graphic>
          </wp:inline>
        </w:drawing>
      </w:r>
      <w:r w:rsidRPr="00D67D97">
        <w:t xml:space="preserve"> </w:t>
      </w:r>
    </w:p>
    <w:p w14:paraId="4806C26F" w14:textId="56FA2D2B" w:rsidR="00353FDC" w:rsidRDefault="00353FDC" w:rsidP="00353FDC">
      <w:pPr>
        <w:pStyle w:val="STTSGambar"/>
      </w:pPr>
      <w:r>
        <w:t>Gambar 6.</w:t>
      </w:r>
      <w:r w:rsidR="00A04B96">
        <w:t>2</w:t>
      </w:r>
    </w:p>
    <w:p w14:paraId="465E06B9" w14:textId="6D335657" w:rsidR="00353FDC" w:rsidRDefault="00353FDC" w:rsidP="00353FDC">
      <w:pPr>
        <w:pStyle w:val="STTSGambar"/>
      </w:pPr>
      <w:r>
        <w:t>Isi Variabel dari Rock Amount Fitness</w:t>
      </w:r>
    </w:p>
    <w:p w14:paraId="1F677A80" w14:textId="77777777" w:rsidR="00353FDC" w:rsidRDefault="00353FDC" w:rsidP="00353FDC">
      <w:pPr>
        <w:pStyle w:val="STTSGambar"/>
      </w:pPr>
    </w:p>
    <w:p w14:paraId="3A400457" w14:textId="226FE254" w:rsidR="00353FDC" w:rsidRDefault="00353FDC" w:rsidP="00353FDC">
      <w:r>
        <w:t xml:space="preserve">Dari 3 variabel pertama, ditentukan bila fitness ini hanya dipakai untuk Tile Generation, ditentukan Fitness name dan Weight nya, dimana Weight hanya bernilai 1, standar untuk segala fitness. Lalu untuk Min dan Max Rock Ratio, dibuat range nya diantara 30% – 50%, sehingga jumlah batu yang diharapkan dalam sebuah level sebanyak 30 hingga 50 persen dari luas level. </w:t>
      </w:r>
    </w:p>
    <w:p w14:paraId="2ED8EA40" w14:textId="77777777" w:rsidR="00353FDC" w:rsidRPr="007071FD" w:rsidRDefault="00353FDC" w:rsidP="00D44BFE">
      <w:pPr>
        <w:ind w:firstLine="0"/>
      </w:pPr>
    </w:p>
    <w:p w14:paraId="15875C1B" w14:textId="296EE2E3" w:rsidR="007C6745" w:rsidRDefault="007C6745" w:rsidP="007504FB">
      <w:pPr>
        <w:pStyle w:val="STTSAlgoritmaContent"/>
        <w:numPr>
          <w:ilvl w:val="0"/>
          <w:numId w:val="0"/>
        </w:numPr>
      </w:pPr>
    </w:p>
    <w:p w14:paraId="602B9CB0" w14:textId="6982581D" w:rsidR="00673B9F" w:rsidRDefault="00673B9F" w:rsidP="00B63D9C">
      <w:pPr>
        <w:pStyle w:val="STTSJudulSubBab"/>
        <w:numPr>
          <w:ilvl w:val="0"/>
          <w:numId w:val="48"/>
        </w:numPr>
        <w:ind w:hanging="720"/>
      </w:pPr>
      <w:r>
        <w:t>Rock Groups Size Fitness</w:t>
      </w:r>
    </w:p>
    <w:p w14:paraId="510FCE99" w14:textId="1D8BDFF2" w:rsidR="000F5195" w:rsidRDefault="000F5195" w:rsidP="000F5195">
      <w:r>
        <w:t>Selanjutnya adalah fitness yang bekerja baik dengan Rock Amount Fitness, dimana Rock amount fitness mengatur berapa banyak batu yang diinginkan, Rock Groups Size Fitness mengatur jumlah batu dalam sebuah kelompok batu. Fitness ini berguna untuk mengurangi batu yang bersifat sendiri ataupun kelompok batu yang terlalu besar menyatu jadi 1</w:t>
      </w:r>
      <w:r w:rsidR="00590048">
        <w:t>.</w:t>
      </w:r>
    </w:p>
    <w:p w14:paraId="4D233A27" w14:textId="77777777" w:rsidR="004D36D4" w:rsidRDefault="004D36D4" w:rsidP="000F5195"/>
    <w:p w14:paraId="1C4BCEBB" w14:textId="7B34059B" w:rsidR="00590048" w:rsidRDefault="00590048" w:rsidP="000F5195">
      <w:r>
        <w:lastRenderedPageBreak/>
        <w:t>Secara keseluruhan, fitness ini berguna untuk mengatur ukuran dari kelompok batu yang tersedia, tetapi tidak mengatur bentuk kelompok batu tersebut.</w:t>
      </w:r>
    </w:p>
    <w:p w14:paraId="34B6A633" w14:textId="626BFB2D" w:rsidR="00590048" w:rsidRDefault="00590048" w:rsidP="000F5195">
      <w:r>
        <w:t>Berikut adalah class Rock Groups Size Fitness :</w:t>
      </w:r>
    </w:p>
    <w:p w14:paraId="1F745B9E" w14:textId="77777777" w:rsidR="004D36D4" w:rsidRDefault="004D36D4" w:rsidP="000F5195"/>
    <w:p w14:paraId="05ED7C89" w14:textId="7C23D819" w:rsidR="00173B65" w:rsidRDefault="00173B65" w:rsidP="00173B65">
      <w:pPr>
        <w:pStyle w:val="STTSAlgoritma"/>
      </w:pPr>
      <w:r>
        <w:t>Segmen Program 6</w:t>
      </w:r>
      <w:r w:rsidR="00D71308">
        <w:t>.9</w:t>
      </w:r>
      <w:r>
        <w:t xml:space="preserve"> Rock Groups Size Fitness</w:t>
      </w:r>
    </w:p>
    <w:p w14:paraId="02CF4A2C" w14:textId="77777777" w:rsidR="00173B65" w:rsidRDefault="00173B65" w:rsidP="00B250F6">
      <w:pPr>
        <w:pStyle w:val="STTSAlgoritmaContent"/>
        <w:numPr>
          <w:ilvl w:val="0"/>
          <w:numId w:val="50"/>
        </w:numPr>
        <w:ind w:left="709" w:hanging="709"/>
      </w:pPr>
      <w:r>
        <w:t>public class RockGroupsSizeFitness : InLoopFitnessBase{</w:t>
      </w:r>
    </w:p>
    <w:p w14:paraId="655D2883" w14:textId="77777777" w:rsidR="00173B65" w:rsidRDefault="00173B65" w:rsidP="00173B65">
      <w:pPr>
        <w:pStyle w:val="STTSAlgoritmaContent"/>
      </w:pPr>
      <w:r>
        <w:t>[SerializeField] bool inRatioFormat;</w:t>
      </w:r>
    </w:p>
    <w:p w14:paraId="41E82214" w14:textId="77777777" w:rsidR="00173B65" w:rsidRDefault="00173B65" w:rsidP="00173B65">
      <w:pPr>
        <w:pStyle w:val="STTSAlgoritmaContent"/>
      </w:pPr>
      <w:r>
        <w:t>[Range(0.0f, 100.0f)]</w:t>
      </w:r>
    </w:p>
    <w:p w14:paraId="017026BF" w14:textId="77777777" w:rsidR="00173B65" w:rsidRDefault="00173B65" w:rsidP="00173B65">
      <w:pPr>
        <w:pStyle w:val="STTSAlgoritmaContent"/>
      </w:pPr>
      <w:r>
        <w:t>[SerializeField] float minRockAmount;</w:t>
      </w:r>
    </w:p>
    <w:p w14:paraId="468B19D2" w14:textId="77777777" w:rsidR="00173B65" w:rsidRDefault="00173B65" w:rsidP="00173B65">
      <w:pPr>
        <w:pStyle w:val="STTSAlgoritmaContent"/>
      </w:pPr>
      <w:r>
        <w:t>[Range(0.0f, 100.0f)]</w:t>
      </w:r>
    </w:p>
    <w:p w14:paraId="616A5C1D" w14:textId="77777777" w:rsidR="00173B65" w:rsidRDefault="00173B65" w:rsidP="00173B65">
      <w:pPr>
        <w:pStyle w:val="STTSAlgoritmaContent"/>
      </w:pPr>
      <w:r>
        <w:t>[SerializeField] float maxRockAmount;</w:t>
      </w:r>
    </w:p>
    <w:p w14:paraId="485CAD23" w14:textId="77777777" w:rsidR="00173B65" w:rsidRDefault="00173B65" w:rsidP="00173B65">
      <w:pPr>
        <w:pStyle w:val="STTSAlgoritmaContent"/>
      </w:pPr>
      <w:r>
        <w:t>bool[,] ischecked;</w:t>
      </w:r>
    </w:p>
    <w:p w14:paraId="266AE112" w14:textId="77777777" w:rsidR="00173B65" w:rsidRDefault="00173B65" w:rsidP="00173B65">
      <w:pPr>
        <w:pStyle w:val="STTSAlgoritmaContent"/>
      </w:pPr>
      <w:r>
        <w:t>int rockGroupAmount;</w:t>
      </w:r>
    </w:p>
    <w:p w14:paraId="6D4942B5" w14:textId="77777777" w:rsidR="00173B65" w:rsidRDefault="00173B65" w:rsidP="00173B65">
      <w:pPr>
        <w:pStyle w:val="STTSAlgoritmaContent"/>
      </w:pPr>
    </w:p>
    <w:p w14:paraId="2E910B6C" w14:textId="77777777" w:rsidR="00173B65" w:rsidRDefault="00173B65" w:rsidP="00173B65">
      <w:pPr>
        <w:pStyle w:val="STTSAlgoritmaContent"/>
      </w:pPr>
      <w:r>
        <w:t>//Fitness ini mengambil ukuran dari sebuah area dan dibandingkan dengan rasio ukuran yang diminta</w:t>
      </w:r>
    </w:p>
    <w:p w14:paraId="0D6FF6D8" w14:textId="77777777" w:rsidR="00173B65" w:rsidRDefault="00173B65" w:rsidP="00173B65">
      <w:pPr>
        <w:pStyle w:val="STTSAlgoritmaContent"/>
      </w:pPr>
      <w:r>
        <w:t>public override void calculateFitness(int[,] map, Coordinate currCoor){</w:t>
      </w:r>
    </w:p>
    <w:p w14:paraId="1B5D7052" w14:textId="77777777" w:rsidR="00173B65" w:rsidRDefault="00173B65" w:rsidP="00173B65">
      <w:pPr>
        <w:pStyle w:val="STTSAlgoritmaContent"/>
      </w:pPr>
      <w:r>
        <w:t xml:space="preserve">  if (map[currCoor.yCoor, currCoor.xCoor] != 1 || ischecked[currCoor.yCoor, currCoor.xCoor])</w:t>
      </w:r>
    </w:p>
    <w:p w14:paraId="6AAAC7F0" w14:textId="77777777" w:rsidR="00173B65" w:rsidRDefault="00173B65" w:rsidP="00173B65">
      <w:pPr>
        <w:pStyle w:val="STTSAlgoritmaContent"/>
      </w:pPr>
      <w:r>
        <w:t xml:space="preserve">    return;</w:t>
      </w:r>
    </w:p>
    <w:p w14:paraId="34C52D56" w14:textId="77777777" w:rsidR="00173B65" w:rsidRDefault="00173B65" w:rsidP="00173B65">
      <w:pPr>
        <w:pStyle w:val="STTSAlgoritmaContent"/>
      </w:pPr>
    </w:p>
    <w:p w14:paraId="0B690C58" w14:textId="77777777" w:rsidR="00173B65" w:rsidRDefault="00173B65" w:rsidP="00173B65">
      <w:pPr>
        <w:pStyle w:val="STTSAlgoritmaContent"/>
      </w:pPr>
      <w:r>
        <w:t xml:space="preserve">  rockGroupAmount++;</w:t>
      </w:r>
    </w:p>
    <w:p w14:paraId="580B461D" w14:textId="77777777" w:rsidR="00173B65" w:rsidRDefault="00173B65" w:rsidP="00173B65">
      <w:pPr>
        <w:pStyle w:val="STTSAlgoritmaContent"/>
      </w:pPr>
      <w:r>
        <w:t xml:space="preserve">  int size = 1, i = currCoor.yCoor, j = currCoor.xCoor;</w:t>
      </w:r>
    </w:p>
    <w:p w14:paraId="438D9E93" w14:textId="77777777" w:rsidR="00173B65" w:rsidRDefault="00173B65" w:rsidP="00173B65">
      <w:pPr>
        <w:pStyle w:val="STTSAlgoritmaContent"/>
      </w:pPr>
      <w:r>
        <w:t xml:space="preserve">  ischecked[i, j] = true;</w:t>
      </w:r>
    </w:p>
    <w:p w14:paraId="2B0957A7" w14:textId="77777777" w:rsidR="00173B65" w:rsidRDefault="00173B65" w:rsidP="00173B65">
      <w:pPr>
        <w:pStyle w:val="STTSAlgoritmaContent"/>
      </w:pPr>
      <w:r>
        <w:t xml:space="preserve">  Queue&lt;Coordinate&gt; q = new();</w:t>
      </w:r>
    </w:p>
    <w:p w14:paraId="20746AE0" w14:textId="77777777" w:rsidR="00173B65" w:rsidRDefault="00173B65" w:rsidP="00173B65">
      <w:pPr>
        <w:pStyle w:val="STTSAlgoritmaContent"/>
      </w:pPr>
      <w:r>
        <w:t xml:space="preserve">  Coordinate c, tempcoor;</w:t>
      </w:r>
    </w:p>
    <w:p w14:paraId="2D34D89C" w14:textId="77777777" w:rsidR="00173B65" w:rsidRDefault="00173B65" w:rsidP="00173B65">
      <w:pPr>
        <w:pStyle w:val="STTSAlgoritmaContent"/>
      </w:pPr>
      <w:r>
        <w:t xml:space="preserve">  q.Enqueue(new Coordinate(j, i));</w:t>
      </w:r>
    </w:p>
    <w:p w14:paraId="5F66AC37" w14:textId="77777777" w:rsidR="00173B65" w:rsidRDefault="00173B65" w:rsidP="00173B65">
      <w:pPr>
        <w:pStyle w:val="STTSAlgoritmaContent"/>
      </w:pPr>
      <w:r>
        <w:t xml:space="preserve">  //ngambil ukuran area 1 per 1</w:t>
      </w:r>
    </w:p>
    <w:p w14:paraId="00E9A821" w14:textId="77777777" w:rsidR="00173B65" w:rsidRDefault="00173B65" w:rsidP="00173B65">
      <w:pPr>
        <w:pStyle w:val="STTSAlgoritmaContent"/>
      </w:pPr>
      <w:r>
        <w:t xml:space="preserve">  while (q.Count &gt; 0){</w:t>
      </w:r>
    </w:p>
    <w:p w14:paraId="1EE3ADEA" w14:textId="77777777" w:rsidR="00173B65" w:rsidRDefault="00173B65" w:rsidP="00173B65">
      <w:pPr>
        <w:pStyle w:val="STTSAlgoritmaContent"/>
      </w:pPr>
      <w:r>
        <w:t xml:space="preserve">    c = q.Dequeue();</w:t>
      </w:r>
    </w:p>
    <w:p w14:paraId="1F93BF21" w14:textId="77777777" w:rsidR="00173B65" w:rsidRDefault="00173B65" w:rsidP="00173B65">
      <w:pPr>
        <w:pStyle w:val="STTSAlgoritmaContent"/>
      </w:pPr>
      <w:r>
        <w:t xml:space="preserve">    for (int k = -1; k &lt; 2; k++){</w:t>
      </w:r>
    </w:p>
    <w:p w14:paraId="02182128" w14:textId="77777777" w:rsidR="00173B65" w:rsidRDefault="00173B65" w:rsidP="00173B65">
      <w:pPr>
        <w:pStyle w:val="STTSAlgoritmaContent"/>
      </w:pPr>
      <w:r>
        <w:t xml:space="preserve">      for (int l = -1; l &lt; 2; l++){</w:t>
      </w:r>
    </w:p>
    <w:p w14:paraId="72BCB449" w14:textId="77777777" w:rsidR="00173B65" w:rsidRDefault="00173B65" w:rsidP="00173B65">
      <w:pPr>
        <w:pStyle w:val="STTSAlgoritmaContent"/>
      </w:pPr>
      <w:r>
        <w:t xml:space="preserve">        //Cek 8 Arah</w:t>
      </w:r>
    </w:p>
    <w:p w14:paraId="4C5D5848" w14:textId="77777777" w:rsidR="00173B65" w:rsidRDefault="00173B65" w:rsidP="00173B65">
      <w:pPr>
        <w:pStyle w:val="STTSAlgoritmaContent"/>
      </w:pPr>
      <w:r>
        <w:t xml:space="preserve">        tempcoor = new Coordinate(c.xCoor + l, c.yCoor + k);</w:t>
      </w:r>
    </w:p>
    <w:p w14:paraId="3410AFC7" w14:textId="77777777" w:rsidR="00173B65" w:rsidRDefault="00173B65" w:rsidP="00173B65">
      <w:pPr>
        <w:pStyle w:val="STTSAlgoritmaContent"/>
      </w:pPr>
      <w:r>
        <w:t xml:space="preserve">        if (tempcoor.xCoor &gt;= 0 &amp;&amp; tempcoor.yCoor &gt;= 0 &amp;&amp; tempcoor.yCoor &lt; SetObjects.getHeight() &amp;&amp; tempcoor.xCoor &lt; SetObjects.getWidth() &amp;&amp; map[tempcoor.yCoor, tempcoor.xCoor] == 1 &amp;&amp; !ischecked[tempcoor.yCoor, tempcoor.xCoor]){</w:t>
      </w:r>
    </w:p>
    <w:p w14:paraId="7F34352A" w14:textId="77777777" w:rsidR="00173B65" w:rsidRDefault="00173B65" w:rsidP="00173B65">
      <w:pPr>
        <w:pStyle w:val="STTSAlgoritmaContent"/>
      </w:pPr>
      <w:r>
        <w:t xml:space="preserve">          ischecked[tempcoor.yCoor, tempcoor.xCoor] = true;</w:t>
      </w:r>
    </w:p>
    <w:p w14:paraId="10E87E3A" w14:textId="77777777" w:rsidR="00173B65" w:rsidRDefault="00173B65" w:rsidP="00173B65">
      <w:pPr>
        <w:pStyle w:val="STTSAlgoritmaContent"/>
      </w:pPr>
      <w:r>
        <w:t xml:space="preserve">          q.Enqueue(tempcoor);</w:t>
      </w:r>
    </w:p>
    <w:p w14:paraId="423F3530" w14:textId="77777777" w:rsidR="00173B65" w:rsidRDefault="00173B65" w:rsidP="00173B65">
      <w:pPr>
        <w:pStyle w:val="STTSAlgoritmaContent"/>
      </w:pPr>
      <w:r>
        <w:t xml:space="preserve">          size++;</w:t>
      </w:r>
    </w:p>
    <w:p w14:paraId="0DE83C2C" w14:textId="77777777" w:rsidR="00173B65" w:rsidRDefault="00173B65" w:rsidP="00173B65">
      <w:pPr>
        <w:pStyle w:val="STTSAlgoritmaContent"/>
      </w:pPr>
      <w:r>
        <w:t xml:space="preserve">        }</w:t>
      </w:r>
    </w:p>
    <w:p w14:paraId="21590D46" w14:textId="77777777" w:rsidR="00173B65" w:rsidRDefault="00173B65" w:rsidP="00173B65">
      <w:pPr>
        <w:pStyle w:val="STTSAlgoritmaContent"/>
      </w:pPr>
      <w:r>
        <w:t xml:space="preserve">      }</w:t>
      </w:r>
    </w:p>
    <w:p w14:paraId="705EED20" w14:textId="77777777" w:rsidR="00173B65" w:rsidRDefault="00173B65" w:rsidP="00173B65">
      <w:pPr>
        <w:pStyle w:val="STTSAlgoritmaContent"/>
      </w:pPr>
      <w:r>
        <w:t xml:space="preserve">    }</w:t>
      </w:r>
    </w:p>
    <w:p w14:paraId="04BBD565" w14:textId="77777777" w:rsidR="00173B65" w:rsidRDefault="00173B65" w:rsidP="00173B65">
      <w:pPr>
        <w:pStyle w:val="STTSAlgoritmaContent"/>
      </w:pPr>
      <w:r>
        <w:t xml:space="preserve">  }</w:t>
      </w:r>
    </w:p>
    <w:p w14:paraId="34F64568" w14:textId="77777777" w:rsidR="00173B65" w:rsidRDefault="00173B65" w:rsidP="00173B65">
      <w:pPr>
        <w:pStyle w:val="STTSAlgoritmaContent"/>
      </w:pPr>
    </w:p>
    <w:p w14:paraId="66D165B8" w14:textId="77777777" w:rsidR="00173B65" w:rsidRDefault="00173B65" w:rsidP="00173B65">
      <w:pPr>
        <w:pStyle w:val="STTSAlgoritmaContent"/>
      </w:pPr>
      <w:r>
        <w:t xml:space="preserve">  int maxRock, minrock;</w:t>
      </w:r>
    </w:p>
    <w:p w14:paraId="0A3833DD" w14:textId="77777777" w:rsidR="00173B65" w:rsidRDefault="00173B65" w:rsidP="00173B65">
      <w:pPr>
        <w:pStyle w:val="STTSAlgoritmaContent"/>
      </w:pPr>
    </w:p>
    <w:p w14:paraId="292A6DF8" w14:textId="77777777" w:rsidR="00173B65" w:rsidRDefault="00173B65" w:rsidP="00173B65">
      <w:pPr>
        <w:pStyle w:val="STTSAlgoritmaContent"/>
      </w:pPr>
    </w:p>
    <w:p w14:paraId="5BC97DE9" w14:textId="77777777" w:rsidR="00173B65" w:rsidRDefault="00173B65" w:rsidP="00173B65">
      <w:pPr>
        <w:pStyle w:val="STTSAlgoritmaContent"/>
      </w:pPr>
      <w:r>
        <w:t xml:space="preserve">  if (inRatioFormat){</w:t>
      </w:r>
    </w:p>
    <w:p w14:paraId="73B28AA6" w14:textId="283DD44F" w:rsidR="004D36D4" w:rsidRDefault="004D36D4" w:rsidP="004D36D4">
      <w:pPr>
        <w:pStyle w:val="STTSAlgoritma"/>
      </w:pPr>
      <w:r>
        <w:lastRenderedPageBreak/>
        <w:t>Segmen Program  6.9 (Lanjutan)</w:t>
      </w:r>
    </w:p>
    <w:p w14:paraId="5BF04409" w14:textId="5FCA6C88" w:rsidR="00173B65" w:rsidRDefault="00173B65" w:rsidP="00173B65">
      <w:pPr>
        <w:pStyle w:val="STTSAlgoritmaContent"/>
      </w:pPr>
      <w:r>
        <w:t xml:space="preserve">    maxRock = Mathf.RoundToInt(map.GetLength(0) * map.GetLength(1) * maxRockAmount / 100);</w:t>
      </w:r>
    </w:p>
    <w:p w14:paraId="2B6EF8CB" w14:textId="77777777" w:rsidR="00173B65" w:rsidRDefault="00173B65" w:rsidP="00173B65">
      <w:pPr>
        <w:pStyle w:val="STTSAlgoritmaContent"/>
      </w:pPr>
      <w:r>
        <w:t xml:space="preserve">    minrock = Mathf.RoundToInt(map.GetLength(0) * map.GetLength(1) * minRockAmount / 100);</w:t>
      </w:r>
    </w:p>
    <w:p w14:paraId="5B4B5052" w14:textId="77777777" w:rsidR="00173B65" w:rsidRDefault="00173B65" w:rsidP="00173B65">
      <w:pPr>
        <w:pStyle w:val="STTSAlgoritmaContent"/>
      </w:pPr>
      <w:r>
        <w:t xml:space="preserve">  }</w:t>
      </w:r>
    </w:p>
    <w:p w14:paraId="73554C0D" w14:textId="77777777" w:rsidR="00173B65" w:rsidRDefault="00173B65" w:rsidP="00173B65">
      <w:pPr>
        <w:pStyle w:val="STTSAlgoritmaContent"/>
      </w:pPr>
      <w:r>
        <w:t xml:space="preserve">  Else{</w:t>
      </w:r>
    </w:p>
    <w:p w14:paraId="2A538F00" w14:textId="77777777" w:rsidR="00173B65" w:rsidRDefault="00173B65" w:rsidP="00173B65">
      <w:pPr>
        <w:pStyle w:val="STTSAlgoritmaContent"/>
      </w:pPr>
      <w:r>
        <w:t xml:space="preserve">    maxRock = Mathf.FloorToInt(maxRockAmount);</w:t>
      </w:r>
    </w:p>
    <w:p w14:paraId="62A1CBA3" w14:textId="77777777" w:rsidR="00173B65" w:rsidRDefault="00173B65" w:rsidP="00173B65">
      <w:pPr>
        <w:pStyle w:val="STTSAlgoritmaContent"/>
      </w:pPr>
      <w:r>
        <w:t xml:space="preserve">    minrock = Mathf.FloorToInt(minRockAmount);</w:t>
      </w:r>
    </w:p>
    <w:p w14:paraId="740E27D8" w14:textId="77777777" w:rsidR="00173B65" w:rsidRDefault="00173B65" w:rsidP="00173B65">
      <w:pPr>
        <w:pStyle w:val="STTSAlgoritmaContent"/>
      </w:pPr>
      <w:r>
        <w:t xml:space="preserve">  }</w:t>
      </w:r>
    </w:p>
    <w:p w14:paraId="5E1B7E6E" w14:textId="1C8A1A87" w:rsidR="00173B65" w:rsidRDefault="00173B65" w:rsidP="00173B65">
      <w:pPr>
        <w:pStyle w:val="STTSAlgoritmaContent"/>
      </w:pPr>
      <w:r>
        <w:t>if (maxRock &lt; minrock){</w:t>
      </w:r>
    </w:p>
    <w:p w14:paraId="5FCE30A1" w14:textId="77777777" w:rsidR="00173B65" w:rsidRDefault="00173B65" w:rsidP="00173B65">
      <w:pPr>
        <w:pStyle w:val="STTSAlgoritmaContent"/>
      </w:pPr>
      <w:r>
        <w:t xml:space="preserve">    Debug.LogWarning("Min dan max ditukar");</w:t>
      </w:r>
    </w:p>
    <w:p w14:paraId="042C7532" w14:textId="77777777" w:rsidR="00173B65" w:rsidRDefault="00173B65" w:rsidP="00173B65">
      <w:pPr>
        <w:pStyle w:val="STTSAlgoritmaContent"/>
      </w:pPr>
      <w:r>
        <w:t xml:space="preserve">    (minrock, maxRock) = (maxRock, minrock);</w:t>
      </w:r>
    </w:p>
    <w:p w14:paraId="3898B770" w14:textId="77777777" w:rsidR="00173B65" w:rsidRDefault="00173B65" w:rsidP="00173B65">
      <w:pPr>
        <w:pStyle w:val="STTSAlgoritmaContent"/>
      </w:pPr>
      <w:r>
        <w:t xml:space="preserve">  }</w:t>
      </w:r>
    </w:p>
    <w:p w14:paraId="55C206F9" w14:textId="77777777" w:rsidR="00173B65" w:rsidRDefault="00173B65" w:rsidP="00173B65">
      <w:pPr>
        <w:pStyle w:val="STTSAlgoritmaContent"/>
      </w:pPr>
    </w:p>
    <w:p w14:paraId="0F925CA5" w14:textId="77777777" w:rsidR="00173B65" w:rsidRDefault="00173B65" w:rsidP="00173B65">
      <w:pPr>
        <w:pStyle w:val="STTSAlgoritmaContent"/>
      </w:pPr>
      <w:r>
        <w:t xml:space="preserve">  float nilaiMinus = 0;</w:t>
      </w:r>
    </w:p>
    <w:p w14:paraId="7CF8E5C7" w14:textId="77777777" w:rsidR="00173B65" w:rsidRDefault="00173B65" w:rsidP="00173B65">
      <w:pPr>
        <w:pStyle w:val="STTSAlgoritmaContent"/>
      </w:pPr>
      <w:r>
        <w:t xml:space="preserve">  if (size &lt; minrock)</w:t>
      </w:r>
    </w:p>
    <w:p w14:paraId="7393FA34" w14:textId="77777777" w:rsidR="00173B65" w:rsidRDefault="00173B65" w:rsidP="00173B65">
      <w:pPr>
        <w:pStyle w:val="STTSAlgoritmaContent"/>
      </w:pPr>
      <w:r>
        <w:t xml:space="preserve">    nilaiMinus = minrock - size;</w:t>
      </w:r>
    </w:p>
    <w:p w14:paraId="0EF280EC" w14:textId="77777777" w:rsidR="00173B65" w:rsidRDefault="00173B65" w:rsidP="00173B65">
      <w:pPr>
        <w:pStyle w:val="STTSAlgoritmaContent"/>
      </w:pPr>
      <w:r>
        <w:t xml:space="preserve">  else if (size &gt; maxRock)</w:t>
      </w:r>
    </w:p>
    <w:p w14:paraId="0848A419" w14:textId="77777777" w:rsidR="00173B65" w:rsidRDefault="00173B65" w:rsidP="00173B65">
      <w:pPr>
        <w:pStyle w:val="STTSAlgoritmaContent"/>
      </w:pPr>
      <w:r>
        <w:t xml:space="preserve">    nilaiMinus = size - maxRock;</w:t>
      </w:r>
    </w:p>
    <w:p w14:paraId="65CBF5B2" w14:textId="77777777" w:rsidR="00173B65" w:rsidRDefault="00173B65" w:rsidP="00173B65">
      <w:pPr>
        <w:pStyle w:val="STTSAlgoritmaContent"/>
      </w:pPr>
    </w:p>
    <w:p w14:paraId="5C9DAAB8" w14:textId="77777777" w:rsidR="00173B65" w:rsidRDefault="00173B65" w:rsidP="00173B65">
      <w:pPr>
        <w:pStyle w:val="STTSAlgoritmaContent"/>
      </w:pPr>
      <w:r>
        <w:t xml:space="preserve">  float nilaiMinusMax = SetObjects.getWidth() * SetObjects.getHeight() - maxRock &gt; minrock ? SetObjects.getWidth() * SetObjects.getHeight() - maxRock : minrock;</w:t>
      </w:r>
    </w:p>
    <w:p w14:paraId="27AB34C1" w14:textId="77777777" w:rsidR="00173B65" w:rsidRDefault="00173B65" w:rsidP="00173B65">
      <w:pPr>
        <w:pStyle w:val="STTSAlgoritmaContent"/>
      </w:pPr>
    </w:p>
    <w:p w14:paraId="6E1396C5" w14:textId="77777777" w:rsidR="00173B65" w:rsidRDefault="00173B65" w:rsidP="00173B65">
      <w:pPr>
        <w:pStyle w:val="STTSAlgoritmaContent"/>
      </w:pPr>
      <w:r>
        <w:t xml:space="preserve">  nilaiMinus /= nilaiMinusMax;</w:t>
      </w:r>
    </w:p>
    <w:p w14:paraId="008BE86D" w14:textId="77777777" w:rsidR="00173B65" w:rsidRDefault="00173B65" w:rsidP="00173B65">
      <w:pPr>
        <w:pStyle w:val="STTSAlgoritmaContent"/>
      </w:pPr>
      <w:r>
        <w:t xml:space="preserve">  //Fitness Total akan ditambah dengan 1 - beda antara ekspektasi dan jumlah batu per kelompok</w:t>
      </w:r>
    </w:p>
    <w:p w14:paraId="12603D98" w14:textId="77777777" w:rsidR="00173B65" w:rsidRDefault="00173B65" w:rsidP="00173B65">
      <w:pPr>
        <w:pStyle w:val="STTSAlgoritmaContent"/>
      </w:pPr>
      <w:r>
        <w:t xml:space="preserve">  fitnessTotal += 1 - nilaiMinus;</w:t>
      </w:r>
    </w:p>
    <w:p w14:paraId="1127B934" w14:textId="77777777" w:rsidR="00173B65" w:rsidRDefault="00173B65" w:rsidP="00173B65">
      <w:pPr>
        <w:pStyle w:val="STTSAlgoritmaContent"/>
      </w:pPr>
      <w:r>
        <w:t>}</w:t>
      </w:r>
    </w:p>
    <w:p w14:paraId="3BF8BBB9" w14:textId="77777777" w:rsidR="00173B65" w:rsidRDefault="00173B65" w:rsidP="00173B65">
      <w:pPr>
        <w:pStyle w:val="STTSAlgoritmaContent"/>
      </w:pPr>
    </w:p>
    <w:p w14:paraId="50467066" w14:textId="77777777" w:rsidR="00173B65" w:rsidRDefault="00173B65" w:rsidP="00173B65">
      <w:pPr>
        <w:pStyle w:val="STTSAlgoritmaContent"/>
      </w:pPr>
      <w:r>
        <w:t>override public void resetVariables(){</w:t>
      </w:r>
    </w:p>
    <w:p w14:paraId="3952E673" w14:textId="77777777" w:rsidR="00173B65" w:rsidRDefault="00173B65" w:rsidP="00173B65">
      <w:pPr>
        <w:pStyle w:val="STTSAlgoritmaContent"/>
      </w:pPr>
      <w:r>
        <w:t xml:space="preserve">  ischecked = new bool[SetObjects.getHeight(), SetObjects.getWidth()];</w:t>
      </w:r>
    </w:p>
    <w:p w14:paraId="3C5FAB1C" w14:textId="77777777" w:rsidR="00173B65" w:rsidRDefault="00173B65" w:rsidP="00173B65">
      <w:pPr>
        <w:pStyle w:val="STTSAlgoritmaContent"/>
      </w:pPr>
      <w:r>
        <w:t xml:space="preserve">  rockGroupAmount = 0;</w:t>
      </w:r>
    </w:p>
    <w:p w14:paraId="3D342923" w14:textId="77777777" w:rsidR="00173B65" w:rsidRDefault="00173B65" w:rsidP="00173B65">
      <w:pPr>
        <w:pStyle w:val="STTSAlgoritmaContent"/>
      </w:pPr>
      <w:r>
        <w:t xml:space="preserve">  fitnessTotal = 0;</w:t>
      </w:r>
    </w:p>
    <w:p w14:paraId="151B06FF" w14:textId="77777777" w:rsidR="00173B65" w:rsidRDefault="00173B65" w:rsidP="00173B65">
      <w:pPr>
        <w:pStyle w:val="STTSAlgoritmaContent"/>
      </w:pPr>
      <w:r>
        <w:t>}</w:t>
      </w:r>
    </w:p>
    <w:p w14:paraId="48E831F6" w14:textId="77777777" w:rsidR="00173B65" w:rsidRDefault="00173B65" w:rsidP="00173B65">
      <w:pPr>
        <w:pStyle w:val="STTSAlgoritmaContent"/>
      </w:pPr>
    </w:p>
    <w:p w14:paraId="0ED19598" w14:textId="77777777" w:rsidR="00173B65" w:rsidRDefault="00173B65" w:rsidP="00173B65">
      <w:pPr>
        <w:pStyle w:val="STTSAlgoritmaContent"/>
      </w:pPr>
      <w:r>
        <w:t>override public float getFitnessScore(){</w:t>
      </w:r>
    </w:p>
    <w:p w14:paraId="196498ED" w14:textId="77777777" w:rsidR="00173B65" w:rsidRDefault="00173B65" w:rsidP="00173B65">
      <w:pPr>
        <w:pStyle w:val="STTSAlgoritmaContent"/>
      </w:pPr>
      <w:r>
        <w:t xml:space="preserve">  if (fitnessTotal &gt; 0){</w:t>
      </w:r>
    </w:p>
    <w:p w14:paraId="434B721F" w14:textId="77777777" w:rsidR="00173B65" w:rsidRDefault="00173B65" w:rsidP="00173B65">
      <w:pPr>
        <w:pStyle w:val="STTSAlgoritmaContent"/>
      </w:pPr>
      <w:r>
        <w:t xml:space="preserve">    //Kembalikan rata - rata</w:t>
      </w:r>
    </w:p>
    <w:p w14:paraId="4065E7AD" w14:textId="77777777" w:rsidR="00173B65" w:rsidRDefault="00173B65" w:rsidP="00173B65">
      <w:pPr>
        <w:pStyle w:val="STTSAlgoritmaContent"/>
      </w:pPr>
      <w:r>
        <w:t xml:space="preserve">    return Mathf.Pow(fitnessTotal / rockGroupAmount, 2) * weight;</w:t>
      </w:r>
    </w:p>
    <w:p w14:paraId="2075BE94" w14:textId="77777777" w:rsidR="00173B65" w:rsidRDefault="00173B65" w:rsidP="00173B65">
      <w:pPr>
        <w:pStyle w:val="STTSAlgoritmaContent"/>
      </w:pPr>
      <w:r>
        <w:t xml:space="preserve">  }</w:t>
      </w:r>
    </w:p>
    <w:p w14:paraId="601CE85D" w14:textId="77777777" w:rsidR="00173B65" w:rsidRDefault="00173B65" w:rsidP="00173B65">
      <w:pPr>
        <w:pStyle w:val="STTSAlgoritmaContent"/>
      </w:pPr>
      <w:r>
        <w:t xml:space="preserve">  else</w:t>
      </w:r>
    </w:p>
    <w:p w14:paraId="500B2541" w14:textId="77777777" w:rsidR="00173B65" w:rsidRDefault="00173B65" w:rsidP="00173B65">
      <w:pPr>
        <w:pStyle w:val="STTSAlgoritmaContent"/>
      </w:pPr>
      <w:r>
        <w:t xml:space="preserve">    return 0;</w:t>
      </w:r>
    </w:p>
    <w:p w14:paraId="56A116EA" w14:textId="77777777" w:rsidR="00173B65" w:rsidRDefault="00173B65" w:rsidP="00173B65">
      <w:pPr>
        <w:pStyle w:val="STTSAlgoritmaContent"/>
      </w:pPr>
      <w:r>
        <w:t>}</w:t>
      </w:r>
    </w:p>
    <w:p w14:paraId="7CF8E2D9" w14:textId="77777777" w:rsidR="00173B65" w:rsidRDefault="00173B65" w:rsidP="00173B65">
      <w:pPr>
        <w:pStyle w:val="STTSAlgoritmaContent"/>
      </w:pPr>
      <w:r>
        <w:t>}</w:t>
      </w:r>
    </w:p>
    <w:p w14:paraId="7323A8D9" w14:textId="77777777" w:rsidR="00173B65" w:rsidRDefault="00173B65" w:rsidP="00173B65">
      <w:pPr>
        <w:pStyle w:val="STTSAlgoritmaContent"/>
        <w:numPr>
          <w:ilvl w:val="0"/>
          <w:numId w:val="0"/>
        </w:numPr>
      </w:pPr>
    </w:p>
    <w:p w14:paraId="3A117D26" w14:textId="77777777" w:rsidR="00173B65" w:rsidRDefault="00173B65" w:rsidP="00173B65">
      <w:pPr>
        <w:ind w:firstLine="0"/>
      </w:pPr>
      <w:r>
        <w:t>Berikut adalah penjelasan kodenya :</w:t>
      </w:r>
    </w:p>
    <w:p w14:paraId="4BFAFF6F" w14:textId="0BC92A39" w:rsidR="00173B65" w:rsidRDefault="00173B65" w:rsidP="00173B65">
      <w:pPr>
        <w:pStyle w:val="ListParagraph"/>
        <w:numPr>
          <w:ilvl w:val="0"/>
          <w:numId w:val="42"/>
        </w:numPr>
        <w:ind w:left="426" w:hanging="426"/>
      </w:pPr>
      <w:r>
        <w:lastRenderedPageBreak/>
        <w:t>3 – 6</w:t>
      </w:r>
      <w:r>
        <w:tab/>
        <w:t>: Mirip dengan minRockAmount dan maxRockAmount di segmen program 6.</w:t>
      </w:r>
      <w:r w:rsidR="00D71308">
        <w:t>8</w:t>
      </w:r>
      <w:r>
        <w:t xml:space="preserve"> (karena meman</w:t>
      </w:r>
      <w:r w:rsidR="00D71308">
        <w:t>g</w:t>
      </w:r>
      <w:r>
        <w:t xml:space="preserve"> copas), dimana min dan maxRock dipakai untuk jumlah batu maksimal dalam sebuah grup, bukan dalam level</w:t>
      </w:r>
    </w:p>
    <w:p w14:paraId="77261CFD" w14:textId="77777777" w:rsidR="00173B65" w:rsidRDefault="00173B65" w:rsidP="00173B65">
      <w:pPr>
        <w:pStyle w:val="ListParagraph"/>
        <w:numPr>
          <w:ilvl w:val="0"/>
          <w:numId w:val="42"/>
        </w:numPr>
        <w:ind w:left="426" w:hanging="426"/>
      </w:pPr>
      <w:r>
        <w:t>2</w:t>
      </w:r>
      <w:r>
        <w:tab/>
      </w:r>
      <w:r>
        <w:tab/>
        <w:t>: Bool ini menentukan bila min dan maxRock merupakan sebuah bulatan atau sebuah persenan.</w:t>
      </w:r>
    </w:p>
    <w:p w14:paraId="0C3303AF" w14:textId="77777777" w:rsidR="00173B65" w:rsidRDefault="00173B65" w:rsidP="00173B65">
      <w:pPr>
        <w:pStyle w:val="ListParagraph"/>
        <w:numPr>
          <w:ilvl w:val="0"/>
          <w:numId w:val="42"/>
        </w:numPr>
        <w:ind w:left="426" w:hanging="426"/>
      </w:pPr>
      <w:r>
        <w:t>12</w:t>
      </w:r>
      <w:r>
        <w:tab/>
      </w:r>
      <w:r>
        <w:tab/>
        <w:t>: Bila koordinat yang diberi bukanlah sebuah batu atau sudah pernah diperiksa, maka fungsi direturn duluan.</w:t>
      </w:r>
    </w:p>
    <w:p w14:paraId="1C210819" w14:textId="77777777" w:rsidR="00173B65" w:rsidRDefault="00173B65" w:rsidP="00173B65">
      <w:pPr>
        <w:pStyle w:val="ListParagraph"/>
        <w:numPr>
          <w:ilvl w:val="0"/>
          <w:numId w:val="42"/>
        </w:numPr>
        <w:ind w:left="426" w:hanging="426"/>
      </w:pPr>
      <w:r>
        <w:t>15</w:t>
      </w:r>
      <w:r>
        <w:tab/>
      </w:r>
      <w:r>
        <w:tab/>
        <w:t>: Sementara bila koordinat merupakan batu yang belum pernah diperiksa fitness ini, maka fungsi dilanjutkan dan variabel rockGroupAmount yang mengandung jumlah kelompok batu ditambah 1.</w:t>
      </w:r>
    </w:p>
    <w:p w14:paraId="3A407169" w14:textId="77777777" w:rsidR="00173B65" w:rsidRDefault="00173B65" w:rsidP="00173B65">
      <w:pPr>
        <w:pStyle w:val="ListParagraph"/>
        <w:numPr>
          <w:ilvl w:val="0"/>
          <w:numId w:val="42"/>
        </w:numPr>
        <w:ind w:left="426" w:hanging="426"/>
      </w:pPr>
      <w:r>
        <w:t>17</w:t>
      </w:r>
      <w:r>
        <w:tab/>
      </w:r>
      <w:r>
        <w:tab/>
        <w:t>: Variabel isChecked yang adalah sebuah array 2D yang menandakan apakah tile map tertentu telah diperiksa. Dalam baris ini koordinat i(koordinat y) , j(koordinat x) telah diperiksa dan diberi bool true di koordinat tersebut.</w:t>
      </w:r>
    </w:p>
    <w:p w14:paraId="554BAA2D" w14:textId="77777777" w:rsidR="00173B65" w:rsidRDefault="00173B65" w:rsidP="00173B65">
      <w:pPr>
        <w:pStyle w:val="ListParagraph"/>
        <w:numPr>
          <w:ilvl w:val="0"/>
          <w:numId w:val="42"/>
        </w:numPr>
        <w:ind w:left="426" w:hanging="426"/>
      </w:pPr>
      <w:r>
        <w:t>18</w:t>
      </w:r>
      <w:r>
        <w:tab/>
      </w:r>
      <w:r>
        <w:tab/>
        <w:t>: Mempersiapkan Queue koordinat baru untuk dipakai nanti.</w:t>
      </w:r>
    </w:p>
    <w:p w14:paraId="52CC62CD" w14:textId="77777777" w:rsidR="00173B65" w:rsidRDefault="00173B65" w:rsidP="00173B65">
      <w:pPr>
        <w:pStyle w:val="ListParagraph"/>
        <w:numPr>
          <w:ilvl w:val="0"/>
          <w:numId w:val="42"/>
        </w:numPr>
        <w:ind w:left="426" w:hanging="426"/>
      </w:pPr>
      <w:r>
        <w:t>20</w:t>
      </w:r>
      <w:r>
        <w:tab/>
      </w:r>
      <w:r>
        <w:tab/>
        <w:t>: Memasukkan koordinat sekarang ini ke Queue</w:t>
      </w:r>
    </w:p>
    <w:p w14:paraId="05F7463E" w14:textId="77777777" w:rsidR="00173B65" w:rsidRDefault="00173B65" w:rsidP="00173B65">
      <w:pPr>
        <w:pStyle w:val="ListParagraph"/>
        <w:numPr>
          <w:ilvl w:val="0"/>
          <w:numId w:val="42"/>
        </w:numPr>
        <w:ind w:left="426" w:hanging="426"/>
      </w:pPr>
      <w:r>
        <w:t>22 – 35</w:t>
      </w:r>
      <w:r>
        <w:tab/>
        <w:t>: Dimulai dari koordinat pertama tersebut, fungsi akan melihat 8 tile sekitar koordinat pertama dan memasukkan batu – batu yang ditemukan ke dalam Queue, dan memberitahu variabel isChecked bahwa koordinat sekitar telah diperiksa. Terakhir untuk setiap batu yang ditemukan variabel size akan bertambah, dimana size merepresentasikan jumlah batu dalam satu kelompok. Ini akan diulang terus hingga Queue habis, dimana seluruh kelompok batu telah diperiksa.</w:t>
      </w:r>
    </w:p>
    <w:p w14:paraId="7A4E5DFC" w14:textId="77777777" w:rsidR="00173B65" w:rsidRDefault="00173B65" w:rsidP="00173B65">
      <w:pPr>
        <w:pStyle w:val="ListParagraph"/>
        <w:numPr>
          <w:ilvl w:val="0"/>
          <w:numId w:val="42"/>
        </w:numPr>
        <w:ind w:left="426" w:hanging="426"/>
      </w:pPr>
      <w:r>
        <w:t>40 – 43</w:t>
      </w:r>
      <w:r>
        <w:tab/>
        <w:t>: Bila inRatioFormat dinyatakan true, maka maxRock dan minRock akan diisi luas level dikali RockAmount% yang berhubungan.</w:t>
      </w:r>
    </w:p>
    <w:p w14:paraId="2B7885DB" w14:textId="77777777" w:rsidR="00173B65" w:rsidRDefault="00173B65" w:rsidP="00173B65">
      <w:pPr>
        <w:pStyle w:val="ListParagraph"/>
        <w:numPr>
          <w:ilvl w:val="0"/>
          <w:numId w:val="42"/>
        </w:numPr>
        <w:ind w:left="426" w:hanging="426"/>
      </w:pPr>
      <w:r>
        <w:t>44 – 47</w:t>
      </w:r>
      <w:r>
        <w:tab/>
        <w:t>: Tetapi bila inRatioFormat dinyatakan false maka maxRock dan minRock langsung diisi RockAmount yang berhubungan.</w:t>
      </w:r>
    </w:p>
    <w:p w14:paraId="49B3FF65" w14:textId="11E3A5E2" w:rsidR="00173B65" w:rsidRDefault="00173B65" w:rsidP="00173B65">
      <w:pPr>
        <w:pStyle w:val="ListParagraph"/>
        <w:numPr>
          <w:ilvl w:val="0"/>
          <w:numId w:val="42"/>
        </w:numPr>
        <w:ind w:left="426" w:hanging="426"/>
      </w:pPr>
      <w:r>
        <w:t>48 – 61</w:t>
      </w:r>
      <w:r>
        <w:tab/>
        <w:t>: Menggunakan sistem nilaiMinus dan nilaiMinusMax yang sama dengan Segman Program 6</w:t>
      </w:r>
      <w:r w:rsidR="00D71308">
        <w:t>.8</w:t>
      </w:r>
      <w:r>
        <w:t xml:space="preserve"> diatas.</w:t>
      </w:r>
    </w:p>
    <w:p w14:paraId="1959A18E" w14:textId="77777777" w:rsidR="00173B65" w:rsidRDefault="00173B65" w:rsidP="00173B65">
      <w:pPr>
        <w:pStyle w:val="ListParagraph"/>
        <w:numPr>
          <w:ilvl w:val="0"/>
          <w:numId w:val="42"/>
        </w:numPr>
        <w:ind w:left="426" w:hanging="426"/>
      </w:pPr>
      <w:r>
        <w:lastRenderedPageBreak/>
        <w:t>63</w:t>
      </w:r>
      <w:r>
        <w:tab/>
      </w:r>
      <w:r>
        <w:tab/>
        <w:t>: Hasil fitness dari sistem nilaiMinus tidak di return, tetapi disimpan kedalam variabel fitnessTotal yang nanti akan dipakai pada perhitungan akhir.</w:t>
      </w:r>
    </w:p>
    <w:p w14:paraId="1E979297" w14:textId="77777777" w:rsidR="00173B65" w:rsidRDefault="00173B65" w:rsidP="00173B65">
      <w:pPr>
        <w:pStyle w:val="ListParagraph"/>
        <w:numPr>
          <w:ilvl w:val="0"/>
          <w:numId w:val="42"/>
        </w:numPr>
        <w:ind w:left="426" w:hanging="426"/>
      </w:pPr>
      <w:r>
        <w:t>66 – 70</w:t>
      </w:r>
      <w:r>
        <w:tab/>
        <w:t>: Mempersiapkan variabel untuk dipakai.</w:t>
      </w:r>
    </w:p>
    <w:p w14:paraId="6A3ECA8D" w14:textId="130D08D9" w:rsidR="00173B65" w:rsidRDefault="00173B65" w:rsidP="00B250F6">
      <w:pPr>
        <w:pStyle w:val="ListParagraph"/>
        <w:numPr>
          <w:ilvl w:val="0"/>
          <w:numId w:val="42"/>
        </w:numPr>
        <w:ind w:left="426" w:hanging="426"/>
      </w:pPr>
      <w:r>
        <w:t>72 – 79</w:t>
      </w:r>
      <w:r>
        <w:tab/>
        <w:t>: Bila fitnessTotal diatas 0 (alias minimal ada 1 kelompok batu dalam level), maka fitnessTotal akan dibagi dengan jumlah kelompok batu, membuat rata rata fitness, lalu rata – rata tersebut dikuadrat ,dikali weight dan di return untuk dihitung Genetic Algorithm.</w:t>
      </w:r>
    </w:p>
    <w:p w14:paraId="75C18ECE" w14:textId="4B32EF73" w:rsidR="007D5DAE" w:rsidRDefault="007D5DAE" w:rsidP="00187B5D">
      <w:pPr>
        <w:ind w:firstLine="0"/>
      </w:pPr>
    </w:p>
    <w:p w14:paraId="4DD950E5" w14:textId="3E4086ED" w:rsidR="007D5DAE" w:rsidRDefault="007D5DAE" w:rsidP="007D5DAE">
      <w:pPr>
        <w:pStyle w:val="STTSGambar"/>
      </w:pPr>
      <w:r w:rsidRPr="007D5DAE">
        <w:rPr>
          <w:noProof/>
        </w:rPr>
        <w:drawing>
          <wp:inline distT="0" distB="0" distL="0" distR="0" wp14:anchorId="647B11BB" wp14:editId="606416F6">
            <wp:extent cx="4601217" cy="2124371"/>
            <wp:effectExtent l="0" t="0" r="8890" b="9525"/>
            <wp:docPr id="129245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457006" name=""/>
                    <pic:cNvPicPr/>
                  </pic:nvPicPr>
                  <pic:blipFill>
                    <a:blip r:embed="rId10"/>
                    <a:stretch>
                      <a:fillRect/>
                    </a:stretch>
                  </pic:blipFill>
                  <pic:spPr>
                    <a:xfrm>
                      <a:off x="0" y="0"/>
                      <a:ext cx="4601217" cy="2124371"/>
                    </a:xfrm>
                    <a:prstGeom prst="rect">
                      <a:avLst/>
                    </a:prstGeom>
                  </pic:spPr>
                </pic:pic>
              </a:graphicData>
            </a:graphic>
          </wp:inline>
        </w:drawing>
      </w:r>
      <w:r w:rsidRPr="00D67D97">
        <w:t xml:space="preserve"> </w:t>
      </w:r>
    </w:p>
    <w:p w14:paraId="25014F1D" w14:textId="60E01DE8" w:rsidR="007D5DAE" w:rsidRDefault="007D5DAE" w:rsidP="007D5DAE">
      <w:pPr>
        <w:pStyle w:val="STTSGambar"/>
      </w:pPr>
      <w:r>
        <w:t>Gambar 6.</w:t>
      </w:r>
      <w:r w:rsidR="00A04B96">
        <w:t>3</w:t>
      </w:r>
    </w:p>
    <w:p w14:paraId="3E44D0EB" w14:textId="0518600B" w:rsidR="007D5DAE" w:rsidRDefault="007D5DAE" w:rsidP="007D5DAE">
      <w:pPr>
        <w:pStyle w:val="STTSGambar"/>
      </w:pPr>
      <w:r>
        <w:t>Isi Variabel dari Rock Groups Size Fitness</w:t>
      </w:r>
    </w:p>
    <w:p w14:paraId="7815F697" w14:textId="77777777" w:rsidR="00187B5D" w:rsidRDefault="00187B5D" w:rsidP="007D5DAE">
      <w:pPr>
        <w:pStyle w:val="STTSGambar"/>
      </w:pPr>
    </w:p>
    <w:p w14:paraId="484770DA" w14:textId="57704DB3" w:rsidR="00187B5D" w:rsidRDefault="00187B5D" w:rsidP="00187B5D">
      <w:r>
        <w:t>Jadi cerita lucu, entah kenapa fitness ini lupa dinyalakan sebelum disebar ke teman – teman dan karena itu level yang degenerate sedikit berbeda dengan ekspetasi, tetapi kesalahan ini baru disadari saat membuat buku ini. Selain kesalahan konyol diatas, diberi nama fitness dan Weight sesuai standar, lalu In ratio format dimatikan. Karena In ratio format dimatikan, maka range dari jumlah batu dalam sebuah kelompok adalah 3 – 6 batu daripada 3% – 6% luas level .</w:t>
      </w:r>
    </w:p>
    <w:p w14:paraId="735CE565" w14:textId="77777777" w:rsidR="007D5DAE" w:rsidRDefault="007D5DAE" w:rsidP="007D5DAE"/>
    <w:p w14:paraId="3D6DB8FD" w14:textId="4C0F6BFE" w:rsidR="00673B9F" w:rsidRDefault="00673B9F" w:rsidP="00B63D9C">
      <w:pPr>
        <w:pStyle w:val="STTSJudulSubBab"/>
        <w:numPr>
          <w:ilvl w:val="0"/>
          <w:numId w:val="48"/>
        </w:numPr>
        <w:ind w:hanging="720"/>
      </w:pPr>
      <w:r>
        <w:t>Area Fitness</w:t>
      </w:r>
    </w:p>
    <w:p w14:paraId="540B38F7" w14:textId="357225AB" w:rsidR="00B250F6" w:rsidRDefault="00B250F6" w:rsidP="00B250F6">
      <w:r>
        <w:t xml:space="preserve">Selanjutnya adalah Area Fitness, guna dari fitness ini adalah untuk </w:t>
      </w:r>
      <w:r w:rsidR="00315EC9">
        <w:t>memberitahu</w:t>
      </w:r>
      <w:r>
        <w:t xml:space="preserve"> Genetic Algorithm </w:t>
      </w:r>
      <w:r w:rsidR="00315EC9">
        <w:t>untuk meminimalisir</w:t>
      </w:r>
      <w:r>
        <w:t xml:space="preserve"> area yang tidak dapat diraih, sehingga tidak terdapat kasus dimana setiap karakter dalam sebuah level tidak bisa saling bertemu karena diblok oleh dinding. </w:t>
      </w:r>
    </w:p>
    <w:p w14:paraId="283CDC92" w14:textId="7226B51B" w:rsidR="00B250F6" w:rsidRDefault="00B250F6" w:rsidP="00B250F6">
      <w:pPr>
        <w:ind w:firstLine="0"/>
      </w:pPr>
      <w:r>
        <w:lastRenderedPageBreak/>
        <w:t xml:space="preserve">Berikut adalah potongan kodenya : </w:t>
      </w:r>
    </w:p>
    <w:p w14:paraId="2BE45341" w14:textId="41E68F93" w:rsidR="00B64D9C" w:rsidRDefault="00B64D9C" w:rsidP="00B250F6"/>
    <w:p w14:paraId="054E2363" w14:textId="5A021D03" w:rsidR="00B250F6" w:rsidRDefault="00B250F6" w:rsidP="00B250F6">
      <w:pPr>
        <w:pStyle w:val="STTSAlgoritma"/>
      </w:pPr>
      <w:r>
        <w:t>Segmen Program 6</w:t>
      </w:r>
      <w:r w:rsidR="00D71308">
        <w:t>.10</w:t>
      </w:r>
      <w:r>
        <w:t xml:space="preserve"> Area Fitness</w:t>
      </w:r>
    </w:p>
    <w:p w14:paraId="21B03B33" w14:textId="77777777" w:rsidR="00B250F6" w:rsidRPr="008E7024" w:rsidRDefault="00B250F6" w:rsidP="00B250F6">
      <w:pPr>
        <w:pStyle w:val="STTSAlgoritmaContent"/>
        <w:numPr>
          <w:ilvl w:val="0"/>
          <w:numId w:val="51"/>
        </w:numPr>
        <w:ind w:left="709" w:hanging="709"/>
      </w:pPr>
      <w:r w:rsidRPr="008E7024">
        <w:t>public class AreaFitness : InLoopFitnessBase{</w:t>
      </w:r>
    </w:p>
    <w:p w14:paraId="00DBC9C8" w14:textId="77777777" w:rsidR="00B250F6" w:rsidRDefault="00B250F6" w:rsidP="00B250F6">
      <w:pPr>
        <w:pStyle w:val="STTSAlgoritmaContent"/>
      </w:pPr>
    </w:p>
    <w:p w14:paraId="0AD89E41" w14:textId="77777777" w:rsidR="00B250F6" w:rsidRPr="008E7024" w:rsidRDefault="00B250F6" w:rsidP="00B250F6">
      <w:pPr>
        <w:pStyle w:val="STTSAlgoritmaContent"/>
      </w:pPr>
      <w:r w:rsidRPr="008E7024">
        <w:t>ArrayList areaSize;</w:t>
      </w:r>
    </w:p>
    <w:p w14:paraId="333BD79E" w14:textId="77777777" w:rsidR="00B250F6" w:rsidRPr="008E7024" w:rsidRDefault="00B250F6" w:rsidP="00B250F6">
      <w:pPr>
        <w:pStyle w:val="STTSAlgoritmaContent"/>
      </w:pPr>
      <w:r w:rsidRPr="008E7024">
        <w:t>int totalSize;</w:t>
      </w:r>
    </w:p>
    <w:p w14:paraId="19CB89A0" w14:textId="77777777" w:rsidR="00B250F6" w:rsidRPr="008E7024" w:rsidRDefault="00B250F6" w:rsidP="00B250F6">
      <w:pPr>
        <w:pStyle w:val="STTSAlgoritmaContent"/>
      </w:pPr>
      <w:r w:rsidRPr="008E7024">
        <w:t>bool[,] ischecked;</w:t>
      </w:r>
    </w:p>
    <w:p w14:paraId="306B8A51" w14:textId="77777777" w:rsidR="00B250F6" w:rsidRPr="008E7024" w:rsidRDefault="00B250F6" w:rsidP="00B250F6">
      <w:pPr>
        <w:pStyle w:val="STTSAlgoritmaContent"/>
      </w:pPr>
    </w:p>
    <w:p w14:paraId="28A616B0" w14:textId="77777777" w:rsidR="00B250F6" w:rsidRPr="008E7024" w:rsidRDefault="00B250F6" w:rsidP="00B250F6">
      <w:pPr>
        <w:pStyle w:val="STTSAlgoritmaContent"/>
      </w:pPr>
      <w:r w:rsidRPr="008E7024">
        <w:t>public override void calculateFitness(int[,] map, Coordinate currCoor){</w:t>
      </w:r>
    </w:p>
    <w:p w14:paraId="06C12430" w14:textId="77777777" w:rsidR="00B250F6" w:rsidRPr="008E7024" w:rsidRDefault="00B250F6" w:rsidP="00B250F6">
      <w:pPr>
        <w:pStyle w:val="STTSAlgoritmaContent"/>
      </w:pPr>
      <w:r>
        <w:t xml:space="preserve">  </w:t>
      </w:r>
      <w:r w:rsidRPr="008E7024">
        <w:t>int size = 1, i = currCoor.yCoor, j = currCoor.xCoor;</w:t>
      </w:r>
    </w:p>
    <w:p w14:paraId="3A95F0C9" w14:textId="77777777" w:rsidR="00B250F6" w:rsidRPr="008E7024" w:rsidRDefault="00B250F6" w:rsidP="00B250F6">
      <w:pPr>
        <w:pStyle w:val="STTSAlgoritmaContent"/>
      </w:pPr>
      <w:r>
        <w:t xml:space="preserve">  </w:t>
      </w:r>
      <w:r w:rsidRPr="008E7024">
        <w:t>if (map[i, j] == 1 || ischecked[i, j])</w:t>
      </w:r>
    </w:p>
    <w:p w14:paraId="254318B7" w14:textId="77777777" w:rsidR="00B250F6" w:rsidRPr="008E7024" w:rsidRDefault="00B250F6" w:rsidP="00B250F6">
      <w:pPr>
        <w:pStyle w:val="STTSAlgoritmaContent"/>
      </w:pPr>
      <w:r>
        <w:t xml:space="preserve">    </w:t>
      </w:r>
      <w:r w:rsidRPr="008E7024">
        <w:t>return;</w:t>
      </w:r>
    </w:p>
    <w:p w14:paraId="1A17DD6E" w14:textId="77777777" w:rsidR="00B250F6" w:rsidRPr="008E7024" w:rsidRDefault="00B250F6" w:rsidP="00B250F6">
      <w:pPr>
        <w:pStyle w:val="STTSAlgoritmaContent"/>
      </w:pPr>
    </w:p>
    <w:p w14:paraId="20967A3D" w14:textId="77777777" w:rsidR="00B250F6" w:rsidRPr="008E7024" w:rsidRDefault="00B250F6" w:rsidP="00B250F6">
      <w:pPr>
        <w:pStyle w:val="STTSAlgoritmaContent"/>
      </w:pPr>
      <w:r>
        <w:t xml:space="preserve">  </w:t>
      </w:r>
      <w:r w:rsidRPr="008E7024">
        <w:t>ischecked[i, j] = true;</w:t>
      </w:r>
    </w:p>
    <w:p w14:paraId="47DC2F41" w14:textId="77777777" w:rsidR="00B250F6" w:rsidRPr="008E7024" w:rsidRDefault="00B250F6" w:rsidP="00B250F6">
      <w:pPr>
        <w:pStyle w:val="STTSAlgoritmaContent"/>
      </w:pPr>
      <w:r>
        <w:t xml:space="preserve">  </w:t>
      </w:r>
      <w:r w:rsidRPr="008E7024">
        <w:t>Queue&lt;Coordinate&gt; q = new Queue&lt;Coordinate&gt;();</w:t>
      </w:r>
    </w:p>
    <w:p w14:paraId="650DBA2F" w14:textId="77777777" w:rsidR="00B250F6" w:rsidRPr="008E7024" w:rsidRDefault="00B250F6" w:rsidP="00B250F6">
      <w:pPr>
        <w:pStyle w:val="STTSAlgoritmaContent"/>
      </w:pPr>
      <w:r>
        <w:t xml:space="preserve">  </w:t>
      </w:r>
      <w:r w:rsidRPr="008E7024">
        <w:t>Coordinate c, tempCoor;</w:t>
      </w:r>
    </w:p>
    <w:p w14:paraId="5AAC9AA7" w14:textId="77777777" w:rsidR="00B250F6" w:rsidRPr="008E7024" w:rsidRDefault="00B250F6" w:rsidP="00B250F6">
      <w:pPr>
        <w:pStyle w:val="STTSAlgoritmaContent"/>
      </w:pPr>
      <w:r>
        <w:t xml:space="preserve">  </w:t>
      </w:r>
      <w:r w:rsidRPr="008E7024">
        <w:t>q.Enqueue(new Coordinate(j, i));</w:t>
      </w:r>
    </w:p>
    <w:p w14:paraId="2AB5E2FE" w14:textId="77777777" w:rsidR="00B250F6" w:rsidRPr="008E7024" w:rsidRDefault="00B250F6" w:rsidP="00B250F6">
      <w:pPr>
        <w:pStyle w:val="STTSAlgoritmaContent"/>
      </w:pPr>
      <w:r>
        <w:t xml:space="preserve">  </w:t>
      </w:r>
      <w:r w:rsidRPr="008E7024">
        <w:t>//Ngambil Ukuran area yang sekarang di koordinat currCoor</w:t>
      </w:r>
    </w:p>
    <w:p w14:paraId="1ED1FA73" w14:textId="77777777" w:rsidR="00B250F6" w:rsidRPr="008E7024" w:rsidRDefault="00B250F6" w:rsidP="00B250F6">
      <w:pPr>
        <w:pStyle w:val="STTSAlgoritmaContent"/>
      </w:pPr>
      <w:r>
        <w:t xml:space="preserve">  </w:t>
      </w:r>
      <w:r w:rsidRPr="008E7024">
        <w:t>while (q.Count &gt; 0) {</w:t>
      </w:r>
    </w:p>
    <w:p w14:paraId="7881CEE3" w14:textId="77777777" w:rsidR="00B250F6" w:rsidRPr="008E7024" w:rsidRDefault="00B250F6" w:rsidP="00B250F6">
      <w:pPr>
        <w:pStyle w:val="STTSAlgoritmaContent"/>
      </w:pPr>
      <w:r>
        <w:t xml:space="preserve">    </w:t>
      </w:r>
      <w:r w:rsidRPr="008E7024">
        <w:t>c = q.Dequeue();</w:t>
      </w:r>
    </w:p>
    <w:p w14:paraId="26EAD4C0" w14:textId="77777777" w:rsidR="00B250F6" w:rsidRPr="008E7024" w:rsidRDefault="00B250F6" w:rsidP="00B250F6">
      <w:pPr>
        <w:pStyle w:val="STTSAlgoritmaContent"/>
      </w:pPr>
      <w:r>
        <w:t xml:space="preserve">    </w:t>
      </w:r>
      <w:r w:rsidRPr="008E7024">
        <w:t>for (int k = 0; k &lt; 4; k++){</w:t>
      </w:r>
    </w:p>
    <w:p w14:paraId="19F08E03" w14:textId="77777777" w:rsidR="00B250F6" w:rsidRPr="008E7024" w:rsidRDefault="00B250F6" w:rsidP="00B250F6">
      <w:pPr>
        <w:pStyle w:val="STTSAlgoritmaContent"/>
      </w:pPr>
      <w:r>
        <w:t xml:space="preserve">      </w:t>
      </w:r>
      <w:r w:rsidRPr="008E7024">
        <w:t>tempCoor = new Coordinate(c.xCoor + Mathf.RoundToInt(Mathf.Sin(k * Mathf.PI / 2)), c.yCoor + Mathf.RoundToInt(Mathf.Cos(k * Mathf.PI / 2)));</w:t>
      </w:r>
    </w:p>
    <w:p w14:paraId="3C84CEC6" w14:textId="77777777" w:rsidR="00B250F6" w:rsidRPr="008E7024" w:rsidRDefault="00B250F6" w:rsidP="00B250F6">
      <w:pPr>
        <w:pStyle w:val="STTSAlgoritmaContent"/>
      </w:pPr>
      <w:r>
        <w:t xml:space="preserve">      </w:t>
      </w:r>
      <w:r w:rsidRPr="008E7024">
        <w:t>if (tempCoor.xCoor &gt;= 0 &amp;&amp; tempCoor.yCoor &gt;= 0 &amp;&amp; tempCoor.yCoor &lt; SetObjects.getHeight() &amp;&amp; tempCoor.xCoor &lt; SetObjects.getWidth() &amp;&amp; map[tempCoor.yCoor, tempCoor.xCoor] != 1 &amp;&amp; !ischecked[tempCoor.yCoor, tempCoor.xCoor]) {</w:t>
      </w:r>
    </w:p>
    <w:p w14:paraId="4DFD58EC" w14:textId="77777777" w:rsidR="00B250F6" w:rsidRPr="008E7024" w:rsidRDefault="00B250F6" w:rsidP="00B250F6">
      <w:pPr>
        <w:pStyle w:val="STTSAlgoritmaContent"/>
      </w:pPr>
      <w:r>
        <w:t xml:space="preserve">        </w:t>
      </w:r>
      <w:r w:rsidRPr="008E7024">
        <w:t>ischecked[tempCoor.yCoor, tempCoor.xCoor] = true;</w:t>
      </w:r>
    </w:p>
    <w:p w14:paraId="0B492B28" w14:textId="77777777" w:rsidR="00B250F6" w:rsidRPr="008E7024" w:rsidRDefault="00B250F6" w:rsidP="00B250F6">
      <w:pPr>
        <w:pStyle w:val="STTSAlgoritmaContent"/>
      </w:pPr>
      <w:r>
        <w:t xml:space="preserve">        </w:t>
      </w:r>
      <w:r w:rsidRPr="008E7024">
        <w:t>q.Enqueue(tempCoor);</w:t>
      </w:r>
    </w:p>
    <w:p w14:paraId="110953B5" w14:textId="77777777" w:rsidR="00B250F6" w:rsidRPr="008E7024" w:rsidRDefault="00B250F6" w:rsidP="00B250F6">
      <w:pPr>
        <w:pStyle w:val="STTSAlgoritmaContent"/>
      </w:pPr>
      <w:r>
        <w:t xml:space="preserve">        </w:t>
      </w:r>
      <w:r w:rsidRPr="008E7024">
        <w:t>size++;</w:t>
      </w:r>
    </w:p>
    <w:p w14:paraId="2DDD06BE" w14:textId="77777777" w:rsidR="00B250F6" w:rsidRPr="008E7024" w:rsidRDefault="00B250F6" w:rsidP="00B250F6">
      <w:pPr>
        <w:pStyle w:val="STTSAlgoritmaContent"/>
      </w:pPr>
      <w:r>
        <w:t xml:space="preserve">      </w:t>
      </w:r>
      <w:r w:rsidRPr="008E7024">
        <w:t>}</w:t>
      </w:r>
    </w:p>
    <w:p w14:paraId="13588583" w14:textId="77777777" w:rsidR="00B250F6" w:rsidRPr="008E7024" w:rsidRDefault="00B250F6" w:rsidP="00B250F6">
      <w:pPr>
        <w:pStyle w:val="STTSAlgoritmaContent"/>
      </w:pPr>
      <w:r>
        <w:t xml:space="preserve">    </w:t>
      </w:r>
      <w:r w:rsidRPr="008E7024">
        <w:t>}</w:t>
      </w:r>
    </w:p>
    <w:p w14:paraId="4606A7F0" w14:textId="77777777" w:rsidR="00B250F6" w:rsidRPr="008E7024" w:rsidRDefault="00B250F6" w:rsidP="00B250F6">
      <w:pPr>
        <w:pStyle w:val="STTSAlgoritmaContent"/>
      </w:pPr>
      <w:r>
        <w:t xml:space="preserve">  </w:t>
      </w:r>
      <w:r w:rsidRPr="008E7024">
        <w:t>}</w:t>
      </w:r>
    </w:p>
    <w:p w14:paraId="0865889E" w14:textId="77777777" w:rsidR="00B250F6" w:rsidRPr="008E7024" w:rsidRDefault="00B250F6" w:rsidP="00B250F6">
      <w:pPr>
        <w:pStyle w:val="STTSAlgoritmaContent"/>
      </w:pPr>
      <w:r>
        <w:t xml:space="preserve">  </w:t>
      </w:r>
      <w:r w:rsidRPr="008E7024">
        <w:t>areaSize.Add(size);</w:t>
      </w:r>
    </w:p>
    <w:p w14:paraId="3A36D47D" w14:textId="77777777" w:rsidR="00B250F6" w:rsidRPr="008E7024" w:rsidRDefault="00B250F6" w:rsidP="00B250F6">
      <w:pPr>
        <w:pStyle w:val="STTSAlgoritmaContent"/>
      </w:pPr>
      <w:r w:rsidRPr="008E7024">
        <w:t>}</w:t>
      </w:r>
    </w:p>
    <w:p w14:paraId="64829700" w14:textId="77777777" w:rsidR="00B250F6" w:rsidRPr="008E7024" w:rsidRDefault="00B250F6" w:rsidP="00B250F6">
      <w:pPr>
        <w:pStyle w:val="STTSAlgoritmaContent"/>
      </w:pPr>
    </w:p>
    <w:p w14:paraId="00E7C1CE" w14:textId="77777777" w:rsidR="00B250F6" w:rsidRPr="008E7024" w:rsidRDefault="00B250F6" w:rsidP="00B250F6">
      <w:pPr>
        <w:pStyle w:val="STTSAlgoritmaContent"/>
      </w:pPr>
      <w:r w:rsidRPr="008E7024">
        <w:t>public override float getFitnessScore(){</w:t>
      </w:r>
    </w:p>
    <w:p w14:paraId="5602B767" w14:textId="77777777" w:rsidR="00B250F6" w:rsidRPr="008E7024" w:rsidRDefault="00B250F6" w:rsidP="00B250F6">
      <w:pPr>
        <w:pStyle w:val="STTSAlgoritmaContent"/>
      </w:pPr>
      <w:r>
        <w:t xml:space="preserve">  </w:t>
      </w:r>
      <w:r w:rsidRPr="008E7024">
        <w:t>float biggest = -999;</w:t>
      </w:r>
    </w:p>
    <w:p w14:paraId="4142D3C5" w14:textId="77777777" w:rsidR="00B250F6" w:rsidRPr="008E7024" w:rsidRDefault="00B250F6" w:rsidP="00B250F6">
      <w:pPr>
        <w:pStyle w:val="STTSAlgoritmaContent"/>
      </w:pPr>
    </w:p>
    <w:p w14:paraId="3BC2FA58" w14:textId="77777777" w:rsidR="00B250F6" w:rsidRPr="008E7024" w:rsidRDefault="00B250F6" w:rsidP="00B250F6">
      <w:pPr>
        <w:pStyle w:val="STTSAlgoritmaContent"/>
      </w:pPr>
      <w:r>
        <w:t xml:space="preserve">  </w:t>
      </w:r>
      <w:r w:rsidRPr="008E7024">
        <w:t>// Ini aku pakai area yang bisa diakses player, bukan panjang * lebar Arena</w:t>
      </w:r>
    </w:p>
    <w:p w14:paraId="420ACA46" w14:textId="77777777" w:rsidR="00B250F6" w:rsidRPr="008E7024" w:rsidRDefault="00B250F6" w:rsidP="00B250F6">
      <w:pPr>
        <w:pStyle w:val="STTSAlgoritmaContent"/>
      </w:pPr>
      <w:r>
        <w:t xml:space="preserve">  </w:t>
      </w:r>
      <w:r w:rsidRPr="008E7024">
        <w:t>for (int i = 0; i &lt; areaSize.Count; i++){</w:t>
      </w:r>
    </w:p>
    <w:p w14:paraId="32FEC422" w14:textId="379E5751" w:rsidR="00B250F6" w:rsidRPr="008E7024" w:rsidRDefault="00B250F6" w:rsidP="00B250F6">
      <w:pPr>
        <w:pStyle w:val="STTSAlgoritmaContent"/>
      </w:pPr>
      <w:r>
        <w:t xml:space="preserve">    </w:t>
      </w:r>
      <w:r w:rsidRPr="008E7024">
        <w:t>totalSize += (int)areaSize[i];</w:t>
      </w:r>
    </w:p>
    <w:p w14:paraId="72B72AFC" w14:textId="77777777" w:rsidR="00B250F6" w:rsidRPr="008E7024" w:rsidRDefault="00B250F6" w:rsidP="00B250F6">
      <w:pPr>
        <w:pStyle w:val="STTSAlgoritmaContent"/>
      </w:pPr>
      <w:r>
        <w:t xml:space="preserve">    </w:t>
      </w:r>
      <w:r w:rsidRPr="008E7024">
        <w:t>if ((int)areaSize[i] &gt; biggest)</w:t>
      </w:r>
    </w:p>
    <w:p w14:paraId="77F8EF31" w14:textId="77777777" w:rsidR="00B250F6" w:rsidRPr="008E7024" w:rsidRDefault="00B250F6" w:rsidP="00B250F6">
      <w:pPr>
        <w:pStyle w:val="STTSAlgoritmaContent"/>
      </w:pPr>
      <w:r>
        <w:t xml:space="preserve">      </w:t>
      </w:r>
      <w:r w:rsidRPr="008E7024">
        <w:t>biggest = (int)areaSize[i];</w:t>
      </w:r>
    </w:p>
    <w:p w14:paraId="23FD2F80" w14:textId="77777777" w:rsidR="00B250F6" w:rsidRPr="008E7024" w:rsidRDefault="00B250F6" w:rsidP="00B250F6">
      <w:pPr>
        <w:pStyle w:val="STTSAlgoritmaContent"/>
      </w:pPr>
      <w:r>
        <w:t xml:space="preserve">  </w:t>
      </w:r>
      <w:r w:rsidRPr="008E7024">
        <w:t>}</w:t>
      </w:r>
    </w:p>
    <w:p w14:paraId="43140F5A" w14:textId="77777777" w:rsidR="00B250F6" w:rsidRPr="008E7024" w:rsidRDefault="00B250F6" w:rsidP="00B250F6">
      <w:pPr>
        <w:pStyle w:val="STTSAlgoritmaContent"/>
      </w:pPr>
    </w:p>
    <w:p w14:paraId="739DBEF7" w14:textId="77777777" w:rsidR="00B250F6" w:rsidRPr="008E7024" w:rsidRDefault="00B250F6" w:rsidP="00B250F6">
      <w:pPr>
        <w:pStyle w:val="STTSAlgoritmaContent"/>
      </w:pPr>
      <w:r>
        <w:t xml:space="preserve">  </w:t>
      </w:r>
      <w:r w:rsidRPr="008E7024">
        <w:t>fitnessTotal = biggest / totalSize;</w:t>
      </w:r>
    </w:p>
    <w:p w14:paraId="05B410AE" w14:textId="77777777" w:rsidR="00B250F6" w:rsidRPr="008E7024" w:rsidRDefault="00B250F6" w:rsidP="00B250F6">
      <w:pPr>
        <w:pStyle w:val="STTSAlgoritmaContent"/>
      </w:pPr>
      <w:r>
        <w:t xml:space="preserve">  </w:t>
      </w:r>
      <w:r w:rsidRPr="008E7024">
        <w:t>return Mathf.Pow(fitnessTotal, 2) * weight;</w:t>
      </w:r>
    </w:p>
    <w:p w14:paraId="67F09BEE" w14:textId="77777777" w:rsidR="00B250F6" w:rsidRPr="008E7024" w:rsidRDefault="00B250F6" w:rsidP="00B250F6">
      <w:pPr>
        <w:pStyle w:val="STTSAlgoritmaContent"/>
      </w:pPr>
      <w:r w:rsidRPr="008E7024">
        <w:t>}</w:t>
      </w:r>
    </w:p>
    <w:p w14:paraId="149AE68F" w14:textId="77777777" w:rsidR="00B250F6" w:rsidRPr="008E7024" w:rsidRDefault="00B250F6" w:rsidP="00B250F6">
      <w:pPr>
        <w:pStyle w:val="STTSAlgoritmaContent"/>
      </w:pPr>
    </w:p>
    <w:p w14:paraId="3A2B2603" w14:textId="459BF90C" w:rsidR="00187B5D" w:rsidRDefault="00187B5D" w:rsidP="00187B5D">
      <w:pPr>
        <w:pStyle w:val="STTSAlgoritma"/>
      </w:pPr>
      <w:r>
        <w:lastRenderedPageBreak/>
        <w:t>Segmen Program  6.10 (Lanjutan)</w:t>
      </w:r>
    </w:p>
    <w:p w14:paraId="158BC169" w14:textId="60305B4B" w:rsidR="00B250F6" w:rsidRDefault="00B250F6" w:rsidP="00B250F6">
      <w:pPr>
        <w:pStyle w:val="STTSAlgoritmaContent"/>
      </w:pPr>
      <w:r w:rsidRPr="008E7024">
        <w:t>public override void resetVariables()</w:t>
      </w:r>
      <w:r>
        <w:t>{</w:t>
      </w:r>
    </w:p>
    <w:p w14:paraId="2D879B3C" w14:textId="77777777" w:rsidR="00B250F6" w:rsidRPr="008E7024" w:rsidRDefault="00B250F6" w:rsidP="00B250F6">
      <w:pPr>
        <w:pStyle w:val="STTSAlgoritmaContent"/>
      </w:pPr>
      <w:r>
        <w:t xml:space="preserve">  </w:t>
      </w:r>
      <w:r w:rsidRPr="008E7024">
        <w:t>areaSize = new ArrayList();</w:t>
      </w:r>
    </w:p>
    <w:p w14:paraId="465B0837" w14:textId="77777777" w:rsidR="00B250F6" w:rsidRPr="008E7024" w:rsidRDefault="00B250F6" w:rsidP="00B250F6">
      <w:pPr>
        <w:pStyle w:val="STTSAlgoritmaContent"/>
      </w:pPr>
      <w:r>
        <w:t xml:space="preserve">  </w:t>
      </w:r>
      <w:r w:rsidRPr="008E7024">
        <w:t>totalSize = 0;</w:t>
      </w:r>
    </w:p>
    <w:p w14:paraId="2D570165" w14:textId="77777777" w:rsidR="00B250F6" w:rsidRPr="008E7024" w:rsidRDefault="00B250F6" w:rsidP="00B250F6">
      <w:pPr>
        <w:pStyle w:val="STTSAlgoritmaContent"/>
      </w:pPr>
      <w:r>
        <w:t xml:space="preserve">  </w:t>
      </w:r>
      <w:r w:rsidRPr="008E7024">
        <w:t>ischecked = new bool[SetObjects.getHeight(), SetObjects.getWidth()];</w:t>
      </w:r>
    </w:p>
    <w:p w14:paraId="7DDD4A3E" w14:textId="77777777" w:rsidR="00B250F6" w:rsidRPr="008E7024" w:rsidRDefault="00B250F6" w:rsidP="00B250F6">
      <w:pPr>
        <w:pStyle w:val="STTSAlgoritmaContent"/>
      </w:pPr>
      <w:r w:rsidRPr="008E7024">
        <w:t>}</w:t>
      </w:r>
    </w:p>
    <w:p w14:paraId="2D762276" w14:textId="77777777" w:rsidR="00B250F6" w:rsidRDefault="00B250F6" w:rsidP="00B250F6">
      <w:pPr>
        <w:pStyle w:val="STTSAlgoritmaContent"/>
      </w:pPr>
      <w:r w:rsidRPr="008E7024">
        <w:t>}</w:t>
      </w:r>
    </w:p>
    <w:p w14:paraId="2814DF1D" w14:textId="77777777" w:rsidR="00B250F6" w:rsidRDefault="00B250F6" w:rsidP="00B250F6">
      <w:pPr>
        <w:pStyle w:val="STTSAlgoritmaContent"/>
        <w:numPr>
          <w:ilvl w:val="0"/>
          <w:numId w:val="0"/>
        </w:numPr>
        <w:ind w:left="624" w:hanging="624"/>
      </w:pPr>
    </w:p>
    <w:p w14:paraId="43C011A2" w14:textId="77777777" w:rsidR="00B250F6" w:rsidRDefault="00B250F6" w:rsidP="00B250F6">
      <w:pPr>
        <w:ind w:firstLine="0"/>
      </w:pPr>
      <w:r>
        <w:t>Berikut adalah penjelasan kodenya :</w:t>
      </w:r>
    </w:p>
    <w:p w14:paraId="3A71533C" w14:textId="77777777" w:rsidR="00B250F6" w:rsidRDefault="00B250F6" w:rsidP="00B250F6">
      <w:pPr>
        <w:pStyle w:val="ListParagraph"/>
        <w:numPr>
          <w:ilvl w:val="0"/>
          <w:numId w:val="42"/>
        </w:numPr>
        <w:ind w:left="426" w:hanging="426"/>
      </w:pPr>
      <w:r>
        <w:t>3 – 4</w:t>
      </w:r>
      <w:r>
        <w:tab/>
        <w:t>: Arraylist areasize digunakan untuke menyimpan ukuran dari seluruh area – area dalam level yang ada, semisal terdapat 2 area yang terpisah, maka ukuran kedua area tersebut akan dimasukkan ke areasize. Selain itu, totalSize adalah total area dari semua areasize.</w:t>
      </w:r>
    </w:p>
    <w:p w14:paraId="28930767" w14:textId="7FF9B911" w:rsidR="00B250F6" w:rsidRDefault="00B250F6" w:rsidP="00B250F6">
      <w:pPr>
        <w:pStyle w:val="ListParagraph"/>
        <w:numPr>
          <w:ilvl w:val="0"/>
          <w:numId w:val="42"/>
        </w:numPr>
        <w:ind w:left="426" w:hanging="426"/>
      </w:pPr>
      <w:r>
        <w:t>9 – 10</w:t>
      </w:r>
      <w:r>
        <w:tab/>
        <w:t>: Bila tile koordinat yang diberi merupakan sebuah batu atau sudah dicek (tidak menggunakan</w:t>
      </w:r>
      <w:r w:rsidR="00D71308">
        <w:t xml:space="preserve"> variabel</w:t>
      </w:r>
      <w:r>
        <w:t xml:space="preserve"> </w:t>
      </w:r>
      <w:r w:rsidR="00D71308">
        <w:t xml:space="preserve">ischecked milik </w:t>
      </w:r>
      <w:r>
        <w:t>segmen 6.</w:t>
      </w:r>
      <w:r w:rsidR="00D71308">
        <w:t>9</w:t>
      </w:r>
      <w:r>
        <w:t xml:space="preserve"> diatas), maka direturn lebih awal.</w:t>
      </w:r>
    </w:p>
    <w:p w14:paraId="2B8FD5C2" w14:textId="60B06F36" w:rsidR="00B250F6" w:rsidRDefault="00B250F6" w:rsidP="00B250F6">
      <w:pPr>
        <w:pStyle w:val="ListParagraph"/>
        <w:numPr>
          <w:ilvl w:val="0"/>
          <w:numId w:val="42"/>
        </w:numPr>
        <w:ind w:left="426" w:hanging="426"/>
      </w:pPr>
      <w:r>
        <w:t xml:space="preserve">12 -27 </w:t>
      </w:r>
      <w:r>
        <w:tab/>
        <w:t>: Dilakukan pengambilan luas area seperti pengecekan kelompok batu di segmen 6.</w:t>
      </w:r>
      <w:r w:rsidR="00D71308">
        <w:t>9</w:t>
      </w:r>
      <w:r>
        <w:t xml:space="preserve"> diatas, cuma pengambilan luas di sini hanya 4 tile sekitar ketimbang 8, dan tile yang diambil adalah tile apapun selain batu, jadi tile karakter dan tile bola spesial ikut dimasukkan dalam Queue.</w:t>
      </w:r>
    </w:p>
    <w:p w14:paraId="48083710" w14:textId="77777777" w:rsidR="00B250F6" w:rsidRDefault="00B250F6" w:rsidP="00B250F6">
      <w:pPr>
        <w:pStyle w:val="ListParagraph"/>
        <w:numPr>
          <w:ilvl w:val="0"/>
          <w:numId w:val="42"/>
        </w:numPr>
        <w:ind w:left="426" w:hanging="426"/>
      </w:pPr>
      <w:r>
        <w:t>28</w:t>
      </w:r>
      <w:r>
        <w:tab/>
      </w:r>
      <w:r>
        <w:tab/>
        <w:t>: Ukuran dari area yang barusan diambil dimasukkan kedalam arraylist areaSize.</w:t>
      </w:r>
    </w:p>
    <w:p w14:paraId="7E353481" w14:textId="77777777" w:rsidR="00B250F6" w:rsidRDefault="00B250F6" w:rsidP="00B250F6">
      <w:pPr>
        <w:pStyle w:val="ListParagraph"/>
        <w:numPr>
          <w:ilvl w:val="0"/>
          <w:numId w:val="42"/>
        </w:numPr>
        <w:ind w:left="426" w:hanging="426"/>
      </w:pPr>
      <w:r>
        <w:t>34</w:t>
      </w:r>
      <w:r>
        <w:tab/>
        <w:t>- 38</w:t>
      </w:r>
      <w:r>
        <w:tab/>
        <w:t>: Di bagian program ini terjadi 2 hal, yang pertama adalah pentotalan luas area yang didapat, lalu dimasukkan ke dalam totalSize, kedua adalah pengecekan luas area yang terbesar dalam areaSize, dan luas area terbesar tersebut dimasukkan ke variabel biggest.</w:t>
      </w:r>
    </w:p>
    <w:p w14:paraId="5A2C34F1" w14:textId="77777777" w:rsidR="00B250F6" w:rsidRDefault="00B250F6" w:rsidP="00B250F6">
      <w:pPr>
        <w:pStyle w:val="ListParagraph"/>
        <w:numPr>
          <w:ilvl w:val="0"/>
          <w:numId w:val="42"/>
        </w:numPr>
        <w:ind w:left="426" w:hanging="426"/>
      </w:pPr>
      <w:r>
        <w:t>41 – 42</w:t>
      </w:r>
      <w:r>
        <w:tab/>
        <w:t>: fitnessTotal merupakan area yang terbesar dibagi dengan area total, sehingga bila ada area yang tidak bisa diakses, maka fitnessTotal akan berkurang dari nilai 1 tergantung dari luas area yang tidak bisa diakses. Setelah mendapat fitnessTotal, fitnessTotal dikuadrat, dikali weight lalu di return.</w:t>
      </w:r>
    </w:p>
    <w:p w14:paraId="6CF7F9F5" w14:textId="520AED23" w:rsidR="00B250F6" w:rsidRDefault="00B250F6" w:rsidP="00B250F6">
      <w:pPr>
        <w:pStyle w:val="ListParagraph"/>
        <w:numPr>
          <w:ilvl w:val="0"/>
          <w:numId w:val="42"/>
        </w:numPr>
        <w:ind w:left="426" w:hanging="426"/>
      </w:pPr>
      <w:r>
        <w:t>45 – 49</w:t>
      </w:r>
      <w:r>
        <w:tab/>
        <w:t>: Persiapan variabel</w:t>
      </w:r>
      <w:r w:rsidR="00315EC9">
        <w:t xml:space="preserve"> untuk perhitungan</w:t>
      </w:r>
      <w:r>
        <w:t>.</w:t>
      </w:r>
    </w:p>
    <w:p w14:paraId="366BC2A1" w14:textId="77777777" w:rsidR="00B250F6" w:rsidRDefault="00B250F6" w:rsidP="00B64D9C">
      <w:pPr>
        <w:pStyle w:val="STTSJudulSubBab"/>
      </w:pPr>
    </w:p>
    <w:p w14:paraId="79DC3569" w14:textId="73713536" w:rsidR="00673B9F" w:rsidRDefault="00673B9F" w:rsidP="00B63D9C">
      <w:pPr>
        <w:pStyle w:val="STTSJudulSubBab"/>
        <w:numPr>
          <w:ilvl w:val="0"/>
          <w:numId w:val="48"/>
        </w:numPr>
        <w:ind w:hanging="720"/>
      </w:pPr>
      <w:r>
        <w:lastRenderedPageBreak/>
        <w:t>Power Up Access Fitness</w:t>
      </w:r>
    </w:p>
    <w:p w14:paraId="30E146ED" w14:textId="59C9EFF0" w:rsidR="006019C4" w:rsidRDefault="00315EC9" w:rsidP="00524222">
      <w:r>
        <w:t>Fitness ini gunanya sederhana, dimana ada sebuah spawner bola spesial, maka bola spesial tersebut harus bisa diraih setidaknya satu karakter. Prinsipnya mirip dengan Fitness Area dimana semakin banyak area / bola spesial yang tidak bisa diraih, maka semakin kecil fitness yang didapat.</w:t>
      </w:r>
      <w:r w:rsidR="00524222">
        <w:t xml:space="preserve"> </w:t>
      </w:r>
      <w:r w:rsidR="006019C4">
        <w:t>Berikut adalah class-nya :</w:t>
      </w:r>
    </w:p>
    <w:p w14:paraId="7BD9DE74" w14:textId="77777777" w:rsidR="006019C4" w:rsidRDefault="006019C4" w:rsidP="006019C4">
      <w:pPr>
        <w:ind w:firstLine="0"/>
      </w:pPr>
    </w:p>
    <w:p w14:paraId="368B73B7" w14:textId="0C5A60E7" w:rsidR="00B159E8" w:rsidRDefault="00B159E8" w:rsidP="00B159E8">
      <w:pPr>
        <w:pStyle w:val="STTSAlgoritma"/>
      </w:pPr>
      <w:r>
        <w:t>Segmen Program 6.</w:t>
      </w:r>
      <w:r w:rsidR="00D71308">
        <w:t>11</w:t>
      </w:r>
      <w:r>
        <w:t xml:space="preserve"> Power Up Access Fitness</w:t>
      </w:r>
    </w:p>
    <w:p w14:paraId="1EE31364" w14:textId="77777777" w:rsidR="00B159E8" w:rsidRDefault="00B159E8" w:rsidP="00B159E8">
      <w:pPr>
        <w:pStyle w:val="STTSAlgoritmaContent"/>
        <w:numPr>
          <w:ilvl w:val="0"/>
          <w:numId w:val="52"/>
        </w:numPr>
        <w:ind w:left="709" w:hanging="709"/>
      </w:pPr>
      <w:r>
        <w:t>public class PowerUpAccessFitness : InLoopFitnessBase{</w:t>
      </w:r>
    </w:p>
    <w:p w14:paraId="086BA9FD" w14:textId="77777777" w:rsidR="00B159E8" w:rsidRDefault="00B159E8" w:rsidP="00B159E8">
      <w:pPr>
        <w:pStyle w:val="STTSAlgoritmaContent"/>
      </w:pPr>
      <w:r>
        <w:t xml:space="preserve">  </w:t>
      </w:r>
    </w:p>
    <w:p w14:paraId="25650D67" w14:textId="77777777" w:rsidR="00B159E8" w:rsidRDefault="00B159E8" w:rsidP="00B159E8">
      <w:pPr>
        <w:pStyle w:val="STTSAlgoritmaContent"/>
      </w:pPr>
      <w:r>
        <w:t>int[,] map;</w:t>
      </w:r>
    </w:p>
    <w:p w14:paraId="30BFEEA1" w14:textId="77777777" w:rsidR="00B159E8" w:rsidRDefault="00B159E8" w:rsidP="00B159E8">
      <w:pPr>
        <w:pStyle w:val="STTSAlgoritmaContent"/>
      </w:pPr>
      <w:r>
        <w:t>ArrayList lokasiPlayer;</w:t>
      </w:r>
    </w:p>
    <w:p w14:paraId="4E325188" w14:textId="77777777" w:rsidR="00B159E8" w:rsidRDefault="00B159E8" w:rsidP="00B159E8">
      <w:pPr>
        <w:pStyle w:val="STTSAlgoritmaContent"/>
      </w:pPr>
      <w:r>
        <w:t>ArrayList lokasiPowerUp;</w:t>
      </w:r>
    </w:p>
    <w:p w14:paraId="7B6EAD56" w14:textId="77777777" w:rsidR="00B159E8" w:rsidRDefault="00B159E8" w:rsidP="00B159E8">
      <w:pPr>
        <w:pStyle w:val="STTSAlgoritmaContent"/>
      </w:pPr>
    </w:p>
    <w:p w14:paraId="5FFCC1C3" w14:textId="77777777" w:rsidR="00B159E8" w:rsidRDefault="00B159E8" w:rsidP="00B159E8">
      <w:pPr>
        <w:pStyle w:val="STTSAlgoritmaContent"/>
      </w:pPr>
      <w:r>
        <w:t>public override void calculateFitness(int[,] map, Coordinate currCoor){</w:t>
      </w:r>
    </w:p>
    <w:p w14:paraId="7EA24A0D" w14:textId="77777777" w:rsidR="00B159E8" w:rsidRDefault="00B159E8" w:rsidP="00B159E8">
      <w:pPr>
        <w:pStyle w:val="STTSAlgoritmaContent"/>
      </w:pPr>
      <w:r>
        <w:t xml:space="preserve">  this.map = map;</w:t>
      </w:r>
    </w:p>
    <w:p w14:paraId="32FFCA5C" w14:textId="77777777" w:rsidR="00B159E8" w:rsidRDefault="00B159E8" w:rsidP="00B159E8">
      <w:pPr>
        <w:pStyle w:val="STTSAlgoritmaContent"/>
      </w:pPr>
      <w:r>
        <w:t xml:space="preserve">  int i = currCoor.yCoor, j = currCoor.xCoor;</w:t>
      </w:r>
    </w:p>
    <w:p w14:paraId="1A030C28" w14:textId="77777777" w:rsidR="00B159E8" w:rsidRDefault="00B159E8" w:rsidP="00B159E8">
      <w:pPr>
        <w:pStyle w:val="STTSAlgoritmaContent"/>
      </w:pPr>
      <w:r>
        <w:t xml:space="preserve">  if (map[i, j] == 2)</w:t>
      </w:r>
    </w:p>
    <w:p w14:paraId="01F6211E" w14:textId="77777777" w:rsidR="00B159E8" w:rsidRDefault="00B159E8" w:rsidP="00B159E8">
      <w:pPr>
        <w:pStyle w:val="STTSAlgoritmaContent"/>
      </w:pPr>
      <w:r>
        <w:t xml:space="preserve">    lokasiPowerUp.Add(new Coordinate(j, i));</w:t>
      </w:r>
    </w:p>
    <w:p w14:paraId="5A61336B" w14:textId="77777777" w:rsidR="00B159E8" w:rsidRDefault="00B159E8" w:rsidP="00B159E8">
      <w:pPr>
        <w:pStyle w:val="STTSAlgoritmaContent"/>
      </w:pPr>
      <w:r>
        <w:t xml:space="preserve">  if (map[i, j] == 3)</w:t>
      </w:r>
    </w:p>
    <w:p w14:paraId="5DFE8090" w14:textId="77777777" w:rsidR="00B159E8" w:rsidRDefault="00B159E8" w:rsidP="00B159E8">
      <w:pPr>
        <w:pStyle w:val="STTSAlgoritmaContent"/>
      </w:pPr>
      <w:r>
        <w:t xml:space="preserve">    lokasiPlayer.Add(new Coordinate(j, i));</w:t>
      </w:r>
    </w:p>
    <w:p w14:paraId="07970C5A" w14:textId="77777777" w:rsidR="00B159E8" w:rsidRDefault="00B159E8" w:rsidP="00B159E8">
      <w:pPr>
        <w:pStyle w:val="STTSAlgoritmaContent"/>
      </w:pPr>
      <w:r>
        <w:t>}</w:t>
      </w:r>
    </w:p>
    <w:p w14:paraId="48C18BB9" w14:textId="77777777" w:rsidR="00B159E8" w:rsidRDefault="00B159E8" w:rsidP="00B159E8">
      <w:pPr>
        <w:pStyle w:val="STTSAlgoritmaContent"/>
      </w:pPr>
    </w:p>
    <w:p w14:paraId="441A066F" w14:textId="77777777" w:rsidR="00B159E8" w:rsidRDefault="00B159E8" w:rsidP="00B159E8">
      <w:pPr>
        <w:pStyle w:val="STTSAlgoritmaContent"/>
      </w:pPr>
      <w:r>
        <w:t>public override float getFitnessScore(){</w:t>
      </w:r>
    </w:p>
    <w:p w14:paraId="35759C14" w14:textId="77777777" w:rsidR="00B159E8" w:rsidRDefault="00B159E8" w:rsidP="00B159E8">
      <w:pPr>
        <w:pStyle w:val="STTSAlgoritmaContent"/>
      </w:pPr>
      <w:r>
        <w:t xml:space="preserve">  int indexPlayer = 0;</w:t>
      </w:r>
    </w:p>
    <w:p w14:paraId="7BF1773D" w14:textId="77777777" w:rsidR="00B159E8" w:rsidRDefault="00B159E8" w:rsidP="00B159E8">
      <w:pPr>
        <w:pStyle w:val="STTSAlgoritmaContent"/>
      </w:pPr>
      <w:r>
        <w:t xml:space="preserve">  float tempDistance, biggest;</w:t>
      </w:r>
    </w:p>
    <w:p w14:paraId="79786667" w14:textId="77777777" w:rsidR="00B159E8" w:rsidRDefault="00B159E8" w:rsidP="00B159E8">
      <w:pPr>
        <w:pStyle w:val="STTSAlgoritmaContent"/>
      </w:pPr>
      <w:r>
        <w:t xml:space="preserve">  if (lokasiPlayer.Count &lt;= 0)</w:t>
      </w:r>
    </w:p>
    <w:p w14:paraId="1AFD7861" w14:textId="77777777" w:rsidR="00B159E8" w:rsidRDefault="00B159E8" w:rsidP="00B159E8">
      <w:pPr>
        <w:pStyle w:val="STTSAlgoritmaContent"/>
      </w:pPr>
      <w:r>
        <w:t xml:space="preserve">    return 0;</w:t>
      </w:r>
    </w:p>
    <w:p w14:paraId="08FFD791" w14:textId="77777777" w:rsidR="00B159E8" w:rsidRDefault="00B159E8" w:rsidP="00B159E8">
      <w:pPr>
        <w:pStyle w:val="STTSAlgoritmaContent"/>
      </w:pPr>
    </w:p>
    <w:p w14:paraId="59FD7D3D" w14:textId="77777777" w:rsidR="00B159E8" w:rsidRDefault="00B159E8" w:rsidP="00B159E8">
      <w:pPr>
        <w:pStyle w:val="STTSAlgoritmaContent"/>
      </w:pPr>
      <w:r>
        <w:t xml:space="preserve">  for (int i = 0; i &lt; lokasiPowerUp.Count; i++){</w:t>
      </w:r>
    </w:p>
    <w:p w14:paraId="6CBA6366" w14:textId="77777777" w:rsidR="00B159E8" w:rsidRDefault="00B159E8" w:rsidP="00B159E8">
      <w:pPr>
        <w:pStyle w:val="STTSAlgoritmaContent"/>
      </w:pPr>
      <w:r>
        <w:t xml:space="preserve">    biggest = 999;</w:t>
      </w:r>
    </w:p>
    <w:p w14:paraId="458442E1" w14:textId="77777777" w:rsidR="00B159E8" w:rsidRDefault="00B159E8" w:rsidP="00B159E8">
      <w:pPr>
        <w:pStyle w:val="STTSAlgoritmaContent"/>
      </w:pPr>
      <w:r>
        <w:t xml:space="preserve">    //Ambil player terdekat biar Astar tidak terlalu lama</w:t>
      </w:r>
    </w:p>
    <w:p w14:paraId="7E069145" w14:textId="77777777" w:rsidR="00B159E8" w:rsidRDefault="00B159E8" w:rsidP="00B159E8">
      <w:pPr>
        <w:pStyle w:val="STTSAlgoritmaContent"/>
      </w:pPr>
      <w:r>
        <w:t xml:space="preserve">    for (int j = 0; j &lt; lokasiPlayer.Count; j++){</w:t>
      </w:r>
    </w:p>
    <w:p w14:paraId="5CFFF49B" w14:textId="77777777" w:rsidR="00B159E8" w:rsidRDefault="00B159E8" w:rsidP="00B159E8">
      <w:pPr>
        <w:pStyle w:val="STTSAlgoritmaContent"/>
      </w:pPr>
      <w:r>
        <w:t xml:space="preserve">      tempDistance = Coordinate.Distance((Coordinate)lokasiPowerUp[i], (Coordinate)lokasiPlayer[j]);</w:t>
      </w:r>
    </w:p>
    <w:p w14:paraId="6257D7EA" w14:textId="77777777" w:rsidR="00B159E8" w:rsidRDefault="00B159E8" w:rsidP="00B159E8">
      <w:pPr>
        <w:pStyle w:val="STTSAlgoritmaContent"/>
      </w:pPr>
      <w:r>
        <w:t xml:space="preserve">      if (tempDistance &lt; biggest){</w:t>
      </w:r>
    </w:p>
    <w:p w14:paraId="5F0324A4" w14:textId="77777777" w:rsidR="00B159E8" w:rsidRDefault="00B159E8" w:rsidP="00B159E8">
      <w:pPr>
        <w:pStyle w:val="STTSAlgoritmaContent"/>
      </w:pPr>
      <w:r>
        <w:t xml:space="preserve">        biggest = tempDistance;</w:t>
      </w:r>
    </w:p>
    <w:p w14:paraId="16A1925B" w14:textId="77777777" w:rsidR="00B159E8" w:rsidRDefault="00B159E8" w:rsidP="00B159E8">
      <w:pPr>
        <w:pStyle w:val="STTSAlgoritmaContent"/>
      </w:pPr>
      <w:r>
        <w:t xml:space="preserve">        indexPlayer = j;</w:t>
      </w:r>
    </w:p>
    <w:p w14:paraId="4F785A51" w14:textId="77777777" w:rsidR="00B159E8" w:rsidRDefault="00B159E8" w:rsidP="00B159E8">
      <w:pPr>
        <w:pStyle w:val="STTSAlgoritmaContent"/>
      </w:pPr>
      <w:r>
        <w:t xml:space="preserve">      }</w:t>
      </w:r>
    </w:p>
    <w:p w14:paraId="572DA42D" w14:textId="77777777" w:rsidR="00B159E8" w:rsidRDefault="00B159E8" w:rsidP="00B159E8">
      <w:pPr>
        <w:pStyle w:val="STTSAlgoritmaContent"/>
      </w:pPr>
      <w:r>
        <w:t xml:space="preserve">    }</w:t>
      </w:r>
    </w:p>
    <w:p w14:paraId="0D002885" w14:textId="688236A4" w:rsidR="00B159E8" w:rsidRDefault="00B159E8" w:rsidP="00B159E8">
      <w:pPr>
        <w:pStyle w:val="STTSAlgoritmaContent"/>
      </w:pPr>
      <w:r>
        <w:t xml:space="preserve">    if (AStarAlgorithm.doAstarAlgo((Coordinate)lokasiPowerUp[i], (Coordinate)lokasiPlayer[indexPlayer], map) != null)</w:t>
      </w:r>
    </w:p>
    <w:p w14:paraId="5A1F2572" w14:textId="77777777" w:rsidR="00B159E8" w:rsidRDefault="00B159E8" w:rsidP="00B159E8">
      <w:pPr>
        <w:pStyle w:val="STTSAlgoritmaContent"/>
      </w:pPr>
      <w:r>
        <w:t xml:space="preserve">    fitnessTotal++;</w:t>
      </w:r>
    </w:p>
    <w:p w14:paraId="77EC69EA" w14:textId="77777777" w:rsidR="00B159E8" w:rsidRDefault="00B159E8" w:rsidP="00B159E8">
      <w:pPr>
        <w:pStyle w:val="STTSAlgoritmaContent"/>
      </w:pPr>
      <w:r>
        <w:t xml:space="preserve">  } </w:t>
      </w:r>
    </w:p>
    <w:p w14:paraId="43A83E9A" w14:textId="77777777" w:rsidR="00B159E8" w:rsidRDefault="00B159E8" w:rsidP="00B159E8">
      <w:pPr>
        <w:pStyle w:val="STTSAlgoritmaContent"/>
      </w:pPr>
      <w:r>
        <w:t xml:space="preserve">  if (lokasiPowerUp.Count &gt; 0)</w:t>
      </w:r>
    </w:p>
    <w:p w14:paraId="287678E2" w14:textId="77777777" w:rsidR="00B159E8" w:rsidRDefault="00B159E8" w:rsidP="00B159E8">
      <w:pPr>
        <w:pStyle w:val="STTSAlgoritmaContent"/>
      </w:pPr>
      <w:r>
        <w:t xml:space="preserve">    return Mathf.Pow(fitnessTotal / lokasiPowerUp.Count, 2) * weight;</w:t>
      </w:r>
    </w:p>
    <w:p w14:paraId="64082EE5" w14:textId="3A606472" w:rsidR="00B159E8" w:rsidRDefault="00B159E8" w:rsidP="00B159E8">
      <w:pPr>
        <w:pStyle w:val="STTSAlgoritmaContent"/>
      </w:pPr>
      <w:r>
        <w:t xml:space="preserve">  else</w:t>
      </w:r>
    </w:p>
    <w:p w14:paraId="28FBFB42" w14:textId="77777777" w:rsidR="00B159E8" w:rsidRDefault="00B159E8" w:rsidP="00B159E8">
      <w:pPr>
        <w:pStyle w:val="STTSAlgoritmaContent"/>
      </w:pPr>
      <w:r>
        <w:t xml:space="preserve">    return 0;</w:t>
      </w:r>
    </w:p>
    <w:p w14:paraId="6A36334E" w14:textId="07AB94BB" w:rsidR="00524222" w:rsidRDefault="00524222" w:rsidP="00524222">
      <w:pPr>
        <w:pStyle w:val="STTSAlgoritma"/>
      </w:pPr>
      <w:r>
        <w:lastRenderedPageBreak/>
        <w:t xml:space="preserve">Segmen Program  6.11 (Lanjutan)  </w:t>
      </w:r>
    </w:p>
    <w:p w14:paraId="65E2D450" w14:textId="2555DE19" w:rsidR="00B159E8" w:rsidRDefault="00B159E8" w:rsidP="00B159E8">
      <w:pPr>
        <w:pStyle w:val="STTSAlgoritmaContent"/>
      </w:pPr>
      <w:r>
        <w:t xml:space="preserve">}    </w:t>
      </w:r>
    </w:p>
    <w:p w14:paraId="49F7E9E3" w14:textId="77777777" w:rsidR="00B159E8" w:rsidRDefault="00B159E8" w:rsidP="00B159E8">
      <w:pPr>
        <w:pStyle w:val="STTSAlgoritmaContent"/>
      </w:pPr>
    </w:p>
    <w:p w14:paraId="46D487B9" w14:textId="77777777" w:rsidR="00B159E8" w:rsidRDefault="00B159E8" w:rsidP="00B159E8">
      <w:pPr>
        <w:pStyle w:val="STTSAlgoritmaContent"/>
      </w:pPr>
      <w:r>
        <w:t>public override void resetVariables(){</w:t>
      </w:r>
    </w:p>
    <w:p w14:paraId="6267B160" w14:textId="77777777" w:rsidR="00B159E8" w:rsidRDefault="00B159E8" w:rsidP="00B159E8">
      <w:pPr>
        <w:pStyle w:val="STTSAlgoritmaContent"/>
      </w:pPr>
      <w:r>
        <w:t xml:space="preserve">  fitnessTotal = 0;</w:t>
      </w:r>
    </w:p>
    <w:p w14:paraId="3F0CA2AA" w14:textId="77777777" w:rsidR="00B159E8" w:rsidRDefault="00B159E8" w:rsidP="00B159E8">
      <w:pPr>
        <w:pStyle w:val="STTSAlgoritmaContent"/>
      </w:pPr>
      <w:r>
        <w:t xml:space="preserve">  lokasiPlayer = new ArrayList();</w:t>
      </w:r>
    </w:p>
    <w:p w14:paraId="62C93816" w14:textId="77777777" w:rsidR="00B159E8" w:rsidRDefault="00B159E8" w:rsidP="00B159E8">
      <w:pPr>
        <w:pStyle w:val="STTSAlgoritmaContent"/>
      </w:pPr>
      <w:r>
        <w:t xml:space="preserve">  lokasiPowerUp = new ArrayList();</w:t>
      </w:r>
    </w:p>
    <w:p w14:paraId="5C798626" w14:textId="77777777" w:rsidR="00B159E8" w:rsidRDefault="00B159E8" w:rsidP="00B159E8">
      <w:pPr>
        <w:pStyle w:val="STTSAlgoritmaContent"/>
      </w:pPr>
      <w:r>
        <w:t>}</w:t>
      </w:r>
    </w:p>
    <w:p w14:paraId="3D1C37B2" w14:textId="77777777" w:rsidR="00B159E8" w:rsidRDefault="00B159E8" w:rsidP="00B159E8">
      <w:pPr>
        <w:pStyle w:val="STTSAlgoritmaContent"/>
      </w:pPr>
      <w:r>
        <w:t>}</w:t>
      </w:r>
    </w:p>
    <w:p w14:paraId="120074BF" w14:textId="77777777" w:rsidR="00B159E8" w:rsidRDefault="00B159E8" w:rsidP="00B64D9C">
      <w:pPr>
        <w:pStyle w:val="STTSJudulSubBab"/>
      </w:pPr>
    </w:p>
    <w:p w14:paraId="26BB88DA" w14:textId="6C41EF9E" w:rsidR="006019C4" w:rsidRDefault="006019C4" w:rsidP="006019C4">
      <w:pPr>
        <w:ind w:firstLine="0"/>
      </w:pPr>
      <w:r>
        <w:t>Penjelasan dari class Powerup Access :</w:t>
      </w:r>
    </w:p>
    <w:p w14:paraId="551941D6" w14:textId="78B0157E" w:rsidR="006019C4" w:rsidRDefault="00205FE8" w:rsidP="006019C4">
      <w:pPr>
        <w:pStyle w:val="ListParagraph"/>
        <w:numPr>
          <w:ilvl w:val="0"/>
          <w:numId w:val="42"/>
        </w:numPr>
        <w:ind w:left="426" w:hanging="426"/>
      </w:pPr>
      <w:r>
        <w:t>4</w:t>
      </w:r>
      <w:r w:rsidR="006019C4">
        <w:t xml:space="preserve"> – </w:t>
      </w:r>
      <w:r>
        <w:t>5</w:t>
      </w:r>
      <w:r w:rsidR="006019C4">
        <w:tab/>
        <w:t xml:space="preserve">: </w:t>
      </w:r>
      <w:r w:rsidR="005A4738">
        <w:t>Kedua</w:t>
      </w:r>
      <w:r>
        <w:t xml:space="preserve"> arraylist tersebut dipakai untuk menyimpan </w:t>
      </w:r>
      <w:r w:rsidR="005A4738">
        <w:t>secara berurutan koordinat seluruh player dan koordinat seluruh spawner bola spesial.</w:t>
      </w:r>
    </w:p>
    <w:p w14:paraId="1ACC8694" w14:textId="603B317C" w:rsidR="005A4738" w:rsidRDefault="005A4738" w:rsidP="006019C4">
      <w:pPr>
        <w:pStyle w:val="ListParagraph"/>
        <w:numPr>
          <w:ilvl w:val="0"/>
          <w:numId w:val="42"/>
        </w:numPr>
        <w:ind w:left="426" w:hanging="426"/>
      </w:pPr>
      <w:r>
        <w:t>7 – 14</w:t>
      </w:r>
      <w:r>
        <w:tab/>
        <w:t>: Memberi salinan map kepada fitness, lalu mengecek koordinat map yang diberi, bila koordinat yang diberi merupakan sebuah tile karakter atau tile bola spesial, maka koordinat tersebut akan masuk ke arraylist yang sesuai.</w:t>
      </w:r>
    </w:p>
    <w:p w14:paraId="71F0157C" w14:textId="0B705660" w:rsidR="005A4738" w:rsidRDefault="005A4738" w:rsidP="006019C4">
      <w:pPr>
        <w:pStyle w:val="ListParagraph"/>
        <w:numPr>
          <w:ilvl w:val="0"/>
          <w:numId w:val="42"/>
        </w:numPr>
        <w:ind w:left="426" w:hanging="426"/>
      </w:pPr>
      <w:r>
        <w:t>19 – 20</w:t>
      </w:r>
      <w:r>
        <w:tab/>
        <w:t xml:space="preserve">: Bila tidak ketemu player, </w:t>
      </w:r>
      <w:r w:rsidR="00F800A0">
        <w:t>maka fitness dikembalikan 0, ini hanya untuk Template Generation dimana karakter di spawn setelah degenerate levelnya.</w:t>
      </w:r>
    </w:p>
    <w:p w14:paraId="0DA1D579" w14:textId="63D64744" w:rsidR="00F800A0" w:rsidRDefault="00F800A0" w:rsidP="006019C4">
      <w:pPr>
        <w:pStyle w:val="ListParagraph"/>
        <w:numPr>
          <w:ilvl w:val="0"/>
          <w:numId w:val="42"/>
        </w:numPr>
        <w:ind w:left="426" w:hanging="426"/>
      </w:pPr>
      <w:r>
        <w:t>22 – 34</w:t>
      </w:r>
      <w:r>
        <w:tab/>
        <w:t>: Dilakukan pengecekan untuk mendapat jumlah bola spesial yang bisa diakses</w:t>
      </w:r>
    </w:p>
    <w:p w14:paraId="709319E7" w14:textId="72B7CA44" w:rsidR="00F800A0" w:rsidRDefault="00F800A0" w:rsidP="006019C4">
      <w:pPr>
        <w:pStyle w:val="ListParagraph"/>
        <w:numPr>
          <w:ilvl w:val="0"/>
          <w:numId w:val="42"/>
        </w:numPr>
        <w:ind w:left="426" w:hanging="426"/>
      </w:pPr>
      <w:r>
        <w:t>23 – 31</w:t>
      </w:r>
      <w:r>
        <w:tab/>
        <w:t>: Diambil index dari akun yang terdekat dari bola spesial yang dipilih untuk mengurangi lama melakukan algoritma A*</w:t>
      </w:r>
    </w:p>
    <w:p w14:paraId="57BC3309" w14:textId="0AF7966F" w:rsidR="00F800A0" w:rsidRDefault="00F800A0" w:rsidP="006019C4">
      <w:pPr>
        <w:pStyle w:val="ListParagraph"/>
        <w:numPr>
          <w:ilvl w:val="0"/>
          <w:numId w:val="42"/>
        </w:numPr>
        <w:ind w:left="426" w:hanging="426"/>
      </w:pPr>
      <w:r>
        <w:t>32 – 33</w:t>
      </w:r>
      <w:r>
        <w:tab/>
        <w:t>: Dilakukan algoritma A*</w:t>
      </w:r>
      <w:r w:rsidR="005A5C15">
        <w:t xml:space="preserve"> dari posisi player terdekat ke bola spesial yang dipilih sekarang ini, dan bila berhasil maka variabel fitnesstotal akan ditambah.</w:t>
      </w:r>
    </w:p>
    <w:p w14:paraId="212F3EA7" w14:textId="0FCAA28E" w:rsidR="005A5C15" w:rsidRDefault="005A5C15" w:rsidP="006019C4">
      <w:pPr>
        <w:pStyle w:val="ListParagraph"/>
        <w:numPr>
          <w:ilvl w:val="0"/>
          <w:numId w:val="42"/>
        </w:numPr>
        <w:ind w:left="426" w:hanging="426"/>
      </w:pPr>
      <w:r>
        <w:t>35 – 36</w:t>
      </w:r>
      <w:r>
        <w:tab/>
        <w:t>: Bila terdapat bola spesial, maka di return fitness berupa bola spesial yang bisa diakses dibagi dengan bola spesial dalam level, dikuadrat lalu dikali weight.</w:t>
      </w:r>
    </w:p>
    <w:p w14:paraId="61B27D95" w14:textId="05DFFA8F" w:rsidR="005A5C15" w:rsidRDefault="005A5C15" w:rsidP="006019C4">
      <w:pPr>
        <w:pStyle w:val="ListParagraph"/>
        <w:numPr>
          <w:ilvl w:val="0"/>
          <w:numId w:val="42"/>
        </w:numPr>
        <w:ind w:left="426" w:hanging="426"/>
      </w:pPr>
      <w:r>
        <w:t>37 – 38</w:t>
      </w:r>
      <w:r>
        <w:tab/>
        <w:t>: Tetapi bila tidak ada power up, maka fitness akan mengembalikan nilai 0</w:t>
      </w:r>
    </w:p>
    <w:p w14:paraId="304B330A" w14:textId="09DB7B26" w:rsidR="00524222" w:rsidRDefault="005A5C15" w:rsidP="00524222">
      <w:pPr>
        <w:pStyle w:val="ListParagraph"/>
        <w:numPr>
          <w:ilvl w:val="0"/>
          <w:numId w:val="42"/>
        </w:numPr>
        <w:ind w:left="426" w:hanging="426"/>
      </w:pPr>
      <w:r>
        <w:t>41 – 45</w:t>
      </w:r>
      <w:r>
        <w:tab/>
        <w:t>: Mempersiapkan variabel untuk fitness, itu aja sih.</w:t>
      </w:r>
    </w:p>
    <w:p w14:paraId="540FDB62" w14:textId="6ABEAEF7" w:rsidR="00673B9F" w:rsidRDefault="00673B9F" w:rsidP="00B63D9C">
      <w:pPr>
        <w:pStyle w:val="STTSJudulSubBab"/>
        <w:numPr>
          <w:ilvl w:val="0"/>
          <w:numId w:val="48"/>
        </w:numPr>
        <w:ind w:hanging="720"/>
      </w:pPr>
      <w:r>
        <w:lastRenderedPageBreak/>
        <w:t>Power Up Ratio Fitness</w:t>
      </w:r>
    </w:p>
    <w:p w14:paraId="239CEB46" w14:textId="2531950C" w:rsidR="00B250F6" w:rsidRDefault="008A4F49" w:rsidP="00B250F6">
      <w:r>
        <w:t>Sekarang adalah PowerUpRatio Fitness, prinsipnya mirip Rock Amount Fitness, hanya daripada menghitung batu, kita menghitung jumlah bola spesial. Selain itu fitness ini juga menggunakan fitur pemilihan bentuk angka persenan atau bulat seperti Rock Groups Size Fitness.</w:t>
      </w:r>
    </w:p>
    <w:p w14:paraId="78E0F68D" w14:textId="77777777" w:rsidR="008A4F49" w:rsidRDefault="008A4F49" w:rsidP="008A4F49">
      <w:pPr>
        <w:ind w:firstLine="0"/>
      </w:pPr>
      <w:r>
        <w:t>Potongan kode :</w:t>
      </w:r>
    </w:p>
    <w:p w14:paraId="7CB2253D" w14:textId="0D976225" w:rsidR="00075933" w:rsidRDefault="00075933" w:rsidP="008A4F49">
      <w:pPr>
        <w:ind w:firstLine="0"/>
      </w:pPr>
    </w:p>
    <w:p w14:paraId="0A990A4D" w14:textId="21FFC362" w:rsidR="00075933" w:rsidRDefault="00075933" w:rsidP="00075933">
      <w:pPr>
        <w:pStyle w:val="STTSAlgoritma"/>
      </w:pPr>
      <w:r>
        <w:t>Segmen Program 6.</w:t>
      </w:r>
      <w:r w:rsidR="00D71308">
        <w:t>12</w:t>
      </w:r>
      <w:r>
        <w:t xml:space="preserve"> Power Up Ratio Fitness</w:t>
      </w:r>
    </w:p>
    <w:p w14:paraId="2C2CE272" w14:textId="77777777" w:rsidR="00075933" w:rsidRDefault="00075933" w:rsidP="008A4F49">
      <w:pPr>
        <w:pStyle w:val="STTSAlgoritmaContent"/>
        <w:numPr>
          <w:ilvl w:val="0"/>
          <w:numId w:val="53"/>
        </w:numPr>
        <w:ind w:left="709" w:hanging="709"/>
      </w:pPr>
      <w:r>
        <w:t>public class PowerUpRatioFitness : InLoopFitnessBase{</w:t>
      </w:r>
    </w:p>
    <w:p w14:paraId="50F80B47" w14:textId="77777777" w:rsidR="00075933" w:rsidRDefault="00075933" w:rsidP="00075933">
      <w:pPr>
        <w:pStyle w:val="STTSAlgoritmaContent"/>
      </w:pPr>
    </w:p>
    <w:p w14:paraId="37DFA758" w14:textId="77777777" w:rsidR="00075933" w:rsidRDefault="00075933" w:rsidP="00075933">
      <w:pPr>
        <w:pStyle w:val="STTSAlgoritmaContent"/>
      </w:pPr>
      <w:r>
        <w:t>int powerUpAmount;</w:t>
      </w:r>
    </w:p>
    <w:p w14:paraId="1A23BABB" w14:textId="77777777" w:rsidR="00075933" w:rsidRDefault="00075933" w:rsidP="00075933">
      <w:pPr>
        <w:pStyle w:val="STTSAlgoritmaContent"/>
      </w:pPr>
      <w:r>
        <w:t>[SerializeField] bool inRatioFormat;</w:t>
      </w:r>
    </w:p>
    <w:p w14:paraId="67BF50A7" w14:textId="77777777" w:rsidR="00075933" w:rsidRDefault="00075933" w:rsidP="00075933">
      <w:pPr>
        <w:pStyle w:val="STTSAlgoritmaContent"/>
      </w:pPr>
      <w:r>
        <w:t>[Range(0.0f, 100.0f)]</w:t>
      </w:r>
    </w:p>
    <w:p w14:paraId="318603C4" w14:textId="77777777" w:rsidR="00075933" w:rsidRDefault="00075933" w:rsidP="00075933">
      <w:pPr>
        <w:pStyle w:val="STTSAlgoritmaContent"/>
      </w:pPr>
      <w:r>
        <w:t>[SerializeField] float minPowerupAmount;</w:t>
      </w:r>
    </w:p>
    <w:p w14:paraId="7D4B3BA9" w14:textId="77777777" w:rsidR="00075933" w:rsidRDefault="00075933" w:rsidP="00075933">
      <w:pPr>
        <w:pStyle w:val="STTSAlgoritmaContent"/>
      </w:pPr>
      <w:r>
        <w:t>[Range(0.0f, 100.0f)]</w:t>
      </w:r>
    </w:p>
    <w:p w14:paraId="4A3CAAD8" w14:textId="77777777" w:rsidR="00075933" w:rsidRDefault="00075933" w:rsidP="00075933">
      <w:pPr>
        <w:pStyle w:val="STTSAlgoritmaContent"/>
      </w:pPr>
      <w:r>
        <w:t>[SerializeField] float maxPowerupAmount;</w:t>
      </w:r>
    </w:p>
    <w:p w14:paraId="14730267" w14:textId="77777777" w:rsidR="00075933" w:rsidRDefault="00075933" w:rsidP="00075933">
      <w:pPr>
        <w:pStyle w:val="STTSAlgoritmaContent"/>
      </w:pPr>
    </w:p>
    <w:p w14:paraId="1B2FEC68" w14:textId="77777777" w:rsidR="00075933" w:rsidRDefault="00075933" w:rsidP="00075933">
      <w:pPr>
        <w:pStyle w:val="STTSAlgoritmaContent"/>
      </w:pPr>
      <w:r>
        <w:t>public override void calculateFitness(int[,] map, Coordinate currCoor){</w:t>
      </w:r>
    </w:p>
    <w:p w14:paraId="188D1418" w14:textId="533D24D0" w:rsidR="00075933" w:rsidRDefault="00075933" w:rsidP="00075933">
      <w:pPr>
        <w:pStyle w:val="STTSAlgoritmaContent"/>
      </w:pPr>
      <w:r>
        <w:t xml:space="preserve">  int i = currCoor.yCoor, j = currCoor.xCoor;</w:t>
      </w:r>
    </w:p>
    <w:p w14:paraId="7748AD0A" w14:textId="77777777" w:rsidR="00075933" w:rsidRDefault="00075933" w:rsidP="00075933">
      <w:pPr>
        <w:pStyle w:val="STTSAlgoritmaContent"/>
      </w:pPr>
      <w:r>
        <w:t xml:space="preserve">  if (map[i, j] == 2)</w:t>
      </w:r>
    </w:p>
    <w:p w14:paraId="7229792B" w14:textId="63476297" w:rsidR="00075933" w:rsidRDefault="00075933" w:rsidP="00885622">
      <w:pPr>
        <w:pStyle w:val="STTSAlgoritmaContent"/>
      </w:pPr>
      <w:r>
        <w:t xml:space="preserve">    powerUpAmount++;</w:t>
      </w:r>
    </w:p>
    <w:p w14:paraId="3C1A54D7" w14:textId="77777777" w:rsidR="00075933" w:rsidRDefault="00075933" w:rsidP="00075933">
      <w:pPr>
        <w:pStyle w:val="STTSAlgoritmaContent"/>
      </w:pPr>
      <w:r>
        <w:t>}</w:t>
      </w:r>
    </w:p>
    <w:p w14:paraId="59359D70" w14:textId="77777777" w:rsidR="00075933" w:rsidRDefault="00075933" w:rsidP="00075933">
      <w:pPr>
        <w:pStyle w:val="STTSAlgoritmaContent"/>
      </w:pPr>
    </w:p>
    <w:p w14:paraId="4E2AD46B" w14:textId="6EF54DD4" w:rsidR="00885622" w:rsidRDefault="00075933" w:rsidP="00885622">
      <w:pPr>
        <w:pStyle w:val="STTSAlgoritmaContent"/>
      </w:pPr>
      <w:r>
        <w:t>public override float getFitnessScore(){</w:t>
      </w:r>
    </w:p>
    <w:p w14:paraId="66452107" w14:textId="77777777" w:rsidR="00075933" w:rsidRDefault="00075933" w:rsidP="00075933">
      <w:pPr>
        <w:pStyle w:val="STTSAlgoritmaContent"/>
      </w:pPr>
      <w:r>
        <w:t xml:space="preserve">  int minRatio, maxRatio;</w:t>
      </w:r>
    </w:p>
    <w:p w14:paraId="051104E1" w14:textId="77777777" w:rsidR="00075933" w:rsidRDefault="00075933" w:rsidP="00075933">
      <w:pPr>
        <w:pStyle w:val="STTSAlgoritmaContent"/>
      </w:pPr>
      <w:r>
        <w:t xml:space="preserve">  if (inRatioFormat){</w:t>
      </w:r>
    </w:p>
    <w:p w14:paraId="78F4DE76" w14:textId="77777777" w:rsidR="00075933" w:rsidRDefault="00075933" w:rsidP="00075933">
      <w:pPr>
        <w:pStyle w:val="STTSAlgoritmaContent"/>
      </w:pPr>
      <w:r>
        <w:t xml:space="preserve">    minRatio = Mathf.RoundToInt(SetObjects.getHeight() * SetObjects.getWidth() * minPowerupAmount / 100);</w:t>
      </w:r>
    </w:p>
    <w:p w14:paraId="650753F2" w14:textId="77777777" w:rsidR="00075933" w:rsidRDefault="00075933" w:rsidP="00075933">
      <w:pPr>
        <w:pStyle w:val="STTSAlgoritmaContent"/>
      </w:pPr>
      <w:r>
        <w:t xml:space="preserve">    maxRatio = Mathf.RoundToInt(SetObjects.getHeight() * SetObjects.getWidth() * maxPowerupAmount / 100);</w:t>
      </w:r>
    </w:p>
    <w:p w14:paraId="652C4726" w14:textId="77777777" w:rsidR="00075933" w:rsidRDefault="00075933" w:rsidP="00075933">
      <w:pPr>
        <w:pStyle w:val="STTSAlgoritmaContent"/>
      </w:pPr>
      <w:r>
        <w:t xml:space="preserve">  }</w:t>
      </w:r>
    </w:p>
    <w:p w14:paraId="6EB26DA5" w14:textId="77777777" w:rsidR="00075933" w:rsidRDefault="00075933" w:rsidP="00075933">
      <w:pPr>
        <w:pStyle w:val="STTSAlgoritmaContent"/>
      </w:pPr>
      <w:r>
        <w:t xml:space="preserve">  else{</w:t>
      </w:r>
    </w:p>
    <w:p w14:paraId="4E2541E9" w14:textId="77777777" w:rsidR="00075933" w:rsidRDefault="00075933" w:rsidP="00075933">
      <w:pPr>
        <w:pStyle w:val="STTSAlgoritmaContent"/>
      </w:pPr>
      <w:r>
        <w:t xml:space="preserve">    minRatio = Mathf.FloorToInt(minPowerupAmount);</w:t>
      </w:r>
    </w:p>
    <w:p w14:paraId="065E61F0" w14:textId="77777777" w:rsidR="00075933" w:rsidRDefault="00075933" w:rsidP="00075933">
      <w:pPr>
        <w:pStyle w:val="STTSAlgoritmaContent"/>
      </w:pPr>
      <w:r>
        <w:t xml:space="preserve">    maxRatio = Mathf.FloorToInt(maxPowerupAmount);</w:t>
      </w:r>
    </w:p>
    <w:p w14:paraId="6DDFE2F1" w14:textId="77777777" w:rsidR="00075933" w:rsidRDefault="00075933" w:rsidP="00075933">
      <w:pPr>
        <w:pStyle w:val="STTSAlgoritmaContent"/>
      </w:pPr>
      <w:r>
        <w:t xml:space="preserve">  }</w:t>
      </w:r>
    </w:p>
    <w:p w14:paraId="41121E94" w14:textId="77777777" w:rsidR="00075933" w:rsidRDefault="00075933" w:rsidP="00075933">
      <w:pPr>
        <w:pStyle w:val="STTSAlgoritmaContent"/>
      </w:pPr>
      <w:r>
        <w:t xml:space="preserve">  if (maxRatio &lt; minRatio){</w:t>
      </w:r>
    </w:p>
    <w:p w14:paraId="6F2BE450" w14:textId="0BDACBF9" w:rsidR="00075933" w:rsidRDefault="00075933" w:rsidP="00075933">
      <w:pPr>
        <w:pStyle w:val="STTSAlgoritmaContent"/>
      </w:pPr>
      <w:r>
        <w:t xml:space="preserve">    Debug.LogWarning("Min dan max ditukar");</w:t>
      </w:r>
    </w:p>
    <w:p w14:paraId="01E2B505" w14:textId="77777777" w:rsidR="00075933" w:rsidRDefault="00075933" w:rsidP="00075933">
      <w:pPr>
        <w:pStyle w:val="STTSAlgoritmaContent"/>
      </w:pPr>
      <w:r>
        <w:t xml:space="preserve">    (minRatio, maxRatio) = (minRatio, maxRatio);</w:t>
      </w:r>
    </w:p>
    <w:p w14:paraId="71474047" w14:textId="77777777" w:rsidR="00075933" w:rsidRDefault="00075933" w:rsidP="00075933">
      <w:pPr>
        <w:pStyle w:val="STTSAlgoritmaContent"/>
      </w:pPr>
      <w:r>
        <w:t xml:space="preserve">  }</w:t>
      </w:r>
    </w:p>
    <w:p w14:paraId="5579DE3A" w14:textId="77777777" w:rsidR="00075933" w:rsidRDefault="00075933" w:rsidP="00075933">
      <w:pPr>
        <w:pStyle w:val="STTSAlgoritmaContent"/>
      </w:pPr>
    </w:p>
    <w:p w14:paraId="3F4F4058" w14:textId="77777777" w:rsidR="00075933" w:rsidRDefault="00075933" w:rsidP="00075933">
      <w:pPr>
        <w:pStyle w:val="STTSAlgoritmaContent"/>
      </w:pPr>
      <w:r>
        <w:t xml:space="preserve">  float nilaiMinus = 0;</w:t>
      </w:r>
    </w:p>
    <w:p w14:paraId="5E6451AC" w14:textId="77777777" w:rsidR="00075933" w:rsidRDefault="00075933" w:rsidP="00075933">
      <w:pPr>
        <w:pStyle w:val="STTSAlgoritmaContent"/>
      </w:pPr>
      <w:r>
        <w:t xml:space="preserve">  if (powerUpAmount &lt; minRatio)</w:t>
      </w:r>
    </w:p>
    <w:p w14:paraId="499E2E4B" w14:textId="77777777" w:rsidR="00075933" w:rsidRDefault="00075933" w:rsidP="00075933">
      <w:pPr>
        <w:pStyle w:val="STTSAlgoritmaContent"/>
      </w:pPr>
      <w:r>
        <w:t xml:space="preserve">    nilaiMinus = minRatio - powerUpAmount;</w:t>
      </w:r>
    </w:p>
    <w:p w14:paraId="5462C1EB" w14:textId="77777777" w:rsidR="00075933" w:rsidRDefault="00075933" w:rsidP="00075933">
      <w:pPr>
        <w:pStyle w:val="STTSAlgoritmaContent"/>
      </w:pPr>
      <w:r>
        <w:t xml:space="preserve">  else if (powerUpAmount &gt; maxRatio)</w:t>
      </w:r>
    </w:p>
    <w:p w14:paraId="6BB649EE" w14:textId="77777777" w:rsidR="00075933" w:rsidRDefault="00075933" w:rsidP="00075933">
      <w:pPr>
        <w:pStyle w:val="STTSAlgoritmaContent"/>
      </w:pPr>
      <w:r>
        <w:t xml:space="preserve">    nilaiMinus = powerUpAmount - maxRatio;</w:t>
      </w:r>
    </w:p>
    <w:p w14:paraId="520BBED1" w14:textId="77777777" w:rsidR="00075933" w:rsidRDefault="00075933" w:rsidP="00075933">
      <w:pPr>
        <w:pStyle w:val="STTSAlgoritmaContent"/>
      </w:pPr>
      <w:r>
        <w:t xml:space="preserve">  float nilaiMinusMax = SetObjects.getWidth() * SetObjects.getHeight() - maxRatio &gt; minRatio ? SetObjects.getWidth() * SetObjects.getHeight() - maxRatio : minRatio;</w:t>
      </w:r>
    </w:p>
    <w:p w14:paraId="6E131244" w14:textId="44CF2DA9" w:rsidR="00A54FBC" w:rsidRDefault="00A54FBC" w:rsidP="00A54FBC">
      <w:pPr>
        <w:pStyle w:val="STTSAlgoritma"/>
      </w:pPr>
      <w:r>
        <w:lastRenderedPageBreak/>
        <w:t xml:space="preserve">Segmen Program  6.12 (Lanjutan)  </w:t>
      </w:r>
    </w:p>
    <w:p w14:paraId="27A43DAE" w14:textId="386DF9C0" w:rsidR="00075933" w:rsidRDefault="00075933" w:rsidP="00075933">
      <w:pPr>
        <w:pStyle w:val="STTSAlgoritmaContent"/>
      </w:pPr>
      <w:r>
        <w:t xml:space="preserve">  nilaiMinus = nilaiMinus / nilaiMinusMax;</w:t>
      </w:r>
    </w:p>
    <w:p w14:paraId="62DF094F" w14:textId="77777777" w:rsidR="00075933" w:rsidRDefault="00075933" w:rsidP="00075933">
      <w:pPr>
        <w:pStyle w:val="STTSAlgoritmaContent"/>
      </w:pPr>
    </w:p>
    <w:p w14:paraId="21751862" w14:textId="77777777" w:rsidR="00075933" w:rsidRDefault="00075933" w:rsidP="00075933">
      <w:pPr>
        <w:pStyle w:val="STTSAlgoritmaContent"/>
      </w:pPr>
      <w:r>
        <w:t xml:space="preserve">  return MathF.Pow(1 - nilaiMinus, 2) * weight;</w:t>
      </w:r>
    </w:p>
    <w:p w14:paraId="243524AC" w14:textId="396E9AB1" w:rsidR="00075933" w:rsidRDefault="00075933" w:rsidP="00075933">
      <w:pPr>
        <w:pStyle w:val="STTSAlgoritmaContent"/>
      </w:pPr>
      <w:r>
        <w:t>}</w:t>
      </w:r>
    </w:p>
    <w:p w14:paraId="25CC8F63" w14:textId="77777777" w:rsidR="00075933" w:rsidRDefault="00075933" w:rsidP="00075933">
      <w:pPr>
        <w:pStyle w:val="STTSAlgoritmaContent"/>
      </w:pPr>
    </w:p>
    <w:p w14:paraId="2A802542" w14:textId="42950F4B" w:rsidR="00075933" w:rsidRDefault="00075933" w:rsidP="00D6781F">
      <w:pPr>
        <w:pStyle w:val="STTSAlgoritmaContent"/>
      </w:pPr>
      <w:r>
        <w:t>public override void resetVariables(){</w:t>
      </w:r>
    </w:p>
    <w:p w14:paraId="11222A9F" w14:textId="77777777" w:rsidR="00075933" w:rsidRDefault="00075933" w:rsidP="00075933">
      <w:pPr>
        <w:pStyle w:val="STTSAlgoritmaContent"/>
      </w:pPr>
      <w:r>
        <w:t xml:space="preserve">  fitnessTotal = 0;</w:t>
      </w:r>
    </w:p>
    <w:p w14:paraId="66C9E0D6" w14:textId="77777777" w:rsidR="00075933" w:rsidRDefault="00075933" w:rsidP="00075933">
      <w:pPr>
        <w:pStyle w:val="STTSAlgoritmaContent"/>
      </w:pPr>
      <w:r>
        <w:t xml:space="preserve">  powerUpAmount = 0;</w:t>
      </w:r>
    </w:p>
    <w:p w14:paraId="69C37218" w14:textId="77777777" w:rsidR="00075933" w:rsidRDefault="00075933" w:rsidP="00075933">
      <w:pPr>
        <w:pStyle w:val="STTSAlgoritmaContent"/>
      </w:pPr>
      <w:r>
        <w:t>}</w:t>
      </w:r>
    </w:p>
    <w:p w14:paraId="09FCE255" w14:textId="77777777" w:rsidR="00075933" w:rsidRDefault="00075933" w:rsidP="00075933">
      <w:pPr>
        <w:pStyle w:val="STTSAlgoritmaContent"/>
      </w:pPr>
    </w:p>
    <w:p w14:paraId="458381AA" w14:textId="77777777" w:rsidR="00075933" w:rsidRDefault="00075933" w:rsidP="00075933">
      <w:pPr>
        <w:pStyle w:val="STTSAlgoritmaContent"/>
      </w:pPr>
      <w:r>
        <w:t>public float getRatio(){</w:t>
      </w:r>
    </w:p>
    <w:p w14:paraId="611225BB" w14:textId="77777777" w:rsidR="00075933" w:rsidRDefault="00075933" w:rsidP="00075933">
      <w:pPr>
        <w:pStyle w:val="STTSAlgoritmaContent"/>
      </w:pPr>
      <w:r>
        <w:t xml:space="preserve">  return minPowerupAmount / 100;</w:t>
      </w:r>
    </w:p>
    <w:p w14:paraId="103E6202" w14:textId="77777777" w:rsidR="00075933" w:rsidRDefault="00075933" w:rsidP="00075933">
      <w:pPr>
        <w:pStyle w:val="STTSAlgoritmaContent"/>
      </w:pPr>
      <w:r>
        <w:t>}</w:t>
      </w:r>
    </w:p>
    <w:p w14:paraId="4442AFDB" w14:textId="77777777" w:rsidR="00075933" w:rsidRDefault="00075933" w:rsidP="00075933">
      <w:pPr>
        <w:pStyle w:val="STTSAlgoritmaContent"/>
      </w:pPr>
      <w:r>
        <w:t>}</w:t>
      </w:r>
    </w:p>
    <w:p w14:paraId="09DC6809" w14:textId="77777777" w:rsidR="00B64D9C" w:rsidRDefault="00B64D9C" w:rsidP="00B64D9C">
      <w:pPr>
        <w:pStyle w:val="STTSJudulSubBab"/>
      </w:pPr>
    </w:p>
    <w:p w14:paraId="394AA8E9" w14:textId="77777777" w:rsidR="00206446" w:rsidRDefault="00206446" w:rsidP="00206446">
      <w:pPr>
        <w:ind w:firstLine="0"/>
      </w:pPr>
      <w:r>
        <w:t>Berikut adalah penjelasan kodenya :</w:t>
      </w:r>
    </w:p>
    <w:p w14:paraId="003EC419" w14:textId="12501793" w:rsidR="00206446" w:rsidRDefault="00206446" w:rsidP="00206446">
      <w:pPr>
        <w:pStyle w:val="ListParagraph"/>
        <w:numPr>
          <w:ilvl w:val="0"/>
          <w:numId w:val="42"/>
        </w:numPr>
        <w:ind w:left="426" w:hanging="426"/>
      </w:pPr>
      <w:r>
        <w:t xml:space="preserve">3 – </w:t>
      </w:r>
      <w:r w:rsidR="00F85F70">
        <w:t xml:space="preserve">8 </w:t>
      </w:r>
      <w:r>
        <w:tab/>
        <w:t>:</w:t>
      </w:r>
      <w:r w:rsidR="009177CD">
        <w:t xml:space="preserve"> Seluruh variabel memiliki fungsi yang sama dengan variabel – variabel di Rock Group Size Fitness, kecuali min dan max PowerUpAmount yang bertindak sebagai min &amp; max Rock Amount dari Rock Group Size Fitness</w:t>
      </w:r>
    </w:p>
    <w:p w14:paraId="02F59135" w14:textId="5492C459" w:rsidR="00206446" w:rsidRDefault="009177CD" w:rsidP="00206446">
      <w:pPr>
        <w:pStyle w:val="ListParagraph"/>
        <w:numPr>
          <w:ilvl w:val="0"/>
          <w:numId w:val="42"/>
        </w:numPr>
        <w:ind w:left="426" w:hanging="426"/>
      </w:pPr>
      <w:r>
        <w:t>1</w:t>
      </w:r>
      <w:r w:rsidR="00F85F70">
        <w:t>2</w:t>
      </w:r>
      <w:r>
        <w:t xml:space="preserve"> – 1</w:t>
      </w:r>
      <w:r w:rsidR="00F85F70">
        <w:t>3</w:t>
      </w:r>
      <w:r>
        <w:tab/>
      </w:r>
      <w:r w:rsidR="00206446">
        <w:t xml:space="preserve">: Bila </w:t>
      </w:r>
      <w:r>
        <w:t xml:space="preserve">tile koordinat yang diberi berisi bola spesial, maka </w:t>
      </w:r>
      <w:r w:rsidR="00F85F70">
        <w:t>isi variabel powerupamount</w:t>
      </w:r>
      <w:r>
        <w:t xml:space="preserve"> bertambah</w:t>
      </w:r>
    </w:p>
    <w:p w14:paraId="68549658" w14:textId="6D247F0D" w:rsidR="009177CD" w:rsidRDefault="009177CD" w:rsidP="00206446">
      <w:pPr>
        <w:pStyle w:val="ListParagraph"/>
        <w:numPr>
          <w:ilvl w:val="0"/>
          <w:numId w:val="42"/>
        </w:numPr>
        <w:ind w:left="426" w:hanging="426"/>
      </w:pPr>
      <w:r>
        <w:t xml:space="preserve">16 – </w:t>
      </w:r>
      <w:r w:rsidR="0056487D">
        <w:t>41</w:t>
      </w:r>
      <w:r>
        <w:tab/>
        <w:t xml:space="preserve">: </w:t>
      </w:r>
      <w:r w:rsidR="0056487D">
        <w:t>Fungsi ini persis baris 37 – 63 dari Rock Group Size Fitness, dengan satu satunya perbedaan hasil fitnessnya direturn.</w:t>
      </w:r>
    </w:p>
    <w:p w14:paraId="3DECA5BA" w14:textId="14C9B94E" w:rsidR="00206446" w:rsidRDefault="0056487D" w:rsidP="0056487D">
      <w:pPr>
        <w:pStyle w:val="ListParagraph"/>
        <w:numPr>
          <w:ilvl w:val="0"/>
          <w:numId w:val="42"/>
        </w:numPr>
        <w:ind w:left="426" w:hanging="426"/>
      </w:pPr>
      <w:r>
        <w:t>43</w:t>
      </w:r>
      <w:r w:rsidR="009177CD">
        <w:t xml:space="preserve"> – </w:t>
      </w:r>
      <w:r>
        <w:t>45</w:t>
      </w:r>
      <w:r w:rsidR="009177CD">
        <w:tab/>
        <w:t xml:space="preserve">: </w:t>
      </w:r>
      <w:r>
        <w:t>Mempersiapkan variabel.</w:t>
      </w:r>
    </w:p>
    <w:p w14:paraId="58DC534B" w14:textId="3A7FE7C7" w:rsidR="0056487D" w:rsidRDefault="0056487D" w:rsidP="0056487D">
      <w:pPr>
        <w:pStyle w:val="ListParagraph"/>
        <w:numPr>
          <w:ilvl w:val="0"/>
          <w:numId w:val="42"/>
        </w:numPr>
        <w:ind w:left="426" w:hanging="426"/>
      </w:pPr>
      <w:r>
        <w:t>48 – 50</w:t>
      </w:r>
      <w:r>
        <w:tab/>
        <w:t>: Fungsi ini akan dipakai oleh Genetic Algorithm, secara spesifik fungsi ini akan dipakai untuk menentukan berapa bola spesial yang muncul pada populasi pertama kromosom tile generation.</w:t>
      </w:r>
    </w:p>
    <w:p w14:paraId="0DAD6E97" w14:textId="77777777" w:rsidR="00524222" w:rsidRDefault="00524222" w:rsidP="00524222"/>
    <w:p w14:paraId="3BEFEE4D" w14:textId="1E84B57D" w:rsidR="00524222" w:rsidRDefault="00026250" w:rsidP="00524222">
      <w:pPr>
        <w:pStyle w:val="STTSGambar"/>
      </w:pPr>
      <w:r w:rsidRPr="00026250">
        <w:rPr>
          <w:noProof/>
        </w:rPr>
        <w:drawing>
          <wp:inline distT="0" distB="0" distL="0" distR="0" wp14:anchorId="64334158" wp14:editId="44109707">
            <wp:extent cx="3570136" cy="1586727"/>
            <wp:effectExtent l="0" t="0" r="0" b="0"/>
            <wp:docPr id="2051543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43392" name=""/>
                    <pic:cNvPicPr/>
                  </pic:nvPicPr>
                  <pic:blipFill>
                    <a:blip r:embed="rId11"/>
                    <a:stretch>
                      <a:fillRect/>
                    </a:stretch>
                  </pic:blipFill>
                  <pic:spPr>
                    <a:xfrm>
                      <a:off x="0" y="0"/>
                      <a:ext cx="3612659" cy="1605626"/>
                    </a:xfrm>
                    <a:prstGeom prst="rect">
                      <a:avLst/>
                    </a:prstGeom>
                  </pic:spPr>
                </pic:pic>
              </a:graphicData>
            </a:graphic>
          </wp:inline>
        </w:drawing>
      </w:r>
      <w:r w:rsidR="00524222" w:rsidRPr="00D67D97">
        <w:t xml:space="preserve"> </w:t>
      </w:r>
    </w:p>
    <w:p w14:paraId="7E95C6B4" w14:textId="110BFD0C" w:rsidR="00524222" w:rsidRDefault="00524222" w:rsidP="00524222">
      <w:pPr>
        <w:pStyle w:val="STTSGambar"/>
      </w:pPr>
      <w:r>
        <w:t>Gambar 6.</w:t>
      </w:r>
      <w:r w:rsidR="00026250">
        <w:t>4</w:t>
      </w:r>
    </w:p>
    <w:p w14:paraId="52F4D336" w14:textId="00D744CB" w:rsidR="00524222" w:rsidRDefault="00524222" w:rsidP="00524222">
      <w:pPr>
        <w:pStyle w:val="STTSGambar"/>
      </w:pPr>
      <w:r>
        <w:t xml:space="preserve">Isi Variabel dari </w:t>
      </w:r>
      <w:r w:rsidR="00FE231E">
        <w:t>Power Up Ratio</w:t>
      </w:r>
      <w:r>
        <w:t xml:space="preserve"> Fitness</w:t>
      </w:r>
    </w:p>
    <w:p w14:paraId="1557A725" w14:textId="77777777" w:rsidR="00524222" w:rsidRDefault="00524222" w:rsidP="00524222">
      <w:pPr>
        <w:pStyle w:val="STTSGambar"/>
      </w:pPr>
    </w:p>
    <w:p w14:paraId="5EB3F8D4" w14:textId="742AEFA9" w:rsidR="00524222" w:rsidRDefault="009B4FF6" w:rsidP="00524222">
      <w:r>
        <w:t xml:space="preserve">Dari 3 variabel pertama, fitness ini dipakai apabila pada tile dan template generation, selanjutnya diberi nama dan Weight seperti biasa, terdapat In Ratio Format yang dimatikan untuk memudahkan perhitungan. Lalu terakhir range dari jumlah power up dalam sebuah level adalah diantara 2 hingga 5 spawner. </w:t>
      </w:r>
    </w:p>
    <w:p w14:paraId="31C70AA3" w14:textId="77777777" w:rsidR="00524222" w:rsidRDefault="00524222" w:rsidP="00524222"/>
    <w:p w14:paraId="423C15D7" w14:textId="4519D79E" w:rsidR="00673B9F" w:rsidRDefault="00673B9F" w:rsidP="00B63D9C">
      <w:pPr>
        <w:pStyle w:val="STTSJudulSubBab"/>
        <w:numPr>
          <w:ilvl w:val="0"/>
          <w:numId w:val="48"/>
        </w:numPr>
        <w:ind w:hanging="720"/>
      </w:pPr>
      <w:r>
        <w:t>Template Variety Fitness</w:t>
      </w:r>
    </w:p>
    <w:p w14:paraId="45B41994" w14:textId="5899B570" w:rsidR="000F5195" w:rsidRDefault="0056487D" w:rsidP="0056487D">
      <w:r>
        <w:t>Dan fitness terakhir kita, Template Variety Fi</w:t>
      </w:r>
      <w:r w:rsidR="00EE77DD">
        <w:t>ness yang hanya dipakai di Template Generation digunakan agar meminimalis template yang kembar, dan alhasil terdapat lebih banyak variasi yang bisa dibuat oleh Genetic Algorithm ketimbangg beberapa template yang sama di beberapa tempat.</w:t>
      </w:r>
    </w:p>
    <w:p w14:paraId="73D625F8" w14:textId="1BCE76B5" w:rsidR="00EE77DD" w:rsidRDefault="00EE77DD" w:rsidP="00EE77DD">
      <w:pPr>
        <w:ind w:firstLine="0"/>
      </w:pPr>
      <w:r>
        <w:t>Berikut adalah kodenya :</w:t>
      </w:r>
    </w:p>
    <w:p w14:paraId="330BA461" w14:textId="77777777" w:rsidR="0056487D" w:rsidRDefault="0056487D" w:rsidP="0056487D"/>
    <w:p w14:paraId="2946224D" w14:textId="0E2C34A0" w:rsidR="000F5195" w:rsidRDefault="000F5195" w:rsidP="000F5195">
      <w:pPr>
        <w:pStyle w:val="STTSAlgoritma"/>
      </w:pPr>
      <w:r>
        <w:t>Segmen Program 6.</w:t>
      </w:r>
      <w:r w:rsidR="00D71308">
        <w:t>13</w:t>
      </w:r>
      <w:r>
        <w:t xml:space="preserve"> Template Variety Fitness</w:t>
      </w:r>
    </w:p>
    <w:p w14:paraId="029EAE28" w14:textId="77777777" w:rsidR="000F5195" w:rsidRDefault="000F5195" w:rsidP="009D787B">
      <w:pPr>
        <w:pStyle w:val="STTSAlgoritmaContent"/>
        <w:numPr>
          <w:ilvl w:val="0"/>
          <w:numId w:val="54"/>
        </w:numPr>
        <w:ind w:left="709" w:hanging="709"/>
      </w:pPr>
      <w:r>
        <w:t>public class TemplateVarietyFitness : InLoopFitnessBase{</w:t>
      </w:r>
    </w:p>
    <w:p w14:paraId="1C8BE144" w14:textId="77777777" w:rsidR="000F5195" w:rsidRDefault="000F5195" w:rsidP="000F5195">
      <w:pPr>
        <w:pStyle w:val="STTSAlgoritmaContent"/>
      </w:pPr>
    </w:p>
    <w:p w14:paraId="3D4DB20A" w14:textId="77777777" w:rsidR="000F5195" w:rsidRDefault="000F5195" w:rsidP="000F5195">
      <w:pPr>
        <w:pStyle w:val="STTSAlgoritmaContent"/>
      </w:pPr>
      <w:r>
        <w:t>[SerializeField] int variedTemplateTolerance;</w:t>
      </w:r>
    </w:p>
    <w:p w14:paraId="68B40D49" w14:textId="77777777" w:rsidR="000F5195" w:rsidRDefault="000F5195" w:rsidP="000F5195">
      <w:pPr>
        <w:pStyle w:val="STTSAlgoritmaContent"/>
      </w:pPr>
      <w:r>
        <w:t>int[] savedMap;</w:t>
      </w:r>
    </w:p>
    <w:p w14:paraId="5E6E99B0" w14:textId="77777777" w:rsidR="000F5195" w:rsidRDefault="000F5195" w:rsidP="000F5195">
      <w:pPr>
        <w:pStyle w:val="STTSAlgoritmaContent"/>
      </w:pPr>
    </w:p>
    <w:p w14:paraId="540ACB8E" w14:textId="77777777" w:rsidR="000F5195" w:rsidRDefault="000F5195" w:rsidP="000F5195">
      <w:pPr>
        <w:pStyle w:val="STTSAlgoritmaContent"/>
      </w:pPr>
      <w:r>
        <w:t>public override void calculateFitness(int[,] map, Coordinate currCoor){</w:t>
      </w:r>
    </w:p>
    <w:p w14:paraId="3D2FDF87" w14:textId="77777777" w:rsidR="000F5195" w:rsidRDefault="000F5195" w:rsidP="000F5195">
      <w:pPr>
        <w:pStyle w:val="STTSAlgoritmaContent"/>
      </w:pPr>
      <w:r>
        <w:t xml:space="preserve">  return;</w:t>
      </w:r>
    </w:p>
    <w:p w14:paraId="709F08D2" w14:textId="77777777" w:rsidR="000F5195" w:rsidRDefault="000F5195" w:rsidP="000F5195">
      <w:pPr>
        <w:pStyle w:val="STTSAlgoritmaContent"/>
      </w:pPr>
      <w:r>
        <w:t>}</w:t>
      </w:r>
    </w:p>
    <w:p w14:paraId="202244C5" w14:textId="77777777" w:rsidR="000F5195" w:rsidRDefault="000F5195" w:rsidP="000F5195">
      <w:pPr>
        <w:pStyle w:val="STTSAlgoritmaContent"/>
      </w:pPr>
    </w:p>
    <w:p w14:paraId="5DB5035F" w14:textId="77777777" w:rsidR="000F5195" w:rsidRDefault="000F5195" w:rsidP="000F5195">
      <w:pPr>
        <w:pStyle w:val="STTSAlgoritmaContent"/>
      </w:pPr>
      <w:r>
        <w:t>//Khusus Template Variety karena dia pake template map bukan map biasanya</w:t>
      </w:r>
    </w:p>
    <w:p w14:paraId="044F2A22" w14:textId="77777777" w:rsidR="000F5195" w:rsidRDefault="000F5195" w:rsidP="000F5195">
      <w:pPr>
        <w:pStyle w:val="STTSAlgoritmaContent"/>
      </w:pPr>
      <w:r>
        <w:t>public void getTemplateMap(Gene[] map{</w:t>
      </w:r>
    </w:p>
    <w:p w14:paraId="6C100CED" w14:textId="77777777" w:rsidR="000F5195" w:rsidRDefault="000F5195" w:rsidP="000F5195">
      <w:pPr>
        <w:pStyle w:val="STTSAlgoritmaContent"/>
      </w:pPr>
      <w:r>
        <w:t xml:space="preserve">  savedMap = new int[map.Length];</w:t>
      </w:r>
    </w:p>
    <w:p w14:paraId="3ECCD13D" w14:textId="77777777" w:rsidR="000F5195" w:rsidRDefault="000F5195" w:rsidP="000F5195">
      <w:pPr>
        <w:pStyle w:val="STTSAlgoritmaContent"/>
      </w:pPr>
      <w:r>
        <w:t xml:space="preserve">  for (int i = 0; i &lt; map.Length; i++)</w:t>
      </w:r>
    </w:p>
    <w:p w14:paraId="5283F5CA" w14:textId="77777777" w:rsidR="000F5195" w:rsidRDefault="000F5195" w:rsidP="000F5195">
      <w:pPr>
        <w:pStyle w:val="STTSAlgoritmaContent"/>
      </w:pPr>
      <w:r>
        <w:t xml:space="preserve">    savedMap[i] = (int)map[i].Value;</w:t>
      </w:r>
    </w:p>
    <w:p w14:paraId="2B791E0D" w14:textId="77777777" w:rsidR="000F5195" w:rsidRDefault="000F5195" w:rsidP="000F5195">
      <w:pPr>
        <w:pStyle w:val="STTSAlgoritmaContent"/>
      </w:pPr>
      <w:r>
        <w:t>}</w:t>
      </w:r>
    </w:p>
    <w:p w14:paraId="6082A021" w14:textId="77777777" w:rsidR="000F5195" w:rsidRDefault="000F5195" w:rsidP="000F5195">
      <w:pPr>
        <w:pStyle w:val="STTSAlgoritmaContent"/>
      </w:pPr>
    </w:p>
    <w:p w14:paraId="7A8B8A3C" w14:textId="3DCF0151" w:rsidR="001F6513" w:rsidRDefault="001F6513" w:rsidP="001F6513">
      <w:pPr>
        <w:pStyle w:val="STTSAlgoritmaContent"/>
      </w:pPr>
      <w:r>
        <w:t>public override float getFitnessScore(){</w:t>
      </w:r>
    </w:p>
    <w:p w14:paraId="56430792" w14:textId="1816BC34" w:rsidR="001F6513" w:rsidRDefault="001F6513" w:rsidP="001F6513">
      <w:pPr>
        <w:pStyle w:val="STTSAlgoritmaContent"/>
      </w:pPr>
      <w:r>
        <w:t xml:space="preserve">  </w:t>
      </w:r>
      <w:r>
        <w:t>SortedList&lt;int, int&gt; templateOccurences = new();</w:t>
      </w:r>
    </w:p>
    <w:p w14:paraId="64865BE8" w14:textId="465A0D53" w:rsidR="001F6513" w:rsidRDefault="001F6513" w:rsidP="001F6513">
      <w:pPr>
        <w:pStyle w:val="STTSAlgoritmaContent"/>
      </w:pPr>
      <w:r>
        <w:t xml:space="preserve">  </w:t>
      </w:r>
      <w:r>
        <w:t>int temp;</w:t>
      </w:r>
    </w:p>
    <w:p w14:paraId="11952364" w14:textId="05FA534B" w:rsidR="001F6513" w:rsidRDefault="001F6513" w:rsidP="001F6513">
      <w:pPr>
        <w:pStyle w:val="STTSAlgoritmaContent"/>
      </w:pPr>
      <w:r>
        <w:t xml:space="preserve">  </w:t>
      </w:r>
      <w:r>
        <w:t>for (int i = 0; i &lt; savedMap.Length; i++){</w:t>
      </w:r>
    </w:p>
    <w:p w14:paraId="217B7C9C" w14:textId="0F04247C" w:rsidR="001F6513" w:rsidRDefault="001F6513" w:rsidP="001F6513">
      <w:pPr>
        <w:pStyle w:val="STTSAlgoritmaContent"/>
      </w:pPr>
      <w:r>
        <w:t xml:space="preserve">    </w:t>
      </w:r>
      <w:r>
        <w:t>temp = savedMap[i] &gt;= 0 ? savedMap[i] : -savedMap[i] - 1;</w:t>
      </w:r>
    </w:p>
    <w:p w14:paraId="196838E0" w14:textId="4376B660" w:rsidR="001F6513" w:rsidRDefault="001F6513" w:rsidP="001F6513">
      <w:pPr>
        <w:pStyle w:val="STTSAlgoritmaContent"/>
      </w:pPr>
      <w:r>
        <w:t xml:space="preserve">    </w:t>
      </w:r>
      <w:r>
        <w:t>if (templateOccurences.ContainsKey(temp))</w:t>
      </w:r>
    </w:p>
    <w:p w14:paraId="4E5AB8CC" w14:textId="297DE2CB" w:rsidR="001F6513" w:rsidRDefault="001F6513" w:rsidP="001F6513">
      <w:pPr>
        <w:pStyle w:val="STTSAlgoritmaContent"/>
      </w:pPr>
      <w:r>
        <w:t xml:space="preserve">      </w:t>
      </w:r>
      <w:r>
        <w:t>templateOccurences[temp]++;</w:t>
      </w:r>
    </w:p>
    <w:p w14:paraId="097058A2" w14:textId="662A01F0" w:rsidR="001F6513" w:rsidRDefault="001F6513" w:rsidP="001F6513">
      <w:pPr>
        <w:pStyle w:val="STTSAlgoritmaContent"/>
      </w:pPr>
      <w:r>
        <w:t xml:space="preserve">    </w:t>
      </w:r>
      <w:r>
        <w:t>else</w:t>
      </w:r>
    </w:p>
    <w:p w14:paraId="3604EF42" w14:textId="41E3003B" w:rsidR="001F6513" w:rsidRDefault="001F6513" w:rsidP="001F6513">
      <w:pPr>
        <w:pStyle w:val="STTSAlgoritmaContent"/>
      </w:pPr>
      <w:r>
        <w:t xml:space="preserve">      </w:t>
      </w:r>
      <w:r>
        <w:t>templateOccurences.Add(temp, 1);</w:t>
      </w:r>
    </w:p>
    <w:p w14:paraId="765B777D" w14:textId="1B90072F" w:rsidR="001F6513" w:rsidRDefault="001F6513" w:rsidP="001F6513">
      <w:pPr>
        <w:pStyle w:val="STTSAlgoritmaContent"/>
      </w:pPr>
      <w:r>
        <w:t xml:space="preserve">  </w:t>
      </w:r>
      <w:r>
        <w:t>}</w:t>
      </w:r>
    </w:p>
    <w:p w14:paraId="2E03DF50" w14:textId="40D417A6" w:rsidR="001F6513" w:rsidRDefault="001F6513" w:rsidP="001F6513">
      <w:pPr>
        <w:pStyle w:val="STTSAlgoritmaContent"/>
      </w:pPr>
      <w:r>
        <w:t xml:space="preserve">  </w:t>
      </w:r>
      <w:r>
        <w:t>int[] scores = new int[templateOccurences.Count];</w:t>
      </w:r>
    </w:p>
    <w:p w14:paraId="7C9B7325" w14:textId="4B680A72" w:rsidR="001F6513" w:rsidRDefault="001F6513" w:rsidP="001F6513">
      <w:pPr>
        <w:pStyle w:val="STTSAlgoritmaContent"/>
      </w:pPr>
      <w:r>
        <w:t xml:space="preserve">  </w:t>
      </w:r>
      <w:r>
        <w:t>for (int i = 0; i &lt; templateOccurences.Count; i++){</w:t>
      </w:r>
    </w:p>
    <w:p w14:paraId="729D459A" w14:textId="26B310F1" w:rsidR="001F6513" w:rsidRDefault="001F6513" w:rsidP="001F6513">
      <w:pPr>
        <w:pStyle w:val="STTSAlgoritmaContent"/>
      </w:pPr>
      <w:r>
        <w:lastRenderedPageBreak/>
        <w:t xml:space="preserve">    </w:t>
      </w:r>
      <w:r>
        <w:t>temp = variedTemplateTolerance  - templateOccurences.Values[i] &lt; 0 ? variedTemplateTolerance - templateOccurences.Values[i] : 0;</w:t>
      </w:r>
    </w:p>
    <w:p w14:paraId="16842C32" w14:textId="0A06A45B" w:rsidR="001F6513" w:rsidRDefault="001F6513" w:rsidP="001F6513">
      <w:pPr>
        <w:pStyle w:val="STTSAlgoritmaContent"/>
      </w:pPr>
      <w:r>
        <w:t xml:space="preserve">    </w:t>
      </w:r>
      <w:r>
        <w:t>scores[i] = 1 + temp;</w:t>
      </w:r>
    </w:p>
    <w:p w14:paraId="063A874E" w14:textId="48AADD95" w:rsidR="001F6513" w:rsidRDefault="001F6513" w:rsidP="001F6513">
      <w:pPr>
        <w:pStyle w:val="STTSAlgoritmaContent"/>
      </w:pPr>
      <w:r>
        <w:t xml:space="preserve">  </w:t>
      </w:r>
      <w:r>
        <w:t>}</w:t>
      </w:r>
    </w:p>
    <w:p w14:paraId="0E65824C" w14:textId="3E66DDC0" w:rsidR="001F6513" w:rsidRDefault="001F6513" w:rsidP="001F6513">
      <w:pPr>
        <w:pStyle w:val="STTSAlgoritmaContent"/>
      </w:pPr>
      <w:r>
        <w:t xml:space="preserve">  </w:t>
      </w:r>
      <w:r>
        <w:t>float sum = scores.Sum();</w:t>
      </w:r>
    </w:p>
    <w:p w14:paraId="6744519C" w14:textId="0B1545DB" w:rsidR="001F6513" w:rsidRDefault="001F6513" w:rsidP="001F6513">
      <w:pPr>
        <w:pStyle w:val="STTSAlgoritmaContent"/>
      </w:pPr>
      <w:r>
        <w:t xml:space="preserve">  </w:t>
      </w:r>
      <w:r>
        <w:t>if (sum &lt; 0)</w:t>
      </w:r>
    </w:p>
    <w:p w14:paraId="42FBA9C2" w14:textId="757712CA" w:rsidR="001F6513" w:rsidRDefault="001F6513" w:rsidP="001F6513">
      <w:pPr>
        <w:pStyle w:val="STTSAlgoritmaContent"/>
      </w:pPr>
      <w:r>
        <w:t xml:space="preserve">    </w:t>
      </w:r>
      <w:r>
        <w:t>sum = 0;</w:t>
      </w:r>
    </w:p>
    <w:p w14:paraId="4BAC5A62" w14:textId="09FCCA88" w:rsidR="001F6513" w:rsidRDefault="001F6513" w:rsidP="001F6513">
      <w:pPr>
        <w:pStyle w:val="STTSAlgoritmaContent"/>
      </w:pPr>
      <w:r>
        <w:t xml:space="preserve">  </w:t>
      </w:r>
      <w:r>
        <w:t>return Mathf.Pow(sum / scores.Length,2) * weight;</w:t>
      </w:r>
    </w:p>
    <w:p w14:paraId="3FE83F03" w14:textId="41F26F17" w:rsidR="000F5195" w:rsidRDefault="001F6513" w:rsidP="001F6513">
      <w:pPr>
        <w:pStyle w:val="STTSAlgoritmaContent"/>
      </w:pPr>
      <w:r>
        <w:t>}</w:t>
      </w:r>
    </w:p>
    <w:p w14:paraId="6EFBB9B0" w14:textId="77777777" w:rsidR="001F6513" w:rsidRDefault="001F6513" w:rsidP="001F6513">
      <w:pPr>
        <w:pStyle w:val="STTSAlgoritmaContent"/>
      </w:pPr>
    </w:p>
    <w:p w14:paraId="4BC61C4C" w14:textId="77777777" w:rsidR="000F5195" w:rsidRDefault="000F5195" w:rsidP="000F5195">
      <w:pPr>
        <w:pStyle w:val="STTSAlgoritmaContent"/>
      </w:pPr>
      <w:r>
        <w:t>public override void resetVariables(){</w:t>
      </w:r>
    </w:p>
    <w:p w14:paraId="0A387105" w14:textId="77777777" w:rsidR="000F5195" w:rsidRDefault="000F5195" w:rsidP="000F5195">
      <w:pPr>
        <w:pStyle w:val="STTSAlgoritmaContent"/>
      </w:pPr>
      <w:r>
        <w:t xml:space="preserve">  return;</w:t>
      </w:r>
    </w:p>
    <w:p w14:paraId="32548563" w14:textId="77777777" w:rsidR="000F5195" w:rsidRDefault="000F5195" w:rsidP="000F5195">
      <w:pPr>
        <w:pStyle w:val="STTSAlgoritmaContent"/>
      </w:pPr>
      <w:r>
        <w:t>}</w:t>
      </w:r>
    </w:p>
    <w:p w14:paraId="07309B69" w14:textId="3AC23C21" w:rsidR="009D787B" w:rsidRDefault="000F5195" w:rsidP="009D787B">
      <w:pPr>
        <w:pStyle w:val="STTSAlgoritmaContent"/>
      </w:pPr>
      <w:r>
        <w:t>}</w:t>
      </w:r>
    </w:p>
    <w:p w14:paraId="6C40721E" w14:textId="77777777" w:rsidR="009B4FF6" w:rsidRPr="00AC5A0F" w:rsidRDefault="009B4FF6" w:rsidP="009B4FF6">
      <w:pPr>
        <w:pStyle w:val="STTSAlgoritmaContent"/>
        <w:numPr>
          <w:ilvl w:val="0"/>
          <w:numId w:val="0"/>
        </w:numPr>
        <w:ind w:left="624" w:hanging="624"/>
      </w:pPr>
    </w:p>
    <w:p w14:paraId="2276CF3A" w14:textId="48F9A662" w:rsidR="009D787B" w:rsidRDefault="009D787B" w:rsidP="009D787B">
      <w:pPr>
        <w:ind w:firstLine="0"/>
      </w:pPr>
      <w:r>
        <w:t>Dan berikut adalah penjelasannya :</w:t>
      </w:r>
    </w:p>
    <w:p w14:paraId="3BE99F98" w14:textId="056416FF" w:rsidR="009D787B" w:rsidRDefault="009D787B" w:rsidP="009D787B">
      <w:pPr>
        <w:pStyle w:val="ListParagraph"/>
        <w:numPr>
          <w:ilvl w:val="0"/>
          <w:numId w:val="42"/>
        </w:numPr>
        <w:ind w:left="426" w:hanging="426"/>
      </w:pPr>
      <w:r>
        <w:t xml:space="preserve">3 </w:t>
      </w:r>
      <w:r w:rsidR="00A150F7">
        <w:tab/>
      </w:r>
      <w:r w:rsidR="00A150F7">
        <w:tab/>
        <w:t>: Variabel ini menandakan toleransi fitness terhadap template yang kembar. Misalkan variedTemplateTolerance diisi 2, maka bila terdapat sebuah template yang muncul 2 kali maka fitness akan tetap 1, tetapi 3 keatas maka fitness akan berkurang.</w:t>
      </w:r>
    </w:p>
    <w:p w14:paraId="17A3553E" w14:textId="18254DAC" w:rsidR="00A150F7" w:rsidRDefault="00A150F7" w:rsidP="009D787B">
      <w:pPr>
        <w:pStyle w:val="ListParagraph"/>
        <w:numPr>
          <w:ilvl w:val="0"/>
          <w:numId w:val="42"/>
        </w:numPr>
        <w:ind w:left="426" w:hanging="426"/>
      </w:pPr>
      <w:r>
        <w:t>4</w:t>
      </w:r>
      <w:r>
        <w:tab/>
      </w:r>
      <w:r>
        <w:tab/>
        <w:t>: Variabel yang menyimpan kromosom template, bukan map yang jadi.</w:t>
      </w:r>
    </w:p>
    <w:p w14:paraId="6FABB7A3" w14:textId="1E633001" w:rsidR="00A150F7" w:rsidRDefault="00A150F7" w:rsidP="009D787B">
      <w:pPr>
        <w:pStyle w:val="ListParagraph"/>
        <w:numPr>
          <w:ilvl w:val="0"/>
          <w:numId w:val="42"/>
        </w:numPr>
        <w:ind w:left="426" w:hanging="426"/>
      </w:pPr>
      <w:r>
        <w:t>6 – 8</w:t>
      </w:r>
      <w:r>
        <w:tab/>
        <w:t>: Function yang tidak digunakan, karena fitness ini hanya perlu kromosom template.</w:t>
      </w:r>
    </w:p>
    <w:p w14:paraId="3CE558A9" w14:textId="1A471B45" w:rsidR="00A150F7" w:rsidRDefault="00A150F7" w:rsidP="009D787B">
      <w:pPr>
        <w:pStyle w:val="ListParagraph"/>
        <w:numPr>
          <w:ilvl w:val="0"/>
          <w:numId w:val="42"/>
        </w:numPr>
        <w:ind w:left="426" w:hanging="426"/>
      </w:pPr>
      <w:r>
        <w:t>10 – 15</w:t>
      </w:r>
      <w:r>
        <w:tab/>
        <w:t>: Mengisi variabel savedMap dengan kromosom map yang diberikan.</w:t>
      </w:r>
    </w:p>
    <w:p w14:paraId="231302EE" w14:textId="3277FD0B" w:rsidR="00A150F7" w:rsidRDefault="00A150F7" w:rsidP="009D787B">
      <w:pPr>
        <w:pStyle w:val="ListParagraph"/>
        <w:numPr>
          <w:ilvl w:val="0"/>
          <w:numId w:val="42"/>
        </w:numPr>
        <w:ind w:left="426" w:hanging="426"/>
      </w:pPr>
      <w:r>
        <w:t>18</w:t>
      </w:r>
      <w:r>
        <w:tab/>
      </w:r>
      <w:r>
        <w:tab/>
        <w:t>: Membuat sortedList templateOccurences dengan sistem key dan value, dimana key adalah id template dan value adalah jumlah kemunculan template tersebut.</w:t>
      </w:r>
    </w:p>
    <w:p w14:paraId="00B8A2B9" w14:textId="381E5768" w:rsidR="000F5195" w:rsidRDefault="009A0CFE" w:rsidP="009368D4">
      <w:pPr>
        <w:pStyle w:val="ListParagraph"/>
        <w:numPr>
          <w:ilvl w:val="0"/>
          <w:numId w:val="42"/>
        </w:numPr>
        <w:ind w:left="426" w:hanging="426"/>
      </w:pPr>
      <w:r>
        <w:t>20</w:t>
      </w:r>
      <w:r w:rsidR="00A150F7">
        <w:t xml:space="preserve"> – 2</w:t>
      </w:r>
      <w:r>
        <w:t>6</w:t>
      </w:r>
      <w:r w:rsidR="00A150F7">
        <w:tab/>
        <w:t>: Menggunakan sortedList dan sistem key value, seluruh id template dimasukkan ke templateOccurences dengan key template id yang sedang diperiksa. Bila key tersebut tidak ada maka dibuat key tersebut dan value diisi 1, sementara bila ada value +1.</w:t>
      </w:r>
    </w:p>
    <w:p w14:paraId="6D889E64" w14:textId="19ACF81D" w:rsidR="009A0CFE" w:rsidRDefault="009A0CFE" w:rsidP="009368D4">
      <w:pPr>
        <w:pStyle w:val="ListParagraph"/>
        <w:numPr>
          <w:ilvl w:val="0"/>
          <w:numId w:val="42"/>
        </w:numPr>
        <w:ind w:left="426" w:hanging="426"/>
      </w:pPr>
      <w:r>
        <w:t>21</w:t>
      </w:r>
      <w:r>
        <w:tab/>
      </w:r>
      <w:r>
        <w:tab/>
        <w:t>:  Dilakukan kode pada baris ini agar tidak membedakan antara template negatif (yang memiliki bola spesial) dan positif (tidak memiliki bola</w:t>
      </w:r>
      <w:r w:rsidR="007E4A69">
        <w:t xml:space="preserve"> spesial</w:t>
      </w:r>
      <w:r>
        <w:t xml:space="preserve">). </w:t>
      </w:r>
    </w:p>
    <w:p w14:paraId="0444DFCC" w14:textId="6240E230" w:rsidR="00A150F7" w:rsidRDefault="00A150F7" w:rsidP="00A150F7">
      <w:pPr>
        <w:pStyle w:val="ListParagraph"/>
        <w:numPr>
          <w:ilvl w:val="0"/>
          <w:numId w:val="42"/>
        </w:numPr>
        <w:ind w:left="426" w:hanging="426"/>
      </w:pPr>
      <w:r>
        <w:lastRenderedPageBreak/>
        <w:t>2</w:t>
      </w:r>
      <w:r w:rsidR="009A0CFE">
        <w:t>8</w:t>
      </w:r>
      <w:r>
        <w:tab/>
      </w:r>
      <w:r w:rsidR="0051459A">
        <w:t>- 3</w:t>
      </w:r>
      <w:r w:rsidR="009A0CFE">
        <w:t>1</w:t>
      </w:r>
      <w:r w:rsidR="0051459A">
        <w:tab/>
      </w:r>
      <w:r>
        <w:t xml:space="preserve">: </w:t>
      </w:r>
      <w:r w:rsidR="0051459A">
        <w:t>Setiap jumlah kemunculan dicek, dan bila jumlah kemunculan dibawah atau sama dengan toleransi fitness, maka akan dimasukkan skor 1 ke dalam array skor, tapi bila lebih banyak dari toleransi fitness, maka akan diberi skor 0.</w:t>
      </w:r>
      <w:r w:rsidR="001C31D9">
        <w:t xml:space="preserve"> </w:t>
      </w:r>
    </w:p>
    <w:p w14:paraId="39042CE3" w14:textId="65F8D0D3" w:rsidR="001C31D9" w:rsidRDefault="001C31D9" w:rsidP="00A150F7">
      <w:pPr>
        <w:pStyle w:val="ListParagraph"/>
        <w:numPr>
          <w:ilvl w:val="0"/>
          <w:numId w:val="42"/>
        </w:numPr>
        <w:ind w:left="426" w:hanging="426"/>
      </w:pPr>
      <w:r>
        <w:t>3</w:t>
      </w:r>
      <w:r w:rsidR="009A0CFE">
        <w:t>2</w:t>
      </w:r>
      <w:r>
        <w:t xml:space="preserve"> – 3</w:t>
      </w:r>
      <w:r w:rsidR="009A0CFE">
        <w:t>4</w:t>
      </w:r>
      <w:r>
        <w:tab/>
        <w:t>: Masukkan jumlah fitness yang dimasukkan ke dalam variabel sum, dan buat pengecekan, dimana bila sum dibawah 0 maka buat sum menjadi 0. Ini dilakukan agar tidak ada kejadian lucu dimana nilai negatif dikuadrat menjadi positif</w:t>
      </w:r>
      <w:r w:rsidR="009D54A6">
        <w:t>.</w:t>
      </w:r>
    </w:p>
    <w:p w14:paraId="72E7DF92" w14:textId="0802446E" w:rsidR="00A150F7" w:rsidRDefault="0051459A" w:rsidP="00A150F7">
      <w:pPr>
        <w:pStyle w:val="ListParagraph"/>
        <w:numPr>
          <w:ilvl w:val="0"/>
          <w:numId w:val="42"/>
        </w:numPr>
        <w:ind w:left="426" w:hanging="426"/>
      </w:pPr>
      <w:r>
        <w:t>3</w:t>
      </w:r>
      <w:r w:rsidR="009A0CFE">
        <w:t>5</w:t>
      </w:r>
      <w:r>
        <w:tab/>
      </w:r>
      <w:r>
        <w:tab/>
        <w:t xml:space="preserve">: Nilai skor di rata – rata sesuai jumlah macam template yang muncul, dikuadrat lalu dikali weight. </w:t>
      </w:r>
    </w:p>
    <w:p w14:paraId="57213327" w14:textId="3AEF47D1" w:rsidR="00A150F7" w:rsidRDefault="0051459A" w:rsidP="00A150F7">
      <w:pPr>
        <w:pStyle w:val="ListParagraph"/>
        <w:numPr>
          <w:ilvl w:val="0"/>
          <w:numId w:val="42"/>
        </w:numPr>
        <w:ind w:left="426" w:hanging="426"/>
      </w:pPr>
      <w:r>
        <w:t>3</w:t>
      </w:r>
      <w:r w:rsidR="009A0CFE">
        <w:t>8</w:t>
      </w:r>
      <w:r>
        <w:t xml:space="preserve"> – </w:t>
      </w:r>
      <w:r w:rsidR="009A0CFE">
        <w:t>40</w:t>
      </w:r>
      <w:r>
        <w:tab/>
        <w:t>: Tidak ada variabel yang perlu dipersiapkan, sehingga diberi return saja.</w:t>
      </w:r>
    </w:p>
    <w:p w14:paraId="54A812FC" w14:textId="77777777" w:rsidR="001E04CA" w:rsidRDefault="001E04CA" w:rsidP="001E04CA"/>
    <w:p w14:paraId="24297808" w14:textId="289C96FB" w:rsidR="001E04CA" w:rsidRDefault="001E04CA" w:rsidP="001E04CA">
      <w:pPr>
        <w:pStyle w:val="STTSGambar"/>
      </w:pPr>
      <w:r w:rsidRPr="001E04CA">
        <w:rPr>
          <w:noProof/>
        </w:rPr>
        <w:drawing>
          <wp:inline distT="0" distB="0" distL="0" distR="0" wp14:anchorId="1A58E7D6" wp14:editId="5FC2CF9C">
            <wp:extent cx="4572638" cy="1619476"/>
            <wp:effectExtent l="0" t="0" r="0" b="0"/>
            <wp:docPr id="502805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05485" name=""/>
                    <pic:cNvPicPr/>
                  </pic:nvPicPr>
                  <pic:blipFill>
                    <a:blip r:embed="rId12"/>
                    <a:stretch>
                      <a:fillRect/>
                    </a:stretch>
                  </pic:blipFill>
                  <pic:spPr>
                    <a:xfrm>
                      <a:off x="0" y="0"/>
                      <a:ext cx="4572638" cy="1619476"/>
                    </a:xfrm>
                    <a:prstGeom prst="rect">
                      <a:avLst/>
                    </a:prstGeom>
                  </pic:spPr>
                </pic:pic>
              </a:graphicData>
            </a:graphic>
          </wp:inline>
        </w:drawing>
      </w:r>
      <w:r w:rsidRPr="00D67D97">
        <w:t xml:space="preserve"> </w:t>
      </w:r>
    </w:p>
    <w:p w14:paraId="65EE97C8" w14:textId="50D19108" w:rsidR="001E04CA" w:rsidRDefault="001E04CA" w:rsidP="001E04CA">
      <w:pPr>
        <w:pStyle w:val="STTSGambar"/>
      </w:pPr>
      <w:r>
        <w:t>Gambar 6.5</w:t>
      </w:r>
    </w:p>
    <w:p w14:paraId="0D41BB6F" w14:textId="2735C58C" w:rsidR="001E04CA" w:rsidRDefault="001E04CA" w:rsidP="001E04CA">
      <w:pPr>
        <w:pStyle w:val="STTSGambar"/>
      </w:pPr>
      <w:r>
        <w:t>Isi Variabel dari Template Variety Fitness</w:t>
      </w:r>
    </w:p>
    <w:p w14:paraId="0E887627" w14:textId="77777777" w:rsidR="001E04CA" w:rsidRDefault="001E04CA" w:rsidP="001E04CA"/>
    <w:p w14:paraId="7CBC88F3" w14:textId="55EE9BCE" w:rsidR="00037090" w:rsidRPr="00AC5A0F" w:rsidRDefault="00037090" w:rsidP="00037090">
      <w:r>
        <w:t>Dan berikut adalah variabel – variabel yang digunakan. Selain seluruh variabel standar, terdapat 2 perbedaan. Pertama adalah fitness ini hanya dipakai untuk template generation, dikarenakan ini memang hanya bisa dipakai di template, lalu Varied Template Tolerance, yang menandakan bila fitness bisa mentoleransi 2 kemunculan template yang kembar sebelum mengurangi nilai fitness dari Genetic Algorithm.</w:t>
      </w:r>
    </w:p>
    <w:sectPr w:rsidR="00037090" w:rsidRPr="00AC5A0F" w:rsidSect="00C22F25">
      <w:headerReference w:type="default" r:id="rId13"/>
      <w:footerReference w:type="default" r:id="rId14"/>
      <w:footerReference w:type="first" r:id="rId1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6B101" w14:textId="77777777" w:rsidR="005400A5" w:rsidRDefault="005400A5" w:rsidP="00A1571D">
      <w:pPr>
        <w:spacing w:line="240" w:lineRule="auto"/>
      </w:pPr>
      <w:r>
        <w:separator/>
      </w:r>
    </w:p>
  </w:endnote>
  <w:endnote w:type="continuationSeparator" w:id="0">
    <w:p w14:paraId="3AC28006" w14:textId="77777777" w:rsidR="005400A5" w:rsidRDefault="005400A5"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C2199" w14:textId="77777777" w:rsidR="002043A5" w:rsidRDefault="002043A5">
    <w:pPr>
      <w:pStyle w:val="Footer"/>
      <w:jc w:val="center"/>
    </w:pPr>
  </w:p>
  <w:p w14:paraId="1FD19811"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4AA266"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D62E2" w14:textId="77777777" w:rsidR="005400A5" w:rsidRDefault="005400A5" w:rsidP="00654C90">
      <w:pPr>
        <w:spacing w:line="240" w:lineRule="auto"/>
        <w:ind w:firstLine="0"/>
      </w:pPr>
      <w:r>
        <w:separator/>
      </w:r>
    </w:p>
  </w:footnote>
  <w:footnote w:type="continuationSeparator" w:id="0">
    <w:p w14:paraId="444ABFFC" w14:textId="77777777" w:rsidR="005400A5" w:rsidRDefault="005400A5"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5C9C"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3600"/>
        </w:tabs>
        <w:ind w:left="36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EF318F"/>
    <w:multiLevelType w:val="hybridMultilevel"/>
    <w:tmpl w:val="CA42FD48"/>
    <w:lvl w:ilvl="0" w:tplc="A6581FC6">
      <w:start w:val="1"/>
      <w:numFmt w:val="decimal"/>
      <w:lvlText w:val="5.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4"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857307"/>
    <w:multiLevelType w:val="hybridMultilevel"/>
    <w:tmpl w:val="53CAF97E"/>
    <w:lvl w:ilvl="0" w:tplc="CF04456A">
      <w:start w:val="1"/>
      <w:numFmt w:val="decimal"/>
      <w:lvlText w:val="6.4.%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54787E"/>
    <w:multiLevelType w:val="hybridMultilevel"/>
    <w:tmpl w:val="B3C4D530"/>
    <w:lvl w:ilvl="0" w:tplc="043005B6">
      <w:start w:val="1"/>
      <w:numFmt w:val="decimal"/>
      <w:lvlText w:val="5.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A087431"/>
    <w:multiLevelType w:val="hybridMultilevel"/>
    <w:tmpl w:val="9200A32C"/>
    <w:lvl w:ilvl="0" w:tplc="223CBA58">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155F48"/>
    <w:multiLevelType w:val="hybridMultilevel"/>
    <w:tmpl w:val="2C24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B540BB6"/>
    <w:multiLevelType w:val="hybridMultilevel"/>
    <w:tmpl w:val="E0468354"/>
    <w:lvl w:ilvl="0" w:tplc="B9AA54EC">
      <w:start w:val="1"/>
      <w:numFmt w:val="decimal"/>
      <w:lvlText w:val="6.%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4"/>
  </w:num>
  <w:num w:numId="12" w16cid:durableId="179592129">
    <w:abstractNumId w:val="35"/>
  </w:num>
  <w:num w:numId="13" w16cid:durableId="1183593966">
    <w:abstractNumId w:val="13"/>
  </w:num>
  <w:num w:numId="14" w16cid:durableId="266929278">
    <w:abstractNumId w:val="31"/>
  </w:num>
  <w:num w:numId="15" w16cid:durableId="1262685322">
    <w:abstractNumId w:val="29"/>
  </w:num>
  <w:num w:numId="16" w16cid:durableId="1225409327">
    <w:abstractNumId w:val="16"/>
  </w:num>
  <w:num w:numId="17" w16cid:durableId="838425680">
    <w:abstractNumId w:val="23"/>
  </w:num>
  <w:num w:numId="18" w16cid:durableId="1946764672">
    <w:abstractNumId w:val="23"/>
    <w:lvlOverride w:ilvl="0">
      <w:startOverride w:val="1"/>
    </w:lvlOverride>
  </w:num>
  <w:num w:numId="19" w16cid:durableId="770205051">
    <w:abstractNumId w:val="33"/>
  </w:num>
  <w:num w:numId="20" w16cid:durableId="476537423">
    <w:abstractNumId w:val="10"/>
  </w:num>
  <w:num w:numId="21" w16cid:durableId="2083604334">
    <w:abstractNumId w:val="27"/>
  </w:num>
  <w:num w:numId="22" w16cid:durableId="164593290">
    <w:abstractNumId w:val="27"/>
    <w:lvlOverride w:ilvl="0">
      <w:startOverride w:val="1"/>
    </w:lvlOverride>
  </w:num>
  <w:num w:numId="23" w16cid:durableId="565192513">
    <w:abstractNumId w:val="24"/>
  </w:num>
  <w:num w:numId="24" w16cid:durableId="1188132454">
    <w:abstractNumId w:val="28"/>
  </w:num>
  <w:num w:numId="25" w16cid:durableId="763574591">
    <w:abstractNumId w:val="36"/>
  </w:num>
  <w:num w:numId="26" w16cid:durableId="1349792738">
    <w:abstractNumId w:val="21"/>
  </w:num>
  <w:num w:numId="27" w16cid:durableId="1753313646">
    <w:abstractNumId w:val="18"/>
  </w:num>
  <w:num w:numId="28" w16cid:durableId="1207447789">
    <w:abstractNumId w:val="14"/>
  </w:num>
  <w:num w:numId="29" w16cid:durableId="842933191">
    <w:abstractNumId w:val="15"/>
  </w:num>
  <w:num w:numId="30" w16cid:durableId="912159454">
    <w:abstractNumId w:val="12"/>
  </w:num>
  <w:num w:numId="31" w16cid:durableId="1214846819">
    <w:abstractNumId w:val="20"/>
  </w:num>
  <w:num w:numId="32" w16cid:durableId="506019559">
    <w:abstractNumId w:val="19"/>
  </w:num>
  <w:num w:numId="33" w16cid:durableId="1552693077">
    <w:abstractNumId w:val="26"/>
  </w:num>
  <w:num w:numId="34" w16cid:durableId="116073904">
    <w:abstractNumId w:val="22"/>
  </w:num>
  <w:num w:numId="35" w16cid:durableId="969214437">
    <w:abstractNumId w:val="17"/>
  </w:num>
  <w:num w:numId="36" w16cid:durableId="1509370141">
    <w:abstractNumId w:val="23"/>
    <w:lvlOverride w:ilvl="0">
      <w:startOverride w:val="1"/>
    </w:lvlOverride>
  </w:num>
  <w:num w:numId="37" w16cid:durableId="1028065231">
    <w:abstractNumId w:val="23"/>
    <w:lvlOverride w:ilvl="0">
      <w:startOverride w:val="1"/>
    </w:lvlOverride>
  </w:num>
  <w:num w:numId="38" w16cid:durableId="1045369850">
    <w:abstractNumId w:val="34"/>
  </w:num>
  <w:num w:numId="39" w16cid:durableId="21174009">
    <w:abstractNumId w:val="35"/>
  </w:num>
  <w:num w:numId="40" w16cid:durableId="1285499043">
    <w:abstractNumId w:val="30"/>
  </w:num>
  <w:num w:numId="41" w16cid:durableId="1804998731">
    <w:abstractNumId w:val="11"/>
  </w:num>
  <w:num w:numId="42" w16cid:durableId="718406474">
    <w:abstractNumId w:val="32"/>
  </w:num>
  <w:num w:numId="43" w16cid:durableId="1736395905">
    <w:abstractNumId w:val="23"/>
    <w:lvlOverride w:ilvl="0">
      <w:startOverride w:val="1"/>
    </w:lvlOverride>
  </w:num>
  <w:num w:numId="44" w16cid:durableId="528372851">
    <w:abstractNumId w:val="23"/>
    <w:lvlOverride w:ilvl="0">
      <w:startOverride w:val="1"/>
    </w:lvlOverride>
  </w:num>
  <w:num w:numId="45" w16cid:durableId="726413324">
    <w:abstractNumId w:val="23"/>
    <w:lvlOverride w:ilvl="0">
      <w:startOverride w:val="1"/>
    </w:lvlOverride>
  </w:num>
  <w:num w:numId="46" w16cid:durableId="296767082">
    <w:abstractNumId w:val="23"/>
    <w:lvlOverride w:ilvl="0">
      <w:startOverride w:val="1"/>
    </w:lvlOverride>
  </w:num>
  <w:num w:numId="47" w16cid:durableId="1915891152">
    <w:abstractNumId w:val="23"/>
    <w:lvlOverride w:ilvl="0">
      <w:startOverride w:val="1"/>
    </w:lvlOverride>
  </w:num>
  <w:num w:numId="48" w16cid:durableId="566382286">
    <w:abstractNumId w:val="25"/>
  </w:num>
  <w:num w:numId="49" w16cid:durableId="2011059828">
    <w:abstractNumId w:val="23"/>
    <w:lvlOverride w:ilvl="0">
      <w:startOverride w:val="1"/>
    </w:lvlOverride>
  </w:num>
  <w:num w:numId="50" w16cid:durableId="518006588">
    <w:abstractNumId w:val="23"/>
    <w:lvlOverride w:ilvl="0">
      <w:startOverride w:val="1"/>
    </w:lvlOverride>
  </w:num>
  <w:num w:numId="51" w16cid:durableId="1550804953">
    <w:abstractNumId w:val="23"/>
    <w:lvlOverride w:ilvl="0">
      <w:startOverride w:val="1"/>
    </w:lvlOverride>
  </w:num>
  <w:num w:numId="52" w16cid:durableId="1496413480">
    <w:abstractNumId w:val="23"/>
    <w:lvlOverride w:ilvl="0">
      <w:startOverride w:val="1"/>
    </w:lvlOverride>
  </w:num>
  <w:num w:numId="53" w16cid:durableId="423456284">
    <w:abstractNumId w:val="23"/>
    <w:lvlOverride w:ilvl="0">
      <w:startOverride w:val="1"/>
    </w:lvlOverride>
  </w:num>
  <w:num w:numId="54" w16cid:durableId="392854003">
    <w:abstractNumId w:val="2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3515"/>
    <w:rsid w:val="00000120"/>
    <w:rsid w:val="000022C8"/>
    <w:rsid w:val="00003332"/>
    <w:rsid w:val="00003FC3"/>
    <w:rsid w:val="000048A2"/>
    <w:rsid w:val="00010EDE"/>
    <w:rsid w:val="0001119C"/>
    <w:rsid w:val="000137A9"/>
    <w:rsid w:val="00020474"/>
    <w:rsid w:val="00026250"/>
    <w:rsid w:val="000310D8"/>
    <w:rsid w:val="00032078"/>
    <w:rsid w:val="00033A42"/>
    <w:rsid w:val="00035638"/>
    <w:rsid w:val="00037090"/>
    <w:rsid w:val="0003760D"/>
    <w:rsid w:val="000426EE"/>
    <w:rsid w:val="0004443B"/>
    <w:rsid w:val="00044809"/>
    <w:rsid w:val="00045DB9"/>
    <w:rsid w:val="000460FE"/>
    <w:rsid w:val="00046291"/>
    <w:rsid w:val="00046384"/>
    <w:rsid w:val="000510D1"/>
    <w:rsid w:val="00060115"/>
    <w:rsid w:val="0006024F"/>
    <w:rsid w:val="00065308"/>
    <w:rsid w:val="00075933"/>
    <w:rsid w:val="000764B5"/>
    <w:rsid w:val="00076CA0"/>
    <w:rsid w:val="00077B17"/>
    <w:rsid w:val="00081DBE"/>
    <w:rsid w:val="00082FCB"/>
    <w:rsid w:val="0009330C"/>
    <w:rsid w:val="00095EA4"/>
    <w:rsid w:val="000A24D0"/>
    <w:rsid w:val="000A3111"/>
    <w:rsid w:val="000A5549"/>
    <w:rsid w:val="000B4083"/>
    <w:rsid w:val="000C1D8A"/>
    <w:rsid w:val="000C32B4"/>
    <w:rsid w:val="000C3AAF"/>
    <w:rsid w:val="000C68D5"/>
    <w:rsid w:val="000C6BAF"/>
    <w:rsid w:val="000D0BA7"/>
    <w:rsid w:val="000E153F"/>
    <w:rsid w:val="000E15E5"/>
    <w:rsid w:val="000E25FE"/>
    <w:rsid w:val="000F06FF"/>
    <w:rsid w:val="000F320F"/>
    <w:rsid w:val="000F3FDF"/>
    <w:rsid w:val="000F4ED2"/>
    <w:rsid w:val="000F5195"/>
    <w:rsid w:val="000F533E"/>
    <w:rsid w:val="000F71FA"/>
    <w:rsid w:val="000F79DD"/>
    <w:rsid w:val="0010043D"/>
    <w:rsid w:val="00100B0C"/>
    <w:rsid w:val="00104245"/>
    <w:rsid w:val="0011044E"/>
    <w:rsid w:val="0011360F"/>
    <w:rsid w:val="00115C03"/>
    <w:rsid w:val="001172CF"/>
    <w:rsid w:val="0012318D"/>
    <w:rsid w:val="00125AF1"/>
    <w:rsid w:val="001275C4"/>
    <w:rsid w:val="00133336"/>
    <w:rsid w:val="00137006"/>
    <w:rsid w:val="00140332"/>
    <w:rsid w:val="00140485"/>
    <w:rsid w:val="00142F15"/>
    <w:rsid w:val="00143EFA"/>
    <w:rsid w:val="0014614C"/>
    <w:rsid w:val="001524D0"/>
    <w:rsid w:val="00153037"/>
    <w:rsid w:val="00162E19"/>
    <w:rsid w:val="00162E29"/>
    <w:rsid w:val="00165D7D"/>
    <w:rsid w:val="00167D47"/>
    <w:rsid w:val="00167EE9"/>
    <w:rsid w:val="00170203"/>
    <w:rsid w:val="00172DAE"/>
    <w:rsid w:val="00173B65"/>
    <w:rsid w:val="0017411F"/>
    <w:rsid w:val="00174B2B"/>
    <w:rsid w:val="00177FAC"/>
    <w:rsid w:val="00185020"/>
    <w:rsid w:val="00185636"/>
    <w:rsid w:val="001856B3"/>
    <w:rsid w:val="00186995"/>
    <w:rsid w:val="00187B5D"/>
    <w:rsid w:val="00190CFD"/>
    <w:rsid w:val="00196AF0"/>
    <w:rsid w:val="001A2E7A"/>
    <w:rsid w:val="001A41A9"/>
    <w:rsid w:val="001A77DB"/>
    <w:rsid w:val="001B1C36"/>
    <w:rsid w:val="001B2A9A"/>
    <w:rsid w:val="001B572E"/>
    <w:rsid w:val="001B5DD2"/>
    <w:rsid w:val="001B651C"/>
    <w:rsid w:val="001C1855"/>
    <w:rsid w:val="001C31D9"/>
    <w:rsid w:val="001C6832"/>
    <w:rsid w:val="001C79E4"/>
    <w:rsid w:val="001D1BDF"/>
    <w:rsid w:val="001D4976"/>
    <w:rsid w:val="001D6084"/>
    <w:rsid w:val="001D6106"/>
    <w:rsid w:val="001E04CA"/>
    <w:rsid w:val="001F10EB"/>
    <w:rsid w:val="001F1CCD"/>
    <w:rsid w:val="001F48CA"/>
    <w:rsid w:val="001F6513"/>
    <w:rsid w:val="001F69F3"/>
    <w:rsid w:val="002043A5"/>
    <w:rsid w:val="00204CC0"/>
    <w:rsid w:val="00205B40"/>
    <w:rsid w:val="00205FE8"/>
    <w:rsid w:val="00206446"/>
    <w:rsid w:val="00212C06"/>
    <w:rsid w:val="002135D7"/>
    <w:rsid w:val="00217FF3"/>
    <w:rsid w:val="0022005E"/>
    <w:rsid w:val="0022286A"/>
    <w:rsid w:val="00223F84"/>
    <w:rsid w:val="00224C9A"/>
    <w:rsid w:val="002251E9"/>
    <w:rsid w:val="00230B40"/>
    <w:rsid w:val="002344E8"/>
    <w:rsid w:val="00235CD0"/>
    <w:rsid w:val="0023696E"/>
    <w:rsid w:val="00240E64"/>
    <w:rsid w:val="00240F76"/>
    <w:rsid w:val="00242D06"/>
    <w:rsid w:val="00245A6D"/>
    <w:rsid w:val="00246A51"/>
    <w:rsid w:val="00246AA1"/>
    <w:rsid w:val="002534B1"/>
    <w:rsid w:val="002633CA"/>
    <w:rsid w:val="002649E4"/>
    <w:rsid w:val="00266DC8"/>
    <w:rsid w:val="00270EE7"/>
    <w:rsid w:val="00271A58"/>
    <w:rsid w:val="00276A76"/>
    <w:rsid w:val="00280176"/>
    <w:rsid w:val="002801BB"/>
    <w:rsid w:val="00281408"/>
    <w:rsid w:val="00283515"/>
    <w:rsid w:val="00283F97"/>
    <w:rsid w:val="00284105"/>
    <w:rsid w:val="0028636E"/>
    <w:rsid w:val="00290D31"/>
    <w:rsid w:val="00295055"/>
    <w:rsid w:val="00295AB6"/>
    <w:rsid w:val="002A3530"/>
    <w:rsid w:val="002A3A7E"/>
    <w:rsid w:val="002A77C0"/>
    <w:rsid w:val="002A7979"/>
    <w:rsid w:val="002B20D6"/>
    <w:rsid w:val="002B5D67"/>
    <w:rsid w:val="002B7D6B"/>
    <w:rsid w:val="002C42D3"/>
    <w:rsid w:val="002C692A"/>
    <w:rsid w:val="002D1C50"/>
    <w:rsid w:val="002D266F"/>
    <w:rsid w:val="002D3AF7"/>
    <w:rsid w:val="002D56FF"/>
    <w:rsid w:val="002D7C27"/>
    <w:rsid w:val="002E1EC5"/>
    <w:rsid w:val="002E4488"/>
    <w:rsid w:val="002E454F"/>
    <w:rsid w:val="002E4A9E"/>
    <w:rsid w:val="002F0FDF"/>
    <w:rsid w:val="002F1521"/>
    <w:rsid w:val="002F5A28"/>
    <w:rsid w:val="0030387A"/>
    <w:rsid w:val="00304A31"/>
    <w:rsid w:val="00305110"/>
    <w:rsid w:val="00305D97"/>
    <w:rsid w:val="003064AF"/>
    <w:rsid w:val="003069D3"/>
    <w:rsid w:val="003146B7"/>
    <w:rsid w:val="00315264"/>
    <w:rsid w:val="00315EC9"/>
    <w:rsid w:val="003160CB"/>
    <w:rsid w:val="003174D6"/>
    <w:rsid w:val="00321705"/>
    <w:rsid w:val="00323C0B"/>
    <w:rsid w:val="00325257"/>
    <w:rsid w:val="00330DFB"/>
    <w:rsid w:val="00333D86"/>
    <w:rsid w:val="0034641C"/>
    <w:rsid w:val="00347A6C"/>
    <w:rsid w:val="003509EE"/>
    <w:rsid w:val="00353FDC"/>
    <w:rsid w:val="00362805"/>
    <w:rsid w:val="003640ED"/>
    <w:rsid w:val="003658CD"/>
    <w:rsid w:val="00370F7A"/>
    <w:rsid w:val="0037489B"/>
    <w:rsid w:val="00377D63"/>
    <w:rsid w:val="003839F6"/>
    <w:rsid w:val="00384132"/>
    <w:rsid w:val="003848F0"/>
    <w:rsid w:val="00387C05"/>
    <w:rsid w:val="003913C5"/>
    <w:rsid w:val="0039789E"/>
    <w:rsid w:val="003A2375"/>
    <w:rsid w:val="003B0700"/>
    <w:rsid w:val="003B35C5"/>
    <w:rsid w:val="003B57BA"/>
    <w:rsid w:val="003C07DA"/>
    <w:rsid w:val="003C4EF3"/>
    <w:rsid w:val="003C7D3D"/>
    <w:rsid w:val="003E151F"/>
    <w:rsid w:val="003E5004"/>
    <w:rsid w:val="003E54AF"/>
    <w:rsid w:val="003E662B"/>
    <w:rsid w:val="003E749F"/>
    <w:rsid w:val="003F3605"/>
    <w:rsid w:val="003F4BE4"/>
    <w:rsid w:val="003F7084"/>
    <w:rsid w:val="0040315E"/>
    <w:rsid w:val="00406DD2"/>
    <w:rsid w:val="00416797"/>
    <w:rsid w:val="00421F76"/>
    <w:rsid w:val="00424F4C"/>
    <w:rsid w:val="00426F78"/>
    <w:rsid w:val="00430125"/>
    <w:rsid w:val="00430190"/>
    <w:rsid w:val="004349B0"/>
    <w:rsid w:val="00434B31"/>
    <w:rsid w:val="004370CD"/>
    <w:rsid w:val="0044021C"/>
    <w:rsid w:val="004405C8"/>
    <w:rsid w:val="00440C63"/>
    <w:rsid w:val="00440D67"/>
    <w:rsid w:val="00443C6F"/>
    <w:rsid w:val="00447B9A"/>
    <w:rsid w:val="00456CAC"/>
    <w:rsid w:val="00462CE1"/>
    <w:rsid w:val="00467D71"/>
    <w:rsid w:val="00470BB3"/>
    <w:rsid w:val="004716E8"/>
    <w:rsid w:val="00473B57"/>
    <w:rsid w:val="00477772"/>
    <w:rsid w:val="00482482"/>
    <w:rsid w:val="00483221"/>
    <w:rsid w:val="00486A86"/>
    <w:rsid w:val="00491A9C"/>
    <w:rsid w:val="00492D09"/>
    <w:rsid w:val="00494B20"/>
    <w:rsid w:val="004A022C"/>
    <w:rsid w:val="004B2EF7"/>
    <w:rsid w:val="004B41E2"/>
    <w:rsid w:val="004C1089"/>
    <w:rsid w:val="004C187F"/>
    <w:rsid w:val="004C54C6"/>
    <w:rsid w:val="004C7F23"/>
    <w:rsid w:val="004D05E7"/>
    <w:rsid w:val="004D07A1"/>
    <w:rsid w:val="004D2964"/>
    <w:rsid w:val="004D36D4"/>
    <w:rsid w:val="004D40CF"/>
    <w:rsid w:val="004D616E"/>
    <w:rsid w:val="004E37AD"/>
    <w:rsid w:val="004E3FC1"/>
    <w:rsid w:val="004F12B3"/>
    <w:rsid w:val="004F25B3"/>
    <w:rsid w:val="004F449E"/>
    <w:rsid w:val="0051459A"/>
    <w:rsid w:val="005170E7"/>
    <w:rsid w:val="0052233E"/>
    <w:rsid w:val="00523FA8"/>
    <w:rsid w:val="00524222"/>
    <w:rsid w:val="005342BD"/>
    <w:rsid w:val="00535191"/>
    <w:rsid w:val="00536FD1"/>
    <w:rsid w:val="0053754A"/>
    <w:rsid w:val="005400A5"/>
    <w:rsid w:val="00544A34"/>
    <w:rsid w:val="005464F0"/>
    <w:rsid w:val="0055149D"/>
    <w:rsid w:val="00551A87"/>
    <w:rsid w:val="00551AAB"/>
    <w:rsid w:val="00555761"/>
    <w:rsid w:val="00555862"/>
    <w:rsid w:val="005624E6"/>
    <w:rsid w:val="00563784"/>
    <w:rsid w:val="0056487D"/>
    <w:rsid w:val="0056614D"/>
    <w:rsid w:val="005752D6"/>
    <w:rsid w:val="005828AB"/>
    <w:rsid w:val="0058385E"/>
    <w:rsid w:val="00587587"/>
    <w:rsid w:val="00590048"/>
    <w:rsid w:val="005900D5"/>
    <w:rsid w:val="00592C42"/>
    <w:rsid w:val="00592CFF"/>
    <w:rsid w:val="005A03ED"/>
    <w:rsid w:val="005A1D6A"/>
    <w:rsid w:val="005A4738"/>
    <w:rsid w:val="005A5C15"/>
    <w:rsid w:val="005B1194"/>
    <w:rsid w:val="005B1D00"/>
    <w:rsid w:val="005C1B39"/>
    <w:rsid w:val="005D60DF"/>
    <w:rsid w:val="005E631B"/>
    <w:rsid w:val="005E6C51"/>
    <w:rsid w:val="005F7832"/>
    <w:rsid w:val="0060054C"/>
    <w:rsid w:val="00600A9E"/>
    <w:rsid w:val="00600BB1"/>
    <w:rsid w:val="006019C4"/>
    <w:rsid w:val="00604D4C"/>
    <w:rsid w:val="006100B4"/>
    <w:rsid w:val="0061060F"/>
    <w:rsid w:val="0061205A"/>
    <w:rsid w:val="006141F7"/>
    <w:rsid w:val="00615412"/>
    <w:rsid w:val="0061797B"/>
    <w:rsid w:val="0062218C"/>
    <w:rsid w:val="006228AC"/>
    <w:rsid w:val="00624227"/>
    <w:rsid w:val="00630F58"/>
    <w:rsid w:val="00641DF8"/>
    <w:rsid w:val="006425E7"/>
    <w:rsid w:val="0064265F"/>
    <w:rsid w:val="006431A8"/>
    <w:rsid w:val="006478B7"/>
    <w:rsid w:val="006505D5"/>
    <w:rsid w:val="00654C90"/>
    <w:rsid w:val="00655702"/>
    <w:rsid w:val="00656D79"/>
    <w:rsid w:val="00667F0F"/>
    <w:rsid w:val="006729B5"/>
    <w:rsid w:val="006731ED"/>
    <w:rsid w:val="00673B9F"/>
    <w:rsid w:val="00676455"/>
    <w:rsid w:val="00676FA6"/>
    <w:rsid w:val="0067718B"/>
    <w:rsid w:val="00687007"/>
    <w:rsid w:val="006873BC"/>
    <w:rsid w:val="00690B2F"/>
    <w:rsid w:val="00693B85"/>
    <w:rsid w:val="006953AE"/>
    <w:rsid w:val="00695C58"/>
    <w:rsid w:val="006A28DA"/>
    <w:rsid w:val="006B03FD"/>
    <w:rsid w:val="006B0FE4"/>
    <w:rsid w:val="006B1ABF"/>
    <w:rsid w:val="006B5CD7"/>
    <w:rsid w:val="006B6D86"/>
    <w:rsid w:val="006C439F"/>
    <w:rsid w:val="006C689D"/>
    <w:rsid w:val="006C6996"/>
    <w:rsid w:val="006D0C04"/>
    <w:rsid w:val="006E2920"/>
    <w:rsid w:val="006F341D"/>
    <w:rsid w:val="006F355E"/>
    <w:rsid w:val="006F3F3F"/>
    <w:rsid w:val="006F4666"/>
    <w:rsid w:val="006F5AB5"/>
    <w:rsid w:val="00701CE3"/>
    <w:rsid w:val="007032AD"/>
    <w:rsid w:val="007071FD"/>
    <w:rsid w:val="00707BFB"/>
    <w:rsid w:val="007153EC"/>
    <w:rsid w:val="00715819"/>
    <w:rsid w:val="00721731"/>
    <w:rsid w:val="0072229E"/>
    <w:rsid w:val="00724C34"/>
    <w:rsid w:val="007261C6"/>
    <w:rsid w:val="00740724"/>
    <w:rsid w:val="007414F1"/>
    <w:rsid w:val="00741B4C"/>
    <w:rsid w:val="007504FB"/>
    <w:rsid w:val="00752147"/>
    <w:rsid w:val="00754080"/>
    <w:rsid w:val="007553D7"/>
    <w:rsid w:val="00766AA8"/>
    <w:rsid w:val="007718F9"/>
    <w:rsid w:val="00773C1C"/>
    <w:rsid w:val="00776081"/>
    <w:rsid w:val="00781D57"/>
    <w:rsid w:val="007834C5"/>
    <w:rsid w:val="00784C7B"/>
    <w:rsid w:val="007924B8"/>
    <w:rsid w:val="007947AA"/>
    <w:rsid w:val="007A2F86"/>
    <w:rsid w:val="007A772B"/>
    <w:rsid w:val="007B3E62"/>
    <w:rsid w:val="007B4309"/>
    <w:rsid w:val="007C28C3"/>
    <w:rsid w:val="007C3B14"/>
    <w:rsid w:val="007C6745"/>
    <w:rsid w:val="007D172F"/>
    <w:rsid w:val="007D2695"/>
    <w:rsid w:val="007D328E"/>
    <w:rsid w:val="007D39FE"/>
    <w:rsid w:val="007D5DAE"/>
    <w:rsid w:val="007E3C59"/>
    <w:rsid w:val="007E4A69"/>
    <w:rsid w:val="007E67CD"/>
    <w:rsid w:val="007E68AA"/>
    <w:rsid w:val="007F0E55"/>
    <w:rsid w:val="007F3538"/>
    <w:rsid w:val="007F3A57"/>
    <w:rsid w:val="007F4879"/>
    <w:rsid w:val="007F4C74"/>
    <w:rsid w:val="0080683D"/>
    <w:rsid w:val="00816774"/>
    <w:rsid w:val="008217B3"/>
    <w:rsid w:val="0082397D"/>
    <w:rsid w:val="00826CBB"/>
    <w:rsid w:val="00832225"/>
    <w:rsid w:val="00832273"/>
    <w:rsid w:val="00833277"/>
    <w:rsid w:val="0086149A"/>
    <w:rsid w:val="008618E6"/>
    <w:rsid w:val="00861CFE"/>
    <w:rsid w:val="00862901"/>
    <w:rsid w:val="00862D17"/>
    <w:rsid w:val="00865970"/>
    <w:rsid w:val="008712B7"/>
    <w:rsid w:val="008725B5"/>
    <w:rsid w:val="00873C4D"/>
    <w:rsid w:val="00877FD4"/>
    <w:rsid w:val="008825CD"/>
    <w:rsid w:val="00882A86"/>
    <w:rsid w:val="00882E2C"/>
    <w:rsid w:val="00885622"/>
    <w:rsid w:val="00886935"/>
    <w:rsid w:val="008877D0"/>
    <w:rsid w:val="00890424"/>
    <w:rsid w:val="00890D71"/>
    <w:rsid w:val="00891FF8"/>
    <w:rsid w:val="00892261"/>
    <w:rsid w:val="0089412F"/>
    <w:rsid w:val="00895E47"/>
    <w:rsid w:val="008A351B"/>
    <w:rsid w:val="008A4073"/>
    <w:rsid w:val="008A4F49"/>
    <w:rsid w:val="008A5817"/>
    <w:rsid w:val="008A6C28"/>
    <w:rsid w:val="008B52BD"/>
    <w:rsid w:val="008B61ED"/>
    <w:rsid w:val="008C23C3"/>
    <w:rsid w:val="008C58AC"/>
    <w:rsid w:val="008D08CC"/>
    <w:rsid w:val="008D0D45"/>
    <w:rsid w:val="008D0FAE"/>
    <w:rsid w:val="008D219A"/>
    <w:rsid w:val="008D2F16"/>
    <w:rsid w:val="008E2254"/>
    <w:rsid w:val="008E6E9F"/>
    <w:rsid w:val="008E7918"/>
    <w:rsid w:val="008F21BD"/>
    <w:rsid w:val="008F2BE6"/>
    <w:rsid w:val="008F5758"/>
    <w:rsid w:val="008F5CFE"/>
    <w:rsid w:val="00903E79"/>
    <w:rsid w:val="009060B8"/>
    <w:rsid w:val="00906DCD"/>
    <w:rsid w:val="00907A67"/>
    <w:rsid w:val="009111CD"/>
    <w:rsid w:val="00913406"/>
    <w:rsid w:val="009177CD"/>
    <w:rsid w:val="00917D69"/>
    <w:rsid w:val="009277AF"/>
    <w:rsid w:val="00927AE3"/>
    <w:rsid w:val="00930455"/>
    <w:rsid w:val="009313D8"/>
    <w:rsid w:val="00931A47"/>
    <w:rsid w:val="009344B3"/>
    <w:rsid w:val="00935077"/>
    <w:rsid w:val="0093745A"/>
    <w:rsid w:val="00940BD9"/>
    <w:rsid w:val="009448A1"/>
    <w:rsid w:val="00947E12"/>
    <w:rsid w:val="00950C8D"/>
    <w:rsid w:val="009524C7"/>
    <w:rsid w:val="00955CFC"/>
    <w:rsid w:val="00965A36"/>
    <w:rsid w:val="009700B0"/>
    <w:rsid w:val="00976A7E"/>
    <w:rsid w:val="009822D6"/>
    <w:rsid w:val="00991AF4"/>
    <w:rsid w:val="00996D2D"/>
    <w:rsid w:val="00997FD7"/>
    <w:rsid w:val="009A0CFE"/>
    <w:rsid w:val="009A3A14"/>
    <w:rsid w:val="009A5822"/>
    <w:rsid w:val="009B1373"/>
    <w:rsid w:val="009B4FF6"/>
    <w:rsid w:val="009B6531"/>
    <w:rsid w:val="009C1E9F"/>
    <w:rsid w:val="009C5FA1"/>
    <w:rsid w:val="009D0678"/>
    <w:rsid w:val="009D1535"/>
    <w:rsid w:val="009D54A6"/>
    <w:rsid w:val="009D5DA4"/>
    <w:rsid w:val="009D7200"/>
    <w:rsid w:val="009D787B"/>
    <w:rsid w:val="009E2D46"/>
    <w:rsid w:val="009E4AE6"/>
    <w:rsid w:val="009E7232"/>
    <w:rsid w:val="009E78E5"/>
    <w:rsid w:val="009F3279"/>
    <w:rsid w:val="009F411A"/>
    <w:rsid w:val="00A04B96"/>
    <w:rsid w:val="00A04FDC"/>
    <w:rsid w:val="00A10EF4"/>
    <w:rsid w:val="00A150F7"/>
    <w:rsid w:val="00A1571D"/>
    <w:rsid w:val="00A15B0A"/>
    <w:rsid w:val="00A203F3"/>
    <w:rsid w:val="00A21A5E"/>
    <w:rsid w:val="00A22328"/>
    <w:rsid w:val="00A2333E"/>
    <w:rsid w:val="00A23353"/>
    <w:rsid w:val="00A319EC"/>
    <w:rsid w:val="00A33159"/>
    <w:rsid w:val="00A502F7"/>
    <w:rsid w:val="00A51959"/>
    <w:rsid w:val="00A53C95"/>
    <w:rsid w:val="00A54D25"/>
    <w:rsid w:val="00A54FBC"/>
    <w:rsid w:val="00A56A43"/>
    <w:rsid w:val="00A61535"/>
    <w:rsid w:val="00A61F02"/>
    <w:rsid w:val="00A67276"/>
    <w:rsid w:val="00A735AF"/>
    <w:rsid w:val="00A76F38"/>
    <w:rsid w:val="00A77987"/>
    <w:rsid w:val="00A83CDA"/>
    <w:rsid w:val="00A8590B"/>
    <w:rsid w:val="00A861A2"/>
    <w:rsid w:val="00A91841"/>
    <w:rsid w:val="00A9396C"/>
    <w:rsid w:val="00A9493C"/>
    <w:rsid w:val="00A96EAD"/>
    <w:rsid w:val="00AA16ED"/>
    <w:rsid w:val="00AA2DCC"/>
    <w:rsid w:val="00AB1E97"/>
    <w:rsid w:val="00AB2806"/>
    <w:rsid w:val="00AB4626"/>
    <w:rsid w:val="00AC05D5"/>
    <w:rsid w:val="00AC0B92"/>
    <w:rsid w:val="00AC1E68"/>
    <w:rsid w:val="00AC1EC5"/>
    <w:rsid w:val="00AC22C1"/>
    <w:rsid w:val="00AC3982"/>
    <w:rsid w:val="00AC46B4"/>
    <w:rsid w:val="00AC5A0F"/>
    <w:rsid w:val="00AC7FE1"/>
    <w:rsid w:val="00AD026C"/>
    <w:rsid w:val="00AD06C0"/>
    <w:rsid w:val="00AD1F98"/>
    <w:rsid w:val="00AD28AE"/>
    <w:rsid w:val="00AD5276"/>
    <w:rsid w:val="00AD5321"/>
    <w:rsid w:val="00AD7B68"/>
    <w:rsid w:val="00AE4313"/>
    <w:rsid w:val="00AE454E"/>
    <w:rsid w:val="00AE54C6"/>
    <w:rsid w:val="00AE72A4"/>
    <w:rsid w:val="00AF0138"/>
    <w:rsid w:val="00AF0656"/>
    <w:rsid w:val="00AF29E7"/>
    <w:rsid w:val="00AF607C"/>
    <w:rsid w:val="00AF7FEF"/>
    <w:rsid w:val="00B0279F"/>
    <w:rsid w:val="00B040C8"/>
    <w:rsid w:val="00B044B5"/>
    <w:rsid w:val="00B04FBA"/>
    <w:rsid w:val="00B06DB4"/>
    <w:rsid w:val="00B13BA4"/>
    <w:rsid w:val="00B159E8"/>
    <w:rsid w:val="00B179BF"/>
    <w:rsid w:val="00B228A7"/>
    <w:rsid w:val="00B23C6D"/>
    <w:rsid w:val="00B23D97"/>
    <w:rsid w:val="00B23DDC"/>
    <w:rsid w:val="00B24BCD"/>
    <w:rsid w:val="00B250F6"/>
    <w:rsid w:val="00B258AB"/>
    <w:rsid w:val="00B261B6"/>
    <w:rsid w:val="00B2716E"/>
    <w:rsid w:val="00B304E3"/>
    <w:rsid w:val="00B37F8D"/>
    <w:rsid w:val="00B4107C"/>
    <w:rsid w:val="00B45EE1"/>
    <w:rsid w:val="00B45FB2"/>
    <w:rsid w:val="00B46211"/>
    <w:rsid w:val="00B4720F"/>
    <w:rsid w:val="00B53EE1"/>
    <w:rsid w:val="00B56B52"/>
    <w:rsid w:val="00B622C9"/>
    <w:rsid w:val="00B624D0"/>
    <w:rsid w:val="00B63D9C"/>
    <w:rsid w:val="00B64D9C"/>
    <w:rsid w:val="00B657AA"/>
    <w:rsid w:val="00B66AE6"/>
    <w:rsid w:val="00B67CBA"/>
    <w:rsid w:val="00B67DB6"/>
    <w:rsid w:val="00B731F2"/>
    <w:rsid w:val="00B74243"/>
    <w:rsid w:val="00B74815"/>
    <w:rsid w:val="00B74E10"/>
    <w:rsid w:val="00B80FBD"/>
    <w:rsid w:val="00B83D06"/>
    <w:rsid w:val="00B90035"/>
    <w:rsid w:val="00B9052A"/>
    <w:rsid w:val="00B9794C"/>
    <w:rsid w:val="00BA14C6"/>
    <w:rsid w:val="00BA465A"/>
    <w:rsid w:val="00BA5956"/>
    <w:rsid w:val="00BB1C0C"/>
    <w:rsid w:val="00BB65A9"/>
    <w:rsid w:val="00BC3B1B"/>
    <w:rsid w:val="00BC4CCC"/>
    <w:rsid w:val="00BC4EBE"/>
    <w:rsid w:val="00BC54DE"/>
    <w:rsid w:val="00BC5F4A"/>
    <w:rsid w:val="00BD3385"/>
    <w:rsid w:val="00BE6D57"/>
    <w:rsid w:val="00BF4C7A"/>
    <w:rsid w:val="00C048AC"/>
    <w:rsid w:val="00C075F3"/>
    <w:rsid w:val="00C115BA"/>
    <w:rsid w:val="00C12E0C"/>
    <w:rsid w:val="00C17240"/>
    <w:rsid w:val="00C22F25"/>
    <w:rsid w:val="00C24884"/>
    <w:rsid w:val="00C26E6E"/>
    <w:rsid w:val="00C27777"/>
    <w:rsid w:val="00C27C4C"/>
    <w:rsid w:val="00C30B61"/>
    <w:rsid w:val="00C333B5"/>
    <w:rsid w:val="00C34DFB"/>
    <w:rsid w:val="00C36894"/>
    <w:rsid w:val="00C430E3"/>
    <w:rsid w:val="00C506AE"/>
    <w:rsid w:val="00C517F9"/>
    <w:rsid w:val="00C522C4"/>
    <w:rsid w:val="00C53A8A"/>
    <w:rsid w:val="00C55026"/>
    <w:rsid w:val="00C616B7"/>
    <w:rsid w:val="00C61F4F"/>
    <w:rsid w:val="00C623F5"/>
    <w:rsid w:val="00C648D2"/>
    <w:rsid w:val="00C66616"/>
    <w:rsid w:val="00C679BA"/>
    <w:rsid w:val="00C71C5D"/>
    <w:rsid w:val="00C743C7"/>
    <w:rsid w:val="00C7551D"/>
    <w:rsid w:val="00C7776B"/>
    <w:rsid w:val="00C8091A"/>
    <w:rsid w:val="00C836C8"/>
    <w:rsid w:val="00C84B9E"/>
    <w:rsid w:val="00C91C69"/>
    <w:rsid w:val="00C954C1"/>
    <w:rsid w:val="00CA18EA"/>
    <w:rsid w:val="00CA1A8B"/>
    <w:rsid w:val="00CA1B99"/>
    <w:rsid w:val="00CA2E9F"/>
    <w:rsid w:val="00CA5435"/>
    <w:rsid w:val="00CA7229"/>
    <w:rsid w:val="00CC13EA"/>
    <w:rsid w:val="00CC22C2"/>
    <w:rsid w:val="00CC657F"/>
    <w:rsid w:val="00CC6979"/>
    <w:rsid w:val="00CC71B8"/>
    <w:rsid w:val="00CD191D"/>
    <w:rsid w:val="00CD2208"/>
    <w:rsid w:val="00CE0A3C"/>
    <w:rsid w:val="00CE6FB9"/>
    <w:rsid w:val="00CE7F09"/>
    <w:rsid w:val="00D0419B"/>
    <w:rsid w:val="00D05699"/>
    <w:rsid w:val="00D05AA0"/>
    <w:rsid w:val="00D075FE"/>
    <w:rsid w:val="00D11B61"/>
    <w:rsid w:val="00D1316D"/>
    <w:rsid w:val="00D158E5"/>
    <w:rsid w:val="00D209B1"/>
    <w:rsid w:val="00D24105"/>
    <w:rsid w:val="00D27B1A"/>
    <w:rsid w:val="00D30D5E"/>
    <w:rsid w:val="00D32C67"/>
    <w:rsid w:val="00D333E5"/>
    <w:rsid w:val="00D35ACE"/>
    <w:rsid w:val="00D362D6"/>
    <w:rsid w:val="00D36BDD"/>
    <w:rsid w:val="00D37127"/>
    <w:rsid w:val="00D44BFE"/>
    <w:rsid w:val="00D50B80"/>
    <w:rsid w:val="00D53627"/>
    <w:rsid w:val="00D57945"/>
    <w:rsid w:val="00D6326A"/>
    <w:rsid w:val="00D63582"/>
    <w:rsid w:val="00D643A4"/>
    <w:rsid w:val="00D6781F"/>
    <w:rsid w:val="00D67D97"/>
    <w:rsid w:val="00D70A84"/>
    <w:rsid w:val="00D71308"/>
    <w:rsid w:val="00D75DC1"/>
    <w:rsid w:val="00D77472"/>
    <w:rsid w:val="00D81EBF"/>
    <w:rsid w:val="00D852A8"/>
    <w:rsid w:val="00D93F6A"/>
    <w:rsid w:val="00DA071E"/>
    <w:rsid w:val="00DA2299"/>
    <w:rsid w:val="00DA3FB2"/>
    <w:rsid w:val="00DB3EB2"/>
    <w:rsid w:val="00DB40B0"/>
    <w:rsid w:val="00DC0265"/>
    <w:rsid w:val="00DC0D65"/>
    <w:rsid w:val="00DC3FE8"/>
    <w:rsid w:val="00DC50D1"/>
    <w:rsid w:val="00DC7486"/>
    <w:rsid w:val="00DD096B"/>
    <w:rsid w:val="00DD489D"/>
    <w:rsid w:val="00DE1762"/>
    <w:rsid w:val="00DE47AD"/>
    <w:rsid w:val="00DF424E"/>
    <w:rsid w:val="00DF5CBF"/>
    <w:rsid w:val="00E00D28"/>
    <w:rsid w:val="00E05B16"/>
    <w:rsid w:val="00E0606C"/>
    <w:rsid w:val="00E07DA3"/>
    <w:rsid w:val="00E11318"/>
    <w:rsid w:val="00E122F3"/>
    <w:rsid w:val="00E14627"/>
    <w:rsid w:val="00E15B45"/>
    <w:rsid w:val="00E1686B"/>
    <w:rsid w:val="00E17072"/>
    <w:rsid w:val="00E203E5"/>
    <w:rsid w:val="00E21587"/>
    <w:rsid w:val="00E219DF"/>
    <w:rsid w:val="00E2207E"/>
    <w:rsid w:val="00E27906"/>
    <w:rsid w:val="00E30BD7"/>
    <w:rsid w:val="00E31933"/>
    <w:rsid w:val="00E31C37"/>
    <w:rsid w:val="00E349C8"/>
    <w:rsid w:val="00E37436"/>
    <w:rsid w:val="00E52EDC"/>
    <w:rsid w:val="00E5441A"/>
    <w:rsid w:val="00E5475D"/>
    <w:rsid w:val="00E5688F"/>
    <w:rsid w:val="00E5725D"/>
    <w:rsid w:val="00E6374A"/>
    <w:rsid w:val="00E74ACA"/>
    <w:rsid w:val="00E75459"/>
    <w:rsid w:val="00E76583"/>
    <w:rsid w:val="00E76A47"/>
    <w:rsid w:val="00E772B0"/>
    <w:rsid w:val="00E80C9F"/>
    <w:rsid w:val="00E80EEC"/>
    <w:rsid w:val="00E84E5C"/>
    <w:rsid w:val="00E878B7"/>
    <w:rsid w:val="00E92A5E"/>
    <w:rsid w:val="00E979A0"/>
    <w:rsid w:val="00EA440F"/>
    <w:rsid w:val="00EB14EE"/>
    <w:rsid w:val="00EB1729"/>
    <w:rsid w:val="00EB2C13"/>
    <w:rsid w:val="00EC1FCF"/>
    <w:rsid w:val="00EC446D"/>
    <w:rsid w:val="00EC4FBF"/>
    <w:rsid w:val="00EC7B66"/>
    <w:rsid w:val="00ED1BA6"/>
    <w:rsid w:val="00ED6ED5"/>
    <w:rsid w:val="00EE77DD"/>
    <w:rsid w:val="00EF2C8F"/>
    <w:rsid w:val="00EF5AF2"/>
    <w:rsid w:val="00F02430"/>
    <w:rsid w:val="00F03753"/>
    <w:rsid w:val="00F12491"/>
    <w:rsid w:val="00F131CD"/>
    <w:rsid w:val="00F1355C"/>
    <w:rsid w:val="00F14718"/>
    <w:rsid w:val="00F15DA7"/>
    <w:rsid w:val="00F253F1"/>
    <w:rsid w:val="00F26145"/>
    <w:rsid w:val="00F344A3"/>
    <w:rsid w:val="00F4203B"/>
    <w:rsid w:val="00F50F9A"/>
    <w:rsid w:val="00F5157E"/>
    <w:rsid w:val="00F51AA8"/>
    <w:rsid w:val="00F5608E"/>
    <w:rsid w:val="00F5769F"/>
    <w:rsid w:val="00F62015"/>
    <w:rsid w:val="00F65280"/>
    <w:rsid w:val="00F66AFA"/>
    <w:rsid w:val="00F708B5"/>
    <w:rsid w:val="00F71B7B"/>
    <w:rsid w:val="00F72E50"/>
    <w:rsid w:val="00F72F51"/>
    <w:rsid w:val="00F750CF"/>
    <w:rsid w:val="00F75372"/>
    <w:rsid w:val="00F800A0"/>
    <w:rsid w:val="00F800AC"/>
    <w:rsid w:val="00F82AA3"/>
    <w:rsid w:val="00F8309E"/>
    <w:rsid w:val="00F83BF0"/>
    <w:rsid w:val="00F85F70"/>
    <w:rsid w:val="00F8709C"/>
    <w:rsid w:val="00F93617"/>
    <w:rsid w:val="00F948FA"/>
    <w:rsid w:val="00F96428"/>
    <w:rsid w:val="00FA40EF"/>
    <w:rsid w:val="00FA62F9"/>
    <w:rsid w:val="00FA654E"/>
    <w:rsid w:val="00FA747C"/>
    <w:rsid w:val="00FA7A1B"/>
    <w:rsid w:val="00FB1973"/>
    <w:rsid w:val="00FB4BE7"/>
    <w:rsid w:val="00FB4DF3"/>
    <w:rsid w:val="00FC1B21"/>
    <w:rsid w:val="00FC2B3A"/>
    <w:rsid w:val="00FC3201"/>
    <w:rsid w:val="00FC33B3"/>
    <w:rsid w:val="00FD0694"/>
    <w:rsid w:val="00FD2979"/>
    <w:rsid w:val="00FD2C45"/>
    <w:rsid w:val="00FD40BB"/>
    <w:rsid w:val="00FD5F2B"/>
    <w:rsid w:val="00FE0311"/>
    <w:rsid w:val="00FE231E"/>
    <w:rsid w:val="00FE5998"/>
    <w:rsid w:val="00FE6FEF"/>
    <w:rsid w:val="00FF0103"/>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72EE0"/>
  <w15:docId w15:val="{6F1E8C9D-F4CF-479A-A4AF-CE69AC4C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037090"/>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318">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ky\Documents\Unity%20Games\TAGaming\BukuStuff\%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3199</TotalTime>
  <Pages>29</Pages>
  <Words>6595</Words>
  <Characters>37593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dc:creator>
  <cp:keywords/>
  <dc:description/>
  <cp:lastModifiedBy>Lukky Hariyanto</cp:lastModifiedBy>
  <cp:revision>60</cp:revision>
  <cp:lastPrinted>2023-09-22T15:20:00Z</cp:lastPrinted>
  <dcterms:created xsi:type="dcterms:W3CDTF">2023-03-27T07:31:00Z</dcterms:created>
  <dcterms:modified xsi:type="dcterms:W3CDTF">2023-10-01T09:37:00Z</dcterms:modified>
</cp:coreProperties>
</file>