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AB54A7" w14:textId="77777777" w:rsidR="00082B39" w:rsidRDefault="00082B39" w:rsidP="00082B39">
      <w:pPr>
        <w:pStyle w:val="STTSJudulBab"/>
      </w:pPr>
      <w:r>
        <w:t>BAB IX</w:t>
      </w:r>
    </w:p>
    <w:p w14:paraId="4BDB7896" w14:textId="77777777" w:rsidR="00082B39" w:rsidRDefault="00082B39" w:rsidP="00082B39">
      <w:pPr>
        <w:pStyle w:val="STTSJudulBab"/>
      </w:pPr>
      <w:r>
        <w:t>PENUTUP</w:t>
      </w:r>
    </w:p>
    <w:p w14:paraId="3DADFE3D" w14:textId="77777777" w:rsidR="00082B39" w:rsidRDefault="00082B39" w:rsidP="00082B39">
      <w:pPr>
        <w:pStyle w:val="STTSJudulBab"/>
      </w:pPr>
    </w:p>
    <w:p w14:paraId="56FF4BA4" w14:textId="77777777" w:rsidR="00082B39" w:rsidRDefault="00082B39" w:rsidP="00082B39">
      <w:pPr>
        <w:pStyle w:val="STTSJudulSubBab"/>
        <w:numPr>
          <w:ilvl w:val="0"/>
          <w:numId w:val="13"/>
        </w:numPr>
        <w:ind w:left="709" w:hanging="709"/>
      </w:pPr>
      <w:r>
        <w:t>Kesimpulan</w:t>
      </w:r>
    </w:p>
    <w:p w14:paraId="1B05B87C" w14:textId="6FE1E158" w:rsidR="00082B39" w:rsidRDefault="00082B39" w:rsidP="00082B39">
      <w:r>
        <w:t>Beberapa poin masalah utama dari level – level yang dibuat secara manual adalah jumlah usaha dan waktu yang diperlukan untuk membuat level tersebut. Semua itu telah ditetapkan di awal buku, dengan latar belakang tersebut tujuan dari tugas akhir ini adalah untuk membuat sebuah game yang menggunakan Procedural Map Generation</w:t>
      </w:r>
      <w:r w:rsidR="00C85C3F">
        <w:t>. Yaitu</w:t>
      </w:r>
      <w:r>
        <w:t xml:space="preserve"> sebuah metode dimana sebuah algoritma membuat </w:t>
      </w:r>
      <w:r w:rsidR="00C85C3F">
        <w:t>Map</w:t>
      </w:r>
      <w:r>
        <w:t xml:space="preserve"> sehingga para desainer level hanya perlu berusaha dalam membuat sebuah algoritma yang dapat membuat level – level yang bagus.</w:t>
      </w:r>
    </w:p>
    <w:p w14:paraId="458321B9" w14:textId="054D8D16" w:rsidR="00082B39" w:rsidRDefault="00082B39" w:rsidP="00082B39">
      <w:r>
        <w:t xml:space="preserve">Menggunakan Unity, </w:t>
      </w:r>
      <w:r w:rsidR="00217ABC">
        <w:t>dibuat</w:t>
      </w:r>
      <w:r>
        <w:t xml:space="preserve"> sebuah game untuk membuat sebuah Procedural Map Generation </w:t>
      </w:r>
      <w:r w:rsidR="00C85C3F">
        <w:t>dengan implementasi</w:t>
      </w:r>
      <w:r>
        <w:t xml:space="preserve"> algoritma genetik</w:t>
      </w:r>
      <w:r w:rsidR="00C85C3F">
        <w:t xml:space="preserve"> bagi</w:t>
      </w:r>
      <w:r>
        <w:t xml:space="preserve"> Game Splatted</w:t>
      </w:r>
      <w:r w:rsidR="00C85C3F">
        <w:t>.</w:t>
      </w:r>
      <w:r>
        <w:t xml:space="preserve"> </w:t>
      </w:r>
      <w:r w:rsidR="00C85C3F">
        <w:t>Splatted</w:t>
      </w:r>
      <w:r>
        <w:t xml:space="preserve"> adalah sebuah game 5v5 dimana kedua tim bertarung untuk mencari poin sebanyak banyaknya dengan melakukan perang salju dengan tim lawan. Setelah membuat game dan meminta teman – teman untuk mencoba game ini, didapat hasil bila mayoritas dari teman – teman yang memainkan Splatted merasa cukup puas dengan level yang dibuat oleh algoritma genetik.</w:t>
      </w:r>
    </w:p>
    <w:p w14:paraId="52B18448" w14:textId="2642C14E" w:rsidR="00082B39" w:rsidRDefault="00082B39" w:rsidP="00082B39">
      <w:r>
        <w:t>Dengan hasil ini, disimpulkan bila algoritma genetik merupakan sebuah algoritma yang efektif untuk membuat sebuah level sebagai sebuah pilihan yang  tidak kalah bagusnya dengan algoritma</w:t>
      </w:r>
      <w:r w:rsidR="00217ABC">
        <w:t>-</w:t>
      </w:r>
      <w:r>
        <w:t>algoritma Procedural Map Generation lainnya apabila dipakai dengan baik. Dengan ini bisa diharapkan bila potensi algoritma genetik dapat disadari dan dipertimbangkan oleh para desainer – desainer level yang memerlukan level yang bervariasi.</w:t>
      </w:r>
    </w:p>
    <w:p w14:paraId="7F2CA255" w14:textId="77777777" w:rsidR="00082B39" w:rsidRDefault="00082B39" w:rsidP="00082B39"/>
    <w:p w14:paraId="6E5C9176" w14:textId="77777777" w:rsidR="00082B39" w:rsidRDefault="00082B39" w:rsidP="00082B39">
      <w:pPr>
        <w:pStyle w:val="STTSJudulSubBab"/>
        <w:numPr>
          <w:ilvl w:val="0"/>
          <w:numId w:val="13"/>
        </w:numPr>
        <w:ind w:left="709" w:hanging="709"/>
      </w:pPr>
      <w:r>
        <w:t>Saran</w:t>
      </w:r>
    </w:p>
    <w:p w14:paraId="70453BFF" w14:textId="0E094300" w:rsidR="00082B39" w:rsidRDefault="00082B39" w:rsidP="00082B39">
      <w:r>
        <w:t xml:space="preserve">Lalu untuk saran bagi yang ingin mencoba membuat sebuah game dengan Procedural Map Generation seperti ini, terdapat beberapa saran agar kesalahan yang </w:t>
      </w:r>
      <w:r w:rsidR="00217ABC">
        <w:t>di</w:t>
      </w:r>
      <w:r>
        <w:t>buat</w:t>
      </w:r>
      <w:r w:rsidR="00217ABC">
        <w:t xml:space="preserve"> disini</w:t>
      </w:r>
      <w:r>
        <w:t xml:space="preserve"> tidak diulangi dan bisa dihindari. Berikut adalah saran – saran yang bisa diterapkan : </w:t>
      </w:r>
    </w:p>
    <w:p w14:paraId="2B1BA7A4" w14:textId="77777777" w:rsidR="00082B39" w:rsidRDefault="00082B39" w:rsidP="00082B39">
      <w:pPr>
        <w:pStyle w:val="ListParagraph"/>
        <w:numPr>
          <w:ilvl w:val="0"/>
          <w:numId w:val="12"/>
        </w:numPr>
        <w:ind w:left="425" w:hanging="425"/>
      </w:pPr>
      <w:r>
        <w:lastRenderedPageBreak/>
        <w:t>Class dan Abstract Class itu penting</w:t>
      </w:r>
    </w:p>
    <w:p w14:paraId="5EFAF7BF" w14:textId="77777777" w:rsidR="00082B39" w:rsidRDefault="00082B39" w:rsidP="00082B39">
      <w:pPr>
        <w:ind w:left="425" w:firstLine="0"/>
      </w:pPr>
      <w:r>
        <w:t>Bila dimiliki beberapa obyek yang mirip gunakan Class atau Abstract Class, seperti fitness disini akan jauh lebih susah diolah tanpa Abstract Class.</w:t>
      </w:r>
    </w:p>
    <w:p w14:paraId="5CFF4AED" w14:textId="77777777" w:rsidR="00082B39" w:rsidRDefault="00082B39" w:rsidP="00082B39">
      <w:pPr>
        <w:pStyle w:val="ListParagraph"/>
        <w:numPr>
          <w:ilvl w:val="0"/>
          <w:numId w:val="12"/>
        </w:numPr>
        <w:ind w:left="426" w:hanging="426"/>
      </w:pPr>
      <w:r>
        <w:t>Pertimbangkan untuk men-debug sekali setelah fitur baru selesai</w:t>
      </w:r>
    </w:p>
    <w:p w14:paraId="48EA5F8E" w14:textId="77777777" w:rsidR="00082B39" w:rsidRDefault="00082B39" w:rsidP="00082B39">
      <w:pPr>
        <w:ind w:left="426" w:firstLine="0"/>
      </w:pPr>
      <w:r>
        <w:t>Ini dilakukan agar apabila sebuah fitur ditemukan memiliki bug, bisa ditemukan bug – bug baru yang bisa mempersusah proses debug, sehingga bila selesai dilakukan sebuah fungsi yang rumit, lakukan debug beberapa kali untuk menyelamatkan diri anda di masa depan hari – hari penuh pusing.</w:t>
      </w:r>
    </w:p>
    <w:p w14:paraId="6260B548" w14:textId="77777777" w:rsidR="00082B39" w:rsidRDefault="00082B39" w:rsidP="00082B39">
      <w:pPr>
        <w:pStyle w:val="ListParagraph"/>
        <w:numPr>
          <w:ilvl w:val="0"/>
          <w:numId w:val="12"/>
        </w:numPr>
        <w:ind w:left="426" w:hanging="426"/>
      </w:pPr>
      <w:r>
        <w:t>Buat prototype / ide sebuah game dan minta pendapat</w:t>
      </w:r>
    </w:p>
    <w:p w14:paraId="33177E2C" w14:textId="77777777" w:rsidR="00082B39" w:rsidRDefault="00082B39" w:rsidP="00082B39">
      <w:pPr>
        <w:ind w:left="426" w:firstLine="0"/>
      </w:pPr>
      <w:r>
        <w:t>Untuk membuat sebuah game, anda harus membuat prototype singkat dengan aset – aset sederhana dan meminta pendapat dari teman – teman anda, mungkin game anda secara mekanik tidak seru tetapi anda sudah terlalu banyak memasukkan usaha terhadap game ini untuk membuang game tersebut secara cuma – cuma.</w:t>
      </w:r>
    </w:p>
    <w:p w14:paraId="275030DB" w14:textId="77777777" w:rsidR="00082B39" w:rsidRDefault="00082B39" w:rsidP="00082B39">
      <w:pPr>
        <w:pStyle w:val="ListParagraph"/>
        <w:numPr>
          <w:ilvl w:val="0"/>
          <w:numId w:val="12"/>
        </w:numPr>
        <w:ind w:left="426" w:hanging="426"/>
      </w:pPr>
      <w:r>
        <w:t>Buatlah apa yang anda suka</w:t>
      </w:r>
    </w:p>
    <w:p w14:paraId="4A6F175A" w14:textId="77777777" w:rsidR="00082B39" w:rsidRDefault="00082B39" w:rsidP="00082B39">
      <w:pPr>
        <w:pStyle w:val="ListParagraph"/>
        <w:ind w:left="426" w:firstLine="0"/>
      </w:pPr>
      <w:r>
        <w:t>Untuk saran yang terakhir ini hanyalah pendapat pribadi, tetapi bila anda ingin sesuatu, maka berikan usaha untuk mendapat sesuatu itu. Seperti bila anda ingin menjadi sebuah illustrator, maka mulailah menggambar meskipun anda tidak bisa. Pada akhirnya meskipun anda mungkin tidak menjadi illustrator profesional, anda bisa melakukan itu sebagai hobi dan terus berkembang menjadi apa yang anda inginkan.</w:t>
      </w:r>
    </w:p>
    <w:p w14:paraId="22DFB0B6" w14:textId="77777777" w:rsidR="00082B39" w:rsidRDefault="00082B39" w:rsidP="00082B39">
      <w:pPr>
        <w:pStyle w:val="ListParagraph"/>
        <w:ind w:left="426" w:firstLine="0"/>
      </w:pPr>
    </w:p>
    <w:p w14:paraId="7A8B07DC" w14:textId="0CDB9691" w:rsidR="00082B39" w:rsidRDefault="00082B39" w:rsidP="00082B39">
      <w:pPr>
        <w:pStyle w:val="ListParagraph"/>
        <w:ind w:left="426" w:firstLine="0"/>
      </w:pPr>
      <w:r>
        <w:t>Itu saja kata</w:t>
      </w:r>
      <w:r w:rsidR="00C85C3F">
        <w:t>-</w:t>
      </w:r>
      <w:r>
        <w:t xml:space="preserve">kata </w:t>
      </w:r>
      <w:r w:rsidR="00C85C3F">
        <w:t>yang ingin diucapkan</w:t>
      </w:r>
      <w:r>
        <w:t xml:space="preserve">, sekian dan terima kasih banyak  </w:t>
      </w:r>
    </w:p>
    <w:p w14:paraId="26D96981" w14:textId="2E2FB0BC" w:rsidR="00082B39" w:rsidRDefault="00082B39">
      <w:pPr>
        <w:spacing w:line="240" w:lineRule="auto"/>
        <w:ind w:firstLine="0"/>
        <w:jc w:val="left"/>
      </w:pPr>
      <w:r>
        <w:br w:type="page"/>
      </w:r>
    </w:p>
    <w:p w14:paraId="2606D36D" w14:textId="77777777" w:rsidR="00082B39" w:rsidRDefault="00082B39" w:rsidP="00082B39">
      <w:pPr>
        <w:pStyle w:val="STTSJudulBab"/>
      </w:pPr>
      <w:r>
        <w:lastRenderedPageBreak/>
        <w:t>DAFTAR PUSTAKA</w:t>
      </w:r>
    </w:p>
    <w:p w14:paraId="6EE9B29E" w14:textId="77777777" w:rsidR="00082B39" w:rsidRPr="007B3E62" w:rsidRDefault="00082B39" w:rsidP="00082B39">
      <w:pPr>
        <w:pStyle w:val="STTSDarftarPustakaNormal"/>
        <w:spacing w:line="360" w:lineRule="auto"/>
        <w:rPr>
          <w:noProof/>
          <w:sz w:val="32"/>
          <w:szCs w:val="32"/>
        </w:rPr>
      </w:pPr>
    </w:p>
    <w:p w14:paraId="1676562E" w14:textId="77777777" w:rsidR="00082B39" w:rsidRDefault="00082B39" w:rsidP="00082B39">
      <w:pPr>
        <w:pStyle w:val="STTSDarftarPustakaNormal"/>
        <w:jc w:val="both"/>
        <w:rPr>
          <w:noProof/>
        </w:rPr>
      </w:pPr>
      <w:r w:rsidRPr="001E16F2">
        <w:rPr>
          <w:noProof/>
        </w:rPr>
        <w:t>Barriga, Nicholas A. 2018. Short Introduction to Procedural Content Generation Algorithms for Videogames. Chile : University of Talca</w:t>
      </w:r>
    </w:p>
    <w:p w14:paraId="54D4E313" w14:textId="77777777" w:rsidR="00082B39" w:rsidRPr="00424F4C" w:rsidRDefault="00082B39" w:rsidP="00082B39">
      <w:pPr>
        <w:pStyle w:val="STTSDarftarPustakaNormal"/>
        <w:jc w:val="both"/>
        <w:rPr>
          <w:noProof/>
        </w:rPr>
      </w:pPr>
    </w:p>
    <w:p w14:paraId="06182ADF" w14:textId="77777777" w:rsidR="00082B39" w:rsidRDefault="00082B39" w:rsidP="00082B39">
      <w:pPr>
        <w:pStyle w:val="STTSDarftarPustakaNormal"/>
        <w:jc w:val="both"/>
        <w:rPr>
          <w:noProof/>
        </w:rPr>
      </w:pPr>
      <w:r w:rsidRPr="001E16F2">
        <w:rPr>
          <w:noProof/>
        </w:rPr>
        <w:t>Pereira ,Leonardo et. All. 2014 A multi-population genetic algorithm for procedural generation of levels for platform games. Sao Carles : Conference Paper</w:t>
      </w:r>
    </w:p>
    <w:p w14:paraId="68314DC1" w14:textId="77777777" w:rsidR="00082B39" w:rsidRPr="00424F4C" w:rsidRDefault="00082B39" w:rsidP="00082B39">
      <w:pPr>
        <w:pStyle w:val="STTSDarftarPustakaNormal"/>
        <w:jc w:val="both"/>
        <w:rPr>
          <w:noProof/>
        </w:rPr>
      </w:pPr>
    </w:p>
    <w:p w14:paraId="4680CD6A" w14:textId="77777777" w:rsidR="00082B39" w:rsidRDefault="00082B39" w:rsidP="00082B39">
      <w:pPr>
        <w:pStyle w:val="STTSDarftarPustakaNormal"/>
        <w:jc w:val="both"/>
        <w:rPr>
          <w:noProof/>
        </w:rPr>
      </w:pPr>
      <w:r w:rsidRPr="001E16F2">
        <w:rPr>
          <w:noProof/>
        </w:rPr>
        <w:t xml:space="preserve">Swain ,Ranjita et. All. 2012 Test Case Generation Based on State Machine Diagram. Allahabad : Conference </w:t>
      </w:r>
      <w:r>
        <w:rPr>
          <w:noProof/>
        </w:rPr>
        <w:t>Paper</w:t>
      </w:r>
    </w:p>
    <w:p w14:paraId="56552F5A" w14:textId="77777777" w:rsidR="00082B39" w:rsidRDefault="00082B39" w:rsidP="00082B39">
      <w:pPr>
        <w:pStyle w:val="STTSDarftarPustakaNormal"/>
        <w:jc w:val="both"/>
        <w:rPr>
          <w:noProof/>
        </w:rPr>
      </w:pPr>
    </w:p>
    <w:p w14:paraId="1D06735A" w14:textId="77777777" w:rsidR="00082B39" w:rsidRDefault="00082B39" w:rsidP="00082B39">
      <w:pPr>
        <w:pStyle w:val="STTSDarftarPustakaNormal"/>
        <w:jc w:val="both"/>
        <w:rPr>
          <w:noProof/>
        </w:rPr>
      </w:pPr>
      <w:r w:rsidRPr="001E16F2">
        <w:rPr>
          <w:noProof/>
        </w:rPr>
        <w:t>Cotta, Carlos et. All. 2012. Procedural Map Generation for a RTS Game. Spain : University of Malaga</w:t>
      </w:r>
    </w:p>
    <w:p w14:paraId="1B840D81" w14:textId="77777777" w:rsidR="00082B39" w:rsidRDefault="00082B39" w:rsidP="00082B39">
      <w:pPr>
        <w:pStyle w:val="STTSDarftarPustakaNormal"/>
        <w:jc w:val="both"/>
        <w:rPr>
          <w:noProof/>
        </w:rPr>
      </w:pPr>
    </w:p>
    <w:p w14:paraId="3406BE1E" w14:textId="77777777" w:rsidR="00082B39" w:rsidRDefault="00082B39" w:rsidP="00082B39">
      <w:pPr>
        <w:pStyle w:val="STTSDarftarPustakaNormal"/>
        <w:jc w:val="both"/>
        <w:rPr>
          <w:noProof/>
        </w:rPr>
      </w:pPr>
      <w:r w:rsidRPr="001E16F2">
        <w:rPr>
          <w:noProof/>
        </w:rPr>
        <w:t>Candra, Ade et All. 2021. Application of A-Star Algorithm on Pathfinding Game. Indonesia : Universitas Sumatera Utara</w:t>
      </w:r>
    </w:p>
    <w:p w14:paraId="01B85DD8" w14:textId="77777777" w:rsidR="00082B39" w:rsidRDefault="00082B39" w:rsidP="00082B39">
      <w:pPr>
        <w:pStyle w:val="STTSDarftarPustakaNormal"/>
        <w:jc w:val="both"/>
        <w:rPr>
          <w:noProof/>
        </w:rPr>
      </w:pPr>
    </w:p>
    <w:p w14:paraId="18F4CBE3" w14:textId="77777777" w:rsidR="00082B39" w:rsidRDefault="00082B39" w:rsidP="00082B39">
      <w:pPr>
        <w:pStyle w:val="STTSDarftarPustakaNormal"/>
        <w:jc w:val="both"/>
        <w:rPr>
          <w:noProof/>
        </w:rPr>
      </w:pPr>
      <w:r w:rsidRPr="001E16F2">
        <w:rPr>
          <w:noProof/>
        </w:rPr>
        <w:t>Haldurai, L. et All. 2016. Behavior Trees for Computer Games. Coimbatore : Kongunadu Arts and Science College</w:t>
      </w:r>
    </w:p>
    <w:p w14:paraId="023E8196" w14:textId="77777777" w:rsidR="00082B39" w:rsidRDefault="00082B39" w:rsidP="00082B39">
      <w:pPr>
        <w:pStyle w:val="STTSJudulBab"/>
        <w:jc w:val="both"/>
      </w:pPr>
    </w:p>
    <w:p w14:paraId="32FE11DD" w14:textId="77777777" w:rsidR="00082B39" w:rsidRDefault="00082B39" w:rsidP="00082B39">
      <w:pPr>
        <w:pStyle w:val="STTSJudulBab"/>
        <w:jc w:val="both"/>
      </w:pPr>
    </w:p>
    <w:p w14:paraId="769BFAA1" w14:textId="54C4E28C" w:rsidR="00082B39" w:rsidRDefault="00082B39">
      <w:pPr>
        <w:spacing w:line="240" w:lineRule="auto"/>
        <w:ind w:firstLine="0"/>
        <w:jc w:val="left"/>
      </w:pPr>
      <w:r>
        <w:br w:type="page"/>
      </w:r>
    </w:p>
    <w:p w14:paraId="248A6219" w14:textId="77777777" w:rsidR="00082B39" w:rsidRDefault="00082B39" w:rsidP="00082B39">
      <w:pPr>
        <w:pStyle w:val="STTSJudulBab"/>
      </w:pPr>
      <w:r>
        <w:lastRenderedPageBreak/>
        <w:t>RIWAYAT HIDUP</w:t>
      </w:r>
    </w:p>
    <w:p w14:paraId="6BE2220F" w14:textId="77777777" w:rsidR="00082B39" w:rsidRDefault="00082B39" w:rsidP="00082B39">
      <w:pPr>
        <w:pStyle w:val="STTSJudulBab"/>
      </w:pPr>
    </w:p>
    <w:p w14:paraId="5D419681" w14:textId="77777777" w:rsidR="00082B39" w:rsidRDefault="00082B39" w:rsidP="00082B39">
      <w:pPr>
        <w:pStyle w:val="STTSJudulBab"/>
      </w:pPr>
      <w:r>
        <w:rPr>
          <w:noProof/>
        </w:rPr>
        <w:drawing>
          <wp:anchor distT="0" distB="0" distL="114300" distR="114300" simplePos="0" relativeHeight="251659264" behindDoc="0" locked="0" layoutInCell="1" allowOverlap="1" wp14:anchorId="45306DBA" wp14:editId="6DEE43B9">
            <wp:simplePos x="0" y="0"/>
            <wp:positionH relativeFrom="margin">
              <wp:posOffset>0</wp:posOffset>
            </wp:positionH>
            <wp:positionV relativeFrom="page">
              <wp:posOffset>2589530</wp:posOffset>
            </wp:positionV>
            <wp:extent cx="1584325" cy="2112645"/>
            <wp:effectExtent l="0" t="0" r="0" b="0"/>
            <wp:wrapSquare wrapText="bothSides"/>
            <wp:docPr id="1160589516" name="Picture 1160589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589516" name="Picture 1160589516"/>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84325" cy="2112645"/>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23"/>
        <w:gridCol w:w="296"/>
        <w:gridCol w:w="3026"/>
      </w:tblGrid>
      <w:tr w:rsidR="00082B39" w:rsidRPr="00A54D25" w14:paraId="44FDEBBE" w14:textId="77777777" w:rsidTr="00F25ABC">
        <w:trPr>
          <w:trHeight w:val="180"/>
        </w:trPr>
        <w:tc>
          <w:tcPr>
            <w:tcW w:w="1923" w:type="dxa"/>
          </w:tcPr>
          <w:p w14:paraId="3837B2D9" w14:textId="77777777" w:rsidR="00082B39" w:rsidRPr="00A54D25" w:rsidRDefault="00082B39" w:rsidP="00F25ABC">
            <w:pPr>
              <w:pStyle w:val="STTSJudulBab"/>
              <w:ind w:left="-818" w:firstLine="818"/>
              <w:jc w:val="left"/>
              <w:rPr>
                <w:sz w:val="24"/>
                <w:szCs w:val="24"/>
              </w:rPr>
            </w:pPr>
          </w:p>
        </w:tc>
        <w:tc>
          <w:tcPr>
            <w:tcW w:w="296" w:type="dxa"/>
          </w:tcPr>
          <w:p w14:paraId="4BD4FC75" w14:textId="77777777" w:rsidR="00082B39" w:rsidRPr="00A54D25" w:rsidRDefault="00082B39" w:rsidP="00F25ABC">
            <w:pPr>
              <w:pStyle w:val="STTSJudulBab"/>
              <w:jc w:val="left"/>
              <w:rPr>
                <w:sz w:val="24"/>
                <w:szCs w:val="24"/>
              </w:rPr>
            </w:pPr>
          </w:p>
        </w:tc>
        <w:tc>
          <w:tcPr>
            <w:tcW w:w="3026" w:type="dxa"/>
          </w:tcPr>
          <w:p w14:paraId="44E5F53D" w14:textId="77777777" w:rsidR="00082B39" w:rsidRPr="00A54D25" w:rsidRDefault="00082B39" w:rsidP="00F25ABC">
            <w:pPr>
              <w:pStyle w:val="STTSJudulBab"/>
              <w:jc w:val="left"/>
              <w:rPr>
                <w:sz w:val="24"/>
                <w:szCs w:val="24"/>
              </w:rPr>
            </w:pPr>
          </w:p>
        </w:tc>
      </w:tr>
      <w:tr w:rsidR="00082B39" w:rsidRPr="00A54D25" w14:paraId="5DD247DD" w14:textId="77777777" w:rsidTr="00F25ABC">
        <w:trPr>
          <w:trHeight w:val="79"/>
        </w:trPr>
        <w:tc>
          <w:tcPr>
            <w:tcW w:w="1923" w:type="dxa"/>
          </w:tcPr>
          <w:p w14:paraId="5C49B5E8" w14:textId="77777777" w:rsidR="00082B39" w:rsidRPr="00A54D25" w:rsidRDefault="00082B39" w:rsidP="00F25ABC">
            <w:pPr>
              <w:pStyle w:val="STTSJudulBab"/>
              <w:jc w:val="left"/>
              <w:rPr>
                <w:sz w:val="24"/>
                <w:szCs w:val="24"/>
              </w:rPr>
            </w:pPr>
          </w:p>
        </w:tc>
        <w:tc>
          <w:tcPr>
            <w:tcW w:w="296" w:type="dxa"/>
          </w:tcPr>
          <w:p w14:paraId="12D475FA" w14:textId="77777777" w:rsidR="00082B39" w:rsidRPr="00A54D25" w:rsidRDefault="00082B39" w:rsidP="00F25ABC">
            <w:pPr>
              <w:pStyle w:val="STTSJudulBab"/>
              <w:jc w:val="left"/>
              <w:rPr>
                <w:sz w:val="24"/>
                <w:szCs w:val="24"/>
              </w:rPr>
            </w:pPr>
          </w:p>
        </w:tc>
        <w:tc>
          <w:tcPr>
            <w:tcW w:w="3026" w:type="dxa"/>
          </w:tcPr>
          <w:p w14:paraId="7BBEB27C" w14:textId="77777777" w:rsidR="00082B39" w:rsidRPr="00A54D25" w:rsidRDefault="00082B39" w:rsidP="00F25ABC">
            <w:pPr>
              <w:pStyle w:val="STTSJudulBab"/>
              <w:jc w:val="left"/>
              <w:rPr>
                <w:sz w:val="24"/>
                <w:szCs w:val="24"/>
              </w:rPr>
            </w:pPr>
          </w:p>
        </w:tc>
      </w:tr>
      <w:tr w:rsidR="00082B39" w:rsidRPr="00A54D25" w14:paraId="594611C9" w14:textId="77777777" w:rsidTr="00F25ABC">
        <w:tc>
          <w:tcPr>
            <w:tcW w:w="1923" w:type="dxa"/>
          </w:tcPr>
          <w:p w14:paraId="671BDD32" w14:textId="77777777" w:rsidR="00082B39" w:rsidRPr="00A54D25" w:rsidRDefault="00082B39" w:rsidP="00F25ABC">
            <w:pPr>
              <w:pStyle w:val="STTSJudulBab"/>
              <w:jc w:val="left"/>
              <w:rPr>
                <w:sz w:val="24"/>
                <w:szCs w:val="24"/>
              </w:rPr>
            </w:pPr>
            <w:r w:rsidRPr="00A54D25">
              <w:rPr>
                <w:sz w:val="24"/>
                <w:szCs w:val="24"/>
              </w:rPr>
              <w:t>Nama</w:t>
            </w:r>
          </w:p>
        </w:tc>
        <w:tc>
          <w:tcPr>
            <w:tcW w:w="296" w:type="dxa"/>
          </w:tcPr>
          <w:p w14:paraId="3301C74B" w14:textId="77777777" w:rsidR="00082B39" w:rsidRPr="00A54D25" w:rsidRDefault="00082B39" w:rsidP="00F25ABC">
            <w:pPr>
              <w:pStyle w:val="STTSJudulBab"/>
              <w:jc w:val="left"/>
              <w:rPr>
                <w:sz w:val="24"/>
                <w:szCs w:val="24"/>
              </w:rPr>
            </w:pPr>
            <w:r>
              <w:rPr>
                <w:sz w:val="24"/>
                <w:szCs w:val="24"/>
              </w:rPr>
              <w:t>:</w:t>
            </w:r>
          </w:p>
        </w:tc>
        <w:tc>
          <w:tcPr>
            <w:tcW w:w="3026" w:type="dxa"/>
          </w:tcPr>
          <w:p w14:paraId="664752F3" w14:textId="77777777" w:rsidR="00082B39" w:rsidRPr="00A54D25" w:rsidRDefault="00082B39" w:rsidP="00F25ABC">
            <w:pPr>
              <w:pStyle w:val="STTSJudulBab"/>
              <w:jc w:val="left"/>
              <w:rPr>
                <w:sz w:val="24"/>
                <w:szCs w:val="24"/>
              </w:rPr>
            </w:pPr>
            <w:r>
              <w:rPr>
                <w:b w:val="0"/>
                <w:bCs/>
                <w:sz w:val="24"/>
                <w:szCs w:val="24"/>
              </w:rPr>
              <w:t>Lukky Hariyanto</w:t>
            </w:r>
          </w:p>
        </w:tc>
      </w:tr>
      <w:tr w:rsidR="00082B39" w:rsidRPr="00A54D25" w14:paraId="19C2E004" w14:textId="77777777" w:rsidTr="00F25ABC">
        <w:tc>
          <w:tcPr>
            <w:tcW w:w="1923" w:type="dxa"/>
          </w:tcPr>
          <w:p w14:paraId="7025403B" w14:textId="77777777" w:rsidR="00082B39" w:rsidRPr="00A54D25" w:rsidRDefault="00082B39" w:rsidP="00F25ABC">
            <w:pPr>
              <w:pStyle w:val="STTSJudulBab"/>
              <w:jc w:val="left"/>
              <w:rPr>
                <w:sz w:val="24"/>
                <w:szCs w:val="24"/>
              </w:rPr>
            </w:pPr>
            <w:r>
              <w:rPr>
                <w:sz w:val="24"/>
                <w:szCs w:val="24"/>
              </w:rPr>
              <w:t>Alamat Asal</w:t>
            </w:r>
          </w:p>
        </w:tc>
        <w:tc>
          <w:tcPr>
            <w:tcW w:w="296" w:type="dxa"/>
          </w:tcPr>
          <w:p w14:paraId="601E0D12" w14:textId="77777777" w:rsidR="00082B39" w:rsidRPr="00A54D25" w:rsidRDefault="00082B39" w:rsidP="00F25ABC">
            <w:pPr>
              <w:pStyle w:val="STTSJudulBab"/>
              <w:jc w:val="left"/>
              <w:rPr>
                <w:sz w:val="24"/>
                <w:szCs w:val="24"/>
              </w:rPr>
            </w:pPr>
            <w:r>
              <w:rPr>
                <w:sz w:val="24"/>
                <w:szCs w:val="24"/>
              </w:rPr>
              <w:t>:</w:t>
            </w:r>
          </w:p>
        </w:tc>
        <w:tc>
          <w:tcPr>
            <w:tcW w:w="3026" w:type="dxa"/>
          </w:tcPr>
          <w:p w14:paraId="7BE84C45" w14:textId="77777777" w:rsidR="00082B39" w:rsidRPr="00A54D25" w:rsidRDefault="00082B39" w:rsidP="00F25ABC">
            <w:pPr>
              <w:pStyle w:val="STTSJudulBab"/>
              <w:jc w:val="left"/>
              <w:rPr>
                <w:sz w:val="24"/>
                <w:szCs w:val="24"/>
              </w:rPr>
            </w:pPr>
            <w:r>
              <w:rPr>
                <w:b w:val="0"/>
                <w:bCs/>
                <w:sz w:val="24"/>
                <w:szCs w:val="24"/>
              </w:rPr>
              <w:t>Jl. Tambak Segaran nomor 55, Surabaya</w:t>
            </w:r>
          </w:p>
        </w:tc>
      </w:tr>
      <w:tr w:rsidR="00082B39" w:rsidRPr="00A54D25" w14:paraId="7A9E179A" w14:textId="77777777" w:rsidTr="00F25ABC">
        <w:tc>
          <w:tcPr>
            <w:tcW w:w="1923" w:type="dxa"/>
          </w:tcPr>
          <w:p w14:paraId="6418B11F" w14:textId="77777777" w:rsidR="00082B39" w:rsidRPr="00A54D25" w:rsidRDefault="00082B39" w:rsidP="00F25ABC">
            <w:pPr>
              <w:pStyle w:val="STTSJudulBab"/>
              <w:jc w:val="left"/>
              <w:rPr>
                <w:sz w:val="24"/>
                <w:szCs w:val="24"/>
              </w:rPr>
            </w:pPr>
            <w:r>
              <w:rPr>
                <w:sz w:val="24"/>
                <w:szCs w:val="24"/>
              </w:rPr>
              <w:t>Tempat/Tanggal Lahir</w:t>
            </w:r>
          </w:p>
        </w:tc>
        <w:tc>
          <w:tcPr>
            <w:tcW w:w="296" w:type="dxa"/>
          </w:tcPr>
          <w:p w14:paraId="224FF0E5" w14:textId="77777777" w:rsidR="00082B39" w:rsidRPr="00A54D25" w:rsidRDefault="00082B39" w:rsidP="00F25ABC">
            <w:pPr>
              <w:pStyle w:val="STTSJudulBab"/>
              <w:jc w:val="left"/>
              <w:rPr>
                <w:sz w:val="24"/>
                <w:szCs w:val="24"/>
              </w:rPr>
            </w:pPr>
            <w:r>
              <w:rPr>
                <w:sz w:val="24"/>
                <w:szCs w:val="24"/>
              </w:rPr>
              <w:t>:</w:t>
            </w:r>
          </w:p>
        </w:tc>
        <w:tc>
          <w:tcPr>
            <w:tcW w:w="3026" w:type="dxa"/>
          </w:tcPr>
          <w:p w14:paraId="6FD9339E" w14:textId="77777777" w:rsidR="00082B39" w:rsidRPr="00A54D25" w:rsidRDefault="00082B39" w:rsidP="00F25ABC">
            <w:pPr>
              <w:pStyle w:val="STTSJudulBab"/>
              <w:jc w:val="left"/>
              <w:rPr>
                <w:b w:val="0"/>
                <w:bCs/>
                <w:sz w:val="24"/>
                <w:szCs w:val="24"/>
              </w:rPr>
            </w:pPr>
            <w:r>
              <w:rPr>
                <w:b w:val="0"/>
                <w:bCs/>
                <w:sz w:val="24"/>
                <w:szCs w:val="24"/>
              </w:rPr>
              <w:t>Surabaya</w:t>
            </w:r>
            <w:r w:rsidRPr="00A54D25">
              <w:rPr>
                <w:b w:val="0"/>
                <w:bCs/>
                <w:sz w:val="24"/>
                <w:szCs w:val="24"/>
              </w:rPr>
              <w:t xml:space="preserve">, </w:t>
            </w:r>
            <w:r>
              <w:rPr>
                <w:b w:val="0"/>
                <w:bCs/>
                <w:sz w:val="24"/>
                <w:szCs w:val="24"/>
              </w:rPr>
              <w:t>22</w:t>
            </w:r>
            <w:r w:rsidRPr="00A54D25">
              <w:rPr>
                <w:b w:val="0"/>
                <w:bCs/>
                <w:sz w:val="24"/>
                <w:szCs w:val="24"/>
              </w:rPr>
              <w:t xml:space="preserve"> </w:t>
            </w:r>
            <w:r>
              <w:rPr>
                <w:b w:val="0"/>
                <w:bCs/>
                <w:sz w:val="24"/>
                <w:szCs w:val="24"/>
              </w:rPr>
              <w:t>Maret</w:t>
            </w:r>
            <w:r w:rsidRPr="00A54D25">
              <w:rPr>
                <w:b w:val="0"/>
                <w:bCs/>
                <w:sz w:val="24"/>
                <w:szCs w:val="24"/>
              </w:rPr>
              <w:t xml:space="preserve"> </w:t>
            </w:r>
            <w:r>
              <w:rPr>
                <w:b w:val="0"/>
                <w:bCs/>
                <w:sz w:val="24"/>
                <w:szCs w:val="24"/>
              </w:rPr>
              <w:t>2001</w:t>
            </w:r>
          </w:p>
        </w:tc>
      </w:tr>
      <w:tr w:rsidR="00082B39" w:rsidRPr="00A54D25" w14:paraId="1C080CAB" w14:textId="77777777" w:rsidTr="00F25ABC">
        <w:tc>
          <w:tcPr>
            <w:tcW w:w="1923" w:type="dxa"/>
          </w:tcPr>
          <w:p w14:paraId="1DFC5BAB" w14:textId="77777777" w:rsidR="00082B39" w:rsidRPr="00A54D25" w:rsidRDefault="00082B39" w:rsidP="00F25ABC">
            <w:pPr>
              <w:pStyle w:val="STTSJudulBab"/>
              <w:jc w:val="left"/>
              <w:rPr>
                <w:sz w:val="24"/>
                <w:szCs w:val="24"/>
              </w:rPr>
            </w:pPr>
          </w:p>
        </w:tc>
        <w:tc>
          <w:tcPr>
            <w:tcW w:w="296" w:type="dxa"/>
          </w:tcPr>
          <w:p w14:paraId="7555782C" w14:textId="77777777" w:rsidR="00082B39" w:rsidRPr="00A54D25" w:rsidRDefault="00082B39" w:rsidP="00F25ABC">
            <w:pPr>
              <w:pStyle w:val="STTSJudulBab"/>
              <w:jc w:val="left"/>
              <w:rPr>
                <w:sz w:val="24"/>
                <w:szCs w:val="24"/>
              </w:rPr>
            </w:pPr>
          </w:p>
        </w:tc>
        <w:tc>
          <w:tcPr>
            <w:tcW w:w="3026" w:type="dxa"/>
          </w:tcPr>
          <w:p w14:paraId="6AF03401" w14:textId="77777777" w:rsidR="00082B39" w:rsidRPr="00A54D25" w:rsidRDefault="00082B39" w:rsidP="00F25ABC">
            <w:pPr>
              <w:pStyle w:val="STTSJudulBab"/>
              <w:jc w:val="left"/>
              <w:rPr>
                <w:sz w:val="24"/>
                <w:szCs w:val="24"/>
              </w:rPr>
            </w:pPr>
          </w:p>
        </w:tc>
      </w:tr>
    </w:tbl>
    <w:p w14:paraId="7BDAAACC" w14:textId="77777777" w:rsidR="00082B39" w:rsidRDefault="00082B39" w:rsidP="00082B39">
      <w:pPr>
        <w:pStyle w:val="STTSJudulBab"/>
        <w:jc w:val="both"/>
        <w:rPr>
          <w:sz w:val="24"/>
          <w:szCs w:val="24"/>
        </w:rPr>
      </w:pPr>
    </w:p>
    <w:p w14:paraId="0ED75A89" w14:textId="77777777" w:rsidR="00082B39" w:rsidRPr="002633CA" w:rsidRDefault="00082B39" w:rsidP="00082B39">
      <w:pPr>
        <w:autoSpaceDE w:val="0"/>
        <w:autoSpaceDN w:val="0"/>
        <w:adjustRightInd w:val="0"/>
        <w:ind w:firstLine="0"/>
        <w:rPr>
          <w:b/>
          <w:bCs/>
          <w:szCs w:val="24"/>
        </w:rPr>
      </w:pPr>
      <w:r w:rsidRPr="002633CA">
        <w:rPr>
          <w:b/>
          <w:bCs/>
          <w:szCs w:val="24"/>
        </w:rPr>
        <w:t>Jenjang Pendidikan:</w:t>
      </w:r>
    </w:p>
    <w:p w14:paraId="76B8E826" w14:textId="77777777" w:rsidR="00082B39" w:rsidRPr="002633CA" w:rsidRDefault="00082B39" w:rsidP="00082B39">
      <w:pPr>
        <w:pStyle w:val="ListParagraph"/>
        <w:numPr>
          <w:ilvl w:val="0"/>
          <w:numId w:val="12"/>
        </w:numPr>
        <w:autoSpaceDE w:val="0"/>
        <w:autoSpaceDN w:val="0"/>
        <w:adjustRightInd w:val="0"/>
        <w:ind w:left="357" w:hanging="357"/>
        <w:rPr>
          <w:b/>
          <w:bCs/>
          <w:szCs w:val="24"/>
        </w:rPr>
      </w:pPr>
      <w:r>
        <w:rPr>
          <w:szCs w:val="24"/>
        </w:rPr>
        <w:t>2005</w:t>
      </w:r>
      <w:r w:rsidRPr="002633CA">
        <w:rPr>
          <w:szCs w:val="24"/>
        </w:rPr>
        <w:t xml:space="preserve"> – 200</w:t>
      </w:r>
      <w:r>
        <w:rPr>
          <w:szCs w:val="24"/>
        </w:rPr>
        <w:t>7</w:t>
      </w:r>
      <w:r w:rsidRPr="002633CA">
        <w:rPr>
          <w:szCs w:val="24"/>
        </w:rPr>
        <w:tab/>
        <w:t xml:space="preserve">TK </w:t>
      </w:r>
      <w:r>
        <w:rPr>
          <w:szCs w:val="24"/>
        </w:rPr>
        <w:t>Mandala</w:t>
      </w:r>
      <w:r w:rsidRPr="002633CA">
        <w:rPr>
          <w:szCs w:val="24"/>
        </w:rPr>
        <w:t xml:space="preserve">, </w:t>
      </w:r>
      <w:r>
        <w:rPr>
          <w:szCs w:val="24"/>
        </w:rPr>
        <w:t>Surabaya</w:t>
      </w:r>
    </w:p>
    <w:p w14:paraId="2EAEE45B" w14:textId="77777777" w:rsidR="00082B39" w:rsidRPr="002633CA" w:rsidRDefault="00082B39" w:rsidP="00082B39">
      <w:pPr>
        <w:pStyle w:val="ListParagraph"/>
        <w:numPr>
          <w:ilvl w:val="0"/>
          <w:numId w:val="12"/>
        </w:numPr>
        <w:autoSpaceDE w:val="0"/>
        <w:autoSpaceDN w:val="0"/>
        <w:adjustRightInd w:val="0"/>
        <w:ind w:left="357" w:hanging="357"/>
        <w:rPr>
          <w:b/>
          <w:bCs/>
          <w:szCs w:val="24"/>
        </w:rPr>
      </w:pPr>
      <w:r w:rsidRPr="002633CA">
        <w:rPr>
          <w:szCs w:val="24"/>
        </w:rPr>
        <w:t>200</w:t>
      </w:r>
      <w:r>
        <w:rPr>
          <w:szCs w:val="24"/>
        </w:rPr>
        <w:t>7</w:t>
      </w:r>
      <w:r w:rsidRPr="002633CA">
        <w:rPr>
          <w:szCs w:val="24"/>
        </w:rPr>
        <w:t xml:space="preserve"> – 20</w:t>
      </w:r>
      <w:r>
        <w:rPr>
          <w:szCs w:val="24"/>
        </w:rPr>
        <w:t>13</w:t>
      </w:r>
      <w:r w:rsidRPr="002633CA">
        <w:rPr>
          <w:szCs w:val="24"/>
        </w:rPr>
        <w:tab/>
        <w:t>S</w:t>
      </w:r>
      <w:r>
        <w:rPr>
          <w:szCs w:val="24"/>
        </w:rPr>
        <w:t>DK Yohanes Gabriel</w:t>
      </w:r>
      <w:r w:rsidRPr="002633CA">
        <w:rPr>
          <w:szCs w:val="24"/>
        </w:rPr>
        <w:t xml:space="preserve">, </w:t>
      </w:r>
      <w:r>
        <w:rPr>
          <w:szCs w:val="24"/>
        </w:rPr>
        <w:t>Surabaya</w:t>
      </w:r>
    </w:p>
    <w:p w14:paraId="067B35ED" w14:textId="77777777" w:rsidR="00082B39" w:rsidRPr="002633CA" w:rsidRDefault="00082B39" w:rsidP="00082B39">
      <w:pPr>
        <w:pStyle w:val="ListParagraph"/>
        <w:numPr>
          <w:ilvl w:val="0"/>
          <w:numId w:val="12"/>
        </w:numPr>
        <w:autoSpaceDE w:val="0"/>
        <w:autoSpaceDN w:val="0"/>
        <w:adjustRightInd w:val="0"/>
        <w:ind w:left="357" w:hanging="357"/>
        <w:rPr>
          <w:b/>
          <w:bCs/>
          <w:szCs w:val="24"/>
        </w:rPr>
      </w:pPr>
      <w:r w:rsidRPr="002633CA">
        <w:rPr>
          <w:szCs w:val="24"/>
        </w:rPr>
        <w:t>20</w:t>
      </w:r>
      <w:r>
        <w:rPr>
          <w:szCs w:val="24"/>
        </w:rPr>
        <w:t>13</w:t>
      </w:r>
      <w:r w:rsidRPr="002633CA">
        <w:rPr>
          <w:szCs w:val="24"/>
        </w:rPr>
        <w:t xml:space="preserve"> – 20</w:t>
      </w:r>
      <w:r>
        <w:rPr>
          <w:szCs w:val="24"/>
        </w:rPr>
        <w:t>16</w:t>
      </w:r>
      <w:r w:rsidRPr="002633CA">
        <w:rPr>
          <w:szCs w:val="24"/>
        </w:rPr>
        <w:tab/>
        <w:t>SMP</w:t>
      </w:r>
      <w:r>
        <w:rPr>
          <w:szCs w:val="24"/>
        </w:rPr>
        <w:t>K Santa Agnes, Surabaya</w:t>
      </w:r>
    </w:p>
    <w:p w14:paraId="3FD087C9" w14:textId="77777777" w:rsidR="00082B39" w:rsidRPr="002633CA" w:rsidRDefault="00082B39" w:rsidP="00082B39">
      <w:pPr>
        <w:pStyle w:val="ListParagraph"/>
        <w:numPr>
          <w:ilvl w:val="0"/>
          <w:numId w:val="12"/>
        </w:numPr>
        <w:autoSpaceDE w:val="0"/>
        <w:autoSpaceDN w:val="0"/>
        <w:adjustRightInd w:val="0"/>
        <w:ind w:left="357" w:hanging="357"/>
        <w:rPr>
          <w:b/>
          <w:bCs/>
          <w:szCs w:val="24"/>
        </w:rPr>
      </w:pPr>
      <w:r w:rsidRPr="002633CA">
        <w:rPr>
          <w:szCs w:val="24"/>
        </w:rPr>
        <w:t>20</w:t>
      </w:r>
      <w:r>
        <w:rPr>
          <w:szCs w:val="24"/>
        </w:rPr>
        <w:t>16</w:t>
      </w:r>
      <w:r w:rsidRPr="002633CA">
        <w:rPr>
          <w:szCs w:val="24"/>
        </w:rPr>
        <w:t xml:space="preserve"> – 20</w:t>
      </w:r>
      <w:r>
        <w:rPr>
          <w:szCs w:val="24"/>
        </w:rPr>
        <w:t>19</w:t>
      </w:r>
      <w:r w:rsidRPr="002633CA">
        <w:rPr>
          <w:szCs w:val="24"/>
        </w:rPr>
        <w:tab/>
        <w:t xml:space="preserve">SMAK </w:t>
      </w:r>
      <w:r>
        <w:rPr>
          <w:szCs w:val="24"/>
        </w:rPr>
        <w:t>Sinlui 1</w:t>
      </w:r>
      <w:r w:rsidRPr="002633CA">
        <w:rPr>
          <w:szCs w:val="24"/>
        </w:rPr>
        <w:t>, Surabaya</w:t>
      </w:r>
    </w:p>
    <w:p w14:paraId="3DF5F6D2" w14:textId="77777777" w:rsidR="00082B39" w:rsidRPr="002633CA" w:rsidRDefault="00082B39" w:rsidP="00082B39">
      <w:pPr>
        <w:pStyle w:val="ListParagraph"/>
        <w:numPr>
          <w:ilvl w:val="0"/>
          <w:numId w:val="12"/>
        </w:numPr>
        <w:autoSpaceDE w:val="0"/>
        <w:autoSpaceDN w:val="0"/>
        <w:adjustRightInd w:val="0"/>
        <w:ind w:left="357" w:hanging="357"/>
        <w:rPr>
          <w:b/>
          <w:bCs/>
          <w:szCs w:val="24"/>
        </w:rPr>
      </w:pPr>
      <w:r w:rsidRPr="002633CA">
        <w:rPr>
          <w:szCs w:val="24"/>
        </w:rPr>
        <w:t>201</w:t>
      </w:r>
      <w:r>
        <w:rPr>
          <w:szCs w:val="24"/>
        </w:rPr>
        <w:t>9</w:t>
      </w:r>
      <w:r w:rsidRPr="002633CA">
        <w:rPr>
          <w:szCs w:val="24"/>
        </w:rPr>
        <w:t xml:space="preserve"> – 20</w:t>
      </w:r>
      <w:r>
        <w:rPr>
          <w:szCs w:val="24"/>
        </w:rPr>
        <w:t>22</w:t>
      </w:r>
      <w:r w:rsidRPr="002633CA">
        <w:rPr>
          <w:szCs w:val="24"/>
        </w:rPr>
        <w:tab/>
        <w:t>Institut Sains dan Teknologi Terpadu Surabaya, Surabaya</w:t>
      </w:r>
    </w:p>
    <w:p w14:paraId="200AB719" w14:textId="77777777" w:rsidR="00082B39" w:rsidRPr="002633CA" w:rsidRDefault="00082B39" w:rsidP="00082B39">
      <w:pPr>
        <w:autoSpaceDE w:val="0"/>
        <w:autoSpaceDN w:val="0"/>
        <w:adjustRightInd w:val="0"/>
        <w:ind w:left="2160" w:firstLine="0"/>
        <w:rPr>
          <w:szCs w:val="24"/>
        </w:rPr>
      </w:pPr>
      <w:r w:rsidRPr="002633CA">
        <w:rPr>
          <w:szCs w:val="24"/>
        </w:rPr>
        <w:t>(Program Studi S1 Informatika)</w:t>
      </w:r>
    </w:p>
    <w:p w14:paraId="561F07A2" w14:textId="77777777" w:rsidR="00082B39" w:rsidRPr="002633CA" w:rsidRDefault="00082B39" w:rsidP="00082B39">
      <w:pPr>
        <w:autoSpaceDE w:val="0"/>
        <w:autoSpaceDN w:val="0"/>
        <w:adjustRightInd w:val="0"/>
        <w:ind w:firstLine="0"/>
        <w:rPr>
          <w:szCs w:val="24"/>
        </w:rPr>
      </w:pPr>
    </w:p>
    <w:p w14:paraId="7F74AB9D" w14:textId="77777777" w:rsidR="00082B39" w:rsidRPr="002633CA" w:rsidRDefault="00082B39" w:rsidP="00082B39">
      <w:pPr>
        <w:autoSpaceDE w:val="0"/>
        <w:autoSpaceDN w:val="0"/>
        <w:adjustRightInd w:val="0"/>
        <w:ind w:firstLine="0"/>
        <w:rPr>
          <w:b/>
          <w:bCs/>
          <w:szCs w:val="24"/>
        </w:rPr>
      </w:pPr>
      <w:r w:rsidRPr="002633CA">
        <w:rPr>
          <w:b/>
          <w:bCs/>
          <w:szCs w:val="24"/>
        </w:rPr>
        <w:t>Pengalaman Kerja:</w:t>
      </w:r>
    </w:p>
    <w:p w14:paraId="39E8971A" w14:textId="77777777" w:rsidR="00082B39" w:rsidRDefault="00082B39" w:rsidP="00082B39">
      <w:pPr>
        <w:pStyle w:val="ListParagraph"/>
        <w:numPr>
          <w:ilvl w:val="0"/>
          <w:numId w:val="34"/>
        </w:numPr>
        <w:autoSpaceDE w:val="0"/>
        <w:autoSpaceDN w:val="0"/>
        <w:adjustRightInd w:val="0"/>
        <w:ind w:left="357" w:hanging="357"/>
      </w:pPr>
      <w:r w:rsidRPr="002633CA">
        <w:rPr>
          <w:szCs w:val="24"/>
        </w:rPr>
        <w:t xml:space="preserve">Agustus </w:t>
      </w:r>
      <w:r>
        <w:rPr>
          <w:szCs w:val="24"/>
        </w:rPr>
        <w:t>2022</w:t>
      </w:r>
      <w:r w:rsidRPr="002633CA">
        <w:rPr>
          <w:szCs w:val="24"/>
        </w:rPr>
        <w:t xml:space="preserve"> – </w:t>
      </w:r>
      <w:r>
        <w:rPr>
          <w:szCs w:val="24"/>
        </w:rPr>
        <w:t>Desember</w:t>
      </w:r>
      <w:r w:rsidRPr="002633CA">
        <w:rPr>
          <w:szCs w:val="24"/>
        </w:rPr>
        <w:t xml:space="preserve"> </w:t>
      </w:r>
      <w:r>
        <w:rPr>
          <w:szCs w:val="24"/>
        </w:rPr>
        <w:t>2022</w:t>
      </w:r>
      <w:r>
        <w:rPr>
          <w:szCs w:val="24"/>
        </w:rPr>
        <w:tab/>
      </w:r>
      <w:r w:rsidRPr="002633CA">
        <w:rPr>
          <w:szCs w:val="24"/>
        </w:rPr>
        <w:tab/>
        <w:t>Programmer pada PT</w:t>
      </w:r>
      <w:r>
        <w:rPr>
          <w:szCs w:val="24"/>
        </w:rPr>
        <w:t>. Pentamoo</w:t>
      </w:r>
    </w:p>
    <w:p w14:paraId="2AF99E08" w14:textId="77777777" w:rsidR="00082B39" w:rsidRDefault="00082B39" w:rsidP="00082B39">
      <w:pPr>
        <w:pStyle w:val="STTSJudulBab"/>
        <w:jc w:val="left"/>
      </w:pPr>
      <w:r>
        <w:rPr>
          <w:sz w:val="24"/>
          <w:szCs w:val="24"/>
        </w:rPr>
        <w:br/>
      </w:r>
      <w:r>
        <w:rPr>
          <w:sz w:val="24"/>
          <w:szCs w:val="24"/>
        </w:rPr>
        <w:br/>
      </w:r>
      <w:r>
        <w:rPr>
          <w:sz w:val="24"/>
          <w:szCs w:val="24"/>
        </w:rPr>
        <w:br/>
      </w:r>
    </w:p>
    <w:p w14:paraId="203407BA" w14:textId="77777777" w:rsidR="00690B2F" w:rsidRPr="00082B39" w:rsidRDefault="00690B2F" w:rsidP="00082B39"/>
    <w:sectPr w:rsidR="00690B2F" w:rsidRPr="00082B39" w:rsidSect="00D739FD">
      <w:headerReference w:type="default" r:id="rId9"/>
      <w:footerReference w:type="default" r:id="rId10"/>
      <w:footerReference w:type="first" r:id="rId11"/>
      <w:pgSz w:w="11907" w:h="16840" w:code="9"/>
      <w:pgMar w:top="2268" w:right="1701" w:bottom="1701" w:left="2268" w:header="1418" w:footer="851" w:gutter="0"/>
      <w:pgNumType w:start="205"/>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7ECAF" w14:textId="77777777" w:rsidR="00CF34D7" w:rsidRDefault="00CF34D7" w:rsidP="00A1571D">
      <w:pPr>
        <w:spacing w:line="240" w:lineRule="auto"/>
      </w:pPr>
      <w:r>
        <w:separator/>
      </w:r>
    </w:p>
  </w:endnote>
  <w:endnote w:type="continuationSeparator" w:id="0">
    <w:p w14:paraId="08F5F6F2" w14:textId="77777777" w:rsidR="00CF34D7" w:rsidRDefault="00CF34D7"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4DF18" w14:textId="77777777" w:rsidR="002043A5" w:rsidRDefault="002043A5">
    <w:pPr>
      <w:pStyle w:val="Footer"/>
      <w:jc w:val="center"/>
    </w:pPr>
  </w:p>
  <w:p w14:paraId="062F8E37" w14:textId="77777777" w:rsidR="002043A5" w:rsidRDefault="002043A5" w:rsidP="00AB2806">
    <w:pPr>
      <w:pStyle w:val="Footer"/>
      <w:tabs>
        <w:tab w:val="clear" w:pos="4680"/>
        <w:tab w:val="clear" w:pos="9360"/>
      </w:tabs>
      <w:ind w:firstLine="0"/>
    </w:pPr>
  </w:p>
  <w:p w14:paraId="4AF86622" w14:textId="77777777" w:rsidR="002D72E3" w:rsidRDefault="002D72E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1832D" w14:textId="77777777" w:rsidR="002043A5" w:rsidRDefault="002043A5" w:rsidP="00687007">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p w14:paraId="1B827454" w14:textId="77777777" w:rsidR="002D72E3" w:rsidRDefault="002D72E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0C08F3" w14:textId="77777777" w:rsidR="00CF34D7" w:rsidRDefault="00CF34D7" w:rsidP="00654C90">
      <w:pPr>
        <w:spacing w:line="240" w:lineRule="auto"/>
        <w:ind w:firstLine="0"/>
      </w:pPr>
      <w:r>
        <w:separator/>
      </w:r>
    </w:p>
  </w:footnote>
  <w:footnote w:type="continuationSeparator" w:id="0">
    <w:p w14:paraId="106EB54B" w14:textId="77777777" w:rsidR="00CF34D7" w:rsidRDefault="00CF34D7"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9FFF12"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p w14:paraId="21D7BBB6" w14:textId="77777777" w:rsidR="002D72E3" w:rsidRDefault="002D72E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607657"/>
    <w:multiLevelType w:val="hybridMultilevel"/>
    <w:tmpl w:val="4CF24582"/>
    <w:lvl w:ilvl="0" w:tplc="205CAC6A">
      <w:start w:val="1"/>
      <w:numFmt w:val="decimal"/>
      <w:lvlText w:val="3.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B460D2"/>
    <w:multiLevelType w:val="hybridMultilevel"/>
    <w:tmpl w:val="1F045C78"/>
    <w:lvl w:ilvl="0" w:tplc="0B8A30B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2F8695E"/>
    <w:multiLevelType w:val="hybridMultilevel"/>
    <w:tmpl w:val="CA96679A"/>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587406"/>
    <w:multiLevelType w:val="hybridMultilevel"/>
    <w:tmpl w:val="FCC60518"/>
    <w:lvl w:ilvl="0" w:tplc="12325532">
      <w:start w:val="1"/>
      <w:numFmt w:val="decimal"/>
      <w:lvlText w:val="2.2.%1"/>
      <w:lvlJc w:val="left"/>
      <w:pPr>
        <w:ind w:left="720" w:hanging="360"/>
      </w:pPr>
      <w:rPr>
        <w:rFonts w:ascii="Times New Roman" w:hAnsi="Times New Roman" w:cs="Times New Roman" w:hint="default"/>
        <w:b/>
        <w:color w:val="000000" w:themeColor="tex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4323A"/>
    <w:multiLevelType w:val="hybridMultilevel"/>
    <w:tmpl w:val="C7EEA89C"/>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C15520"/>
    <w:multiLevelType w:val="hybridMultilevel"/>
    <w:tmpl w:val="D092FC7C"/>
    <w:lvl w:ilvl="0" w:tplc="E112359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706F5"/>
    <w:multiLevelType w:val="hybridMultilevel"/>
    <w:tmpl w:val="46AA5556"/>
    <w:lvl w:ilvl="0" w:tplc="9B8E0104">
      <w:start w:val="1"/>
      <w:numFmt w:val="decimal"/>
      <w:lvlText w:val="8.3.%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D712F2"/>
    <w:multiLevelType w:val="hybridMultilevel"/>
    <w:tmpl w:val="E0E6862E"/>
    <w:lvl w:ilvl="0" w:tplc="01A0C910">
      <w:start w:val="1"/>
      <w:numFmt w:val="decimal"/>
      <w:lvlText w:val="3.1. %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5F01EC"/>
    <w:multiLevelType w:val="hybridMultilevel"/>
    <w:tmpl w:val="929CE3FA"/>
    <w:lvl w:ilvl="0" w:tplc="3BC2DDF8">
      <w:start w:val="1"/>
      <w:numFmt w:val="low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4D4A5A"/>
    <w:multiLevelType w:val="hybridMultilevel"/>
    <w:tmpl w:val="56B26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23" w15:restartNumberingAfterBreak="0">
    <w:nsid w:val="323E4059"/>
    <w:multiLevelType w:val="hybridMultilevel"/>
    <w:tmpl w:val="9F20FB4E"/>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80774"/>
    <w:multiLevelType w:val="hybridMultilevel"/>
    <w:tmpl w:val="72FC9472"/>
    <w:lvl w:ilvl="0" w:tplc="25C8AFB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534A4F"/>
    <w:multiLevelType w:val="hybridMultilevel"/>
    <w:tmpl w:val="EDC8B190"/>
    <w:lvl w:ilvl="0" w:tplc="AB3C87D0">
      <w:start w:val="1"/>
      <w:numFmt w:val="decimal"/>
      <w:lvlText w:val="2.1.1.%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087431"/>
    <w:multiLevelType w:val="hybridMultilevel"/>
    <w:tmpl w:val="9B1CECB0"/>
    <w:lvl w:ilvl="0" w:tplc="6DBEA37A">
      <w:start w:val="1"/>
      <w:numFmt w:val="decimal"/>
      <w:lvlText w:val="8.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363B1"/>
    <w:multiLevelType w:val="hybridMultilevel"/>
    <w:tmpl w:val="B2306EB8"/>
    <w:lvl w:ilvl="0" w:tplc="CCA440A2">
      <w:start w:val="1"/>
      <w:numFmt w:val="decimal"/>
      <w:lvlText w:val="8.2.%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1" w15:restartNumberingAfterBreak="0">
    <w:nsid w:val="7B540BB6"/>
    <w:multiLevelType w:val="hybridMultilevel"/>
    <w:tmpl w:val="5A6A30FA"/>
    <w:lvl w:ilvl="0" w:tplc="951A756A">
      <w:start w:val="1"/>
      <w:numFmt w:val="decimal"/>
      <w:lvlText w:val="1.%1"/>
      <w:lvlJc w:val="left"/>
      <w:pPr>
        <w:ind w:left="720" w:hanging="360"/>
      </w:pPr>
      <w:rPr>
        <w:rFonts w:hint="default"/>
      </w:rPr>
    </w:lvl>
    <w:lvl w:ilvl="1" w:tplc="47F4E9B8">
      <w:start w:val="1"/>
      <w:numFmt w:val="upp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3C3BC7"/>
    <w:multiLevelType w:val="hybridMultilevel"/>
    <w:tmpl w:val="DF8453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E026F51"/>
    <w:multiLevelType w:val="hybridMultilevel"/>
    <w:tmpl w:val="970C3D84"/>
    <w:lvl w:ilvl="0" w:tplc="3BC2DDF8">
      <w:start w:val="1"/>
      <w:numFmt w:val="lowerLetter"/>
      <w:lvlText w:val="%1."/>
      <w:lvlJc w:val="left"/>
      <w:pPr>
        <w:ind w:left="142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04725325">
    <w:abstractNumId w:val="9"/>
  </w:num>
  <w:num w:numId="2" w16cid:durableId="49620953">
    <w:abstractNumId w:val="7"/>
  </w:num>
  <w:num w:numId="3" w16cid:durableId="223562706">
    <w:abstractNumId w:val="6"/>
  </w:num>
  <w:num w:numId="4" w16cid:durableId="923147383">
    <w:abstractNumId w:val="5"/>
  </w:num>
  <w:num w:numId="5" w16cid:durableId="1750930307">
    <w:abstractNumId w:val="4"/>
  </w:num>
  <w:num w:numId="6" w16cid:durableId="1833912607">
    <w:abstractNumId w:val="8"/>
  </w:num>
  <w:num w:numId="7" w16cid:durableId="237135154">
    <w:abstractNumId w:val="3"/>
  </w:num>
  <w:num w:numId="8" w16cid:durableId="548150625">
    <w:abstractNumId w:val="2"/>
  </w:num>
  <w:num w:numId="9" w16cid:durableId="1937983376">
    <w:abstractNumId w:val="1"/>
  </w:num>
  <w:num w:numId="10" w16cid:durableId="546720981">
    <w:abstractNumId w:val="0"/>
  </w:num>
  <w:num w:numId="11" w16cid:durableId="1342664137">
    <w:abstractNumId w:val="31"/>
  </w:num>
  <w:num w:numId="12" w16cid:durableId="179592129">
    <w:abstractNumId w:val="32"/>
  </w:num>
  <w:num w:numId="13" w16cid:durableId="1183593966">
    <w:abstractNumId w:val="12"/>
  </w:num>
  <w:num w:numId="14" w16cid:durableId="266929278">
    <w:abstractNumId w:val="28"/>
  </w:num>
  <w:num w:numId="15" w16cid:durableId="1262685322">
    <w:abstractNumId w:val="27"/>
  </w:num>
  <w:num w:numId="16" w16cid:durableId="1225409327">
    <w:abstractNumId w:val="15"/>
  </w:num>
  <w:num w:numId="17" w16cid:durableId="838425680">
    <w:abstractNumId w:val="22"/>
  </w:num>
  <w:num w:numId="18" w16cid:durableId="1946764672">
    <w:abstractNumId w:val="22"/>
    <w:lvlOverride w:ilvl="0">
      <w:startOverride w:val="1"/>
    </w:lvlOverride>
  </w:num>
  <w:num w:numId="19" w16cid:durableId="770205051">
    <w:abstractNumId w:val="29"/>
  </w:num>
  <w:num w:numId="20" w16cid:durableId="476537423">
    <w:abstractNumId w:val="10"/>
  </w:num>
  <w:num w:numId="21" w16cid:durableId="2083604334">
    <w:abstractNumId w:val="25"/>
  </w:num>
  <w:num w:numId="22" w16cid:durableId="164593290">
    <w:abstractNumId w:val="25"/>
    <w:lvlOverride w:ilvl="0">
      <w:startOverride w:val="1"/>
    </w:lvlOverride>
  </w:num>
  <w:num w:numId="23" w16cid:durableId="565192513">
    <w:abstractNumId w:val="23"/>
  </w:num>
  <w:num w:numId="24" w16cid:durableId="1188132454">
    <w:abstractNumId w:val="26"/>
  </w:num>
  <w:num w:numId="25" w16cid:durableId="763574591">
    <w:abstractNumId w:val="33"/>
  </w:num>
  <w:num w:numId="26" w16cid:durableId="1349792738">
    <w:abstractNumId w:val="20"/>
  </w:num>
  <w:num w:numId="27" w16cid:durableId="1753313646">
    <w:abstractNumId w:val="17"/>
  </w:num>
  <w:num w:numId="28" w16cid:durableId="1207447789">
    <w:abstractNumId w:val="13"/>
  </w:num>
  <w:num w:numId="29" w16cid:durableId="842933191">
    <w:abstractNumId w:val="14"/>
  </w:num>
  <w:num w:numId="30" w16cid:durableId="912159454">
    <w:abstractNumId w:val="11"/>
  </w:num>
  <w:num w:numId="31" w16cid:durableId="1214846819">
    <w:abstractNumId w:val="19"/>
  </w:num>
  <w:num w:numId="32" w16cid:durableId="506019559">
    <w:abstractNumId w:val="18"/>
  </w:num>
  <w:num w:numId="33" w16cid:durableId="1552693077">
    <w:abstractNumId w:val="24"/>
  </w:num>
  <w:num w:numId="34" w16cid:durableId="116073904">
    <w:abstractNumId w:val="21"/>
  </w:num>
  <w:num w:numId="35" w16cid:durableId="969214437">
    <w:abstractNumId w:val="16"/>
  </w:num>
  <w:num w:numId="36" w16cid:durableId="1509370141">
    <w:abstractNumId w:val="22"/>
    <w:lvlOverride w:ilvl="0">
      <w:startOverride w:val="1"/>
    </w:lvlOverride>
  </w:num>
  <w:num w:numId="37" w16cid:durableId="1028065231">
    <w:abstractNumId w:val="22"/>
    <w:lvlOverride w:ilvl="0">
      <w:startOverride w:val="1"/>
    </w:lvlOverride>
  </w:num>
  <w:num w:numId="38" w16cid:durableId="1493597432">
    <w:abstractNumId w:val="12"/>
  </w:num>
  <w:num w:numId="39" w16cid:durableId="1647514077">
    <w:abstractNumId w:val="28"/>
  </w:num>
  <w:num w:numId="40" w16cid:durableId="965622684">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9930260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7A7"/>
    <w:rsid w:val="00000120"/>
    <w:rsid w:val="00010EDE"/>
    <w:rsid w:val="0001119C"/>
    <w:rsid w:val="00015176"/>
    <w:rsid w:val="00020474"/>
    <w:rsid w:val="000310D8"/>
    <w:rsid w:val="0003760D"/>
    <w:rsid w:val="000426EE"/>
    <w:rsid w:val="000460FE"/>
    <w:rsid w:val="00046384"/>
    <w:rsid w:val="000510D1"/>
    <w:rsid w:val="0006024F"/>
    <w:rsid w:val="00064525"/>
    <w:rsid w:val="00076CA0"/>
    <w:rsid w:val="00077B17"/>
    <w:rsid w:val="00081DBE"/>
    <w:rsid w:val="00082B39"/>
    <w:rsid w:val="00082FCB"/>
    <w:rsid w:val="0009330C"/>
    <w:rsid w:val="00095EA4"/>
    <w:rsid w:val="000C1D8A"/>
    <w:rsid w:val="000C32B4"/>
    <w:rsid w:val="000C3AAF"/>
    <w:rsid w:val="000C68D5"/>
    <w:rsid w:val="000C6BAF"/>
    <w:rsid w:val="000C73F3"/>
    <w:rsid w:val="000E153F"/>
    <w:rsid w:val="000E25FE"/>
    <w:rsid w:val="000F320F"/>
    <w:rsid w:val="000F3FDF"/>
    <w:rsid w:val="000F4ED2"/>
    <w:rsid w:val="000F533E"/>
    <w:rsid w:val="000F79DD"/>
    <w:rsid w:val="00100B0C"/>
    <w:rsid w:val="00101812"/>
    <w:rsid w:val="00104245"/>
    <w:rsid w:val="0011044E"/>
    <w:rsid w:val="0011360F"/>
    <w:rsid w:val="0012318D"/>
    <w:rsid w:val="00140485"/>
    <w:rsid w:val="00142F15"/>
    <w:rsid w:val="00153037"/>
    <w:rsid w:val="00165D7D"/>
    <w:rsid w:val="00167D47"/>
    <w:rsid w:val="00170203"/>
    <w:rsid w:val="00172DAE"/>
    <w:rsid w:val="0017411F"/>
    <w:rsid w:val="00174B2B"/>
    <w:rsid w:val="00177FAC"/>
    <w:rsid w:val="00185020"/>
    <w:rsid w:val="00185636"/>
    <w:rsid w:val="00186995"/>
    <w:rsid w:val="00197737"/>
    <w:rsid w:val="001A77DB"/>
    <w:rsid w:val="001B1C36"/>
    <w:rsid w:val="001B2A9A"/>
    <w:rsid w:val="001B572E"/>
    <w:rsid w:val="001B5DD2"/>
    <w:rsid w:val="001B651C"/>
    <w:rsid w:val="001C1855"/>
    <w:rsid w:val="001F10EB"/>
    <w:rsid w:val="001F1CCD"/>
    <w:rsid w:val="001F48CA"/>
    <w:rsid w:val="001F635A"/>
    <w:rsid w:val="002043A5"/>
    <w:rsid w:val="00204CC0"/>
    <w:rsid w:val="002135D7"/>
    <w:rsid w:val="00217ABC"/>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534B1"/>
    <w:rsid w:val="002633CA"/>
    <w:rsid w:val="00270EE7"/>
    <w:rsid w:val="00271A58"/>
    <w:rsid w:val="00280176"/>
    <w:rsid w:val="00284105"/>
    <w:rsid w:val="0028636E"/>
    <w:rsid w:val="00295055"/>
    <w:rsid w:val="00295AB6"/>
    <w:rsid w:val="002A3A7E"/>
    <w:rsid w:val="002A77C0"/>
    <w:rsid w:val="002A7979"/>
    <w:rsid w:val="002C42D3"/>
    <w:rsid w:val="002C692A"/>
    <w:rsid w:val="002D1C50"/>
    <w:rsid w:val="002D266F"/>
    <w:rsid w:val="002D3AF7"/>
    <w:rsid w:val="002D56FF"/>
    <w:rsid w:val="002D72E3"/>
    <w:rsid w:val="002E0C91"/>
    <w:rsid w:val="002E4488"/>
    <w:rsid w:val="002F5A28"/>
    <w:rsid w:val="002F5B1B"/>
    <w:rsid w:val="002F7B89"/>
    <w:rsid w:val="0030387A"/>
    <w:rsid w:val="00305110"/>
    <w:rsid w:val="003069D3"/>
    <w:rsid w:val="0031268A"/>
    <w:rsid w:val="003146B7"/>
    <w:rsid w:val="00315264"/>
    <w:rsid w:val="003174D6"/>
    <w:rsid w:val="00321705"/>
    <w:rsid w:val="0032372B"/>
    <w:rsid w:val="00323C0B"/>
    <w:rsid w:val="00325257"/>
    <w:rsid w:val="00330DFB"/>
    <w:rsid w:val="0034641C"/>
    <w:rsid w:val="00347A6C"/>
    <w:rsid w:val="00362805"/>
    <w:rsid w:val="003640ED"/>
    <w:rsid w:val="0037489B"/>
    <w:rsid w:val="00377D63"/>
    <w:rsid w:val="00384132"/>
    <w:rsid w:val="0039789E"/>
    <w:rsid w:val="003A0DF3"/>
    <w:rsid w:val="003A73B1"/>
    <w:rsid w:val="003B0700"/>
    <w:rsid w:val="003C07DA"/>
    <w:rsid w:val="003C7D3D"/>
    <w:rsid w:val="003D648F"/>
    <w:rsid w:val="003E151F"/>
    <w:rsid w:val="003E5004"/>
    <w:rsid w:val="003E662B"/>
    <w:rsid w:val="003F1EF0"/>
    <w:rsid w:val="00406DD2"/>
    <w:rsid w:val="00416797"/>
    <w:rsid w:val="004214E6"/>
    <w:rsid w:val="00421F76"/>
    <w:rsid w:val="00424F4C"/>
    <w:rsid w:val="00430125"/>
    <w:rsid w:val="00430190"/>
    <w:rsid w:val="004349B0"/>
    <w:rsid w:val="0044021C"/>
    <w:rsid w:val="004405C8"/>
    <w:rsid w:val="00440D67"/>
    <w:rsid w:val="0044492F"/>
    <w:rsid w:val="00447B9A"/>
    <w:rsid w:val="00456CAC"/>
    <w:rsid w:val="00462CE1"/>
    <w:rsid w:val="00473B57"/>
    <w:rsid w:val="00477772"/>
    <w:rsid w:val="00494B20"/>
    <w:rsid w:val="004B41E2"/>
    <w:rsid w:val="004B5937"/>
    <w:rsid w:val="004C54C6"/>
    <w:rsid w:val="004D40CF"/>
    <w:rsid w:val="004D616E"/>
    <w:rsid w:val="004E3FC1"/>
    <w:rsid w:val="004F25B3"/>
    <w:rsid w:val="005342BD"/>
    <w:rsid w:val="00535191"/>
    <w:rsid w:val="00544A34"/>
    <w:rsid w:val="005464F0"/>
    <w:rsid w:val="00551A87"/>
    <w:rsid w:val="00551AAB"/>
    <w:rsid w:val="005624E6"/>
    <w:rsid w:val="0056614D"/>
    <w:rsid w:val="0058385E"/>
    <w:rsid w:val="00587587"/>
    <w:rsid w:val="005900D5"/>
    <w:rsid w:val="005A03ED"/>
    <w:rsid w:val="005A1D6A"/>
    <w:rsid w:val="005B1D00"/>
    <w:rsid w:val="005C1B39"/>
    <w:rsid w:val="005D60DF"/>
    <w:rsid w:val="005E631B"/>
    <w:rsid w:val="005E6C51"/>
    <w:rsid w:val="005F7832"/>
    <w:rsid w:val="00600BB1"/>
    <w:rsid w:val="0061060F"/>
    <w:rsid w:val="0061205A"/>
    <w:rsid w:val="006141F7"/>
    <w:rsid w:val="00615412"/>
    <w:rsid w:val="0062218C"/>
    <w:rsid w:val="006228AC"/>
    <w:rsid w:val="00624227"/>
    <w:rsid w:val="00632EAB"/>
    <w:rsid w:val="006425E7"/>
    <w:rsid w:val="0064265F"/>
    <w:rsid w:val="006478B7"/>
    <w:rsid w:val="00654C90"/>
    <w:rsid w:val="00655702"/>
    <w:rsid w:val="00656D79"/>
    <w:rsid w:val="006729B5"/>
    <w:rsid w:val="006731ED"/>
    <w:rsid w:val="00676455"/>
    <w:rsid w:val="00676FA6"/>
    <w:rsid w:val="006839E8"/>
    <w:rsid w:val="00687007"/>
    <w:rsid w:val="00690B2F"/>
    <w:rsid w:val="00693B85"/>
    <w:rsid w:val="006A47A7"/>
    <w:rsid w:val="006B1ABF"/>
    <w:rsid w:val="006B5CD7"/>
    <w:rsid w:val="006C439F"/>
    <w:rsid w:val="006C6996"/>
    <w:rsid w:val="006E2920"/>
    <w:rsid w:val="006E6DF0"/>
    <w:rsid w:val="006F355E"/>
    <w:rsid w:val="00701CE3"/>
    <w:rsid w:val="007032AD"/>
    <w:rsid w:val="00707BFB"/>
    <w:rsid w:val="00710C3E"/>
    <w:rsid w:val="007153EC"/>
    <w:rsid w:val="00715819"/>
    <w:rsid w:val="00721731"/>
    <w:rsid w:val="00724C34"/>
    <w:rsid w:val="007261C6"/>
    <w:rsid w:val="00740724"/>
    <w:rsid w:val="00741B4C"/>
    <w:rsid w:val="00746C53"/>
    <w:rsid w:val="00752147"/>
    <w:rsid w:val="00766AA8"/>
    <w:rsid w:val="007718F9"/>
    <w:rsid w:val="00773C1C"/>
    <w:rsid w:val="00776081"/>
    <w:rsid w:val="00781D57"/>
    <w:rsid w:val="007834C5"/>
    <w:rsid w:val="00784C7B"/>
    <w:rsid w:val="007947AA"/>
    <w:rsid w:val="007A772B"/>
    <w:rsid w:val="007B3E62"/>
    <w:rsid w:val="007B4309"/>
    <w:rsid w:val="007D2695"/>
    <w:rsid w:val="007D39FE"/>
    <w:rsid w:val="007E3C59"/>
    <w:rsid w:val="007E67CD"/>
    <w:rsid w:val="007F3538"/>
    <w:rsid w:val="007F3A57"/>
    <w:rsid w:val="007F4879"/>
    <w:rsid w:val="007F4C74"/>
    <w:rsid w:val="00804B37"/>
    <w:rsid w:val="0080683D"/>
    <w:rsid w:val="0086149A"/>
    <w:rsid w:val="008618E6"/>
    <w:rsid w:val="00862901"/>
    <w:rsid w:val="00862D17"/>
    <w:rsid w:val="008712B7"/>
    <w:rsid w:val="00877FD4"/>
    <w:rsid w:val="008825CD"/>
    <w:rsid w:val="00882A86"/>
    <w:rsid w:val="00890424"/>
    <w:rsid w:val="00891FF8"/>
    <w:rsid w:val="00892261"/>
    <w:rsid w:val="008A351B"/>
    <w:rsid w:val="008A4073"/>
    <w:rsid w:val="008B52BD"/>
    <w:rsid w:val="008B61ED"/>
    <w:rsid w:val="008C23C3"/>
    <w:rsid w:val="008C58AC"/>
    <w:rsid w:val="008D08CC"/>
    <w:rsid w:val="008D0D45"/>
    <w:rsid w:val="008D219A"/>
    <w:rsid w:val="008E2254"/>
    <w:rsid w:val="008E7918"/>
    <w:rsid w:val="008F263D"/>
    <w:rsid w:val="008F5758"/>
    <w:rsid w:val="00903E79"/>
    <w:rsid w:val="00906DCD"/>
    <w:rsid w:val="00907A67"/>
    <w:rsid w:val="009111CD"/>
    <w:rsid w:val="00927AE3"/>
    <w:rsid w:val="009344B3"/>
    <w:rsid w:val="0094023E"/>
    <w:rsid w:val="009448A1"/>
    <w:rsid w:val="00965A36"/>
    <w:rsid w:val="009700B0"/>
    <w:rsid w:val="00976A7E"/>
    <w:rsid w:val="009822D6"/>
    <w:rsid w:val="00991AF4"/>
    <w:rsid w:val="009A3A14"/>
    <w:rsid w:val="009B6531"/>
    <w:rsid w:val="009C1E9F"/>
    <w:rsid w:val="009D0678"/>
    <w:rsid w:val="009D1535"/>
    <w:rsid w:val="009E2D46"/>
    <w:rsid w:val="009F411A"/>
    <w:rsid w:val="00A1571D"/>
    <w:rsid w:val="00A15B0A"/>
    <w:rsid w:val="00A203F3"/>
    <w:rsid w:val="00A20E6E"/>
    <w:rsid w:val="00A21A5E"/>
    <w:rsid w:val="00A22328"/>
    <w:rsid w:val="00A2333E"/>
    <w:rsid w:val="00A33159"/>
    <w:rsid w:val="00A502F7"/>
    <w:rsid w:val="00A53C95"/>
    <w:rsid w:val="00A54D25"/>
    <w:rsid w:val="00A61F02"/>
    <w:rsid w:val="00A735AF"/>
    <w:rsid w:val="00A76F38"/>
    <w:rsid w:val="00A77987"/>
    <w:rsid w:val="00A861A2"/>
    <w:rsid w:val="00A91841"/>
    <w:rsid w:val="00A9396C"/>
    <w:rsid w:val="00A9493C"/>
    <w:rsid w:val="00A96EAD"/>
    <w:rsid w:val="00AB2806"/>
    <w:rsid w:val="00AB4626"/>
    <w:rsid w:val="00AC1E68"/>
    <w:rsid w:val="00AC46B4"/>
    <w:rsid w:val="00AC7FE1"/>
    <w:rsid w:val="00AD026C"/>
    <w:rsid w:val="00AD28AE"/>
    <w:rsid w:val="00AD5276"/>
    <w:rsid w:val="00AD5321"/>
    <w:rsid w:val="00AD7B68"/>
    <w:rsid w:val="00AE54C6"/>
    <w:rsid w:val="00AE72A4"/>
    <w:rsid w:val="00AF7FEF"/>
    <w:rsid w:val="00B0279F"/>
    <w:rsid w:val="00B040C8"/>
    <w:rsid w:val="00B044B5"/>
    <w:rsid w:val="00B06DB4"/>
    <w:rsid w:val="00B228A7"/>
    <w:rsid w:val="00B23C6D"/>
    <w:rsid w:val="00B23DDC"/>
    <w:rsid w:val="00B24BCD"/>
    <w:rsid w:val="00B261B6"/>
    <w:rsid w:val="00B2716E"/>
    <w:rsid w:val="00B4107C"/>
    <w:rsid w:val="00B45EE1"/>
    <w:rsid w:val="00B45FB2"/>
    <w:rsid w:val="00B46211"/>
    <w:rsid w:val="00B4720F"/>
    <w:rsid w:val="00B56B52"/>
    <w:rsid w:val="00B624D0"/>
    <w:rsid w:val="00B657AA"/>
    <w:rsid w:val="00B66AE6"/>
    <w:rsid w:val="00B74243"/>
    <w:rsid w:val="00B83D06"/>
    <w:rsid w:val="00B9794C"/>
    <w:rsid w:val="00BA140A"/>
    <w:rsid w:val="00BA465A"/>
    <w:rsid w:val="00BA5956"/>
    <w:rsid w:val="00BC3B1B"/>
    <w:rsid w:val="00BC54DE"/>
    <w:rsid w:val="00BD3385"/>
    <w:rsid w:val="00BE6D57"/>
    <w:rsid w:val="00BF4C7A"/>
    <w:rsid w:val="00C115BA"/>
    <w:rsid w:val="00C17240"/>
    <w:rsid w:val="00C22F25"/>
    <w:rsid w:val="00C24884"/>
    <w:rsid w:val="00C27C4C"/>
    <w:rsid w:val="00C30B61"/>
    <w:rsid w:val="00C34DFB"/>
    <w:rsid w:val="00C36191"/>
    <w:rsid w:val="00C37986"/>
    <w:rsid w:val="00C517F9"/>
    <w:rsid w:val="00C522C4"/>
    <w:rsid w:val="00C55026"/>
    <w:rsid w:val="00C616B7"/>
    <w:rsid w:val="00C623F5"/>
    <w:rsid w:val="00C648D2"/>
    <w:rsid w:val="00C66616"/>
    <w:rsid w:val="00C679BA"/>
    <w:rsid w:val="00C8091A"/>
    <w:rsid w:val="00C836C8"/>
    <w:rsid w:val="00C85C3F"/>
    <w:rsid w:val="00CA18EA"/>
    <w:rsid w:val="00CA5435"/>
    <w:rsid w:val="00CA7229"/>
    <w:rsid w:val="00CC13EA"/>
    <w:rsid w:val="00CC22C2"/>
    <w:rsid w:val="00CC657F"/>
    <w:rsid w:val="00CC71B8"/>
    <w:rsid w:val="00CD191D"/>
    <w:rsid w:val="00CD6F15"/>
    <w:rsid w:val="00CE0A3C"/>
    <w:rsid w:val="00CE6FB9"/>
    <w:rsid w:val="00CF34D7"/>
    <w:rsid w:val="00D0419B"/>
    <w:rsid w:val="00D05699"/>
    <w:rsid w:val="00D05AA0"/>
    <w:rsid w:val="00D075FE"/>
    <w:rsid w:val="00D1316D"/>
    <w:rsid w:val="00D209B1"/>
    <w:rsid w:val="00D24105"/>
    <w:rsid w:val="00D27B1A"/>
    <w:rsid w:val="00D30D5E"/>
    <w:rsid w:val="00D362D6"/>
    <w:rsid w:val="00D36BDD"/>
    <w:rsid w:val="00D37127"/>
    <w:rsid w:val="00D6326A"/>
    <w:rsid w:val="00D739FD"/>
    <w:rsid w:val="00D75DC1"/>
    <w:rsid w:val="00D852A8"/>
    <w:rsid w:val="00DA3FB2"/>
    <w:rsid w:val="00DB3EB2"/>
    <w:rsid w:val="00DC0265"/>
    <w:rsid w:val="00DC0D65"/>
    <w:rsid w:val="00DC3FE8"/>
    <w:rsid w:val="00DC50D1"/>
    <w:rsid w:val="00DC7486"/>
    <w:rsid w:val="00DD096B"/>
    <w:rsid w:val="00E07DA3"/>
    <w:rsid w:val="00E11318"/>
    <w:rsid w:val="00E122F3"/>
    <w:rsid w:val="00E2207E"/>
    <w:rsid w:val="00E30BD7"/>
    <w:rsid w:val="00E31933"/>
    <w:rsid w:val="00E349C8"/>
    <w:rsid w:val="00E6374A"/>
    <w:rsid w:val="00E76A47"/>
    <w:rsid w:val="00E772B0"/>
    <w:rsid w:val="00E80C9F"/>
    <w:rsid w:val="00E878B7"/>
    <w:rsid w:val="00EB14EE"/>
    <w:rsid w:val="00EB1729"/>
    <w:rsid w:val="00EB2C13"/>
    <w:rsid w:val="00EC1FCF"/>
    <w:rsid w:val="00EC446D"/>
    <w:rsid w:val="00EC4FBF"/>
    <w:rsid w:val="00ED35A8"/>
    <w:rsid w:val="00ED6ED5"/>
    <w:rsid w:val="00EF5AF2"/>
    <w:rsid w:val="00F02430"/>
    <w:rsid w:val="00F03753"/>
    <w:rsid w:val="00F14718"/>
    <w:rsid w:val="00F253F1"/>
    <w:rsid w:val="00F26145"/>
    <w:rsid w:val="00F344A3"/>
    <w:rsid w:val="00F4203B"/>
    <w:rsid w:val="00F50F9A"/>
    <w:rsid w:val="00F5157E"/>
    <w:rsid w:val="00F51AA8"/>
    <w:rsid w:val="00F5769F"/>
    <w:rsid w:val="00F65280"/>
    <w:rsid w:val="00F708B5"/>
    <w:rsid w:val="00F71B7B"/>
    <w:rsid w:val="00F750CF"/>
    <w:rsid w:val="00F75372"/>
    <w:rsid w:val="00F93617"/>
    <w:rsid w:val="00F948FA"/>
    <w:rsid w:val="00FA40EF"/>
    <w:rsid w:val="00FA4EB5"/>
    <w:rsid w:val="00FA747C"/>
    <w:rsid w:val="00FB4BE7"/>
    <w:rsid w:val="00FC2B3A"/>
    <w:rsid w:val="00FC33B3"/>
    <w:rsid w:val="00FC44DB"/>
    <w:rsid w:val="00FD0694"/>
    <w:rsid w:val="00FD2979"/>
    <w:rsid w:val="00FD40BB"/>
    <w:rsid w:val="00FD5F2B"/>
    <w:rsid w:val="00FE5998"/>
    <w:rsid w:val="00FF36DC"/>
    <w:rsid w:val="00FF5592"/>
    <w:rsid w:val="00FF584D"/>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8CBA"/>
  <w15:chartTrackingRefBased/>
  <w15:docId w15:val="{8A7C4369-5BE8-49DE-88EA-08F8A93CF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10C3E"/>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7A772B"/>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hAnsi="Courier New"/>
      <w:b w:val="0"/>
      <w:sz w:val="24"/>
      <w:szCs w:val="22"/>
    </w:rPr>
  </w:style>
  <w:style w:type="character" w:customStyle="1" w:styleId="Style2Char">
    <w:name w:val="Style2 Char"/>
    <w:basedOn w:val="STTSAlgoritmaContentChar"/>
    <w:link w:val="Style2"/>
    <w:rsid w:val="008D08CC"/>
    <w:rPr>
      <w:rFonts w:ascii="Courier New" w:hAnsi="Courier New"/>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939100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nityProjects\TAGaming\BukuStuff\Hasil\Bab8%20-%20Uji%20Cob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Bab8 - Uji Coba.dotx</Template>
  <TotalTime>222</TotalTime>
  <Pages>4</Pages>
  <Words>653</Words>
  <Characters>3724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Lukky Hariyanto</dc:creator>
  <cp:keywords/>
  <cp:lastModifiedBy>Lukky Hariyanto</cp:lastModifiedBy>
  <cp:revision>25</cp:revision>
  <dcterms:created xsi:type="dcterms:W3CDTF">2023-10-01T07:32:00Z</dcterms:created>
  <dcterms:modified xsi:type="dcterms:W3CDTF">2023-11-10T02:15:00Z</dcterms:modified>
</cp:coreProperties>
</file>