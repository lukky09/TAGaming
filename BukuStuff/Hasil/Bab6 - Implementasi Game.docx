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24E39E" w14:textId="777E6262" w:rsidR="00AC5A0F" w:rsidRDefault="00AC5A0F" w:rsidP="00AC5A0F">
      <w:pPr>
        <w:pStyle w:val="STTSJudulBab"/>
      </w:pPr>
      <w:r>
        <w:t>BAB V</w:t>
      </w:r>
      <w:r w:rsidR="009060B8">
        <w:t>I</w:t>
      </w:r>
    </w:p>
    <w:p w14:paraId="423CE00B" w14:textId="56773D40" w:rsidR="00AC5A0F" w:rsidRDefault="009060B8" w:rsidP="00AC5A0F">
      <w:pPr>
        <w:pStyle w:val="STTSJudulBab"/>
      </w:pPr>
      <w:proofErr w:type="spellStart"/>
      <w:r>
        <w:t>Implementasi</w:t>
      </w:r>
      <w:proofErr w:type="spellEnd"/>
      <w:r>
        <w:t xml:space="preserve"> Game</w:t>
      </w:r>
    </w:p>
    <w:p w14:paraId="346BCFF4" w14:textId="77777777" w:rsidR="00AC5A0F" w:rsidRDefault="00AC5A0F" w:rsidP="00AC5A0F">
      <w:pPr>
        <w:pStyle w:val="STTSJudulBab"/>
      </w:pPr>
    </w:p>
    <w:p w14:paraId="271581D5" w14:textId="1D66A969" w:rsidR="00AC5A0F" w:rsidRDefault="00AF607C" w:rsidP="00AC5A0F">
      <w:r>
        <w:t>D</w:t>
      </w:r>
      <w:r w:rsidR="00D11B61">
        <w:t xml:space="preserve">imana </w:t>
      </w:r>
      <w:proofErr w:type="spellStart"/>
      <w:r w:rsidR="00D11B61">
        <w:t>bab</w:t>
      </w:r>
      <w:proofErr w:type="spellEnd"/>
      <w:r w:rsidR="00D11B61">
        <w:t xml:space="preserve"> 5 </w:t>
      </w:r>
      <w:proofErr w:type="spellStart"/>
      <w:r w:rsidR="00D11B61">
        <w:t>menjelaskan</w:t>
      </w:r>
      <w:proofErr w:type="spellEnd"/>
      <w:r w:rsidR="00D11B61">
        <w:t xml:space="preserve"> </w:t>
      </w:r>
      <w:proofErr w:type="spellStart"/>
      <w:r w:rsidR="00D11B61">
        <w:t>visi</w:t>
      </w:r>
      <w:proofErr w:type="spellEnd"/>
      <w:r w:rsidR="00D11B61">
        <w:t xml:space="preserve"> </w:t>
      </w:r>
      <w:proofErr w:type="spellStart"/>
      <w:r w:rsidR="00D11B61">
        <w:t>dari</w:t>
      </w:r>
      <w:proofErr w:type="spellEnd"/>
      <w:r w:rsidR="00D11B61">
        <w:t xml:space="preserve"> game Splatted, </w:t>
      </w:r>
      <w:proofErr w:type="spellStart"/>
      <w:r w:rsidR="00D11B61">
        <w:t>bab</w:t>
      </w:r>
      <w:proofErr w:type="spellEnd"/>
      <w:r w:rsidR="00D11B61">
        <w:t xml:space="preserve"> </w:t>
      </w:r>
      <w:proofErr w:type="spellStart"/>
      <w:r w:rsidR="00D11B61">
        <w:t>ini</w:t>
      </w:r>
      <w:proofErr w:type="spellEnd"/>
      <w:r w:rsidR="00D11B61">
        <w:t xml:space="preserve"> </w:t>
      </w:r>
      <w:proofErr w:type="spellStart"/>
      <w:r w:rsidR="00D11B61">
        <w:t>akan</w:t>
      </w:r>
      <w:proofErr w:type="spellEnd"/>
      <w:r w:rsidR="00D11B61">
        <w:t xml:space="preserve"> </w:t>
      </w:r>
      <w:proofErr w:type="spellStart"/>
      <w:r w:rsidR="00D11B61">
        <w:t>menampilkan</w:t>
      </w:r>
      <w:proofErr w:type="spellEnd"/>
      <w:r w:rsidR="00D11B61">
        <w:t xml:space="preserve"> </w:t>
      </w:r>
      <w:proofErr w:type="spellStart"/>
      <w:r w:rsidR="00D11B61">
        <w:t>realisasi</w:t>
      </w:r>
      <w:proofErr w:type="spellEnd"/>
      <w:r w:rsidR="00D11B61">
        <w:t xml:space="preserve"> </w:t>
      </w:r>
      <w:proofErr w:type="spellStart"/>
      <w:r w:rsidR="00D11B61">
        <w:t>dari</w:t>
      </w:r>
      <w:proofErr w:type="spellEnd"/>
      <w:r w:rsidR="00D11B61">
        <w:t xml:space="preserve"> </w:t>
      </w:r>
      <w:proofErr w:type="spellStart"/>
      <w:r w:rsidR="00D11B61">
        <w:t>visi</w:t>
      </w:r>
      <w:proofErr w:type="spellEnd"/>
      <w:r w:rsidR="00D11B61">
        <w:t xml:space="preserve"> </w:t>
      </w:r>
      <w:proofErr w:type="spellStart"/>
      <w:r w:rsidR="00D11B61">
        <w:t>tersebut</w:t>
      </w:r>
      <w:proofErr w:type="spellEnd"/>
      <w:r w:rsidR="00D11B61">
        <w:t xml:space="preserve"> </w:t>
      </w:r>
      <w:proofErr w:type="spellStart"/>
      <w:r w:rsidR="00D11B61">
        <w:t>dimasukkan</w:t>
      </w:r>
      <w:proofErr w:type="spellEnd"/>
      <w:r w:rsidR="00D11B61">
        <w:t xml:space="preserve"> </w:t>
      </w:r>
      <w:proofErr w:type="spellStart"/>
      <w:r w:rsidR="00D11B61">
        <w:t>dalam</w:t>
      </w:r>
      <w:proofErr w:type="spellEnd"/>
      <w:r w:rsidR="00D11B61">
        <w:t xml:space="preserve"> game Splatted. Dalam </w:t>
      </w:r>
      <w:proofErr w:type="spellStart"/>
      <w:r w:rsidR="00D11B61">
        <w:t>bab</w:t>
      </w:r>
      <w:proofErr w:type="spellEnd"/>
      <w:r w:rsidR="00D11B61">
        <w:t xml:space="preserve"> </w:t>
      </w:r>
      <w:proofErr w:type="spellStart"/>
      <w:r w:rsidR="00D11B61">
        <w:t>ini</w:t>
      </w:r>
      <w:proofErr w:type="spellEnd"/>
      <w:r w:rsidR="00D11B61">
        <w:t xml:space="preserve">, </w:t>
      </w:r>
      <w:proofErr w:type="spellStart"/>
      <w:r w:rsidR="00D11B61">
        <w:t>akan</w:t>
      </w:r>
      <w:proofErr w:type="spellEnd"/>
      <w:r w:rsidR="00D11B61">
        <w:t xml:space="preserve"> </w:t>
      </w:r>
      <w:proofErr w:type="spellStart"/>
      <w:r w:rsidR="00D11B61">
        <w:t>dijelaskan</w:t>
      </w:r>
      <w:proofErr w:type="spellEnd"/>
      <w:r w:rsidR="00D11B61">
        <w:t xml:space="preserve"> </w:t>
      </w:r>
      <w:proofErr w:type="spellStart"/>
      <w:r w:rsidR="00D11B61">
        <w:t>seluruh</w:t>
      </w:r>
      <w:proofErr w:type="spellEnd"/>
      <w:r w:rsidR="00D11B61">
        <w:t xml:space="preserve"> </w:t>
      </w:r>
      <w:proofErr w:type="spellStart"/>
      <w:r w:rsidR="00D11B61">
        <w:t>aspek</w:t>
      </w:r>
      <w:proofErr w:type="spellEnd"/>
      <w:r w:rsidR="00D11B61">
        <w:t xml:space="preserve"> yang </w:t>
      </w:r>
      <w:proofErr w:type="spellStart"/>
      <w:r w:rsidR="00D11B61">
        <w:t>penting</w:t>
      </w:r>
      <w:proofErr w:type="spellEnd"/>
      <w:r w:rsidR="00D11B61">
        <w:t xml:space="preserve">, </w:t>
      </w:r>
      <w:proofErr w:type="spellStart"/>
      <w:r w:rsidR="00D11B61">
        <w:t>dimulai</w:t>
      </w:r>
      <w:proofErr w:type="spellEnd"/>
      <w:r w:rsidR="00D11B61">
        <w:t xml:space="preserve"> </w:t>
      </w:r>
      <w:proofErr w:type="spellStart"/>
      <w:r w:rsidR="00D11B61">
        <w:t>dari</w:t>
      </w:r>
      <w:proofErr w:type="spellEnd"/>
      <w:r w:rsidR="00D11B61">
        <w:t xml:space="preserve"> </w:t>
      </w:r>
      <w:proofErr w:type="spellStart"/>
      <w:r w:rsidR="00D11B61">
        <w:t>Generasi</w:t>
      </w:r>
      <w:proofErr w:type="spellEnd"/>
      <w:r w:rsidR="00D11B61">
        <w:t xml:space="preserve"> level </w:t>
      </w:r>
      <w:proofErr w:type="spellStart"/>
      <w:r w:rsidR="00D11B61">
        <w:t>hingga</w:t>
      </w:r>
      <w:proofErr w:type="spellEnd"/>
      <w:r w:rsidR="00D11B61">
        <w:t xml:space="preserve"> </w:t>
      </w:r>
      <w:proofErr w:type="spellStart"/>
      <w:r w:rsidR="00D11B61">
        <w:t>pembuatan</w:t>
      </w:r>
      <w:proofErr w:type="spellEnd"/>
      <w:r w:rsidR="00D11B61">
        <w:t xml:space="preserve"> AI bot </w:t>
      </w:r>
      <w:proofErr w:type="spellStart"/>
      <w:r w:rsidR="00D11B61">
        <w:t>secara</w:t>
      </w:r>
      <w:proofErr w:type="spellEnd"/>
      <w:r w:rsidR="00D11B61">
        <w:t xml:space="preserve"> </w:t>
      </w:r>
      <w:proofErr w:type="spellStart"/>
      <w:r w:rsidR="00D11B61">
        <w:t>berurutan</w:t>
      </w:r>
      <w:proofErr w:type="spellEnd"/>
      <w:r w:rsidR="00D11B61">
        <w:t xml:space="preserve"> </w:t>
      </w:r>
      <w:proofErr w:type="spellStart"/>
      <w:r w:rsidR="00D11B61">
        <w:t>dari</w:t>
      </w:r>
      <w:proofErr w:type="spellEnd"/>
      <w:r w:rsidR="00D11B61">
        <w:t xml:space="preserve"> </w:t>
      </w:r>
      <w:proofErr w:type="spellStart"/>
      <w:r w:rsidR="00D11B61">
        <w:t>fondasi</w:t>
      </w:r>
      <w:proofErr w:type="spellEnd"/>
      <w:r w:rsidR="00D11B61">
        <w:t xml:space="preserve"> </w:t>
      </w:r>
      <w:proofErr w:type="spellStart"/>
      <w:r w:rsidR="00D11B61">
        <w:t>hingga</w:t>
      </w:r>
      <w:proofErr w:type="spellEnd"/>
      <w:r w:rsidR="00D11B61">
        <w:t xml:space="preserve"> atap </w:t>
      </w:r>
      <w:proofErr w:type="spellStart"/>
      <w:r w:rsidR="00D11B61">
        <w:t>rumah</w:t>
      </w:r>
      <w:proofErr w:type="spellEnd"/>
      <w:r w:rsidR="00D11B61">
        <w:t>.</w:t>
      </w:r>
    </w:p>
    <w:p w14:paraId="7F229913" w14:textId="77777777" w:rsidR="00AC5A0F" w:rsidRDefault="00AC5A0F" w:rsidP="00AC5A0F"/>
    <w:p w14:paraId="76C527C2" w14:textId="461432B3" w:rsidR="008F5CFE" w:rsidRDefault="00C27777" w:rsidP="000502FB">
      <w:pPr>
        <w:pStyle w:val="STTSJudulSubBab"/>
        <w:numPr>
          <w:ilvl w:val="0"/>
          <w:numId w:val="38"/>
        </w:numPr>
        <w:ind w:hanging="720"/>
      </w:pPr>
      <w:r>
        <w:t>Genetic Algorithm &amp; Level Generation</w:t>
      </w:r>
    </w:p>
    <w:p w14:paraId="0D6FA2A5" w14:textId="05D2B110" w:rsidR="00370F7A" w:rsidRDefault="00370F7A" w:rsidP="00370F7A">
      <w:proofErr w:type="spellStart"/>
      <w:r>
        <w:t>Dimulai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 w:rsidR="00AC0B92">
        <w:t>dasar</w:t>
      </w:r>
      <w:proofErr w:type="spellEnd"/>
      <w:r w:rsidR="00AC0B92">
        <w:t xml:space="preserve"> </w:t>
      </w:r>
      <w:proofErr w:type="spellStart"/>
      <w:r w:rsidR="00AC0B92">
        <w:t>dari</w:t>
      </w:r>
      <w:proofErr w:type="spellEnd"/>
      <w:r w:rsidR="00AC0B92">
        <w:t xml:space="preserve"> </w:t>
      </w:r>
      <w:proofErr w:type="spellStart"/>
      <w:r w:rsidR="00AC0B92">
        <w:t>sebuah</w:t>
      </w:r>
      <w:proofErr w:type="spellEnd"/>
      <w:r w:rsidR="00AC0B92">
        <w:t xml:space="preserve"> game, </w:t>
      </w:r>
      <w:proofErr w:type="spellStart"/>
      <w:r w:rsidR="00AC0B92">
        <w:t>yaitu</w:t>
      </w:r>
      <w:proofErr w:type="spellEnd"/>
      <w:r w:rsidR="00AC0B92">
        <w:t xml:space="preserve"> </w:t>
      </w:r>
      <w:proofErr w:type="spellStart"/>
      <w:r w:rsidR="00AC0B92">
        <w:t>tempat</w:t>
      </w:r>
      <w:proofErr w:type="spellEnd"/>
      <w:r w:rsidR="00AC0B92">
        <w:t xml:space="preserve"> </w:t>
      </w:r>
      <w:proofErr w:type="spellStart"/>
      <w:r w:rsidR="00AC0B92">
        <w:t>bermainnya</w:t>
      </w:r>
      <w:proofErr w:type="spellEnd"/>
      <w:r w:rsidR="00AC0B92">
        <w:t>.</w:t>
      </w:r>
      <w:r w:rsidR="00AC1EC5">
        <w:t xml:space="preserve"> Level </w:t>
      </w:r>
      <w:proofErr w:type="spellStart"/>
      <w:r w:rsidR="00AC1EC5">
        <w:t>dalam</w:t>
      </w:r>
      <w:proofErr w:type="spellEnd"/>
      <w:r w:rsidR="00AC0B92">
        <w:t xml:space="preserve"> </w:t>
      </w:r>
      <w:r w:rsidR="00AC1EC5">
        <w:t xml:space="preserve">Splatted </w:t>
      </w:r>
      <w:proofErr w:type="spellStart"/>
      <w:r w:rsidR="00AC1EC5">
        <w:t>menggunakan</w:t>
      </w:r>
      <w:proofErr w:type="spellEnd"/>
      <w:r w:rsidR="00AC1EC5">
        <w:t xml:space="preserve"> Genetic </w:t>
      </w:r>
      <w:proofErr w:type="spellStart"/>
      <w:r w:rsidR="00AC1EC5">
        <w:t>Algoritm</w:t>
      </w:r>
      <w:proofErr w:type="spellEnd"/>
      <w:r w:rsidR="00AC1EC5">
        <w:t>, dan d</w:t>
      </w:r>
      <w:r w:rsidR="00AF0656">
        <w:t xml:space="preserve">i </w:t>
      </w:r>
      <w:proofErr w:type="spellStart"/>
      <w:r w:rsidR="00AF0656">
        <w:t>subbab</w:t>
      </w:r>
      <w:proofErr w:type="spellEnd"/>
      <w:r w:rsidR="00AF0656">
        <w:t xml:space="preserve"> </w:t>
      </w:r>
      <w:proofErr w:type="spellStart"/>
      <w:r w:rsidR="00AF0656">
        <w:t>ini</w:t>
      </w:r>
      <w:proofErr w:type="spellEnd"/>
      <w:r w:rsidR="00AF0656">
        <w:t xml:space="preserve"> </w:t>
      </w:r>
      <w:proofErr w:type="spellStart"/>
      <w:r w:rsidR="00AF0656">
        <w:t>akan</w:t>
      </w:r>
      <w:proofErr w:type="spellEnd"/>
      <w:r w:rsidR="00AF0656">
        <w:t xml:space="preserve"> </w:t>
      </w:r>
      <w:proofErr w:type="spellStart"/>
      <w:r w:rsidR="00AF0656">
        <w:t>dijelaskan</w:t>
      </w:r>
      <w:proofErr w:type="spellEnd"/>
      <w:r w:rsidR="00AF0656">
        <w:t xml:space="preserve"> </w:t>
      </w:r>
      <w:proofErr w:type="spellStart"/>
      <w:r w:rsidR="00AC1EC5">
        <w:t>implementasi</w:t>
      </w:r>
      <w:proofErr w:type="spellEnd"/>
      <w:r w:rsidR="00AF0656">
        <w:t xml:space="preserve"> Genetic Algorithm</w:t>
      </w:r>
      <w:r w:rsidR="00AC1EC5">
        <w:t xml:space="preserve"> </w:t>
      </w:r>
      <w:proofErr w:type="spellStart"/>
      <w:r w:rsidR="00AC1EC5">
        <w:t>tersebut</w:t>
      </w:r>
      <w:proofErr w:type="spellEnd"/>
      <w:r w:rsidR="00AC1EC5">
        <w:t xml:space="preserve">, dan </w:t>
      </w:r>
      <w:proofErr w:type="spellStart"/>
      <w:r w:rsidR="00AC1EC5">
        <w:t>terakhir</w:t>
      </w:r>
      <w:proofErr w:type="spellEnd"/>
      <w:r w:rsidR="00AF0656">
        <w:t xml:space="preserve"> </w:t>
      </w:r>
      <w:proofErr w:type="spellStart"/>
      <w:r w:rsidR="00AF0656">
        <w:t>mengubah</w:t>
      </w:r>
      <w:proofErr w:type="spellEnd"/>
      <w:r w:rsidR="00AF0656">
        <w:t xml:space="preserve"> </w:t>
      </w:r>
      <w:proofErr w:type="spellStart"/>
      <w:r w:rsidR="00AF0656">
        <w:t>hasil</w:t>
      </w:r>
      <w:proofErr w:type="spellEnd"/>
      <w:r w:rsidR="00AF0656">
        <w:t xml:space="preserve"> </w:t>
      </w:r>
      <w:proofErr w:type="spellStart"/>
      <w:r w:rsidR="00AF0656">
        <w:t>dari</w:t>
      </w:r>
      <w:proofErr w:type="spellEnd"/>
      <w:r w:rsidR="00AF0656">
        <w:t xml:space="preserve"> Genetic Algorithm </w:t>
      </w:r>
      <w:proofErr w:type="spellStart"/>
      <w:r w:rsidR="00AF0656">
        <w:t>tersebut</w:t>
      </w:r>
      <w:proofErr w:type="spellEnd"/>
      <w:r w:rsidR="00AF0656">
        <w:t xml:space="preserve"> </w:t>
      </w:r>
      <w:proofErr w:type="spellStart"/>
      <w:r w:rsidR="00AF0656">
        <w:t>menjadi</w:t>
      </w:r>
      <w:proofErr w:type="spellEnd"/>
      <w:r w:rsidR="00AF0656">
        <w:t xml:space="preserve"> </w:t>
      </w:r>
      <w:proofErr w:type="spellStart"/>
      <w:r w:rsidR="00AF0656">
        <w:t>sebuah</w:t>
      </w:r>
      <w:proofErr w:type="spellEnd"/>
      <w:r w:rsidR="00AF0656">
        <w:t xml:space="preserve"> level yang </w:t>
      </w:r>
      <w:proofErr w:type="spellStart"/>
      <w:r w:rsidR="00AF0656">
        <w:t>bisa</w:t>
      </w:r>
      <w:proofErr w:type="spellEnd"/>
      <w:r w:rsidR="00AF0656">
        <w:t xml:space="preserve"> </w:t>
      </w:r>
      <w:proofErr w:type="spellStart"/>
      <w:r w:rsidR="00AF0656">
        <w:t>dimainkan</w:t>
      </w:r>
      <w:proofErr w:type="spellEnd"/>
      <w:r w:rsidR="00AF0656">
        <w:t>.</w:t>
      </w:r>
    </w:p>
    <w:p w14:paraId="52F31875" w14:textId="4CA81F66" w:rsidR="004B2EF7" w:rsidRDefault="004B2EF7" w:rsidP="00370F7A">
      <w:r>
        <w:t xml:space="preserve">Kita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bantuan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library </w:t>
      </w:r>
      <w:proofErr w:type="spellStart"/>
      <w:r>
        <w:t>bernama</w:t>
      </w:r>
      <w:proofErr w:type="spellEnd"/>
      <w:r>
        <w:t xml:space="preserve"> </w:t>
      </w:r>
      <w:proofErr w:type="spellStart"/>
      <w:r>
        <w:t>GeneticSharp</w:t>
      </w:r>
      <w:proofErr w:type="spellEnd"/>
      <w:r>
        <w:t xml:space="preserve"> oleh Giacomelli, dan di </w:t>
      </w:r>
      <w:proofErr w:type="spellStart"/>
      <w:r>
        <w:t>GeneticSharp</w:t>
      </w:r>
      <w:proofErr w:type="spellEnd"/>
      <w:r>
        <w:t xml:space="preserve">,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memulai</w:t>
      </w:r>
      <w:proofErr w:type="spellEnd"/>
      <w:r>
        <w:t xml:space="preserve"> Genetic Algorithm </w:t>
      </w:r>
      <w:proofErr w:type="spellStart"/>
      <w:r>
        <w:t>kita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memerlukan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class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dipakai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kromosom</w:t>
      </w:r>
      <w:proofErr w:type="spellEnd"/>
      <w:r w:rsidR="00F15DA7">
        <w:t xml:space="preserve">. </w:t>
      </w:r>
      <w:proofErr w:type="spellStart"/>
      <w:r w:rsidR="00F15DA7">
        <w:t>GeneticSharp</w:t>
      </w:r>
      <w:proofErr w:type="spellEnd"/>
      <w:r w:rsidR="00F15DA7">
        <w:t xml:space="preserve"> </w:t>
      </w:r>
      <w:proofErr w:type="spellStart"/>
      <w:r w:rsidR="00F15DA7">
        <w:t>menyediakan</w:t>
      </w:r>
      <w:proofErr w:type="spellEnd"/>
      <w:r w:rsidR="00F15DA7">
        <w:t xml:space="preserve"> </w:t>
      </w:r>
      <w:proofErr w:type="spellStart"/>
      <w:r w:rsidR="00F15DA7">
        <w:t>beberapa</w:t>
      </w:r>
      <w:proofErr w:type="spellEnd"/>
      <w:r w:rsidR="00F15DA7">
        <w:t xml:space="preserve"> class </w:t>
      </w:r>
      <w:proofErr w:type="spellStart"/>
      <w:r w:rsidR="00F15DA7">
        <w:t>siap</w:t>
      </w:r>
      <w:proofErr w:type="spellEnd"/>
      <w:r w:rsidR="00F15DA7">
        <w:t xml:space="preserve"> </w:t>
      </w:r>
      <w:proofErr w:type="spellStart"/>
      <w:r w:rsidR="00F15DA7">
        <w:t>pakai</w:t>
      </w:r>
      <w:proofErr w:type="spellEnd"/>
      <w:r w:rsidR="00F15DA7">
        <w:t xml:space="preserve"> </w:t>
      </w:r>
      <w:proofErr w:type="spellStart"/>
      <w:r w:rsidR="00F15DA7">
        <w:t>seperti</w:t>
      </w:r>
      <w:proofErr w:type="spellEnd"/>
      <w:r w:rsidR="00F15DA7">
        <w:t xml:space="preserve"> </w:t>
      </w:r>
      <w:proofErr w:type="spellStart"/>
      <w:r w:rsidR="00F15DA7">
        <w:t>FloatingPointChromosome</w:t>
      </w:r>
      <w:proofErr w:type="spellEnd"/>
      <w:r w:rsidR="00F15DA7">
        <w:t xml:space="preserve"> dan </w:t>
      </w:r>
      <w:proofErr w:type="spellStart"/>
      <w:r w:rsidR="00F15DA7">
        <w:t>IntegerChromosome</w:t>
      </w:r>
      <w:proofErr w:type="spellEnd"/>
      <w:r w:rsidR="00F15DA7">
        <w:t xml:space="preserve">, </w:t>
      </w:r>
      <w:proofErr w:type="spellStart"/>
      <w:r w:rsidR="00F15DA7">
        <w:t>tetapi</w:t>
      </w:r>
      <w:proofErr w:type="spellEnd"/>
      <w:r w:rsidR="00F15DA7">
        <w:t xml:space="preserve"> </w:t>
      </w:r>
      <w:proofErr w:type="spellStart"/>
      <w:r w:rsidR="00F15DA7">
        <w:t>untuk</w:t>
      </w:r>
      <w:proofErr w:type="spellEnd"/>
      <w:r w:rsidR="00F15DA7">
        <w:t xml:space="preserve"> </w:t>
      </w:r>
      <w:proofErr w:type="spellStart"/>
      <w:r w:rsidR="00F15DA7">
        <w:t>keperluan</w:t>
      </w:r>
      <w:proofErr w:type="spellEnd"/>
      <w:r w:rsidR="00F15DA7">
        <w:t xml:space="preserve"> game </w:t>
      </w:r>
      <w:proofErr w:type="spellStart"/>
      <w:r w:rsidR="00F15DA7">
        <w:t>kita</w:t>
      </w:r>
      <w:proofErr w:type="spellEnd"/>
      <w:r w:rsidR="00F15DA7">
        <w:t xml:space="preserve"> </w:t>
      </w:r>
      <w:proofErr w:type="spellStart"/>
      <w:r w:rsidR="00F15DA7">
        <w:t>kromosom</w:t>
      </w:r>
      <w:proofErr w:type="spellEnd"/>
      <w:r w:rsidR="00F15DA7">
        <w:t xml:space="preserve"> </w:t>
      </w:r>
      <w:proofErr w:type="spellStart"/>
      <w:r w:rsidR="00F15DA7">
        <w:t>tersebut</w:t>
      </w:r>
      <w:proofErr w:type="spellEnd"/>
      <w:r w:rsidR="00F15DA7">
        <w:t xml:space="preserve"> </w:t>
      </w:r>
      <w:proofErr w:type="spellStart"/>
      <w:r w:rsidR="00F15DA7">
        <w:t>tidak</w:t>
      </w:r>
      <w:proofErr w:type="spellEnd"/>
      <w:r w:rsidR="00F15DA7">
        <w:t xml:space="preserve"> </w:t>
      </w:r>
      <w:proofErr w:type="spellStart"/>
      <w:r w:rsidR="00F15DA7">
        <w:t>cocok</w:t>
      </w:r>
      <w:proofErr w:type="spellEnd"/>
      <w:r w:rsidR="002F0FDF">
        <w:t>.</w:t>
      </w:r>
    </w:p>
    <w:p w14:paraId="321F6905" w14:textId="77777777" w:rsidR="002F0FDF" w:rsidRDefault="002F0FDF" w:rsidP="00370F7A"/>
    <w:p w14:paraId="1D935866" w14:textId="55D257D6" w:rsidR="002F0FDF" w:rsidRDefault="002F0FDF" w:rsidP="002F0FDF">
      <w:pPr>
        <w:pStyle w:val="STTSJudulSubBab"/>
        <w:numPr>
          <w:ilvl w:val="0"/>
          <w:numId w:val="14"/>
        </w:numPr>
        <w:ind w:left="709" w:hanging="709"/>
      </w:pPr>
      <w:r>
        <w:t>Tile Chromosome</w:t>
      </w:r>
    </w:p>
    <w:p w14:paraId="43EBAA22" w14:textId="2545313B" w:rsidR="00FA7A1B" w:rsidRDefault="002F0FDF" w:rsidP="00BB65A9">
      <w:pPr>
        <w:ind w:firstLine="0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potongan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kromosom</w:t>
      </w:r>
      <w:proofErr w:type="spellEnd"/>
      <w:r>
        <w:t xml:space="preserve"> tile generation :</w:t>
      </w:r>
    </w:p>
    <w:p w14:paraId="03734CC5" w14:textId="77777777" w:rsidR="002F0FDF" w:rsidRDefault="002F0FDF" w:rsidP="00FA7A1B">
      <w:pPr>
        <w:pStyle w:val="STTSAlgoritma"/>
      </w:pPr>
    </w:p>
    <w:p w14:paraId="42EAA38F" w14:textId="6092D07D" w:rsidR="00FA7A1B" w:rsidRDefault="00FA7A1B" w:rsidP="00FA7A1B">
      <w:pPr>
        <w:pStyle w:val="STTSAlgoritma"/>
      </w:pPr>
      <w:proofErr w:type="spellStart"/>
      <w:r>
        <w:t>Algoritma</w:t>
      </w:r>
      <w:proofErr w:type="spellEnd"/>
      <w:r>
        <w:t xml:space="preserve"> 6.X Class </w:t>
      </w:r>
      <w:proofErr w:type="spellStart"/>
      <w:r>
        <w:t>TileChromosome</w:t>
      </w:r>
      <w:proofErr w:type="spellEnd"/>
    </w:p>
    <w:p w14:paraId="6B271235" w14:textId="6FF5B887" w:rsidR="00555862" w:rsidRDefault="00555862" w:rsidP="00555862">
      <w:pPr>
        <w:pStyle w:val="STTSAlgoritmaContent"/>
      </w:pPr>
      <w:r>
        <w:t xml:space="preserve">public class </w:t>
      </w:r>
      <w:proofErr w:type="spellStart"/>
      <w:r w:rsidR="004A022C">
        <w:t>TileChromosome</w:t>
      </w:r>
      <w:proofErr w:type="spellEnd"/>
      <w:r w:rsidR="00ED1BA6">
        <w:t xml:space="preserve"> </w:t>
      </w:r>
      <w:r>
        <w:t xml:space="preserve">: </w:t>
      </w:r>
      <w:proofErr w:type="spellStart"/>
      <w:r>
        <w:t>ChromosomeBase</w:t>
      </w:r>
      <w:proofErr w:type="spellEnd"/>
      <w:r>
        <w:t>{</w:t>
      </w:r>
    </w:p>
    <w:p w14:paraId="240C344C" w14:textId="77777777" w:rsidR="000B4083" w:rsidRDefault="000B4083" w:rsidP="00555862">
      <w:pPr>
        <w:pStyle w:val="STTSAlgoritmaContent"/>
      </w:pPr>
    </w:p>
    <w:p w14:paraId="78051001" w14:textId="48C5E676" w:rsidR="00555862" w:rsidRPr="00555862" w:rsidRDefault="00555862" w:rsidP="00555862">
      <w:pPr>
        <w:pStyle w:val="STTSAlgoritmaContent"/>
      </w:pPr>
      <w:r w:rsidRPr="00555862">
        <w:t xml:space="preserve">private </w:t>
      </w:r>
      <w:proofErr w:type="spellStart"/>
      <w:r w:rsidRPr="00555862">
        <w:t>readonly</w:t>
      </w:r>
      <w:proofErr w:type="spellEnd"/>
      <w:r w:rsidRPr="00555862">
        <w:t xml:space="preserve"> int </w:t>
      </w:r>
      <w:proofErr w:type="spellStart"/>
      <w:r w:rsidRPr="00555862">
        <w:t>m_ukuranMap</w:t>
      </w:r>
      <w:proofErr w:type="spellEnd"/>
      <w:r w:rsidRPr="00555862">
        <w:t>;</w:t>
      </w:r>
    </w:p>
    <w:p w14:paraId="7543FEBB" w14:textId="1C4F6E9A" w:rsidR="00555862" w:rsidRDefault="00555862" w:rsidP="00555862">
      <w:pPr>
        <w:pStyle w:val="STTSAlgoritmaContent"/>
      </w:pPr>
      <w:r w:rsidRPr="00555862">
        <w:t xml:space="preserve">private </w:t>
      </w:r>
      <w:proofErr w:type="spellStart"/>
      <w:r w:rsidRPr="00555862">
        <w:t>readonly</w:t>
      </w:r>
      <w:proofErr w:type="spellEnd"/>
      <w:r w:rsidRPr="00555862">
        <w:t xml:space="preserve"> int </w:t>
      </w:r>
      <w:proofErr w:type="spellStart"/>
      <w:r w:rsidRPr="00555862">
        <w:t>m_powerup</w:t>
      </w:r>
      <w:proofErr w:type="spellEnd"/>
      <w:r w:rsidRPr="00555862">
        <w:t>;</w:t>
      </w:r>
    </w:p>
    <w:p w14:paraId="1A54645E" w14:textId="77777777" w:rsidR="00555862" w:rsidRPr="00555862" w:rsidRDefault="00555862" w:rsidP="00555862">
      <w:pPr>
        <w:pStyle w:val="STTSAlgoritmaContent"/>
      </w:pPr>
    </w:p>
    <w:p w14:paraId="546447E1" w14:textId="4BD8BC0E" w:rsidR="00555862" w:rsidRPr="00555862" w:rsidRDefault="00555862" w:rsidP="00555862">
      <w:pPr>
        <w:pStyle w:val="STTSAlgoritmaContent"/>
      </w:pPr>
      <w:r w:rsidRPr="00555862">
        <w:t xml:space="preserve">public </w:t>
      </w:r>
      <w:proofErr w:type="spellStart"/>
      <w:r w:rsidRPr="00555862">
        <w:t>GameChromosome</w:t>
      </w:r>
      <w:proofErr w:type="spellEnd"/>
      <w:r w:rsidRPr="00555862">
        <w:t xml:space="preserve">(int </w:t>
      </w:r>
      <w:proofErr w:type="spellStart"/>
      <w:r w:rsidRPr="00555862">
        <w:t>ukuranMap,int</w:t>
      </w:r>
      <w:proofErr w:type="spellEnd"/>
      <w:r w:rsidRPr="00555862">
        <w:t xml:space="preserve"> powerup) : base(</w:t>
      </w:r>
      <w:proofErr w:type="spellStart"/>
      <w:r w:rsidRPr="00555862">
        <w:t>ukuranMap</w:t>
      </w:r>
      <w:proofErr w:type="spellEnd"/>
      <w:r w:rsidRPr="00555862">
        <w:t>){</w:t>
      </w:r>
    </w:p>
    <w:p w14:paraId="26265A68" w14:textId="7CFE97DB" w:rsidR="00555862" w:rsidRPr="00555862" w:rsidRDefault="00555862" w:rsidP="00555862">
      <w:pPr>
        <w:pStyle w:val="STTSAlgoritmaContent"/>
      </w:pPr>
      <w:r>
        <w:t xml:space="preserve">  </w:t>
      </w:r>
      <w:r w:rsidRPr="00555862">
        <w:t>int temp;</w:t>
      </w:r>
    </w:p>
    <w:p w14:paraId="28670F31" w14:textId="04506F3B" w:rsidR="00555862" w:rsidRPr="00555862" w:rsidRDefault="00555862" w:rsidP="00555862">
      <w:pPr>
        <w:pStyle w:val="STTSAlgoritmaContent"/>
      </w:pPr>
      <w:r>
        <w:t xml:space="preserve">  </w:t>
      </w:r>
      <w:proofErr w:type="spellStart"/>
      <w:r w:rsidRPr="00555862">
        <w:t>m_ukuranMap</w:t>
      </w:r>
      <w:proofErr w:type="spellEnd"/>
      <w:r w:rsidRPr="00555862">
        <w:t xml:space="preserve"> = </w:t>
      </w:r>
      <w:proofErr w:type="spellStart"/>
      <w:r w:rsidRPr="00555862">
        <w:t>ukuranMap</w:t>
      </w:r>
      <w:proofErr w:type="spellEnd"/>
      <w:r w:rsidRPr="00555862">
        <w:t>;</w:t>
      </w:r>
    </w:p>
    <w:p w14:paraId="14BE8240" w14:textId="2EB0F0AB" w:rsidR="00555862" w:rsidRPr="00555862" w:rsidRDefault="00555862" w:rsidP="00555862">
      <w:pPr>
        <w:pStyle w:val="STTSAlgoritmaContent"/>
      </w:pPr>
      <w:r>
        <w:t xml:space="preserve">  </w:t>
      </w:r>
      <w:proofErr w:type="spellStart"/>
      <w:r w:rsidRPr="00555862">
        <w:t>m_powerup</w:t>
      </w:r>
      <w:proofErr w:type="spellEnd"/>
      <w:r w:rsidRPr="00555862">
        <w:t xml:space="preserve"> = powerup;</w:t>
      </w:r>
    </w:p>
    <w:p w14:paraId="0479CBBB" w14:textId="77777777" w:rsidR="00BB65A9" w:rsidRDefault="00BB65A9" w:rsidP="00555862">
      <w:pPr>
        <w:pStyle w:val="STTSAlgoritmaContent"/>
      </w:pPr>
    </w:p>
    <w:p w14:paraId="67C346FA" w14:textId="74317889" w:rsidR="00BB65A9" w:rsidRDefault="00BB65A9" w:rsidP="00BB65A9">
      <w:pPr>
        <w:pStyle w:val="STTSAlgoritma"/>
      </w:pPr>
      <w:proofErr w:type="spellStart"/>
      <w:r w:rsidRPr="00B45FB2">
        <w:lastRenderedPageBreak/>
        <w:t>Algoritma</w:t>
      </w:r>
      <w:proofErr w:type="spellEnd"/>
      <w:r w:rsidRPr="00B45FB2">
        <w:t xml:space="preserve"> </w:t>
      </w:r>
      <w:r>
        <w:t>6</w:t>
      </w:r>
      <w:r w:rsidRPr="00B45FB2">
        <w:t>.</w:t>
      </w:r>
      <w:r>
        <w:t>X</w:t>
      </w:r>
      <w:r w:rsidRPr="00B45FB2">
        <w:t xml:space="preserve"> (</w:t>
      </w:r>
      <w:proofErr w:type="spellStart"/>
      <w:r w:rsidRPr="00B45FB2">
        <w:t>Lanjutan</w:t>
      </w:r>
      <w:proofErr w:type="spellEnd"/>
      <w:r w:rsidRPr="00B45FB2">
        <w:t>)</w:t>
      </w:r>
    </w:p>
    <w:p w14:paraId="312D09D4" w14:textId="4F8977BC" w:rsidR="00555862" w:rsidRPr="00555862" w:rsidRDefault="00555862" w:rsidP="00555862">
      <w:pPr>
        <w:pStyle w:val="STTSAlgoritmaContent"/>
      </w:pPr>
      <w:r>
        <w:t xml:space="preserve">  </w:t>
      </w:r>
      <w:r w:rsidRPr="00555862">
        <w:t xml:space="preserve">var </w:t>
      </w:r>
      <w:proofErr w:type="spellStart"/>
      <w:r w:rsidRPr="00555862">
        <w:t>mapValues</w:t>
      </w:r>
      <w:proofErr w:type="spellEnd"/>
      <w:r w:rsidRPr="00555862">
        <w:t xml:space="preserve"> = </w:t>
      </w:r>
      <w:proofErr w:type="spellStart"/>
      <w:r w:rsidRPr="00555862">
        <w:t>RandomizationProvider.Current.GetInts</w:t>
      </w:r>
      <w:proofErr w:type="spellEnd"/>
      <w:r w:rsidR="00B67CBA">
        <w:t xml:space="preserve"> </w:t>
      </w:r>
      <w:r w:rsidRPr="00555862">
        <w:t>(</w:t>
      </w:r>
      <w:proofErr w:type="spellStart"/>
      <w:r w:rsidRPr="00555862">
        <w:t>ukuranMap</w:t>
      </w:r>
      <w:proofErr w:type="spellEnd"/>
      <w:r w:rsidRPr="00555862">
        <w:t xml:space="preserve">, 0, 2);    </w:t>
      </w:r>
    </w:p>
    <w:p w14:paraId="285A4DF6" w14:textId="226AFA6D" w:rsidR="00555862" w:rsidRPr="00555862" w:rsidRDefault="00555862" w:rsidP="00555862">
      <w:pPr>
        <w:pStyle w:val="STTSAlgoritmaContent"/>
      </w:pPr>
      <w:r>
        <w:t xml:space="preserve">  </w:t>
      </w:r>
      <w:r w:rsidRPr="00555862">
        <w:t xml:space="preserve">for (int </w:t>
      </w:r>
      <w:proofErr w:type="spellStart"/>
      <w:r w:rsidRPr="00555862">
        <w:t>i</w:t>
      </w:r>
      <w:proofErr w:type="spellEnd"/>
      <w:r w:rsidRPr="00555862">
        <w:t xml:space="preserve"> = 0; </w:t>
      </w:r>
      <w:proofErr w:type="spellStart"/>
      <w:r w:rsidRPr="00555862">
        <w:t>i</w:t>
      </w:r>
      <w:proofErr w:type="spellEnd"/>
      <w:r w:rsidRPr="00555862">
        <w:t xml:space="preserve"> &lt; </w:t>
      </w:r>
      <w:proofErr w:type="spellStart"/>
      <w:r w:rsidRPr="00555862">
        <w:t>ukuranMap</w:t>
      </w:r>
      <w:proofErr w:type="spellEnd"/>
      <w:r w:rsidRPr="00555862">
        <w:t xml:space="preserve">; </w:t>
      </w:r>
      <w:proofErr w:type="spellStart"/>
      <w:r w:rsidRPr="00555862">
        <w:t>i</w:t>
      </w:r>
      <w:proofErr w:type="spellEnd"/>
      <w:r w:rsidRPr="00555862">
        <w:t>++)</w:t>
      </w:r>
    </w:p>
    <w:p w14:paraId="2B6DAE8F" w14:textId="764D18F9" w:rsidR="00555862" w:rsidRPr="00555862" w:rsidRDefault="00555862" w:rsidP="00555862">
      <w:pPr>
        <w:pStyle w:val="STTSAlgoritmaContent"/>
      </w:pPr>
      <w:r>
        <w:t xml:space="preserve">    </w:t>
      </w:r>
      <w:proofErr w:type="spellStart"/>
      <w:r w:rsidRPr="00555862">
        <w:t>ReplaceGene</w:t>
      </w:r>
      <w:proofErr w:type="spellEnd"/>
      <w:r w:rsidRPr="00555862">
        <w:t>(</w:t>
      </w:r>
      <w:proofErr w:type="spellStart"/>
      <w:r w:rsidRPr="00555862">
        <w:t>i</w:t>
      </w:r>
      <w:proofErr w:type="spellEnd"/>
      <w:r w:rsidRPr="00555862">
        <w:t>, new Gene(</w:t>
      </w:r>
      <w:proofErr w:type="spellStart"/>
      <w:r w:rsidRPr="00555862">
        <w:t>mapValues</w:t>
      </w:r>
      <w:proofErr w:type="spellEnd"/>
      <w:r w:rsidRPr="00555862">
        <w:t>[</w:t>
      </w:r>
      <w:proofErr w:type="spellStart"/>
      <w:r w:rsidRPr="00555862">
        <w:t>i</w:t>
      </w:r>
      <w:proofErr w:type="spellEnd"/>
      <w:r w:rsidRPr="00555862">
        <w:t>]));</w:t>
      </w:r>
    </w:p>
    <w:p w14:paraId="7088EDE4" w14:textId="2D584FE3" w:rsidR="00555862" w:rsidRPr="00555862" w:rsidRDefault="00555862" w:rsidP="00555862">
      <w:pPr>
        <w:pStyle w:val="STTSAlgoritmaContent"/>
        <w:numPr>
          <w:ilvl w:val="0"/>
          <w:numId w:val="0"/>
        </w:numPr>
        <w:ind w:left="624"/>
      </w:pPr>
      <w:r>
        <w:t xml:space="preserve">  </w:t>
      </w:r>
      <w:r w:rsidRPr="00555862">
        <w:t xml:space="preserve">for (int </w:t>
      </w:r>
      <w:proofErr w:type="spellStart"/>
      <w:r w:rsidRPr="00555862">
        <w:t>i</w:t>
      </w:r>
      <w:proofErr w:type="spellEnd"/>
      <w:r w:rsidRPr="00555862">
        <w:t xml:space="preserve"> = 0; </w:t>
      </w:r>
      <w:proofErr w:type="spellStart"/>
      <w:r w:rsidRPr="00555862">
        <w:t>i</w:t>
      </w:r>
      <w:proofErr w:type="spellEnd"/>
      <w:r w:rsidRPr="00555862">
        <w:t xml:space="preserve"> &lt; 5; </w:t>
      </w:r>
      <w:proofErr w:type="spellStart"/>
      <w:r w:rsidRPr="00555862">
        <w:t>i</w:t>
      </w:r>
      <w:proofErr w:type="spellEnd"/>
      <w:r w:rsidRPr="00555862">
        <w:t>++)</w:t>
      </w:r>
      <w:r w:rsidR="000B4083">
        <w:t>{</w:t>
      </w:r>
    </w:p>
    <w:p w14:paraId="3E13FB00" w14:textId="199424D0" w:rsidR="00555862" w:rsidRPr="00555862" w:rsidRDefault="00555862" w:rsidP="00555862">
      <w:pPr>
        <w:pStyle w:val="STTSAlgoritmaContent"/>
      </w:pPr>
      <w:r>
        <w:t xml:space="preserve">    </w:t>
      </w:r>
      <w:r w:rsidRPr="00555862">
        <w:t xml:space="preserve">temp = </w:t>
      </w:r>
      <w:proofErr w:type="spellStart"/>
      <w:r w:rsidRPr="00555862">
        <w:t>Mathf.FloorToInt</w:t>
      </w:r>
      <w:proofErr w:type="spellEnd"/>
      <w:r w:rsidRPr="00555862">
        <w:t>(</w:t>
      </w:r>
      <w:proofErr w:type="spellStart"/>
      <w:r w:rsidRPr="00555862">
        <w:t>Random.Range</w:t>
      </w:r>
      <w:proofErr w:type="spellEnd"/>
      <w:r w:rsidRPr="00555862">
        <w:t xml:space="preserve">(0, </w:t>
      </w:r>
      <w:proofErr w:type="spellStart"/>
      <w:r w:rsidRPr="00555862">
        <w:t>ukuranMap</w:t>
      </w:r>
      <w:proofErr w:type="spellEnd"/>
      <w:r w:rsidRPr="00555862">
        <w:t>));</w:t>
      </w:r>
    </w:p>
    <w:p w14:paraId="3B6932FB" w14:textId="3EB5BFAC" w:rsidR="000B4083" w:rsidRDefault="00555862" w:rsidP="000B4083">
      <w:pPr>
        <w:pStyle w:val="STTSAlgoritmaContent"/>
      </w:pPr>
      <w:r>
        <w:t xml:space="preserve">  </w:t>
      </w:r>
      <w:r w:rsidR="000B4083">
        <w:t xml:space="preserve">  </w:t>
      </w:r>
      <w:r w:rsidRPr="00555862">
        <w:t>while (</w:t>
      </w:r>
      <w:proofErr w:type="spellStart"/>
      <w:r w:rsidRPr="00555862">
        <w:t>mapValues</w:t>
      </w:r>
      <w:proofErr w:type="spellEnd"/>
      <w:r w:rsidRPr="00555862">
        <w:t>[temp] == 3)</w:t>
      </w:r>
    </w:p>
    <w:p w14:paraId="19019DCF" w14:textId="26F90CB5" w:rsidR="00555862" w:rsidRPr="00555862" w:rsidRDefault="000B4083" w:rsidP="00555862">
      <w:pPr>
        <w:pStyle w:val="STTSAlgoritmaContent"/>
      </w:pPr>
      <w:r>
        <w:t xml:space="preserve">      </w:t>
      </w:r>
      <w:r w:rsidR="00555862" w:rsidRPr="00555862">
        <w:t xml:space="preserve">temp = </w:t>
      </w:r>
      <w:proofErr w:type="spellStart"/>
      <w:r w:rsidR="00555862" w:rsidRPr="00555862">
        <w:t>Mathf.FloorToInt</w:t>
      </w:r>
      <w:proofErr w:type="spellEnd"/>
      <w:r w:rsidR="00555862" w:rsidRPr="00555862">
        <w:t>(</w:t>
      </w:r>
      <w:proofErr w:type="spellStart"/>
      <w:r w:rsidR="00555862" w:rsidRPr="00555862">
        <w:t>Random.Range</w:t>
      </w:r>
      <w:proofErr w:type="spellEnd"/>
      <w:r w:rsidR="00555862" w:rsidRPr="00555862">
        <w:t xml:space="preserve">(0, </w:t>
      </w:r>
      <w:proofErr w:type="spellStart"/>
      <w:r w:rsidR="00555862" w:rsidRPr="00555862">
        <w:t>ukuranMap</w:t>
      </w:r>
      <w:proofErr w:type="spellEnd"/>
      <w:r w:rsidR="00555862" w:rsidRPr="00555862">
        <w:t>));</w:t>
      </w:r>
    </w:p>
    <w:p w14:paraId="6E0FC0D9" w14:textId="171B00A2" w:rsidR="00555862" w:rsidRPr="00555862" w:rsidRDefault="000B4083" w:rsidP="00555862">
      <w:pPr>
        <w:pStyle w:val="STTSAlgoritmaContent"/>
      </w:pPr>
      <w:r>
        <w:t xml:space="preserve">    </w:t>
      </w:r>
      <w:proofErr w:type="spellStart"/>
      <w:r w:rsidR="00555862" w:rsidRPr="00555862">
        <w:t>ReplaceGene</w:t>
      </w:r>
      <w:proofErr w:type="spellEnd"/>
      <w:r w:rsidR="00555862" w:rsidRPr="00555862">
        <w:t>(temp, new Gene(3));</w:t>
      </w:r>
    </w:p>
    <w:p w14:paraId="6D663CF1" w14:textId="372BBF75" w:rsidR="00555862" w:rsidRPr="00555862" w:rsidRDefault="000B4083" w:rsidP="00555862">
      <w:pPr>
        <w:pStyle w:val="STTSAlgoritmaContent"/>
      </w:pPr>
      <w:r>
        <w:t xml:space="preserve">  }</w:t>
      </w:r>
    </w:p>
    <w:p w14:paraId="651D99B1" w14:textId="7AFF9D49" w:rsidR="00555862" w:rsidRPr="00555862" w:rsidRDefault="000B4083" w:rsidP="000B4083">
      <w:pPr>
        <w:pStyle w:val="STTSAlgoritmaContent"/>
      </w:pPr>
      <w:r>
        <w:t xml:space="preserve">  </w:t>
      </w:r>
      <w:r w:rsidR="00555862" w:rsidRPr="00555862">
        <w:t xml:space="preserve">for (int </w:t>
      </w:r>
      <w:proofErr w:type="spellStart"/>
      <w:r w:rsidR="00555862" w:rsidRPr="00555862">
        <w:t>i</w:t>
      </w:r>
      <w:proofErr w:type="spellEnd"/>
      <w:r w:rsidR="00555862" w:rsidRPr="00555862">
        <w:t xml:space="preserve"> = 0; </w:t>
      </w:r>
      <w:proofErr w:type="spellStart"/>
      <w:r w:rsidR="00555862" w:rsidRPr="00555862">
        <w:t>i</w:t>
      </w:r>
      <w:proofErr w:type="spellEnd"/>
      <w:r w:rsidR="00555862" w:rsidRPr="00555862">
        <w:t xml:space="preserve"> &lt; powerup; </w:t>
      </w:r>
      <w:proofErr w:type="spellStart"/>
      <w:r w:rsidR="00555862" w:rsidRPr="00555862">
        <w:t>i</w:t>
      </w:r>
      <w:proofErr w:type="spellEnd"/>
      <w:r w:rsidR="00555862" w:rsidRPr="00555862">
        <w:t>++)</w:t>
      </w:r>
      <w:r>
        <w:t>{</w:t>
      </w:r>
    </w:p>
    <w:p w14:paraId="3B9E10A4" w14:textId="086D9104" w:rsidR="00555862" w:rsidRPr="00555862" w:rsidRDefault="000B4083" w:rsidP="00555862">
      <w:pPr>
        <w:pStyle w:val="STTSAlgoritmaContent"/>
      </w:pPr>
      <w:r>
        <w:t xml:space="preserve">    </w:t>
      </w:r>
      <w:r w:rsidR="00555862" w:rsidRPr="00555862">
        <w:t xml:space="preserve">temp = </w:t>
      </w:r>
      <w:proofErr w:type="spellStart"/>
      <w:r w:rsidR="00555862" w:rsidRPr="00555862">
        <w:t>Mathf.FloorToInt</w:t>
      </w:r>
      <w:proofErr w:type="spellEnd"/>
      <w:r w:rsidR="00555862" w:rsidRPr="00555862">
        <w:t>(</w:t>
      </w:r>
      <w:proofErr w:type="spellStart"/>
      <w:r w:rsidR="00555862" w:rsidRPr="00555862">
        <w:t>Random.Range</w:t>
      </w:r>
      <w:proofErr w:type="spellEnd"/>
      <w:r w:rsidR="00555862" w:rsidRPr="00555862">
        <w:t xml:space="preserve">(0, </w:t>
      </w:r>
      <w:proofErr w:type="spellStart"/>
      <w:r w:rsidR="00555862" w:rsidRPr="00555862">
        <w:t>ukuranMap</w:t>
      </w:r>
      <w:proofErr w:type="spellEnd"/>
      <w:r w:rsidR="00555862" w:rsidRPr="00555862">
        <w:t>));</w:t>
      </w:r>
    </w:p>
    <w:p w14:paraId="39F1284A" w14:textId="36BFC77E" w:rsidR="00555862" w:rsidRPr="00555862" w:rsidRDefault="000B4083" w:rsidP="00555862">
      <w:pPr>
        <w:pStyle w:val="STTSAlgoritmaContent"/>
      </w:pPr>
      <w:r>
        <w:t xml:space="preserve">    </w:t>
      </w:r>
      <w:r w:rsidR="00555862" w:rsidRPr="00555862">
        <w:t>while (</w:t>
      </w:r>
      <w:proofErr w:type="spellStart"/>
      <w:r w:rsidR="00555862" w:rsidRPr="00555862">
        <w:t>mapValues</w:t>
      </w:r>
      <w:proofErr w:type="spellEnd"/>
      <w:r w:rsidR="00555862" w:rsidRPr="00555862">
        <w:t xml:space="preserve">[temp] == 3 || </w:t>
      </w:r>
      <w:proofErr w:type="spellStart"/>
      <w:r w:rsidR="00555862" w:rsidRPr="00555862">
        <w:t>mapValues</w:t>
      </w:r>
      <w:proofErr w:type="spellEnd"/>
      <w:r w:rsidR="00555862" w:rsidRPr="00555862">
        <w:t>[temp] == 2)</w:t>
      </w:r>
    </w:p>
    <w:p w14:paraId="73A36803" w14:textId="42D79C87" w:rsidR="00555862" w:rsidRPr="00555862" w:rsidRDefault="000B4083" w:rsidP="00555862">
      <w:pPr>
        <w:pStyle w:val="STTSAlgoritmaContent"/>
      </w:pPr>
      <w:r>
        <w:t xml:space="preserve">      </w:t>
      </w:r>
      <w:r w:rsidR="00555862" w:rsidRPr="00555862">
        <w:t xml:space="preserve">temp = </w:t>
      </w:r>
      <w:proofErr w:type="spellStart"/>
      <w:r w:rsidR="00555862" w:rsidRPr="00555862">
        <w:t>Mathf.FloorToInt</w:t>
      </w:r>
      <w:proofErr w:type="spellEnd"/>
      <w:r w:rsidR="00555862" w:rsidRPr="00555862">
        <w:t>(</w:t>
      </w:r>
      <w:proofErr w:type="spellStart"/>
      <w:r w:rsidR="00555862" w:rsidRPr="00555862">
        <w:t>Random.Range</w:t>
      </w:r>
      <w:proofErr w:type="spellEnd"/>
      <w:r w:rsidR="00555862" w:rsidRPr="00555862">
        <w:t xml:space="preserve">(0, </w:t>
      </w:r>
      <w:proofErr w:type="spellStart"/>
      <w:r w:rsidR="00555862" w:rsidRPr="00555862">
        <w:t>ukuranMap</w:t>
      </w:r>
      <w:proofErr w:type="spellEnd"/>
      <w:r w:rsidR="00555862" w:rsidRPr="00555862">
        <w:t>));</w:t>
      </w:r>
    </w:p>
    <w:p w14:paraId="5EDA1FB8" w14:textId="519DED60" w:rsidR="00555862" w:rsidRPr="00555862" w:rsidRDefault="000B4083" w:rsidP="00555862">
      <w:pPr>
        <w:pStyle w:val="STTSAlgoritmaContent"/>
      </w:pPr>
      <w:r>
        <w:t xml:space="preserve">    </w:t>
      </w:r>
      <w:proofErr w:type="spellStart"/>
      <w:r w:rsidR="00555862" w:rsidRPr="00555862">
        <w:t>ReplaceGene</w:t>
      </w:r>
      <w:proofErr w:type="spellEnd"/>
      <w:r w:rsidR="00555862" w:rsidRPr="00555862">
        <w:t>(temp, new Gene(2));</w:t>
      </w:r>
    </w:p>
    <w:p w14:paraId="70FFAD95" w14:textId="377F6C04" w:rsidR="00555862" w:rsidRPr="00555862" w:rsidRDefault="000B4083" w:rsidP="00555862">
      <w:pPr>
        <w:pStyle w:val="STTSAlgoritmaContent"/>
      </w:pPr>
      <w:r>
        <w:t xml:space="preserve">  </w:t>
      </w:r>
      <w:r w:rsidR="00555862" w:rsidRPr="00555862">
        <w:t>}</w:t>
      </w:r>
    </w:p>
    <w:p w14:paraId="1BB321DF" w14:textId="1244D783" w:rsidR="00555862" w:rsidRPr="00555862" w:rsidRDefault="00555862" w:rsidP="00555862">
      <w:pPr>
        <w:pStyle w:val="STTSAlgoritmaContent"/>
      </w:pPr>
      <w:r w:rsidRPr="00555862">
        <w:t>}</w:t>
      </w:r>
    </w:p>
    <w:p w14:paraId="42271B7D" w14:textId="77777777" w:rsidR="00555862" w:rsidRPr="00555862" w:rsidRDefault="00555862" w:rsidP="00555862">
      <w:pPr>
        <w:pStyle w:val="STTSAlgoritmaContent"/>
      </w:pPr>
    </w:p>
    <w:p w14:paraId="19176B05" w14:textId="3BE8CCEE" w:rsidR="00555862" w:rsidRPr="00555862" w:rsidRDefault="00555862" w:rsidP="000B4083">
      <w:pPr>
        <w:pStyle w:val="STTSAlgoritmaContent"/>
      </w:pPr>
      <w:r w:rsidRPr="00555862">
        <w:t xml:space="preserve">public override Gene </w:t>
      </w:r>
      <w:proofErr w:type="spellStart"/>
      <w:r w:rsidRPr="00555862">
        <w:t>GenerateGene</w:t>
      </w:r>
      <w:proofErr w:type="spellEnd"/>
      <w:r w:rsidRPr="00555862">
        <w:t xml:space="preserve">(int </w:t>
      </w:r>
      <w:proofErr w:type="spellStart"/>
      <w:r w:rsidRPr="00555862">
        <w:t>geneIndex</w:t>
      </w:r>
      <w:proofErr w:type="spellEnd"/>
      <w:r w:rsidRPr="00555862">
        <w:t>)</w:t>
      </w:r>
      <w:r w:rsidR="000B4083">
        <w:t>{</w:t>
      </w:r>
    </w:p>
    <w:p w14:paraId="32716D1E" w14:textId="4485CB0A" w:rsidR="00555862" w:rsidRPr="00555862" w:rsidRDefault="000B4083" w:rsidP="00555862">
      <w:pPr>
        <w:pStyle w:val="STTSAlgoritmaContent"/>
      </w:pPr>
      <w:r>
        <w:t xml:space="preserve">  </w:t>
      </w:r>
      <w:r w:rsidR="00555862" w:rsidRPr="00555862">
        <w:t>return new Gene(</w:t>
      </w:r>
      <w:proofErr w:type="spellStart"/>
      <w:r w:rsidR="00555862" w:rsidRPr="00555862">
        <w:t>RandomizationProvider.Current.GetInt</w:t>
      </w:r>
      <w:proofErr w:type="spellEnd"/>
      <w:r w:rsidR="00555862" w:rsidRPr="00555862">
        <w:t>(0, 3));</w:t>
      </w:r>
    </w:p>
    <w:p w14:paraId="4473EA9F" w14:textId="7402ACD6" w:rsidR="00555862" w:rsidRPr="00555862" w:rsidRDefault="00555862" w:rsidP="00555862">
      <w:pPr>
        <w:pStyle w:val="STTSAlgoritmaContent"/>
      </w:pPr>
      <w:r w:rsidRPr="00555862">
        <w:t>}</w:t>
      </w:r>
    </w:p>
    <w:p w14:paraId="2DFC9D9F" w14:textId="77777777" w:rsidR="00555862" w:rsidRPr="00555862" w:rsidRDefault="00555862" w:rsidP="00555862">
      <w:pPr>
        <w:pStyle w:val="STTSAlgoritmaContent"/>
      </w:pPr>
    </w:p>
    <w:p w14:paraId="22C1D908" w14:textId="15014649" w:rsidR="00555862" w:rsidRPr="00555862" w:rsidRDefault="00555862" w:rsidP="000B4083">
      <w:pPr>
        <w:pStyle w:val="STTSAlgoritmaContent"/>
      </w:pPr>
      <w:r w:rsidRPr="00555862">
        <w:t xml:space="preserve">public override </w:t>
      </w:r>
      <w:proofErr w:type="spellStart"/>
      <w:r w:rsidRPr="00555862">
        <w:t>IChromosome</w:t>
      </w:r>
      <w:proofErr w:type="spellEnd"/>
      <w:r w:rsidRPr="00555862">
        <w:t xml:space="preserve"> </w:t>
      </w:r>
      <w:proofErr w:type="spellStart"/>
      <w:r w:rsidRPr="00555862">
        <w:t>CreateNew</w:t>
      </w:r>
      <w:proofErr w:type="spellEnd"/>
      <w:r w:rsidRPr="00555862">
        <w:t>()</w:t>
      </w:r>
      <w:r w:rsidR="000B4083">
        <w:t>{</w:t>
      </w:r>
    </w:p>
    <w:p w14:paraId="01AFC8F3" w14:textId="173A8ADD" w:rsidR="00555862" w:rsidRPr="00555862" w:rsidRDefault="000B4083" w:rsidP="00555862">
      <w:pPr>
        <w:pStyle w:val="STTSAlgoritmaContent"/>
      </w:pPr>
      <w:r>
        <w:t xml:space="preserve">  </w:t>
      </w:r>
      <w:r w:rsidR="00555862" w:rsidRPr="00555862">
        <w:t xml:space="preserve">return new </w:t>
      </w:r>
      <w:proofErr w:type="spellStart"/>
      <w:r w:rsidR="00555862" w:rsidRPr="00555862">
        <w:t>GameChromosome</w:t>
      </w:r>
      <w:proofErr w:type="spellEnd"/>
      <w:r w:rsidR="00555862" w:rsidRPr="00555862">
        <w:t>(</w:t>
      </w:r>
      <w:proofErr w:type="spellStart"/>
      <w:r w:rsidR="00555862" w:rsidRPr="00555862">
        <w:t>m_ukuranMap,m_powerup</w:t>
      </w:r>
      <w:proofErr w:type="spellEnd"/>
      <w:r w:rsidR="00555862" w:rsidRPr="00555862">
        <w:t>);</w:t>
      </w:r>
    </w:p>
    <w:p w14:paraId="4FBCB8DD" w14:textId="3BEDFB7B" w:rsidR="00555862" w:rsidRPr="00555862" w:rsidRDefault="00555862" w:rsidP="00555862">
      <w:pPr>
        <w:pStyle w:val="STTSAlgoritmaContent"/>
      </w:pPr>
      <w:r w:rsidRPr="00555862">
        <w:t>}</w:t>
      </w:r>
    </w:p>
    <w:p w14:paraId="160CE509" w14:textId="77777777" w:rsidR="00555862" w:rsidRPr="00555862" w:rsidRDefault="00555862" w:rsidP="00555862">
      <w:pPr>
        <w:pStyle w:val="STTSAlgoritmaContent"/>
      </w:pPr>
    </w:p>
    <w:p w14:paraId="359B75CB" w14:textId="49B09B4B" w:rsidR="00555862" w:rsidRPr="00555862" w:rsidRDefault="00555862" w:rsidP="000B4083">
      <w:pPr>
        <w:pStyle w:val="STTSAlgoritmaContent"/>
      </w:pPr>
      <w:r w:rsidRPr="00555862">
        <w:t xml:space="preserve">public override </w:t>
      </w:r>
      <w:proofErr w:type="spellStart"/>
      <w:r w:rsidRPr="00555862">
        <w:t>IChromosome</w:t>
      </w:r>
      <w:proofErr w:type="spellEnd"/>
      <w:r w:rsidRPr="00555862">
        <w:t xml:space="preserve"> Clone()</w:t>
      </w:r>
      <w:r w:rsidR="000B4083">
        <w:t>{</w:t>
      </w:r>
    </w:p>
    <w:p w14:paraId="2802B13B" w14:textId="5E1A67DC" w:rsidR="00555862" w:rsidRPr="00555862" w:rsidRDefault="000B4083" w:rsidP="00555862">
      <w:pPr>
        <w:pStyle w:val="STTSAlgoritmaContent"/>
      </w:pPr>
      <w:r>
        <w:t xml:space="preserve">  </w:t>
      </w:r>
      <w:r w:rsidR="00555862" w:rsidRPr="00555862">
        <w:t xml:space="preserve">var clone = </w:t>
      </w:r>
      <w:proofErr w:type="spellStart"/>
      <w:r w:rsidR="00555862" w:rsidRPr="00555862">
        <w:t>base.Clone</w:t>
      </w:r>
      <w:proofErr w:type="spellEnd"/>
      <w:r w:rsidR="00555862" w:rsidRPr="00555862">
        <w:t xml:space="preserve">() as </w:t>
      </w:r>
      <w:proofErr w:type="spellStart"/>
      <w:r w:rsidR="00555862" w:rsidRPr="00555862">
        <w:t>GameChromosome</w:t>
      </w:r>
      <w:proofErr w:type="spellEnd"/>
      <w:r w:rsidR="00555862" w:rsidRPr="00555862">
        <w:t>;</w:t>
      </w:r>
    </w:p>
    <w:p w14:paraId="0A55FF07" w14:textId="69C69632" w:rsidR="00555862" w:rsidRPr="00555862" w:rsidRDefault="000B4083" w:rsidP="00555862">
      <w:pPr>
        <w:pStyle w:val="STTSAlgoritmaContent"/>
      </w:pPr>
      <w:r>
        <w:t xml:space="preserve">  </w:t>
      </w:r>
      <w:r w:rsidR="00555862" w:rsidRPr="00555862">
        <w:t>return clone;</w:t>
      </w:r>
    </w:p>
    <w:p w14:paraId="2DCC0E57" w14:textId="360F4574" w:rsidR="00370F7A" w:rsidRDefault="00555862" w:rsidP="00555862">
      <w:pPr>
        <w:pStyle w:val="STTSAlgoritmaContent"/>
      </w:pPr>
      <w:r w:rsidRPr="00555862">
        <w:t>}</w:t>
      </w:r>
    </w:p>
    <w:p w14:paraId="1AA2082A" w14:textId="551FE635" w:rsidR="00555862" w:rsidRDefault="00555862" w:rsidP="00555862">
      <w:pPr>
        <w:pStyle w:val="STTSAlgoritmaContent"/>
      </w:pPr>
      <w:r>
        <w:t>}</w:t>
      </w:r>
    </w:p>
    <w:p w14:paraId="59E1B5F9" w14:textId="77777777" w:rsidR="00B74815" w:rsidRDefault="00B74815" w:rsidP="00B74815">
      <w:pPr>
        <w:pStyle w:val="STTSAlgoritmaContent"/>
        <w:numPr>
          <w:ilvl w:val="0"/>
          <w:numId w:val="0"/>
        </w:numPr>
        <w:ind w:left="624" w:hanging="624"/>
      </w:pPr>
    </w:p>
    <w:p w14:paraId="77D017DD" w14:textId="4A98D109" w:rsidR="004A022C" w:rsidRDefault="004A022C" w:rsidP="004A022C">
      <w:pPr>
        <w:ind w:firstLine="0"/>
      </w:pPr>
      <w:proofErr w:type="spellStart"/>
      <w:r>
        <w:t>Penjelasan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masing </w:t>
      </w:r>
      <w:proofErr w:type="spellStart"/>
      <w:r>
        <w:t>masing</w:t>
      </w:r>
      <w:proofErr w:type="spellEnd"/>
      <w:r>
        <w:t xml:space="preserve"> baris </w:t>
      </w:r>
      <w:proofErr w:type="spellStart"/>
      <w:r>
        <w:t>kode</w:t>
      </w:r>
      <w:proofErr w:type="spellEnd"/>
      <w:r>
        <w:t xml:space="preserve"> : </w:t>
      </w:r>
    </w:p>
    <w:p w14:paraId="77BD33B7" w14:textId="7D5C56B4" w:rsidR="004A022C" w:rsidRDefault="004A022C" w:rsidP="004A022C">
      <w:pPr>
        <w:pStyle w:val="ListParagraph"/>
        <w:numPr>
          <w:ilvl w:val="0"/>
          <w:numId w:val="42"/>
        </w:numPr>
        <w:ind w:left="426"/>
        <w:rPr>
          <w:szCs w:val="24"/>
        </w:rPr>
      </w:pPr>
      <w:r>
        <w:rPr>
          <w:szCs w:val="24"/>
        </w:rPr>
        <w:t>1</w:t>
      </w:r>
      <w:r w:rsidR="001C6832">
        <w:rPr>
          <w:szCs w:val="24"/>
        </w:rPr>
        <w:tab/>
      </w:r>
      <w:r w:rsidR="001C6832">
        <w:rPr>
          <w:szCs w:val="24"/>
        </w:rPr>
        <w:tab/>
      </w:r>
      <w:r>
        <w:rPr>
          <w:szCs w:val="24"/>
        </w:rPr>
        <w:t xml:space="preserve">: </w:t>
      </w:r>
      <w:proofErr w:type="spellStart"/>
      <w:r w:rsidR="00FA654E">
        <w:rPr>
          <w:szCs w:val="24"/>
        </w:rPr>
        <w:t>TileChromosome</w:t>
      </w:r>
      <w:proofErr w:type="spellEnd"/>
      <w:r w:rsidR="00FA654E">
        <w:rPr>
          <w:szCs w:val="24"/>
        </w:rPr>
        <w:t xml:space="preserve"> </w:t>
      </w:r>
      <w:proofErr w:type="spellStart"/>
      <w:r w:rsidR="00FA654E">
        <w:rPr>
          <w:szCs w:val="24"/>
        </w:rPr>
        <w:t>menggunakan</w:t>
      </w:r>
      <w:proofErr w:type="spellEnd"/>
      <w:r w:rsidR="00FA654E">
        <w:rPr>
          <w:szCs w:val="24"/>
        </w:rPr>
        <w:t xml:space="preserve"> class </w:t>
      </w:r>
      <w:proofErr w:type="spellStart"/>
      <w:r w:rsidR="00FA654E">
        <w:rPr>
          <w:szCs w:val="24"/>
        </w:rPr>
        <w:t>ChromosomeBase</w:t>
      </w:r>
      <w:proofErr w:type="spellEnd"/>
      <w:r w:rsidR="00FA654E">
        <w:rPr>
          <w:szCs w:val="24"/>
        </w:rPr>
        <w:t xml:space="preserve"> yang </w:t>
      </w:r>
      <w:proofErr w:type="spellStart"/>
      <w:r w:rsidR="00FA654E">
        <w:rPr>
          <w:szCs w:val="24"/>
        </w:rPr>
        <w:t>telah</w:t>
      </w:r>
      <w:proofErr w:type="spellEnd"/>
      <w:r w:rsidR="00FA654E">
        <w:rPr>
          <w:szCs w:val="24"/>
        </w:rPr>
        <w:t xml:space="preserve"> </w:t>
      </w:r>
      <w:proofErr w:type="spellStart"/>
      <w:r w:rsidR="00FA654E">
        <w:rPr>
          <w:szCs w:val="24"/>
        </w:rPr>
        <w:t>disediakan</w:t>
      </w:r>
      <w:proofErr w:type="spellEnd"/>
      <w:r w:rsidR="00FA654E">
        <w:rPr>
          <w:szCs w:val="24"/>
        </w:rPr>
        <w:t xml:space="preserve"> oleh </w:t>
      </w:r>
      <w:proofErr w:type="spellStart"/>
      <w:r w:rsidR="00FA654E">
        <w:rPr>
          <w:szCs w:val="24"/>
        </w:rPr>
        <w:t>GeneticSharp</w:t>
      </w:r>
      <w:proofErr w:type="spellEnd"/>
      <w:r w:rsidR="00FA654E">
        <w:rPr>
          <w:szCs w:val="24"/>
        </w:rPr>
        <w:t xml:space="preserve"> </w:t>
      </w:r>
      <w:proofErr w:type="spellStart"/>
      <w:r w:rsidR="00FA654E">
        <w:rPr>
          <w:szCs w:val="24"/>
        </w:rPr>
        <w:t>untuk</w:t>
      </w:r>
      <w:proofErr w:type="spellEnd"/>
      <w:r w:rsidR="00FA654E">
        <w:rPr>
          <w:szCs w:val="24"/>
        </w:rPr>
        <w:t xml:space="preserve"> </w:t>
      </w:r>
      <w:proofErr w:type="spellStart"/>
      <w:r w:rsidR="00FA654E">
        <w:rPr>
          <w:szCs w:val="24"/>
        </w:rPr>
        <w:t>membuat</w:t>
      </w:r>
      <w:proofErr w:type="spellEnd"/>
      <w:r w:rsidR="00FA654E">
        <w:rPr>
          <w:szCs w:val="24"/>
        </w:rPr>
        <w:t xml:space="preserve"> </w:t>
      </w:r>
      <w:proofErr w:type="spellStart"/>
      <w:r w:rsidR="00FA654E">
        <w:rPr>
          <w:szCs w:val="24"/>
        </w:rPr>
        <w:t>kromosom</w:t>
      </w:r>
      <w:proofErr w:type="spellEnd"/>
      <w:r w:rsidR="00FA654E">
        <w:rPr>
          <w:szCs w:val="24"/>
        </w:rPr>
        <w:t xml:space="preserve"> yang </w:t>
      </w:r>
      <w:proofErr w:type="spellStart"/>
      <w:r w:rsidR="00FA654E">
        <w:rPr>
          <w:szCs w:val="24"/>
        </w:rPr>
        <w:t>bisa</w:t>
      </w:r>
      <w:proofErr w:type="spellEnd"/>
      <w:r w:rsidR="00FA654E">
        <w:rPr>
          <w:szCs w:val="24"/>
        </w:rPr>
        <w:t xml:space="preserve"> </w:t>
      </w:r>
      <w:proofErr w:type="spellStart"/>
      <w:r w:rsidR="00FA654E">
        <w:rPr>
          <w:szCs w:val="24"/>
        </w:rPr>
        <w:t>dipakai</w:t>
      </w:r>
      <w:proofErr w:type="spellEnd"/>
      <w:r w:rsidR="00667F0F">
        <w:rPr>
          <w:szCs w:val="24"/>
        </w:rPr>
        <w:t xml:space="preserve"> </w:t>
      </w:r>
      <w:proofErr w:type="spellStart"/>
      <w:r w:rsidR="00667F0F">
        <w:rPr>
          <w:szCs w:val="24"/>
        </w:rPr>
        <w:t>untuk</w:t>
      </w:r>
      <w:proofErr w:type="spellEnd"/>
      <w:r w:rsidR="00667F0F">
        <w:rPr>
          <w:szCs w:val="24"/>
        </w:rPr>
        <w:t xml:space="preserve"> Genetic Algorithm </w:t>
      </w:r>
      <w:proofErr w:type="spellStart"/>
      <w:r w:rsidR="00667F0F">
        <w:rPr>
          <w:szCs w:val="24"/>
        </w:rPr>
        <w:t>nanti</w:t>
      </w:r>
      <w:proofErr w:type="spellEnd"/>
      <w:r w:rsidR="00667F0F">
        <w:rPr>
          <w:szCs w:val="24"/>
        </w:rPr>
        <w:t>.</w:t>
      </w:r>
    </w:p>
    <w:p w14:paraId="5F81B36B" w14:textId="5516380C" w:rsidR="004A022C" w:rsidRPr="007071FD" w:rsidRDefault="001C6832" w:rsidP="001C6832">
      <w:pPr>
        <w:pStyle w:val="ListParagraph"/>
        <w:numPr>
          <w:ilvl w:val="0"/>
          <w:numId w:val="42"/>
        </w:numPr>
        <w:ind w:left="426" w:hanging="426"/>
      </w:pPr>
      <w:r w:rsidRPr="001C6832">
        <w:rPr>
          <w:szCs w:val="24"/>
        </w:rPr>
        <w:t>3</w:t>
      </w:r>
      <w:r w:rsidR="00DF5CBF">
        <w:rPr>
          <w:szCs w:val="24"/>
        </w:rPr>
        <w:t>–</w:t>
      </w:r>
      <w:r w:rsidRPr="001C6832">
        <w:rPr>
          <w:szCs w:val="24"/>
        </w:rPr>
        <w:t>4</w:t>
      </w:r>
      <w:r w:rsidR="00DF5CBF">
        <w:rPr>
          <w:szCs w:val="24"/>
        </w:rPr>
        <w:t>&amp;8-9</w:t>
      </w:r>
      <w:r w:rsidRPr="001C6832">
        <w:rPr>
          <w:szCs w:val="24"/>
        </w:rPr>
        <w:t xml:space="preserve"> </w:t>
      </w:r>
      <w:r>
        <w:rPr>
          <w:szCs w:val="24"/>
        </w:rPr>
        <w:tab/>
      </w:r>
      <w:r w:rsidRPr="001C6832">
        <w:rPr>
          <w:szCs w:val="24"/>
        </w:rPr>
        <w:t xml:space="preserve">: </w:t>
      </w:r>
      <w:proofErr w:type="spellStart"/>
      <w:r w:rsidRPr="001C6832">
        <w:rPr>
          <w:szCs w:val="24"/>
        </w:rPr>
        <w:t>Jujur</w:t>
      </w:r>
      <w:proofErr w:type="spellEnd"/>
      <w:r w:rsidRPr="001C6832">
        <w:rPr>
          <w:szCs w:val="24"/>
        </w:rPr>
        <w:t xml:space="preserve"> </w:t>
      </w:r>
      <w:proofErr w:type="spellStart"/>
      <w:r w:rsidRPr="001C6832">
        <w:rPr>
          <w:szCs w:val="24"/>
        </w:rPr>
        <w:t>ini</w:t>
      </w:r>
      <w:proofErr w:type="spellEnd"/>
      <w:r w:rsidRPr="001C6832">
        <w:rPr>
          <w:szCs w:val="24"/>
        </w:rPr>
        <w:t xml:space="preserve"> </w:t>
      </w:r>
      <w:proofErr w:type="spellStart"/>
      <w:r w:rsidRPr="001C6832">
        <w:rPr>
          <w:szCs w:val="24"/>
        </w:rPr>
        <w:t>ada</w:t>
      </w:r>
      <w:proofErr w:type="spellEnd"/>
      <w:r w:rsidRPr="001C6832">
        <w:rPr>
          <w:szCs w:val="24"/>
        </w:rPr>
        <w:t xml:space="preserve"> </w:t>
      </w:r>
      <w:proofErr w:type="spellStart"/>
      <w:r w:rsidRPr="001C6832">
        <w:rPr>
          <w:szCs w:val="24"/>
        </w:rPr>
        <w:t>karena</w:t>
      </w:r>
      <w:proofErr w:type="spellEnd"/>
      <w:r w:rsidRPr="001C6832">
        <w:rPr>
          <w:szCs w:val="24"/>
        </w:rPr>
        <w:t xml:space="preserve"> wiki </w:t>
      </w:r>
      <w:proofErr w:type="spellStart"/>
      <w:r w:rsidRPr="001C6832">
        <w:rPr>
          <w:szCs w:val="24"/>
        </w:rPr>
        <w:t>memasukkan</w:t>
      </w:r>
      <w:proofErr w:type="spellEnd"/>
      <w:r w:rsidRPr="001C6832">
        <w:rPr>
          <w:szCs w:val="24"/>
        </w:rPr>
        <w:t xml:space="preserve"> </w:t>
      </w:r>
      <w:proofErr w:type="spellStart"/>
      <w:r w:rsidRPr="001C6832">
        <w:rPr>
          <w:szCs w:val="24"/>
        </w:rPr>
        <w:t>ini</w:t>
      </w:r>
      <w:proofErr w:type="spellEnd"/>
      <w:r w:rsidRPr="001C6832">
        <w:rPr>
          <w:szCs w:val="24"/>
        </w:rPr>
        <w:t xml:space="preserve"> di </w:t>
      </w:r>
      <w:proofErr w:type="spellStart"/>
      <w:r w:rsidRPr="001C6832">
        <w:rPr>
          <w:szCs w:val="24"/>
        </w:rPr>
        <w:t>dalam</w:t>
      </w:r>
      <w:proofErr w:type="spellEnd"/>
      <w:r w:rsidRPr="001C6832">
        <w:rPr>
          <w:szCs w:val="24"/>
        </w:rPr>
        <w:t xml:space="preserve"> tutorial, </w:t>
      </w:r>
      <w:proofErr w:type="spellStart"/>
      <w:r w:rsidRPr="001C6832">
        <w:rPr>
          <w:szCs w:val="24"/>
        </w:rPr>
        <w:t>jadi</w:t>
      </w:r>
      <w:proofErr w:type="spellEnd"/>
      <w:r w:rsidRPr="001C6832">
        <w:rPr>
          <w:szCs w:val="24"/>
        </w:rPr>
        <w:t xml:space="preserve"> </w:t>
      </w:r>
      <w:proofErr w:type="spellStart"/>
      <w:r w:rsidRPr="001C6832">
        <w:rPr>
          <w:szCs w:val="24"/>
        </w:rPr>
        <w:t>kode</w:t>
      </w:r>
      <w:proofErr w:type="spellEnd"/>
      <w:r w:rsidRPr="001C6832">
        <w:rPr>
          <w:szCs w:val="24"/>
        </w:rPr>
        <w:t xml:space="preserve"> </w:t>
      </w:r>
      <w:proofErr w:type="spellStart"/>
      <w:r w:rsidRPr="001C6832">
        <w:rPr>
          <w:szCs w:val="24"/>
        </w:rPr>
        <w:t>ini</w:t>
      </w:r>
      <w:proofErr w:type="spellEnd"/>
      <w:r w:rsidRPr="001C6832">
        <w:rPr>
          <w:szCs w:val="24"/>
        </w:rPr>
        <w:t xml:space="preserve"> </w:t>
      </w:r>
      <w:proofErr w:type="spellStart"/>
      <w:r>
        <w:rPr>
          <w:szCs w:val="24"/>
        </w:rPr>
        <w:t>tidak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pasti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memiliki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kontribusi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tetapi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dimasukkan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aja</w:t>
      </w:r>
      <w:proofErr w:type="spellEnd"/>
      <w:r>
        <w:rPr>
          <w:szCs w:val="24"/>
        </w:rPr>
        <w:t xml:space="preserve"> agar </w:t>
      </w:r>
      <w:proofErr w:type="spellStart"/>
      <w:r>
        <w:rPr>
          <w:szCs w:val="24"/>
        </w:rPr>
        <w:t>aman</w:t>
      </w:r>
      <w:proofErr w:type="spellEnd"/>
      <w:r w:rsidR="007071FD">
        <w:rPr>
          <w:szCs w:val="24"/>
        </w:rPr>
        <w:t>.</w:t>
      </w:r>
    </w:p>
    <w:p w14:paraId="280AC00B" w14:textId="065791C9" w:rsidR="007071FD" w:rsidRDefault="00C26E6E" w:rsidP="001C6832">
      <w:pPr>
        <w:pStyle w:val="ListParagraph"/>
        <w:numPr>
          <w:ilvl w:val="0"/>
          <w:numId w:val="42"/>
        </w:numPr>
        <w:ind w:left="426" w:hanging="426"/>
      </w:pPr>
      <w:r>
        <w:t>6</w:t>
      </w:r>
      <w:r>
        <w:tab/>
      </w:r>
      <w:r>
        <w:tab/>
        <w:t xml:space="preserve">: Constructor </w:t>
      </w:r>
      <w:proofErr w:type="spellStart"/>
      <w:r>
        <w:t>untuk</w:t>
      </w:r>
      <w:proofErr w:type="spellEnd"/>
      <w:r>
        <w:t xml:space="preserve"> </w:t>
      </w:r>
      <w:proofErr w:type="spellStart"/>
      <w:r w:rsidR="00F72F51">
        <w:t>membuat</w:t>
      </w:r>
      <w:proofErr w:type="spellEnd"/>
      <w:r w:rsidR="00F72F51">
        <w:t xml:space="preserve"> </w:t>
      </w:r>
      <w:proofErr w:type="spellStart"/>
      <w:r w:rsidR="00F72F51">
        <w:t>kromosom</w:t>
      </w:r>
      <w:proofErr w:type="spellEnd"/>
      <w:r w:rsidR="00F72F51">
        <w:t xml:space="preserve"> </w:t>
      </w:r>
      <w:proofErr w:type="spellStart"/>
      <w:r w:rsidR="00F72F51">
        <w:t>baru</w:t>
      </w:r>
      <w:proofErr w:type="spellEnd"/>
      <w:r w:rsidR="00F72F51">
        <w:t xml:space="preserve"> </w:t>
      </w:r>
      <w:proofErr w:type="spellStart"/>
      <w:r w:rsidR="00F72F51">
        <w:t>dengan</w:t>
      </w:r>
      <w:proofErr w:type="spellEnd"/>
      <w:r w:rsidR="00F72F51">
        <w:t xml:space="preserve"> parameter </w:t>
      </w:r>
      <w:proofErr w:type="spellStart"/>
      <w:r w:rsidR="00F72F51">
        <w:t>ukuran</w:t>
      </w:r>
      <w:proofErr w:type="spellEnd"/>
      <w:r w:rsidR="00F72F51">
        <w:t xml:space="preserve"> map yang </w:t>
      </w:r>
      <w:proofErr w:type="spellStart"/>
      <w:r w:rsidR="008217B3">
        <w:t>berisi</w:t>
      </w:r>
      <w:proofErr w:type="spellEnd"/>
      <w:r w:rsidR="008217B3">
        <w:t xml:space="preserve"> </w:t>
      </w:r>
      <w:proofErr w:type="spellStart"/>
      <w:r w:rsidR="008217B3">
        <w:t>luas</w:t>
      </w:r>
      <w:proofErr w:type="spellEnd"/>
      <w:r w:rsidR="008217B3">
        <w:t xml:space="preserve"> </w:t>
      </w:r>
      <w:proofErr w:type="spellStart"/>
      <w:r w:rsidR="008217B3">
        <w:t>dari</w:t>
      </w:r>
      <w:proofErr w:type="spellEnd"/>
      <w:r w:rsidR="008217B3">
        <w:t xml:space="preserve"> level dan </w:t>
      </w:r>
      <w:r w:rsidR="00E80EEC">
        <w:t xml:space="preserve">powerup yang </w:t>
      </w:r>
      <w:proofErr w:type="spellStart"/>
      <w:r w:rsidR="00E80EEC">
        <w:t>berisi</w:t>
      </w:r>
      <w:proofErr w:type="spellEnd"/>
      <w:r w:rsidR="00E80EEC">
        <w:t xml:space="preserve"> </w:t>
      </w:r>
      <w:proofErr w:type="spellStart"/>
      <w:r w:rsidR="00E80EEC">
        <w:t>jumlah</w:t>
      </w:r>
      <w:proofErr w:type="spellEnd"/>
      <w:r w:rsidR="00E80EEC">
        <w:t xml:space="preserve"> powerup yang </w:t>
      </w:r>
      <w:proofErr w:type="spellStart"/>
      <w:r w:rsidR="00E80EEC">
        <w:t>berada</w:t>
      </w:r>
      <w:proofErr w:type="spellEnd"/>
      <w:r w:rsidR="00E80EEC">
        <w:t xml:space="preserve"> </w:t>
      </w:r>
      <w:proofErr w:type="spellStart"/>
      <w:r w:rsidR="00E80EEC">
        <w:t>dalam</w:t>
      </w:r>
      <w:proofErr w:type="spellEnd"/>
      <w:r w:rsidR="00E80EEC">
        <w:t xml:space="preserve"> map </w:t>
      </w:r>
      <w:proofErr w:type="spellStart"/>
      <w:r w:rsidR="00E80EEC">
        <w:t>ini</w:t>
      </w:r>
      <w:proofErr w:type="spellEnd"/>
      <w:r w:rsidR="00E80EEC">
        <w:t>.</w:t>
      </w:r>
    </w:p>
    <w:p w14:paraId="3F99DFE1" w14:textId="0660B2CE" w:rsidR="003B35C5" w:rsidRDefault="003B35C5" w:rsidP="001C6832">
      <w:pPr>
        <w:pStyle w:val="ListParagraph"/>
        <w:numPr>
          <w:ilvl w:val="0"/>
          <w:numId w:val="42"/>
        </w:numPr>
        <w:ind w:left="426" w:hanging="426"/>
      </w:pPr>
      <w:r>
        <w:t>11</w:t>
      </w:r>
      <w:r>
        <w:tab/>
      </w:r>
      <w:r>
        <w:tab/>
        <w:t xml:space="preserve">: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mapValues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diisi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array integer yang </w:t>
      </w:r>
      <w:proofErr w:type="spellStart"/>
      <w:r>
        <w:t>berukuran</w:t>
      </w:r>
      <w:proofErr w:type="spellEnd"/>
      <w:r>
        <w:t xml:space="preserve"> </w:t>
      </w:r>
      <w:proofErr w:type="spellStart"/>
      <w:r>
        <w:t>luas</w:t>
      </w:r>
      <w:proofErr w:type="spellEnd"/>
      <w:r>
        <w:t xml:space="preserve"> level dan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diisi</w:t>
      </w:r>
      <w:proofErr w:type="spellEnd"/>
      <w:r>
        <w:t xml:space="preserve"> oleh 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range 0 – 2.</w:t>
      </w:r>
    </w:p>
    <w:p w14:paraId="25505657" w14:textId="2A70D6A9" w:rsidR="003B35C5" w:rsidRDefault="003B35C5" w:rsidP="001C6832">
      <w:pPr>
        <w:pStyle w:val="ListParagraph"/>
        <w:numPr>
          <w:ilvl w:val="0"/>
          <w:numId w:val="42"/>
        </w:numPr>
        <w:ind w:left="426" w:hanging="426"/>
      </w:pPr>
      <w:r>
        <w:t>12 – 13</w:t>
      </w:r>
      <w:r>
        <w:tab/>
        <w:t>:</w:t>
      </w:r>
    </w:p>
    <w:p w14:paraId="2F70E841" w14:textId="1727CB06" w:rsidR="00B74815" w:rsidRDefault="00B74815" w:rsidP="00B74815">
      <w:pPr>
        <w:pStyle w:val="STTSAlgoritmaContent"/>
        <w:numPr>
          <w:ilvl w:val="0"/>
          <w:numId w:val="0"/>
        </w:numPr>
        <w:ind w:left="624" w:hanging="624"/>
      </w:pPr>
    </w:p>
    <w:p w14:paraId="1FCE163A" w14:textId="3BF4F0F5" w:rsidR="00BB65A9" w:rsidRDefault="00BB65A9" w:rsidP="00BB65A9">
      <w:pPr>
        <w:pStyle w:val="STTSJudulSubBab"/>
        <w:numPr>
          <w:ilvl w:val="0"/>
          <w:numId w:val="14"/>
        </w:numPr>
        <w:ind w:left="709" w:hanging="709"/>
      </w:pPr>
      <w:r>
        <w:t>Templated Map Chromosome</w:t>
      </w:r>
    </w:p>
    <w:p w14:paraId="4E03C7AD" w14:textId="24B353ED" w:rsidR="00BB65A9" w:rsidRDefault="00BB65A9" w:rsidP="00BB65A9">
      <w:pPr>
        <w:ind w:firstLine="0"/>
      </w:pPr>
      <w:proofErr w:type="spellStart"/>
      <w:r>
        <w:t>Selanjutnya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potongan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kromosom</w:t>
      </w:r>
      <w:proofErr w:type="spellEnd"/>
      <w:r>
        <w:t xml:space="preserve"> tile generation :</w:t>
      </w:r>
    </w:p>
    <w:p w14:paraId="3DC7E140" w14:textId="77777777" w:rsidR="00BB65A9" w:rsidRDefault="00BB65A9" w:rsidP="00B74815">
      <w:pPr>
        <w:pStyle w:val="STTSAlgoritmaContent"/>
        <w:numPr>
          <w:ilvl w:val="0"/>
          <w:numId w:val="0"/>
        </w:numPr>
        <w:ind w:left="624" w:hanging="624"/>
      </w:pPr>
    </w:p>
    <w:p w14:paraId="375DAD4C" w14:textId="77777777" w:rsidR="00BB65A9" w:rsidRDefault="00BB65A9" w:rsidP="00B74815">
      <w:pPr>
        <w:pStyle w:val="STTSAlgoritmaContent"/>
        <w:numPr>
          <w:ilvl w:val="0"/>
          <w:numId w:val="0"/>
        </w:numPr>
        <w:ind w:left="624" w:hanging="624"/>
      </w:pPr>
    </w:p>
    <w:p w14:paraId="5C5B19BB" w14:textId="77777777" w:rsidR="001C6832" w:rsidRDefault="001C6832" w:rsidP="001C6832">
      <w:pPr>
        <w:pStyle w:val="STTSAlgoritma"/>
      </w:pPr>
      <w:proofErr w:type="spellStart"/>
      <w:r>
        <w:t>Algoritma</w:t>
      </w:r>
      <w:proofErr w:type="spellEnd"/>
      <w:r>
        <w:t xml:space="preserve"> 6.X Class </w:t>
      </w:r>
      <w:proofErr w:type="spellStart"/>
      <w:r>
        <w:t>TileChromosome</w:t>
      </w:r>
      <w:proofErr w:type="spellEnd"/>
    </w:p>
    <w:p w14:paraId="294CD956" w14:textId="6DF52AFD" w:rsidR="001C6832" w:rsidRPr="001C6832" w:rsidRDefault="001C6832" w:rsidP="00C03255">
      <w:pPr>
        <w:pStyle w:val="STTSAlgoritmaContent"/>
        <w:numPr>
          <w:ilvl w:val="0"/>
          <w:numId w:val="43"/>
        </w:numPr>
        <w:ind w:left="709" w:hanging="709"/>
      </w:pPr>
      <w:r w:rsidRPr="001C6832">
        <w:t xml:space="preserve">public class </w:t>
      </w:r>
      <w:proofErr w:type="spellStart"/>
      <w:r w:rsidRPr="001C6832">
        <w:t>TemplatedMapChromosome</w:t>
      </w:r>
      <w:proofErr w:type="spellEnd"/>
      <w:r w:rsidRPr="001C6832">
        <w:t xml:space="preserve"> : </w:t>
      </w:r>
      <w:proofErr w:type="spellStart"/>
      <w:r w:rsidRPr="001C6832">
        <w:t>ChromosomeBase</w:t>
      </w:r>
      <w:proofErr w:type="spellEnd"/>
      <w:r w:rsidRPr="001C6832">
        <w:t>{</w:t>
      </w:r>
    </w:p>
    <w:p w14:paraId="45E6F6F9" w14:textId="77777777" w:rsidR="002F0FDF" w:rsidRDefault="002F0FDF" w:rsidP="001C6832">
      <w:pPr>
        <w:pStyle w:val="STTSAlgoritmaContent"/>
      </w:pPr>
    </w:p>
    <w:p w14:paraId="043A8426" w14:textId="392A98B8" w:rsidR="001C6832" w:rsidRPr="001C6832" w:rsidRDefault="001C6832" w:rsidP="001C6832">
      <w:pPr>
        <w:pStyle w:val="STTSAlgoritmaContent"/>
      </w:pPr>
      <w:r w:rsidRPr="001C6832">
        <w:t xml:space="preserve">private </w:t>
      </w:r>
      <w:proofErr w:type="spellStart"/>
      <w:r w:rsidRPr="001C6832">
        <w:t>readonly</w:t>
      </w:r>
      <w:proofErr w:type="spellEnd"/>
      <w:r w:rsidRPr="001C6832">
        <w:t xml:space="preserve"> int </w:t>
      </w:r>
      <w:proofErr w:type="spellStart"/>
      <w:r w:rsidRPr="001C6832">
        <w:t>m_ukuranMap</w:t>
      </w:r>
      <w:proofErr w:type="spellEnd"/>
      <w:r w:rsidRPr="001C6832">
        <w:t>;</w:t>
      </w:r>
    </w:p>
    <w:p w14:paraId="332B4DA2" w14:textId="77777777" w:rsidR="002F0FDF" w:rsidRDefault="002F0FDF" w:rsidP="001C6832">
      <w:pPr>
        <w:pStyle w:val="STTSAlgoritmaContent"/>
      </w:pPr>
    </w:p>
    <w:p w14:paraId="2D2CD0B3" w14:textId="32319B51" w:rsidR="001C6832" w:rsidRPr="001C6832" w:rsidRDefault="001C6832" w:rsidP="002F0FDF">
      <w:pPr>
        <w:pStyle w:val="STTSAlgoritmaContent"/>
      </w:pPr>
      <w:r w:rsidRPr="001C6832">
        <w:t xml:space="preserve">public </w:t>
      </w:r>
      <w:proofErr w:type="spellStart"/>
      <w:r w:rsidRPr="001C6832">
        <w:t>TemplatedMapChromosome</w:t>
      </w:r>
      <w:proofErr w:type="spellEnd"/>
      <w:r w:rsidRPr="001C6832">
        <w:t xml:space="preserve">(int </w:t>
      </w:r>
      <w:proofErr w:type="spellStart"/>
      <w:r w:rsidRPr="001C6832">
        <w:t>ukuranMap</w:t>
      </w:r>
      <w:proofErr w:type="spellEnd"/>
      <w:r w:rsidRPr="001C6832">
        <w:t>) : base</w:t>
      </w:r>
      <w:r w:rsidR="002F0FDF">
        <w:t xml:space="preserve"> </w:t>
      </w:r>
      <w:r w:rsidRPr="001C6832">
        <w:t>(</w:t>
      </w:r>
      <w:proofErr w:type="spellStart"/>
      <w:r w:rsidRPr="001C6832">
        <w:t>ukuranMap</w:t>
      </w:r>
      <w:proofErr w:type="spellEnd"/>
      <w:r w:rsidRPr="001C6832">
        <w:t>)</w:t>
      </w:r>
      <w:r w:rsidR="002F0FDF">
        <w:t>{</w:t>
      </w:r>
    </w:p>
    <w:p w14:paraId="2B4F384C" w14:textId="6A6E961C" w:rsidR="001C6832" w:rsidRPr="001C6832" w:rsidRDefault="002F0FDF" w:rsidP="001C6832">
      <w:pPr>
        <w:pStyle w:val="STTSAlgoritmaContent"/>
      </w:pPr>
      <w:r>
        <w:t xml:space="preserve">  </w:t>
      </w:r>
      <w:proofErr w:type="spellStart"/>
      <w:r w:rsidR="001C6832" w:rsidRPr="001C6832">
        <w:t>m_ukuranMap</w:t>
      </w:r>
      <w:proofErr w:type="spellEnd"/>
      <w:r w:rsidR="001C6832" w:rsidRPr="001C6832">
        <w:t xml:space="preserve"> = </w:t>
      </w:r>
      <w:proofErr w:type="spellStart"/>
      <w:r w:rsidR="001C6832" w:rsidRPr="001C6832">
        <w:t>ukuranMap</w:t>
      </w:r>
      <w:proofErr w:type="spellEnd"/>
      <w:r w:rsidR="001C6832" w:rsidRPr="001C6832">
        <w:t>;</w:t>
      </w:r>
    </w:p>
    <w:p w14:paraId="192F8A36" w14:textId="0CC4C684" w:rsidR="001C6832" w:rsidRPr="001C6832" w:rsidRDefault="002F0FDF" w:rsidP="001C6832">
      <w:pPr>
        <w:pStyle w:val="STTSAlgoritmaContent"/>
      </w:pPr>
      <w:r>
        <w:t xml:space="preserve">  </w:t>
      </w:r>
      <w:r w:rsidR="001C6832" w:rsidRPr="001C6832">
        <w:t xml:space="preserve">var </w:t>
      </w:r>
      <w:proofErr w:type="spellStart"/>
      <w:r w:rsidR="001C6832" w:rsidRPr="001C6832">
        <w:t>mapValues</w:t>
      </w:r>
      <w:proofErr w:type="spellEnd"/>
      <w:r w:rsidR="001C6832" w:rsidRPr="001C6832">
        <w:t xml:space="preserve"> = </w:t>
      </w:r>
      <w:proofErr w:type="spellStart"/>
      <w:r w:rsidR="001C6832" w:rsidRPr="001C6832">
        <w:t>RandomizationProvider.Current.GetInts</w:t>
      </w:r>
      <w:proofErr w:type="spellEnd"/>
      <w:r w:rsidR="001C6832" w:rsidRPr="001C6832">
        <w:t>(</w:t>
      </w:r>
      <w:proofErr w:type="spellStart"/>
      <w:r w:rsidR="001C6832" w:rsidRPr="001C6832">
        <w:t>ukuranMap</w:t>
      </w:r>
      <w:proofErr w:type="spellEnd"/>
      <w:r w:rsidR="001C6832" w:rsidRPr="001C6832">
        <w:t>, -(</w:t>
      </w:r>
      <w:proofErr w:type="spellStart"/>
      <w:r w:rsidR="001C6832" w:rsidRPr="001C6832">
        <w:t>PossibleTemplates.getTemplateAmount</w:t>
      </w:r>
      <w:proofErr w:type="spellEnd"/>
      <w:r w:rsidR="001C6832" w:rsidRPr="001C6832">
        <w:t>()), (</w:t>
      </w:r>
      <w:proofErr w:type="spellStart"/>
      <w:r w:rsidR="001C6832" w:rsidRPr="001C6832">
        <w:t>PossibleTemplates.getTemplateAmount</w:t>
      </w:r>
      <w:proofErr w:type="spellEnd"/>
      <w:r w:rsidR="001C6832" w:rsidRPr="001C6832">
        <w:t>()) - 1);</w:t>
      </w:r>
    </w:p>
    <w:p w14:paraId="4FD601D9" w14:textId="77777777" w:rsidR="001C6832" w:rsidRPr="001C6832" w:rsidRDefault="001C6832" w:rsidP="001C6832">
      <w:pPr>
        <w:pStyle w:val="STTSAlgoritmaContent"/>
      </w:pPr>
    </w:p>
    <w:p w14:paraId="23EF006F" w14:textId="763F6795" w:rsidR="001C6832" w:rsidRPr="001C6832" w:rsidRDefault="00BB65A9" w:rsidP="00BB65A9">
      <w:pPr>
        <w:pStyle w:val="STTSAlgoritmaContent"/>
      </w:pPr>
      <w:r>
        <w:t xml:space="preserve">  </w:t>
      </w:r>
      <w:r w:rsidR="001C6832" w:rsidRPr="001C6832">
        <w:t xml:space="preserve">for (int </w:t>
      </w:r>
      <w:proofErr w:type="spellStart"/>
      <w:r w:rsidR="001C6832" w:rsidRPr="001C6832">
        <w:t>i</w:t>
      </w:r>
      <w:proofErr w:type="spellEnd"/>
      <w:r w:rsidR="001C6832" w:rsidRPr="001C6832">
        <w:t xml:space="preserve"> = 0; </w:t>
      </w:r>
      <w:proofErr w:type="spellStart"/>
      <w:r w:rsidR="001C6832" w:rsidRPr="001C6832">
        <w:t>i</w:t>
      </w:r>
      <w:proofErr w:type="spellEnd"/>
      <w:r w:rsidR="001C6832" w:rsidRPr="001C6832">
        <w:t xml:space="preserve"> &lt; </w:t>
      </w:r>
      <w:proofErr w:type="spellStart"/>
      <w:r w:rsidR="001C6832" w:rsidRPr="001C6832">
        <w:t>ukuranMap</w:t>
      </w:r>
      <w:proofErr w:type="spellEnd"/>
      <w:r w:rsidR="001C6832" w:rsidRPr="001C6832">
        <w:t xml:space="preserve">; </w:t>
      </w:r>
      <w:proofErr w:type="spellStart"/>
      <w:r w:rsidR="001C6832" w:rsidRPr="001C6832">
        <w:t>i</w:t>
      </w:r>
      <w:proofErr w:type="spellEnd"/>
      <w:r w:rsidR="001C6832" w:rsidRPr="001C6832">
        <w:t>++)</w:t>
      </w:r>
    </w:p>
    <w:p w14:paraId="22F0653D" w14:textId="150830A8" w:rsidR="001C6832" w:rsidRPr="001C6832" w:rsidRDefault="00BB65A9" w:rsidP="001C6832">
      <w:pPr>
        <w:pStyle w:val="STTSAlgoritmaContent"/>
      </w:pPr>
      <w:r>
        <w:t xml:space="preserve">    </w:t>
      </w:r>
      <w:proofErr w:type="spellStart"/>
      <w:r w:rsidR="001C6832" w:rsidRPr="001C6832">
        <w:t>ReplaceGene</w:t>
      </w:r>
      <w:proofErr w:type="spellEnd"/>
      <w:r w:rsidR="001C6832" w:rsidRPr="001C6832">
        <w:t>(</w:t>
      </w:r>
      <w:proofErr w:type="spellStart"/>
      <w:r w:rsidR="001C6832" w:rsidRPr="001C6832">
        <w:t>i</w:t>
      </w:r>
      <w:proofErr w:type="spellEnd"/>
      <w:r w:rsidR="001C6832" w:rsidRPr="001C6832">
        <w:t>, new Gene(</w:t>
      </w:r>
      <w:proofErr w:type="spellStart"/>
      <w:r w:rsidR="001C6832" w:rsidRPr="001C6832">
        <w:t>mapValues</w:t>
      </w:r>
      <w:proofErr w:type="spellEnd"/>
      <w:r w:rsidR="001C6832" w:rsidRPr="001C6832">
        <w:t>[</w:t>
      </w:r>
      <w:proofErr w:type="spellStart"/>
      <w:r w:rsidR="001C6832" w:rsidRPr="001C6832">
        <w:t>i</w:t>
      </w:r>
      <w:proofErr w:type="spellEnd"/>
      <w:r w:rsidR="001C6832" w:rsidRPr="001C6832">
        <w:t>]));</w:t>
      </w:r>
    </w:p>
    <w:p w14:paraId="757C794E" w14:textId="34204F6A" w:rsidR="001C6832" w:rsidRPr="001C6832" w:rsidRDefault="001C6832" w:rsidP="001C6832">
      <w:pPr>
        <w:pStyle w:val="STTSAlgoritmaContent"/>
      </w:pPr>
      <w:r w:rsidRPr="001C6832">
        <w:t>}</w:t>
      </w:r>
    </w:p>
    <w:p w14:paraId="43469A73" w14:textId="77777777" w:rsidR="001C6832" w:rsidRPr="001C6832" w:rsidRDefault="001C6832" w:rsidP="001C6832">
      <w:pPr>
        <w:pStyle w:val="STTSAlgoritmaContent"/>
      </w:pPr>
    </w:p>
    <w:p w14:paraId="43C71047" w14:textId="2CF50172" w:rsidR="001C6832" w:rsidRPr="001C6832" w:rsidRDefault="001C6832" w:rsidP="00BB65A9">
      <w:pPr>
        <w:pStyle w:val="STTSAlgoritmaContent"/>
      </w:pPr>
      <w:r w:rsidRPr="001C6832">
        <w:t xml:space="preserve">public override Gene </w:t>
      </w:r>
      <w:proofErr w:type="spellStart"/>
      <w:r w:rsidRPr="001C6832">
        <w:t>GenerateGene</w:t>
      </w:r>
      <w:proofErr w:type="spellEnd"/>
      <w:r w:rsidRPr="001C6832">
        <w:t xml:space="preserve">(int </w:t>
      </w:r>
      <w:proofErr w:type="spellStart"/>
      <w:r w:rsidRPr="001C6832">
        <w:t>geneIndex</w:t>
      </w:r>
      <w:proofErr w:type="spellEnd"/>
      <w:r w:rsidRPr="001C6832">
        <w:t>)</w:t>
      </w:r>
      <w:r w:rsidR="00BB65A9">
        <w:t>{</w:t>
      </w:r>
    </w:p>
    <w:p w14:paraId="46C8532D" w14:textId="6D28C797" w:rsidR="001C6832" w:rsidRPr="001C6832" w:rsidRDefault="00BB65A9" w:rsidP="001C6832">
      <w:pPr>
        <w:pStyle w:val="STTSAlgoritmaContent"/>
      </w:pPr>
      <w:r>
        <w:t xml:space="preserve">  </w:t>
      </w:r>
      <w:r w:rsidR="001C6832" w:rsidRPr="001C6832">
        <w:t>return new Gene(RandomizationProvider.Current.GetInt(-(PossibleTemplates.getTemplateAmount()) , (</w:t>
      </w:r>
      <w:proofErr w:type="spellStart"/>
      <w:r w:rsidR="001C6832" w:rsidRPr="001C6832">
        <w:t>PossibleTemplates.getTemplateAmount</w:t>
      </w:r>
      <w:proofErr w:type="spellEnd"/>
      <w:r w:rsidR="001C6832" w:rsidRPr="001C6832">
        <w:t>())-1));</w:t>
      </w:r>
    </w:p>
    <w:p w14:paraId="0E2BC7F5" w14:textId="4E4543DC" w:rsidR="001C6832" w:rsidRPr="001C6832" w:rsidRDefault="001C6832" w:rsidP="001C6832">
      <w:pPr>
        <w:pStyle w:val="STTSAlgoritmaContent"/>
      </w:pPr>
      <w:r w:rsidRPr="001C6832">
        <w:t>}</w:t>
      </w:r>
    </w:p>
    <w:p w14:paraId="40A2B6FA" w14:textId="77777777" w:rsidR="001C6832" w:rsidRPr="001C6832" w:rsidRDefault="001C6832" w:rsidP="001C6832">
      <w:pPr>
        <w:pStyle w:val="STTSAlgoritmaContent"/>
      </w:pPr>
    </w:p>
    <w:p w14:paraId="20D61F43" w14:textId="523D8A89" w:rsidR="001C6832" w:rsidRPr="001C6832" w:rsidRDefault="001C6832" w:rsidP="00BB65A9">
      <w:pPr>
        <w:pStyle w:val="STTSAlgoritmaContent"/>
      </w:pPr>
      <w:r w:rsidRPr="001C6832">
        <w:t xml:space="preserve">public override </w:t>
      </w:r>
      <w:proofErr w:type="spellStart"/>
      <w:r w:rsidRPr="001C6832">
        <w:t>IChromosome</w:t>
      </w:r>
      <w:proofErr w:type="spellEnd"/>
      <w:r w:rsidRPr="001C6832">
        <w:t xml:space="preserve"> </w:t>
      </w:r>
      <w:proofErr w:type="spellStart"/>
      <w:r w:rsidRPr="001C6832">
        <w:t>CreateNew</w:t>
      </w:r>
      <w:proofErr w:type="spellEnd"/>
      <w:r w:rsidRPr="001C6832">
        <w:t>()</w:t>
      </w:r>
      <w:r w:rsidR="00BB65A9">
        <w:t>{</w:t>
      </w:r>
    </w:p>
    <w:p w14:paraId="517A230F" w14:textId="5FF403BB" w:rsidR="001C6832" w:rsidRPr="001C6832" w:rsidRDefault="00BB65A9" w:rsidP="001C6832">
      <w:pPr>
        <w:pStyle w:val="STTSAlgoritmaContent"/>
      </w:pPr>
      <w:r>
        <w:t xml:space="preserve">  </w:t>
      </w:r>
      <w:r w:rsidR="001C6832" w:rsidRPr="001C6832">
        <w:t xml:space="preserve">return new </w:t>
      </w:r>
      <w:proofErr w:type="spellStart"/>
      <w:r w:rsidR="001C6832" w:rsidRPr="001C6832">
        <w:t>TemplatedMapChromosome</w:t>
      </w:r>
      <w:proofErr w:type="spellEnd"/>
      <w:r w:rsidR="001C6832" w:rsidRPr="001C6832">
        <w:t>(</w:t>
      </w:r>
      <w:proofErr w:type="spellStart"/>
      <w:r w:rsidR="001C6832" w:rsidRPr="001C6832">
        <w:t>m_ukuranMap</w:t>
      </w:r>
      <w:proofErr w:type="spellEnd"/>
      <w:r w:rsidR="001C6832" w:rsidRPr="001C6832">
        <w:t>);</w:t>
      </w:r>
    </w:p>
    <w:p w14:paraId="559FC87F" w14:textId="2F40192B" w:rsidR="001C6832" w:rsidRPr="001C6832" w:rsidRDefault="001C6832" w:rsidP="001C6832">
      <w:pPr>
        <w:pStyle w:val="STTSAlgoritmaContent"/>
      </w:pPr>
      <w:r w:rsidRPr="001C6832">
        <w:t>}</w:t>
      </w:r>
    </w:p>
    <w:p w14:paraId="6DDB8601" w14:textId="77777777" w:rsidR="001C6832" w:rsidRPr="001C6832" w:rsidRDefault="001C6832" w:rsidP="001C6832">
      <w:pPr>
        <w:pStyle w:val="STTSAlgoritmaContent"/>
      </w:pPr>
    </w:p>
    <w:p w14:paraId="2B038809" w14:textId="64BAC85D" w:rsidR="001C6832" w:rsidRPr="001C6832" w:rsidRDefault="001C6832" w:rsidP="00BB65A9">
      <w:pPr>
        <w:pStyle w:val="STTSAlgoritmaContent"/>
      </w:pPr>
      <w:r w:rsidRPr="001C6832">
        <w:t xml:space="preserve">public override </w:t>
      </w:r>
      <w:proofErr w:type="spellStart"/>
      <w:r w:rsidRPr="001C6832">
        <w:t>IChromosome</w:t>
      </w:r>
      <w:proofErr w:type="spellEnd"/>
      <w:r w:rsidRPr="001C6832">
        <w:t xml:space="preserve"> Clone()</w:t>
      </w:r>
      <w:r w:rsidR="00BB65A9">
        <w:t>{</w:t>
      </w:r>
    </w:p>
    <w:p w14:paraId="4186829B" w14:textId="11D9ACCD" w:rsidR="001C6832" w:rsidRPr="001C6832" w:rsidRDefault="00BB65A9" w:rsidP="001C6832">
      <w:pPr>
        <w:pStyle w:val="STTSAlgoritmaContent"/>
      </w:pPr>
      <w:r>
        <w:t xml:space="preserve">  </w:t>
      </w:r>
      <w:r w:rsidR="001C6832" w:rsidRPr="001C6832">
        <w:t xml:space="preserve">var clone = </w:t>
      </w:r>
      <w:proofErr w:type="spellStart"/>
      <w:r w:rsidR="001C6832" w:rsidRPr="001C6832">
        <w:t>base.Clone</w:t>
      </w:r>
      <w:proofErr w:type="spellEnd"/>
      <w:r w:rsidR="001C6832" w:rsidRPr="001C6832">
        <w:t xml:space="preserve">() as </w:t>
      </w:r>
      <w:proofErr w:type="spellStart"/>
      <w:r w:rsidR="001C6832" w:rsidRPr="001C6832">
        <w:t>TemplatedMapChromosome</w:t>
      </w:r>
      <w:proofErr w:type="spellEnd"/>
      <w:r w:rsidR="001C6832" w:rsidRPr="001C6832">
        <w:t>;</w:t>
      </w:r>
    </w:p>
    <w:p w14:paraId="604D5D22" w14:textId="10E20C3B" w:rsidR="001C6832" w:rsidRPr="001C6832" w:rsidRDefault="00BB65A9" w:rsidP="001C6832">
      <w:pPr>
        <w:pStyle w:val="STTSAlgoritmaContent"/>
      </w:pPr>
      <w:r>
        <w:t xml:space="preserve">  </w:t>
      </w:r>
      <w:r w:rsidR="001C6832" w:rsidRPr="001C6832">
        <w:t>return clone;</w:t>
      </w:r>
    </w:p>
    <w:p w14:paraId="12FABF9D" w14:textId="66C6E759" w:rsidR="001C6832" w:rsidRPr="001C6832" w:rsidRDefault="001C6832" w:rsidP="001C6832">
      <w:pPr>
        <w:pStyle w:val="STTSAlgoritmaContent"/>
      </w:pPr>
      <w:r w:rsidRPr="001C6832">
        <w:t>}</w:t>
      </w:r>
    </w:p>
    <w:p w14:paraId="74BC8B3D" w14:textId="3895B0D8" w:rsidR="00555862" w:rsidRDefault="001C6832" w:rsidP="001C6832">
      <w:pPr>
        <w:pStyle w:val="STTSAlgoritmaContent"/>
      </w:pPr>
      <w:r w:rsidRPr="001C6832">
        <w:t>}</w:t>
      </w:r>
    </w:p>
    <w:p w14:paraId="63DE25C0" w14:textId="77777777" w:rsidR="001C6832" w:rsidRDefault="001C6832" w:rsidP="00370F7A">
      <w:pPr>
        <w:pStyle w:val="STTSJudulSubBab"/>
      </w:pPr>
    </w:p>
    <w:p w14:paraId="16D3EC1E" w14:textId="7D2C5CD2" w:rsidR="00C27777" w:rsidRDefault="00C27777" w:rsidP="000502FB">
      <w:pPr>
        <w:pStyle w:val="STTSJudulSubBab"/>
        <w:numPr>
          <w:ilvl w:val="0"/>
          <w:numId w:val="38"/>
        </w:numPr>
        <w:ind w:hanging="720"/>
      </w:pPr>
      <w:r>
        <w:t>Snowballs</w:t>
      </w:r>
    </w:p>
    <w:p w14:paraId="40B7BD6F" w14:textId="0A00A9C3" w:rsidR="00C27777" w:rsidRDefault="00C27777" w:rsidP="000502FB">
      <w:pPr>
        <w:pStyle w:val="STTSJudulSubBab"/>
        <w:numPr>
          <w:ilvl w:val="0"/>
          <w:numId w:val="38"/>
        </w:numPr>
        <w:ind w:hanging="720"/>
      </w:pPr>
      <w:r>
        <w:t>Playable character</w:t>
      </w:r>
    </w:p>
    <w:p w14:paraId="22F875B5" w14:textId="518ED6F1" w:rsidR="00C27777" w:rsidRDefault="00C27777" w:rsidP="000502FB">
      <w:pPr>
        <w:pStyle w:val="STTSJudulSubBab"/>
        <w:numPr>
          <w:ilvl w:val="0"/>
          <w:numId w:val="38"/>
        </w:numPr>
        <w:ind w:hanging="720"/>
      </w:pPr>
      <w:r>
        <w:t>Aksi player</w:t>
      </w:r>
    </w:p>
    <w:p w14:paraId="6A57109B" w14:textId="36875523" w:rsidR="00C27777" w:rsidRDefault="00C27777" w:rsidP="000502FB">
      <w:pPr>
        <w:pStyle w:val="STTSJudulSubBab"/>
        <w:numPr>
          <w:ilvl w:val="0"/>
          <w:numId w:val="38"/>
        </w:numPr>
        <w:ind w:hanging="720"/>
      </w:pPr>
      <w:r>
        <w:t>Aksi &amp; State Machine Bot</w:t>
      </w:r>
    </w:p>
    <w:p w14:paraId="151826F8" w14:textId="77777777" w:rsidR="00F8309E" w:rsidRDefault="00F8309E" w:rsidP="00F8309E">
      <w:pPr>
        <w:pStyle w:val="STTSJudulSubBab"/>
      </w:pPr>
    </w:p>
    <w:p w14:paraId="64F51A72" w14:textId="77777777" w:rsidR="00F8309E" w:rsidRDefault="00F8309E" w:rsidP="00F8309E">
      <w:pPr>
        <w:pStyle w:val="STTSAlgoritma"/>
      </w:pPr>
      <w:proofErr w:type="spellStart"/>
      <w:r>
        <w:t>Algoritma</w:t>
      </w:r>
      <w:proofErr w:type="spellEnd"/>
      <w:r>
        <w:t xml:space="preserve"> 3.1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Cek Prima</w:t>
      </w:r>
    </w:p>
    <w:p w14:paraId="2A04781C" w14:textId="77777777" w:rsidR="00F8309E" w:rsidRDefault="00F8309E" w:rsidP="00F8309E">
      <w:pPr>
        <w:pStyle w:val="STTSAlgoritmaContent"/>
        <w:numPr>
          <w:ilvl w:val="0"/>
          <w:numId w:val="18"/>
        </w:numPr>
        <w:ind w:left="567" w:hanging="567"/>
      </w:pPr>
      <w:r>
        <w:t>SREAD N</w:t>
      </w:r>
    </w:p>
    <w:p w14:paraId="088084D8" w14:textId="77777777" w:rsidR="00F8309E" w:rsidRDefault="00F8309E" w:rsidP="00F8309E">
      <w:pPr>
        <w:pStyle w:val="STTSAlgoritmaContent"/>
        <w:numPr>
          <w:ilvl w:val="0"/>
          <w:numId w:val="18"/>
        </w:numPr>
        <w:ind w:left="567" w:hanging="567"/>
      </w:pPr>
      <w:r>
        <w:lastRenderedPageBreak/>
        <w:t>C = 0</w:t>
      </w:r>
    </w:p>
    <w:p w14:paraId="45750E90" w14:textId="77777777" w:rsidR="00F8309E" w:rsidRDefault="00F8309E" w:rsidP="00F8309E">
      <w:pPr>
        <w:pStyle w:val="STTSAlgoritmaContent"/>
        <w:numPr>
          <w:ilvl w:val="0"/>
          <w:numId w:val="18"/>
        </w:numPr>
        <w:ind w:left="567" w:hanging="567"/>
      </w:pPr>
      <w:r>
        <w:t>FOR I = 2 TO N-1</w:t>
      </w:r>
    </w:p>
    <w:p w14:paraId="36BC77B7" w14:textId="77777777" w:rsidR="00F8309E" w:rsidRDefault="00F8309E" w:rsidP="00F8309E">
      <w:pPr>
        <w:pStyle w:val="STTSAlgoritmaContent"/>
        <w:numPr>
          <w:ilvl w:val="0"/>
          <w:numId w:val="18"/>
        </w:numPr>
        <w:ind w:left="567" w:hanging="567"/>
      </w:pPr>
      <w:r>
        <w:tab/>
      </w:r>
      <w:r>
        <w:tab/>
        <w:t>IF N mod I = 0</w:t>
      </w:r>
    </w:p>
    <w:p w14:paraId="7749734E" w14:textId="77777777" w:rsidR="00F8309E" w:rsidRDefault="00F8309E" w:rsidP="00F8309E">
      <w:pPr>
        <w:pStyle w:val="STTSAlgoritmaContent"/>
        <w:numPr>
          <w:ilvl w:val="0"/>
          <w:numId w:val="18"/>
        </w:numPr>
        <w:ind w:left="567" w:hanging="567"/>
      </w:pPr>
      <w:r>
        <w:tab/>
      </w:r>
      <w:r>
        <w:tab/>
      </w:r>
      <w:r>
        <w:tab/>
        <w:t>C = C + 1</w:t>
      </w:r>
    </w:p>
    <w:p w14:paraId="57D970A5" w14:textId="77777777" w:rsidR="00F8309E" w:rsidRDefault="00F8309E" w:rsidP="00F8309E">
      <w:pPr>
        <w:pStyle w:val="STTSAlgoritmaContent"/>
        <w:numPr>
          <w:ilvl w:val="0"/>
          <w:numId w:val="18"/>
        </w:numPr>
        <w:ind w:left="567" w:hanging="567"/>
      </w:pPr>
      <w:r>
        <w:tab/>
      </w:r>
      <w:r>
        <w:tab/>
        <w:t>END IF</w:t>
      </w:r>
    </w:p>
    <w:p w14:paraId="4BC346C7" w14:textId="77777777" w:rsidR="00F8309E" w:rsidRPr="00B45FB2" w:rsidRDefault="00F8309E" w:rsidP="00F8309E">
      <w:pPr>
        <w:pStyle w:val="STTSAlgoritmaContent"/>
        <w:numPr>
          <w:ilvl w:val="0"/>
          <w:numId w:val="0"/>
        </w:numPr>
        <w:rPr>
          <w:rFonts w:ascii="Times New Roman" w:hAnsi="Times New Roman"/>
          <w:b/>
          <w:bCs/>
          <w:sz w:val="24"/>
          <w:szCs w:val="24"/>
        </w:rPr>
      </w:pPr>
      <w:proofErr w:type="spellStart"/>
      <w:r w:rsidRPr="00B45FB2">
        <w:rPr>
          <w:rFonts w:ascii="Times New Roman" w:hAnsi="Times New Roman"/>
          <w:b/>
          <w:bCs/>
          <w:sz w:val="24"/>
          <w:szCs w:val="24"/>
        </w:rPr>
        <w:t>Algoritma</w:t>
      </w:r>
      <w:proofErr w:type="spellEnd"/>
      <w:r w:rsidRPr="00B45FB2">
        <w:rPr>
          <w:rFonts w:ascii="Times New Roman" w:hAnsi="Times New Roman"/>
          <w:b/>
          <w:bCs/>
          <w:sz w:val="24"/>
          <w:szCs w:val="24"/>
        </w:rPr>
        <w:t xml:space="preserve"> 3.</w:t>
      </w:r>
      <w:r>
        <w:rPr>
          <w:rFonts w:ascii="Times New Roman" w:hAnsi="Times New Roman"/>
          <w:b/>
          <w:bCs/>
          <w:sz w:val="24"/>
          <w:szCs w:val="24"/>
        </w:rPr>
        <w:t>1</w:t>
      </w:r>
      <w:r w:rsidRPr="00B45FB2">
        <w:rPr>
          <w:rFonts w:ascii="Times New Roman" w:hAnsi="Times New Roman"/>
          <w:b/>
          <w:bCs/>
          <w:sz w:val="24"/>
          <w:szCs w:val="24"/>
        </w:rPr>
        <w:t xml:space="preserve"> (</w:t>
      </w:r>
      <w:proofErr w:type="spellStart"/>
      <w:r w:rsidRPr="00B45FB2">
        <w:rPr>
          <w:rFonts w:ascii="Times New Roman" w:hAnsi="Times New Roman"/>
          <w:b/>
          <w:bCs/>
          <w:sz w:val="24"/>
          <w:szCs w:val="24"/>
        </w:rPr>
        <w:t>Lanjutan</w:t>
      </w:r>
      <w:proofErr w:type="spellEnd"/>
      <w:r w:rsidRPr="00B45FB2">
        <w:rPr>
          <w:rFonts w:ascii="Times New Roman" w:hAnsi="Times New Roman"/>
          <w:b/>
          <w:bCs/>
          <w:sz w:val="24"/>
          <w:szCs w:val="24"/>
        </w:rPr>
        <w:t>)</w:t>
      </w:r>
    </w:p>
    <w:p w14:paraId="1D7F1C28" w14:textId="77777777" w:rsidR="00F8309E" w:rsidRDefault="00F8309E" w:rsidP="00F8309E">
      <w:pPr>
        <w:pStyle w:val="STTSAlgoritmaContent"/>
        <w:numPr>
          <w:ilvl w:val="0"/>
          <w:numId w:val="18"/>
        </w:numPr>
        <w:ind w:left="567" w:hanging="567"/>
      </w:pPr>
      <w:r>
        <w:t>END FOR</w:t>
      </w:r>
    </w:p>
    <w:p w14:paraId="3067F888" w14:textId="77777777" w:rsidR="00F8309E" w:rsidRDefault="00F8309E" w:rsidP="00F8309E">
      <w:pPr>
        <w:pStyle w:val="STTSAlgoritmaContent"/>
        <w:numPr>
          <w:ilvl w:val="0"/>
          <w:numId w:val="18"/>
        </w:numPr>
        <w:ind w:left="567" w:hanging="567"/>
      </w:pPr>
      <w:r>
        <w:t>IF C = 0</w:t>
      </w:r>
    </w:p>
    <w:p w14:paraId="1FB6569F" w14:textId="77777777" w:rsidR="00F8309E" w:rsidRDefault="00F8309E" w:rsidP="00F8309E">
      <w:pPr>
        <w:pStyle w:val="STTSAlgoritmaContent"/>
        <w:numPr>
          <w:ilvl w:val="0"/>
          <w:numId w:val="18"/>
        </w:numPr>
        <w:ind w:left="567" w:hanging="567"/>
      </w:pPr>
      <w:r>
        <w:tab/>
      </w:r>
      <w:r>
        <w:tab/>
        <w:t>WRITE “PRIMA”</w:t>
      </w:r>
    </w:p>
    <w:p w14:paraId="3125C3BD" w14:textId="77777777" w:rsidR="00F8309E" w:rsidRDefault="00F8309E" w:rsidP="00F8309E">
      <w:pPr>
        <w:pStyle w:val="STTSAlgoritmaContent"/>
        <w:numPr>
          <w:ilvl w:val="0"/>
          <w:numId w:val="18"/>
        </w:numPr>
        <w:ind w:left="567" w:hanging="567"/>
      </w:pPr>
      <w:r>
        <w:t>ELSE</w:t>
      </w:r>
    </w:p>
    <w:p w14:paraId="10D3096C" w14:textId="77777777" w:rsidR="00F8309E" w:rsidRDefault="00F8309E" w:rsidP="00F8309E">
      <w:pPr>
        <w:pStyle w:val="STTSAlgoritmaContent"/>
        <w:numPr>
          <w:ilvl w:val="0"/>
          <w:numId w:val="18"/>
        </w:numPr>
        <w:ind w:left="567" w:hanging="567"/>
      </w:pPr>
      <w:r>
        <w:tab/>
      </w:r>
      <w:r>
        <w:tab/>
        <w:t>WRITE “BUKAN PRIMA”</w:t>
      </w:r>
    </w:p>
    <w:p w14:paraId="0B1D2CF5" w14:textId="77777777" w:rsidR="00F8309E" w:rsidRDefault="00F8309E" w:rsidP="00F8309E">
      <w:pPr>
        <w:pStyle w:val="STTSAlgoritmaContent"/>
        <w:numPr>
          <w:ilvl w:val="0"/>
          <w:numId w:val="18"/>
        </w:numPr>
        <w:ind w:left="567" w:hanging="567"/>
      </w:pPr>
      <w:r>
        <w:t>END IF</w:t>
      </w:r>
    </w:p>
    <w:p w14:paraId="221A45D1" w14:textId="77777777" w:rsidR="00F8309E" w:rsidRPr="00AC5A0F" w:rsidRDefault="00F8309E" w:rsidP="00F8309E">
      <w:pPr>
        <w:pStyle w:val="STTSJudulSubBab"/>
      </w:pPr>
    </w:p>
    <w:sectPr w:rsidR="00F8309E" w:rsidRPr="00AC5A0F" w:rsidSect="00C22F25">
      <w:headerReference w:type="default" r:id="rId8"/>
      <w:footerReference w:type="default" r:id="rId9"/>
      <w:footerReference w:type="first" r:id="rId10"/>
      <w:pgSz w:w="11907" w:h="16840" w:code="9"/>
      <w:pgMar w:top="2268" w:right="1701" w:bottom="1701" w:left="2268" w:header="1418" w:footer="851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8D49C7" w14:textId="77777777" w:rsidR="005828AB" w:rsidRDefault="005828AB" w:rsidP="00A1571D">
      <w:pPr>
        <w:spacing w:line="240" w:lineRule="auto"/>
      </w:pPr>
      <w:r>
        <w:separator/>
      </w:r>
    </w:p>
  </w:endnote>
  <w:endnote w:type="continuationSeparator" w:id="0">
    <w:p w14:paraId="78B52A29" w14:textId="77777777" w:rsidR="005828AB" w:rsidRDefault="005828AB" w:rsidP="00A157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EC2199" w14:textId="77777777" w:rsidR="002043A5" w:rsidRDefault="002043A5">
    <w:pPr>
      <w:pStyle w:val="Footer"/>
      <w:jc w:val="center"/>
    </w:pPr>
  </w:p>
  <w:p w14:paraId="1FD19811" w14:textId="77777777" w:rsidR="002043A5" w:rsidRDefault="002043A5" w:rsidP="00AB2806">
    <w:pPr>
      <w:pStyle w:val="Footer"/>
      <w:tabs>
        <w:tab w:val="clear" w:pos="4680"/>
        <w:tab w:val="clear" w:pos="9360"/>
      </w:tabs>
      <w:ind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4AA266" w14:textId="77777777" w:rsidR="002043A5" w:rsidRDefault="002043A5" w:rsidP="00687007">
    <w:pPr>
      <w:pStyle w:val="Footer"/>
      <w:tabs>
        <w:tab w:val="clear" w:pos="4680"/>
        <w:tab w:val="clear" w:pos="9360"/>
      </w:tabs>
      <w:spacing w:line="240" w:lineRule="auto"/>
      <w:ind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19718A" w14:textId="77777777" w:rsidR="005828AB" w:rsidRDefault="005828AB" w:rsidP="00654C90">
      <w:pPr>
        <w:spacing w:line="240" w:lineRule="auto"/>
        <w:ind w:firstLine="0"/>
      </w:pPr>
      <w:r>
        <w:separator/>
      </w:r>
    </w:p>
  </w:footnote>
  <w:footnote w:type="continuationSeparator" w:id="0">
    <w:p w14:paraId="6E34FF12" w14:textId="77777777" w:rsidR="005828AB" w:rsidRDefault="005828AB" w:rsidP="00A1571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195C9C" w14:textId="77777777" w:rsidR="002043A5" w:rsidRDefault="002043A5" w:rsidP="00AB2806">
    <w:pPr>
      <w:pStyle w:val="Header"/>
      <w:tabs>
        <w:tab w:val="clear" w:pos="4680"/>
        <w:tab w:val="clear" w:pos="9360"/>
      </w:tabs>
      <w:ind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10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BF2C080"/>
    <w:lvl w:ilvl="0">
      <w:start w:val="1"/>
      <w:numFmt w:val="decimal"/>
      <w:lvlText w:val="%1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FFFFFF7D"/>
    <w:multiLevelType w:val="singleLevel"/>
    <w:tmpl w:val="CA66539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64C0C0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480C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C16F01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5940FD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B18889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BC68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E5E02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BC421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2D0B4F"/>
    <w:multiLevelType w:val="hybridMultilevel"/>
    <w:tmpl w:val="24E24E9C"/>
    <w:lvl w:ilvl="0" w:tplc="CAB2BDE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6EF318F"/>
    <w:multiLevelType w:val="hybridMultilevel"/>
    <w:tmpl w:val="CA42FD48"/>
    <w:lvl w:ilvl="0" w:tplc="A6581FC6">
      <w:start w:val="1"/>
      <w:numFmt w:val="decimal"/>
      <w:lvlText w:val="5.7.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8607657"/>
    <w:multiLevelType w:val="hybridMultilevel"/>
    <w:tmpl w:val="4CF24582"/>
    <w:lvl w:ilvl="0" w:tplc="205CAC6A">
      <w:start w:val="1"/>
      <w:numFmt w:val="decimal"/>
      <w:lvlText w:val="3.3.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DB460D2"/>
    <w:multiLevelType w:val="hybridMultilevel"/>
    <w:tmpl w:val="4EEE51CA"/>
    <w:lvl w:ilvl="0" w:tplc="5888ED38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2F8695E"/>
    <w:multiLevelType w:val="hybridMultilevel"/>
    <w:tmpl w:val="CA96679A"/>
    <w:lvl w:ilvl="0" w:tplc="E112359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5587406"/>
    <w:multiLevelType w:val="hybridMultilevel"/>
    <w:tmpl w:val="FCC60518"/>
    <w:lvl w:ilvl="0" w:tplc="12325532">
      <w:start w:val="1"/>
      <w:numFmt w:val="decimal"/>
      <w:lvlText w:val="2.2.%1"/>
      <w:lvlJc w:val="left"/>
      <w:pPr>
        <w:ind w:left="720" w:hanging="360"/>
      </w:pPr>
      <w:rPr>
        <w:rFonts w:ascii="Times New Roman" w:hAnsi="Times New Roman" w:cs="Times New Roman" w:hint="default"/>
        <w:b/>
        <w:color w:val="000000" w:themeColor="text1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3A52C4A"/>
    <w:multiLevelType w:val="hybridMultilevel"/>
    <w:tmpl w:val="922AE60C"/>
    <w:lvl w:ilvl="0" w:tplc="5ACA5364">
      <w:start w:val="1"/>
      <w:numFmt w:val="decimalZero"/>
      <w:pStyle w:val="Style1"/>
      <w:lvlText w:val="%1:"/>
      <w:lvlJc w:val="left"/>
      <w:pPr>
        <w:ind w:left="720" w:hanging="360"/>
      </w:pPr>
      <w:rPr>
        <w:rFonts w:ascii="Courier New" w:hAnsi="Courier New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504323A"/>
    <w:multiLevelType w:val="hybridMultilevel"/>
    <w:tmpl w:val="C7EEA89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7C15520"/>
    <w:multiLevelType w:val="hybridMultilevel"/>
    <w:tmpl w:val="D092FC7C"/>
    <w:lvl w:ilvl="0" w:tplc="E112359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87706F5"/>
    <w:multiLevelType w:val="hybridMultilevel"/>
    <w:tmpl w:val="43EE5614"/>
    <w:lvl w:ilvl="0" w:tplc="D1EE46D2">
      <w:start w:val="1"/>
      <w:numFmt w:val="decimal"/>
      <w:lvlText w:val="3.1.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BD712F2"/>
    <w:multiLevelType w:val="hybridMultilevel"/>
    <w:tmpl w:val="E0E6862E"/>
    <w:lvl w:ilvl="0" w:tplc="01A0C910">
      <w:start w:val="1"/>
      <w:numFmt w:val="decimal"/>
      <w:lvlText w:val="3.1. 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C5F01EC"/>
    <w:multiLevelType w:val="hybridMultilevel"/>
    <w:tmpl w:val="929CE3FA"/>
    <w:lvl w:ilvl="0" w:tplc="3BC2DDF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F4D4A5A"/>
    <w:multiLevelType w:val="hybridMultilevel"/>
    <w:tmpl w:val="56B26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1F66B71"/>
    <w:multiLevelType w:val="hybridMultilevel"/>
    <w:tmpl w:val="EE886BF0"/>
    <w:lvl w:ilvl="0" w:tplc="719E1532">
      <w:start w:val="1"/>
      <w:numFmt w:val="decimalZero"/>
      <w:pStyle w:val="STTSAlgoritmaContent"/>
      <w:lvlText w:val="%1:"/>
      <w:lvlJc w:val="left"/>
      <w:pPr>
        <w:ind w:left="1344" w:hanging="360"/>
      </w:pPr>
      <w:rPr>
        <w:rFonts w:ascii="Courier New" w:hAnsi="Courier New" w:hint="default"/>
        <w:b w:val="0"/>
        <w:i w:val="0"/>
        <w:sz w:val="20"/>
      </w:rPr>
    </w:lvl>
    <w:lvl w:ilvl="1" w:tplc="04090019">
      <w:start w:val="1"/>
      <w:numFmt w:val="lowerLetter"/>
      <w:lvlText w:val="%2."/>
      <w:lvlJc w:val="left"/>
      <w:pPr>
        <w:ind w:left="2064" w:hanging="360"/>
      </w:pPr>
    </w:lvl>
    <w:lvl w:ilvl="2" w:tplc="0409001B" w:tentative="1">
      <w:start w:val="1"/>
      <w:numFmt w:val="lowerRoman"/>
      <w:lvlText w:val="%3."/>
      <w:lvlJc w:val="right"/>
      <w:pPr>
        <w:ind w:left="2784" w:hanging="180"/>
      </w:pPr>
    </w:lvl>
    <w:lvl w:ilvl="3" w:tplc="0409000F" w:tentative="1">
      <w:start w:val="1"/>
      <w:numFmt w:val="decimal"/>
      <w:lvlText w:val="%4."/>
      <w:lvlJc w:val="left"/>
      <w:pPr>
        <w:ind w:left="3504" w:hanging="360"/>
      </w:pPr>
    </w:lvl>
    <w:lvl w:ilvl="4" w:tplc="04090019" w:tentative="1">
      <w:start w:val="1"/>
      <w:numFmt w:val="lowerLetter"/>
      <w:lvlText w:val="%5."/>
      <w:lvlJc w:val="left"/>
      <w:pPr>
        <w:ind w:left="4224" w:hanging="360"/>
      </w:pPr>
    </w:lvl>
    <w:lvl w:ilvl="5" w:tplc="0409001B" w:tentative="1">
      <w:start w:val="1"/>
      <w:numFmt w:val="lowerRoman"/>
      <w:lvlText w:val="%6."/>
      <w:lvlJc w:val="right"/>
      <w:pPr>
        <w:ind w:left="4944" w:hanging="180"/>
      </w:pPr>
    </w:lvl>
    <w:lvl w:ilvl="6" w:tplc="0409000F" w:tentative="1">
      <w:start w:val="1"/>
      <w:numFmt w:val="decimal"/>
      <w:lvlText w:val="%7."/>
      <w:lvlJc w:val="left"/>
      <w:pPr>
        <w:ind w:left="5664" w:hanging="360"/>
      </w:pPr>
    </w:lvl>
    <w:lvl w:ilvl="7" w:tplc="04090019" w:tentative="1">
      <w:start w:val="1"/>
      <w:numFmt w:val="lowerLetter"/>
      <w:lvlText w:val="%8."/>
      <w:lvlJc w:val="left"/>
      <w:pPr>
        <w:ind w:left="6384" w:hanging="360"/>
      </w:pPr>
    </w:lvl>
    <w:lvl w:ilvl="8" w:tplc="0409001B" w:tentative="1">
      <w:start w:val="1"/>
      <w:numFmt w:val="lowerRoman"/>
      <w:lvlText w:val="%9."/>
      <w:lvlJc w:val="right"/>
      <w:pPr>
        <w:ind w:left="7104" w:hanging="180"/>
      </w:pPr>
    </w:lvl>
  </w:abstractNum>
  <w:abstractNum w:abstractNumId="24" w15:restartNumberingAfterBreak="0">
    <w:nsid w:val="323E4059"/>
    <w:multiLevelType w:val="hybridMultilevel"/>
    <w:tmpl w:val="9F20FB4E"/>
    <w:lvl w:ilvl="0" w:tplc="AB3C87D0">
      <w:start w:val="1"/>
      <w:numFmt w:val="decimal"/>
      <w:lvlText w:val="2.1.1.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180774"/>
    <w:multiLevelType w:val="hybridMultilevel"/>
    <w:tmpl w:val="72FC9472"/>
    <w:lvl w:ilvl="0" w:tplc="25C8AFB6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A917288"/>
    <w:multiLevelType w:val="hybridMultilevel"/>
    <w:tmpl w:val="6130F8D0"/>
    <w:lvl w:ilvl="0" w:tplc="98DCDADA">
      <w:start w:val="1"/>
      <w:numFmt w:val="decimal"/>
      <w:pStyle w:val="STTSKeteranganPengesahanNamaDosenList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0534A4F"/>
    <w:multiLevelType w:val="hybridMultilevel"/>
    <w:tmpl w:val="EDC8B190"/>
    <w:lvl w:ilvl="0" w:tplc="AB3C87D0">
      <w:start w:val="1"/>
      <w:numFmt w:val="decimal"/>
      <w:lvlText w:val="2.1.1.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1F26E93"/>
    <w:multiLevelType w:val="hybridMultilevel"/>
    <w:tmpl w:val="7B6C73B2"/>
    <w:lvl w:ilvl="0" w:tplc="AA8655F2">
      <w:start w:val="1"/>
      <w:numFmt w:val="decimal"/>
      <w:lvlText w:val="3.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B54787E"/>
    <w:multiLevelType w:val="hybridMultilevel"/>
    <w:tmpl w:val="B3C4D530"/>
    <w:lvl w:ilvl="0" w:tplc="043005B6">
      <w:start w:val="1"/>
      <w:numFmt w:val="decimal"/>
      <w:lvlText w:val="5.6.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A087431"/>
    <w:multiLevelType w:val="hybridMultilevel"/>
    <w:tmpl w:val="9200A32C"/>
    <w:lvl w:ilvl="0" w:tplc="223CBA58">
      <w:start w:val="1"/>
      <w:numFmt w:val="decimal"/>
      <w:lvlText w:val="6.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E155F48"/>
    <w:multiLevelType w:val="hybridMultilevel"/>
    <w:tmpl w:val="2C24B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5767623"/>
    <w:multiLevelType w:val="hybridMultilevel"/>
    <w:tmpl w:val="DC006FA6"/>
    <w:lvl w:ilvl="0" w:tplc="4E30E4D2">
      <w:start w:val="1"/>
      <w:numFmt w:val="decimalZero"/>
      <w:pStyle w:val="STTSSegmenProgramContent"/>
      <w:lvlText w:val="%1:"/>
      <w:lvlJc w:val="left"/>
      <w:pPr>
        <w:ind w:left="720" w:hanging="360"/>
      </w:pPr>
      <w:rPr>
        <w:rFonts w:ascii="Courier New" w:hAnsi="Courier New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B540BB6"/>
    <w:multiLevelType w:val="hybridMultilevel"/>
    <w:tmpl w:val="E0468354"/>
    <w:lvl w:ilvl="0" w:tplc="B9AA54EC">
      <w:start w:val="1"/>
      <w:numFmt w:val="decimal"/>
      <w:lvlText w:val="6.%1"/>
      <w:lvlJc w:val="left"/>
      <w:pPr>
        <w:ind w:left="720" w:hanging="360"/>
      </w:pPr>
      <w:rPr>
        <w:rFonts w:hint="default"/>
      </w:rPr>
    </w:lvl>
    <w:lvl w:ilvl="1" w:tplc="47F4E9B8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D3C3BC7"/>
    <w:multiLevelType w:val="hybridMultilevel"/>
    <w:tmpl w:val="DF8453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7E026F51"/>
    <w:multiLevelType w:val="hybridMultilevel"/>
    <w:tmpl w:val="970C3D84"/>
    <w:lvl w:ilvl="0" w:tplc="3BC2DDF8">
      <w:start w:val="1"/>
      <w:numFmt w:val="lowerLetter"/>
      <w:lvlText w:val="%1.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4725325">
    <w:abstractNumId w:val="9"/>
  </w:num>
  <w:num w:numId="2" w16cid:durableId="49620953">
    <w:abstractNumId w:val="7"/>
  </w:num>
  <w:num w:numId="3" w16cid:durableId="223562706">
    <w:abstractNumId w:val="6"/>
  </w:num>
  <w:num w:numId="4" w16cid:durableId="923147383">
    <w:abstractNumId w:val="5"/>
  </w:num>
  <w:num w:numId="5" w16cid:durableId="1750930307">
    <w:abstractNumId w:val="4"/>
  </w:num>
  <w:num w:numId="6" w16cid:durableId="1833912607">
    <w:abstractNumId w:val="8"/>
  </w:num>
  <w:num w:numId="7" w16cid:durableId="237135154">
    <w:abstractNumId w:val="3"/>
  </w:num>
  <w:num w:numId="8" w16cid:durableId="548150625">
    <w:abstractNumId w:val="2"/>
  </w:num>
  <w:num w:numId="9" w16cid:durableId="1937983376">
    <w:abstractNumId w:val="1"/>
  </w:num>
  <w:num w:numId="10" w16cid:durableId="546720981">
    <w:abstractNumId w:val="0"/>
  </w:num>
  <w:num w:numId="11" w16cid:durableId="1342664137">
    <w:abstractNumId w:val="33"/>
  </w:num>
  <w:num w:numId="12" w16cid:durableId="179592129">
    <w:abstractNumId w:val="34"/>
  </w:num>
  <w:num w:numId="13" w16cid:durableId="1183593966">
    <w:abstractNumId w:val="13"/>
  </w:num>
  <w:num w:numId="14" w16cid:durableId="266929278">
    <w:abstractNumId w:val="30"/>
  </w:num>
  <w:num w:numId="15" w16cid:durableId="1262685322">
    <w:abstractNumId w:val="28"/>
  </w:num>
  <w:num w:numId="16" w16cid:durableId="1225409327">
    <w:abstractNumId w:val="16"/>
  </w:num>
  <w:num w:numId="17" w16cid:durableId="838425680">
    <w:abstractNumId w:val="23"/>
  </w:num>
  <w:num w:numId="18" w16cid:durableId="1946764672">
    <w:abstractNumId w:val="23"/>
    <w:lvlOverride w:ilvl="0">
      <w:startOverride w:val="1"/>
    </w:lvlOverride>
  </w:num>
  <w:num w:numId="19" w16cid:durableId="770205051">
    <w:abstractNumId w:val="32"/>
  </w:num>
  <w:num w:numId="20" w16cid:durableId="476537423">
    <w:abstractNumId w:val="10"/>
  </w:num>
  <w:num w:numId="21" w16cid:durableId="2083604334">
    <w:abstractNumId w:val="26"/>
  </w:num>
  <w:num w:numId="22" w16cid:durableId="164593290">
    <w:abstractNumId w:val="26"/>
    <w:lvlOverride w:ilvl="0">
      <w:startOverride w:val="1"/>
    </w:lvlOverride>
  </w:num>
  <w:num w:numId="23" w16cid:durableId="565192513">
    <w:abstractNumId w:val="24"/>
  </w:num>
  <w:num w:numId="24" w16cid:durableId="1188132454">
    <w:abstractNumId w:val="27"/>
  </w:num>
  <w:num w:numId="25" w16cid:durableId="763574591">
    <w:abstractNumId w:val="35"/>
  </w:num>
  <w:num w:numId="26" w16cid:durableId="1349792738">
    <w:abstractNumId w:val="21"/>
  </w:num>
  <w:num w:numId="27" w16cid:durableId="1753313646">
    <w:abstractNumId w:val="18"/>
  </w:num>
  <w:num w:numId="28" w16cid:durableId="1207447789">
    <w:abstractNumId w:val="14"/>
  </w:num>
  <w:num w:numId="29" w16cid:durableId="842933191">
    <w:abstractNumId w:val="15"/>
  </w:num>
  <w:num w:numId="30" w16cid:durableId="912159454">
    <w:abstractNumId w:val="12"/>
  </w:num>
  <w:num w:numId="31" w16cid:durableId="1214846819">
    <w:abstractNumId w:val="20"/>
  </w:num>
  <w:num w:numId="32" w16cid:durableId="506019559">
    <w:abstractNumId w:val="19"/>
  </w:num>
  <w:num w:numId="33" w16cid:durableId="1552693077">
    <w:abstractNumId w:val="25"/>
  </w:num>
  <w:num w:numId="34" w16cid:durableId="116073904">
    <w:abstractNumId w:val="22"/>
  </w:num>
  <w:num w:numId="35" w16cid:durableId="969214437">
    <w:abstractNumId w:val="17"/>
  </w:num>
  <w:num w:numId="36" w16cid:durableId="1509370141">
    <w:abstractNumId w:val="23"/>
    <w:lvlOverride w:ilvl="0">
      <w:startOverride w:val="1"/>
    </w:lvlOverride>
  </w:num>
  <w:num w:numId="37" w16cid:durableId="1028065231">
    <w:abstractNumId w:val="23"/>
    <w:lvlOverride w:ilvl="0">
      <w:startOverride w:val="1"/>
    </w:lvlOverride>
  </w:num>
  <w:num w:numId="38" w16cid:durableId="1045369850">
    <w:abstractNumId w:val="33"/>
  </w:num>
  <w:num w:numId="39" w16cid:durableId="21174009">
    <w:abstractNumId w:val="34"/>
  </w:num>
  <w:num w:numId="40" w16cid:durableId="1285499043">
    <w:abstractNumId w:val="29"/>
  </w:num>
  <w:num w:numId="41" w16cid:durableId="1804998731">
    <w:abstractNumId w:val="11"/>
  </w:num>
  <w:num w:numId="42" w16cid:durableId="718406474">
    <w:abstractNumId w:val="31"/>
  </w:num>
  <w:num w:numId="43" w16cid:durableId="1736395905">
    <w:abstractNumId w:val="23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515"/>
    <w:rsid w:val="00000120"/>
    <w:rsid w:val="000022C8"/>
    <w:rsid w:val="00003332"/>
    <w:rsid w:val="00003FC3"/>
    <w:rsid w:val="000048A2"/>
    <w:rsid w:val="00010EDE"/>
    <w:rsid w:val="0001119C"/>
    <w:rsid w:val="00020474"/>
    <w:rsid w:val="000310D8"/>
    <w:rsid w:val="00033A42"/>
    <w:rsid w:val="00035638"/>
    <w:rsid w:val="0003760D"/>
    <w:rsid w:val="000426EE"/>
    <w:rsid w:val="0004443B"/>
    <w:rsid w:val="00045DB9"/>
    <w:rsid w:val="000460FE"/>
    <w:rsid w:val="00046291"/>
    <w:rsid w:val="00046384"/>
    <w:rsid w:val="000510D1"/>
    <w:rsid w:val="00060115"/>
    <w:rsid w:val="0006024F"/>
    <w:rsid w:val="00065308"/>
    <w:rsid w:val="00076CA0"/>
    <w:rsid w:val="00077B17"/>
    <w:rsid w:val="00081DBE"/>
    <w:rsid w:val="00082FCB"/>
    <w:rsid w:val="0009330C"/>
    <w:rsid w:val="00095EA4"/>
    <w:rsid w:val="000B4083"/>
    <w:rsid w:val="000C1D8A"/>
    <w:rsid w:val="000C32B4"/>
    <w:rsid w:val="000C3AAF"/>
    <w:rsid w:val="000C68D5"/>
    <w:rsid w:val="000C6BAF"/>
    <w:rsid w:val="000E153F"/>
    <w:rsid w:val="000E25FE"/>
    <w:rsid w:val="000F06FF"/>
    <w:rsid w:val="000F320F"/>
    <w:rsid w:val="000F3FDF"/>
    <w:rsid w:val="000F4ED2"/>
    <w:rsid w:val="000F533E"/>
    <w:rsid w:val="000F71FA"/>
    <w:rsid w:val="000F79DD"/>
    <w:rsid w:val="0010043D"/>
    <w:rsid w:val="00100B0C"/>
    <w:rsid w:val="00104245"/>
    <w:rsid w:val="0011044E"/>
    <w:rsid w:val="0011360F"/>
    <w:rsid w:val="001172CF"/>
    <w:rsid w:val="0012318D"/>
    <w:rsid w:val="00125AF1"/>
    <w:rsid w:val="001275C4"/>
    <w:rsid w:val="00133336"/>
    <w:rsid w:val="00140332"/>
    <w:rsid w:val="00140485"/>
    <w:rsid w:val="00142F15"/>
    <w:rsid w:val="00143EFA"/>
    <w:rsid w:val="0014614C"/>
    <w:rsid w:val="001524D0"/>
    <w:rsid w:val="00153037"/>
    <w:rsid w:val="00162E19"/>
    <w:rsid w:val="00165D7D"/>
    <w:rsid w:val="00167D47"/>
    <w:rsid w:val="00167EE9"/>
    <w:rsid w:val="00170203"/>
    <w:rsid w:val="00172DAE"/>
    <w:rsid w:val="0017411F"/>
    <w:rsid w:val="00174B2B"/>
    <w:rsid w:val="00177FAC"/>
    <w:rsid w:val="00185020"/>
    <w:rsid w:val="00185636"/>
    <w:rsid w:val="001856B3"/>
    <w:rsid w:val="00186995"/>
    <w:rsid w:val="00190CFD"/>
    <w:rsid w:val="00196AF0"/>
    <w:rsid w:val="001A77DB"/>
    <w:rsid w:val="001B1C36"/>
    <w:rsid w:val="001B2A9A"/>
    <w:rsid w:val="001B572E"/>
    <w:rsid w:val="001B5DD2"/>
    <w:rsid w:val="001B651C"/>
    <w:rsid w:val="001C1855"/>
    <w:rsid w:val="001C6832"/>
    <w:rsid w:val="001C79E4"/>
    <w:rsid w:val="001D1BDF"/>
    <w:rsid w:val="001D4976"/>
    <w:rsid w:val="001D6106"/>
    <w:rsid w:val="001F10EB"/>
    <w:rsid w:val="001F1CCD"/>
    <w:rsid w:val="001F48CA"/>
    <w:rsid w:val="001F69F3"/>
    <w:rsid w:val="002043A5"/>
    <w:rsid w:val="00204CC0"/>
    <w:rsid w:val="00212C06"/>
    <w:rsid w:val="002135D7"/>
    <w:rsid w:val="00217FF3"/>
    <w:rsid w:val="0022005E"/>
    <w:rsid w:val="0022286A"/>
    <w:rsid w:val="00223F84"/>
    <w:rsid w:val="00224C9A"/>
    <w:rsid w:val="002251E9"/>
    <w:rsid w:val="00230B40"/>
    <w:rsid w:val="002344E8"/>
    <w:rsid w:val="00235CD0"/>
    <w:rsid w:val="0023696E"/>
    <w:rsid w:val="00240E64"/>
    <w:rsid w:val="00240F76"/>
    <w:rsid w:val="00242D06"/>
    <w:rsid w:val="00245A6D"/>
    <w:rsid w:val="00246A51"/>
    <w:rsid w:val="00246AA1"/>
    <w:rsid w:val="002534B1"/>
    <w:rsid w:val="002633CA"/>
    <w:rsid w:val="002649E4"/>
    <w:rsid w:val="00270EE7"/>
    <w:rsid w:val="00271A58"/>
    <w:rsid w:val="00280176"/>
    <w:rsid w:val="002801BB"/>
    <w:rsid w:val="00281408"/>
    <w:rsid w:val="00283515"/>
    <w:rsid w:val="00283F97"/>
    <w:rsid w:val="00284105"/>
    <w:rsid w:val="0028636E"/>
    <w:rsid w:val="00295055"/>
    <w:rsid w:val="00295AB6"/>
    <w:rsid w:val="002A3530"/>
    <w:rsid w:val="002A3A7E"/>
    <w:rsid w:val="002A77C0"/>
    <w:rsid w:val="002A7979"/>
    <w:rsid w:val="002B20D6"/>
    <w:rsid w:val="002C42D3"/>
    <w:rsid w:val="002C692A"/>
    <w:rsid w:val="002D1C50"/>
    <w:rsid w:val="002D266F"/>
    <w:rsid w:val="002D3AF7"/>
    <w:rsid w:val="002D56FF"/>
    <w:rsid w:val="002E4488"/>
    <w:rsid w:val="002E454F"/>
    <w:rsid w:val="002F0FDF"/>
    <w:rsid w:val="002F1521"/>
    <w:rsid w:val="002F5A28"/>
    <w:rsid w:val="0030387A"/>
    <w:rsid w:val="00305110"/>
    <w:rsid w:val="00305D97"/>
    <w:rsid w:val="003069D3"/>
    <w:rsid w:val="003146B7"/>
    <w:rsid w:val="00315264"/>
    <w:rsid w:val="003160CB"/>
    <w:rsid w:val="003174D6"/>
    <w:rsid w:val="00321705"/>
    <w:rsid w:val="00323C0B"/>
    <w:rsid w:val="00325257"/>
    <w:rsid w:val="00330DFB"/>
    <w:rsid w:val="0034641C"/>
    <w:rsid w:val="00347A6C"/>
    <w:rsid w:val="003509EE"/>
    <w:rsid w:val="00362805"/>
    <w:rsid w:val="003640ED"/>
    <w:rsid w:val="003658CD"/>
    <w:rsid w:val="00370F7A"/>
    <w:rsid w:val="0037489B"/>
    <w:rsid w:val="00377D63"/>
    <w:rsid w:val="003839F6"/>
    <w:rsid w:val="00384132"/>
    <w:rsid w:val="003848F0"/>
    <w:rsid w:val="003913C5"/>
    <w:rsid w:val="0039789E"/>
    <w:rsid w:val="003A2375"/>
    <w:rsid w:val="003B0700"/>
    <w:rsid w:val="003B35C5"/>
    <w:rsid w:val="003B57BA"/>
    <w:rsid w:val="003C07DA"/>
    <w:rsid w:val="003C7D3D"/>
    <w:rsid w:val="003E151F"/>
    <w:rsid w:val="003E5004"/>
    <w:rsid w:val="003E54AF"/>
    <w:rsid w:val="003E662B"/>
    <w:rsid w:val="003F3605"/>
    <w:rsid w:val="003F4BE4"/>
    <w:rsid w:val="003F7084"/>
    <w:rsid w:val="0040315E"/>
    <w:rsid w:val="00406DD2"/>
    <w:rsid w:val="00416797"/>
    <w:rsid w:val="00421F76"/>
    <w:rsid w:val="00424F4C"/>
    <w:rsid w:val="00430125"/>
    <w:rsid w:val="00430190"/>
    <w:rsid w:val="004349B0"/>
    <w:rsid w:val="00434B31"/>
    <w:rsid w:val="0044021C"/>
    <w:rsid w:val="004405C8"/>
    <w:rsid w:val="00440D67"/>
    <w:rsid w:val="00443C6F"/>
    <w:rsid w:val="00447B9A"/>
    <w:rsid w:val="00456CAC"/>
    <w:rsid w:val="00462CE1"/>
    <w:rsid w:val="00467D71"/>
    <w:rsid w:val="004716E8"/>
    <w:rsid w:val="00473B57"/>
    <w:rsid w:val="00477772"/>
    <w:rsid w:val="00486A86"/>
    <w:rsid w:val="00491A9C"/>
    <w:rsid w:val="00492D09"/>
    <w:rsid w:val="00494B20"/>
    <w:rsid w:val="004A022C"/>
    <w:rsid w:val="004B2EF7"/>
    <w:rsid w:val="004B41E2"/>
    <w:rsid w:val="004C1089"/>
    <w:rsid w:val="004C187F"/>
    <w:rsid w:val="004C54C6"/>
    <w:rsid w:val="004D07A1"/>
    <w:rsid w:val="004D2964"/>
    <w:rsid w:val="004D40CF"/>
    <w:rsid w:val="004D616E"/>
    <w:rsid w:val="004E37AD"/>
    <w:rsid w:val="004E3FC1"/>
    <w:rsid w:val="004F12B3"/>
    <w:rsid w:val="004F25B3"/>
    <w:rsid w:val="005170E7"/>
    <w:rsid w:val="0052233E"/>
    <w:rsid w:val="00523FA8"/>
    <w:rsid w:val="005342BD"/>
    <w:rsid w:val="00535191"/>
    <w:rsid w:val="00536FD1"/>
    <w:rsid w:val="0053754A"/>
    <w:rsid w:val="00544A34"/>
    <w:rsid w:val="005464F0"/>
    <w:rsid w:val="0055149D"/>
    <w:rsid w:val="00551A87"/>
    <w:rsid w:val="00551AAB"/>
    <w:rsid w:val="00555862"/>
    <w:rsid w:val="005624E6"/>
    <w:rsid w:val="00563784"/>
    <w:rsid w:val="0056614D"/>
    <w:rsid w:val="005752D6"/>
    <w:rsid w:val="005828AB"/>
    <w:rsid w:val="0058385E"/>
    <w:rsid w:val="00587587"/>
    <w:rsid w:val="005900D5"/>
    <w:rsid w:val="00592C42"/>
    <w:rsid w:val="00592CFF"/>
    <w:rsid w:val="005A03ED"/>
    <w:rsid w:val="005A1D6A"/>
    <w:rsid w:val="005B1194"/>
    <w:rsid w:val="005B1D00"/>
    <w:rsid w:val="005C1B39"/>
    <w:rsid w:val="005D60DF"/>
    <w:rsid w:val="005E631B"/>
    <w:rsid w:val="005E6C51"/>
    <w:rsid w:val="005F7832"/>
    <w:rsid w:val="0060054C"/>
    <w:rsid w:val="00600A9E"/>
    <w:rsid w:val="00600BB1"/>
    <w:rsid w:val="00604D4C"/>
    <w:rsid w:val="0061060F"/>
    <w:rsid w:val="0061205A"/>
    <w:rsid w:val="006141F7"/>
    <w:rsid w:val="00615412"/>
    <w:rsid w:val="0061797B"/>
    <w:rsid w:val="0062218C"/>
    <w:rsid w:val="006228AC"/>
    <w:rsid w:val="00624227"/>
    <w:rsid w:val="00630F58"/>
    <w:rsid w:val="00641DF8"/>
    <w:rsid w:val="006425E7"/>
    <w:rsid w:val="0064265F"/>
    <w:rsid w:val="006478B7"/>
    <w:rsid w:val="006505D5"/>
    <w:rsid w:val="00654C90"/>
    <w:rsid w:val="00655702"/>
    <w:rsid w:val="00656D79"/>
    <w:rsid w:val="00667F0F"/>
    <w:rsid w:val="006729B5"/>
    <w:rsid w:val="006731ED"/>
    <w:rsid w:val="00676455"/>
    <w:rsid w:val="00676FA6"/>
    <w:rsid w:val="00687007"/>
    <w:rsid w:val="00690B2F"/>
    <w:rsid w:val="00693B85"/>
    <w:rsid w:val="006B03FD"/>
    <w:rsid w:val="006B0FE4"/>
    <w:rsid w:val="006B1ABF"/>
    <w:rsid w:val="006B5CD7"/>
    <w:rsid w:val="006C439F"/>
    <w:rsid w:val="006C689D"/>
    <w:rsid w:val="006C6996"/>
    <w:rsid w:val="006E2920"/>
    <w:rsid w:val="006F355E"/>
    <w:rsid w:val="006F3F3F"/>
    <w:rsid w:val="006F4666"/>
    <w:rsid w:val="00701CE3"/>
    <w:rsid w:val="007032AD"/>
    <w:rsid w:val="007071FD"/>
    <w:rsid w:val="00707BFB"/>
    <w:rsid w:val="007153EC"/>
    <w:rsid w:val="00715819"/>
    <w:rsid w:val="00721731"/>
    <w:rsid w:val="0072229E"/>
    <w:rsid w:val="00724C34"/>
    <w:rsid w:val="007261C6"/>
    <w:rsid w:val="00740724"/>
    <w:rsid w:val="007414F1"/>
    <w:rsid w:val="00741B4C"/>
    <w:rsid w:val="00752147"/>
    <w:rsid w:val="00754080"/>
    <w:rsid w:val="007553D7"/>
    <w:rsid w:val="00766AA8"/>
    <w:rsid w:val="007718F9"/>
    <w:rsid w:val="00773C1C"/>
    <w:rsid w:val="00776081"/>
    <w:rsid w:val="00781D57"/>
    <w:rsid w:val="007834C5"/>
    <w:rsid w:val="00784C7B"/>
    <w:rsid w:val="007924B8"/>
    <w:rsid w:val="007947AA"/>
    <w:rsid w:val="007A772B"/>
    <w:rsid w:val="007B3E62"/>
    <w:rsid w:val="007B4309"/>
    <w:rsid w:val="007C3B14"/>
    <w:rsid w:val="007D172F"/>
    <w:rsid w:val="007D2695"/>
    <w:rsid w:val="007D328E"/>
    <w:rsid w:val="007D39FE"/>
    <w:rsid w:val="007E3C59"/>
    <w:rsid w:val="007E67CD"/>
    <w:rsid w:val="007E68AA"/>
    <w:rsid w:val="007F3538"/>
    <w:rsid w:val="007F3A57"/>
    <w:rsid w:val="007F4879"/>
    <w:rsid w:val="007F4C74"/>
    <w:rsid w:val="0080683D"/>
    <w:rsid w:val="00816774"/>
    <w:rsid w:val="008217B3"/>
    <w:rsid w:val="00826CBB"/>
    <w:rsid w:val="00832225"/>
    <w:rsid w:val="00832273"/>
    <w:rsid w:val="0086149A"/>
    <w:rsid w:val="008618E6"/>
    <w:rsid w:val="00862901"/>
    <w:rsid w:val="00862D17"/>
    <w:rsid w:val="00865970"/>
    <w:rsid w:val="008712B7"/>
    <w:rsid w:val="00873C4D"/>
    <w:rsid w:val="00877FD4"/>
    <w:rsid w:val="008825CD"/>
    <w:rsid w:val="00882A86"/>
    <w:rsid w:val="00886935"/>
    <w:rsid w:val="008877D0"/>
    <w:rsid w:val="00890424"/>
    <w:rsid w:val="00891FF8"/>
    <w:rsid w:val="00892261"/>
    <w:rsid w:val="0089412F"/>
    <w:rsid w:val="00895E47"/>
    <w:rsid w:val="008A351B"/>
    <w:rsid w:val="008A4073"/>
    <w:rsid w:val="008A5817"/>
    <w:rsid w:val="008A6C28"/>
    <w:rsid w:val="008B52BD"/>
    <w:rsid w:val="008B61ED"/>
    <w:rsid w:val="008C23C3"/>
    <w:rsid w:val="008C58AC"/>
    <w:rsid w:val="008D08CC"/>
    <w:rsid w:val="008D0D45"/>
    <w:rsid w:val="008D0FAE"/>
    <w:rsid w:val="008D219A"/>
    <w:rsid w:val="008E2254"/>
    <w:rsid w:val="008E7918"/>
    <w:rsid w:val="008F21BD"/>
    <w:rsid w:val="008F2BE6"/>
    <w:rsid w:val="008F5758"/>
    <w:rsid w:val="008F5CFE"/>
    <w:rsid w:val="00903E79"/>
    <w:rsid w:val="009060B8"/>
    <w:rsid w:val="00906DCD"/>
    <w:rsid w:val="00907A67"/>
    <w:rsid w:val="009111CD"/>
    <w:rsid w:val="00917D69"/>
    <w:rsid w:val="00927AE3"/>
    <w:rsid w:val="00930455"/>
    <w:rsid w:val="009313D8"/>
    <w:rsid w:val="00931A47"/>
    <w:rsid w:val="009344B3"/>
    <w:rsid w:val="00935077"/>
    <w:rsid w:val="00940BD9"/>
    <w:rsid w:val="009448A1"/>
    <w:rsid w:val="00947E12"/>
    <w:rsid w:val="00950C8D"/>
    <w:rsid w:val="00965A36"/>
    <w:rsid w:val="009700B0"/>
    <w:rsid w:val="00976A7E"/>
    <w:rsid w:val="009822D6"/>
    <w:rsid w:val="00991AF4"/>
    <w:rsid w:val="00996D2D"/>
    <w:rsid w:val="00997FD7"/>
    <w:rsid w:val="009A3A14"/>
    <w:rsid w:val="009A5822"/>
    <w:rsid w:val="009B1373"/>
    <w:rsid w:val="009B6531"/>
    <w:rsid w:val="009C1E9F"/>
    <w:rsid w:val="009D0678"/>
    <w:rsid w:val="009D1535"/>
    <w:rsid w:val="009D5DA4"/>
    <w:rsid w:val="009D7200"/>
    <w:rsid w:val="009E2D46"/>
    <w:rsid w:val="009E7232"/>
    <w:rsid w:val="009E78E5"/>
    <w:rsid w:val="009F3279"/>
    <w:rsid w:val="009F411A"/>
    <w:rsid w:val="00A04FDC"/>
    <w:rsid w:val="00A10EF4"/>
    <w:rsid w:val="00A1571D"/>
    <w:rsid w:val="00A15B0A"/>
    <w:rsid w:val="00A203F3"/>
    <w:rsid w:val="00A21A5E"/>
    <w:rsid w:val="00A22328"/>
    <w:rsid w:val="00A2333E"/>
    <w:rsid w:val="00A319EC"/>
    <w:rsid w:val="00A33159"/>
    <w:rsid w:val="00A502F7"/>
    <w:rsid w:val="00A51959"/>
    <w:rsid w:val="00A53C95"/>
    <w:rsid w:val="00A54D25"/>
    <w:rsid w:val="00A56A43"/>
    <w:rsid w:val="00A61535"/>
    <w:rsid w:val="00A61F02"/>
    <w:rsid w:val="00A67276"/>
    <w:rsid w:val="00A735AF"/>
    <w:rsid w:val="00A76F38"/>
    <w:rsid w:val="00A77987"/>
    <w:rsid w:val="00A83CDA"/>
    <w:rsid w:val="00A861A2"/>
    <w:rsid w:val="00A91841"/>
    <w:rsid w:val="00A9396C"/>
    <w:rsid w:val="00A9493C"/>
    <w:rsid w:val="00A96EAD"/>
    <w:rsid w:val="00AA16ED"/>
    <w:rsid w:val="00AA2DCC"/>
    <w:rsid w:val="00AB1E97"/>
    <w:rsid w:val="00AB2806"/>
    <w:rsid w:val="00AB4626"/>
    <w:rsid w:val="00AC05D5"/>
    <w:rsid w:val="00AC0B92"/>
    <w:rsid w:val="00AC1E68"/>
    <w:rsid w:val="00AC1EC5"/>
    <w:rsid w:val="00AC22C1"/>
    <w:rsid w:val="00AC3982"/>
    <w:rsid w:val="00AC46B4"/>
    <w:rsid w:val="00AC5A0F"/>
    <w:rsid w:val="00AC7FE1"/>
    <w:rsid w:val="00AD026C"/>
    <w:rsid w:val="00AD06C0"/>
    <w:rsid w:val="00AD1F98"/>
    <w:rsid w:val="00AD28AE"/>
    <w:rsid w:val="00AD5276"/>
    <w:rsid w:val="00AD5321"/>
    <w:rsid w:val="00AD7B68"/>
    <w:rsid w:val="00AE4313"/>
    <w:rsid w:val="00AE454E"/>
    <w:rsid w:val="00AE54C6"/>
    <w:rsid w:val="00AE72A4"/>
    <w:rsid w:val="00AF0656"/>
    <w:rsid w:val="00AF29E7"/>
    <w:rsid w:val="00AF607C"/>
    <w:rsid w:val="00AF7FEF"/>
    <w:rsid w:val="00B0279F"/>
    <w:rsid w:val="00B040C8"/>
    <w:rsid w:val="00B044B5"/>
    <w:rsid w:val="00B06DB4"/>
    <w:rsid w:val="00B13BA4"/>
    <w:rsid w:val="00B228A7"/>
    <w:rsid w:val="00B23C6D"/>
    <w:rsid w:val="00B23DDC"/>
    <w:rsid w:val="00B24BCD"/>
    <w:rsid w:val="00B261B6"/>
    <w:rsid w:val="00B2716E"/>
    <w:rsid w:val="00B304E3"/>
    <w:rsid w:val="00B37F8D"/>
    <w:rsid w:val="00B4107C"/>
    <w:rsid w:val="00B45EE1"/>
    <w:rsid w:val="00B45FB2"/>
    <w:rsid w:val="00B46211"/>
    <w:rsid w:val="00B4720F"/>
    <w:rsid w:val="00B53EE1"/>
    <w:rsid w:val="00B56B52"/>
    <w:rsid w:val="00B624D0"/>
    <w:rsid w:val="00B657AA"/>
    <w:rsid w:val="00B66AE6"/>
    <w:rsid w:val="00B67CBA"/>
    <w:rsid w:val="00B67DB6"/>
    <w:rsid w:val="00B731F2"/>
    <w:rsid w:val="00B74243"/>
    <w:rsid w:val="00B74815"/>
    <w:rsid w:val="00B74E10"/>
    <w:rsid w:val="00B80FBD"/>
    <w:rsid w:val="00B83D06"/>
    <w:rsid w:val="00B90035"/>
    <w:rsid w:val="00B9794C"/>
    <w:rsid w:val="00BA465A"/>
    <w:rsid w:val="00BA5956"/>
    <w:rsid w:val="00BB65A9"/>
    <w:rsid w:val="00BC3B1B"/>
    <w:rsid w:val="00BC54DE"/>
    <w:rsid w:val="00BC5F4A"/>
    <w:rsid w:val="00BD3385"/>
    <w:rsid w:val="00BE6D57"/>
    <w:rsid w:val="00BF4C7A"/>
    <w:rsid w:val="00C048AC"/>
    <w:rsid w:val="00C115BA"/>
    <w:rsid w:val="00C12E0C"/>
    <w:rsid w:val="00C17240"/>
    <w:rsid w:val="00C22F25"/>
    <w:rsid w:val="00C24884"/>
    <w:rsid w:val="00C26E6E"/>
    <w:rsid w:val="00C27777"/>
    <w:rsid w:val="00C27C4C"/>
    <w:rsid w:val="00C30B61"/>
    <w:rsid w:val="00C333B5"/>
    <w:rsid w:val="00C34DFB"/>
    <w:rsid w:val="00C36894"/>
    <w:rsid w:val="00C430E3"/>
    <w:rsid w:val="00C506AE"/>
    <w:rsid w:val="00C517F9"/>
    <w:rsid w:val="00C522C4"/>
    <w:rsid w:val="00C53A8A"/>
    <w:rsid w:val="00C55026"/>
    <w:rsid w:val="00C616B7"/>
    <w:rsid w:val="00C61F4F"/>
    <w:rsid w:val="00C623F5"/>
    <w:rsid w:val="00C648D2"/>
    <w:rsid w:val="00C66616"/>
    <w:rsid w:val="00C679BA"/>
    <w:rsid w:val="00C743C7"/>
    <w:rsid w:val="00C7551D"/>
    <w:rsid w:val="00C8091A"/>
    <w:rsid w:val="00C836C8"/>
    <w:rsid w:val="00C84B9E"/>
    <w:rsid w:val="00C91C69"/>
    <w:rsid w:val="00C954C1"/>
    <w:rsid w:val="00CA18EA"/>
    <w:rsid w:val="00CA1A8B"/>
    <w:rsid w:val="00CA1B99"/>
    <w:rsid w:val="00CA5435"/>
    <w:rsid w:val="00CA7229"/>
    <w:rsid w:val="00CC13EA"/>
    <w:rsid w:val="00CC22C2"/>
    <w:rsid w:val="00CC657F"/>
    <w:rsid w:val="00CC6979"/>
    <w:rsid w:val="00CC71B8"/>
    <w:rsid w:val="00CD191D"/>
    <w:rsid w:val="00CE0A3C"/>
    <w:rsid w:val="00CE6FB9"/>
    <w:rsid w:val="00CE7F09"/>
    <w:rsid w:val="00D0419B"/>
    <w:rsid w:val="00D05699"/>
    <w:rsid w:val="00D05AA0"/>
    <w:rsid w:val="00D075FE"/>
    <w:rsid w:val="00D11B61"/>
    <w:rsid w:val="00D1316D"/>
    <w:rsid w:val="00D209B1"/>
    <w:rsid w:val="00D24105"/>
    <w:rsid w:val="00D27B1A"/>
    <w:rsid w:val="00D30D5E"/>
    <w:rsid w:val="00D32C67"/>
    <w:rsid w:val="00D362D6"/>
    <w:rsid w:val="00D36BDD"/>
    <w:rsid w:val="00D37127"/>
    <w:rsid w:val="00D50B80"/>
    <w:rsid w:val="00D53627"/>
    <w:rsid w:val="00D57945"/>
    <w:rsid w:val="00D6326A"/>
    <w:rsid w:val="00D63582"/>
    <w:rsid w:val="00D643A4"/>
    <w:rsid w:val="00D67D97"/>
    <w:rsid w:val="00D75DC1"/>
    <w:rsid w:val="00D81EBF"/>
    <w:rsid w:val="00D852A8"/>
    <w:rsid w:val="00D93F6A"/>
    <w:rsid w:val="00DA3FB2"/>
    <w:rsid w:val="00DB3EB2"/>
    <w:rsid w:val="00DC0265"/>
    <w:rsid w:val="00DC0D65"/>
    <w:rsid w:val="00DC3FE8"/>
    <w:rsid w:val="00DC50D1"/>
    <w:rsid w:val="00DC7486"/>
    <w:rsid w:val="00DD096B"/>
    <w:rsid w:val="00DE47AD"/>
    <w:rsid w:val="00DF424E"/>
    <w:rsid w:val="00DF5CBF"/>
    <w:rsid w:val="00E00D28"/>
    <w:rsid w:val="00E05B16"/>
    <w:rsid w:val="00E0606C"/>
    <w:rsid w:val="00E07DA3"/>
    <w:rsid w:val="00E11318"/>
    <w:rsid w:val="00E122F3"/>
    <w:rsid w:val="00E15B45"/>
    <w:rsid w:val="00E17072"/>
    <w:rsid w:val="00E219DF"/>
    <w:rsid w:val="00E2207E"/>
    <w:rsid w:val="00E30BD7"/>
    <w:rsid w:val="00E31933"/>
    <w:rsid w:val="00E349C8"/>
    <w:rsid w:val="00E52EDC"/>
    <w:rsid w:val="00E5441A"/>
    <w:rsid w:val="00E5475D"/>
    <w:rsid w:val="00E5725D"/>
    <w:rsid w:val="00E6374A"/>
    <w:rsid w:val="00E74ACA"/>
    <w:rsid w:val="00E75459"/>
    <w:rsid w:val="00E76583"/>
    <w:rsid w:val="00E76A47"/>
    <w:rsid w:val="00E772B0"/>
    <w:rsid w:val="00E80C9F"/>
    <w:rsid w:val="00E80EEC"/>
    <w:rsid w:val="00E84E5C"/>
    <w:rsid w:val="00E878B7"/>
    <w:rsid w:val="00E92A5E"/>
    <w:rsid w:val="00E979A0"/>
    <w:rsid w:val="00EA440F"/>
    <w:rsid w:val="00EB14EE"/>
    <w:rsid w:val="00EB1729"/>
    <w:rsid w:val="00EB2C13"/>
    <w:rsid w:val="00EC1FCF"/>
    <w:rsid w:val="00EC446D"/>
    <w:rsid w:val="00EC4FBF"/>
    <w:rsid w:val="00ED1BA6"/>
    <w:rsid w:val="00ED6ED5"/>
    <w:rsid w:val="00EF2C8F"/>
    <w:rsid w:val="00EF5AF2"/>
    <w:rsid w:val="00F02430"/>
    <w:rsid w:val="00F03753"/>
    <w:rsid w:val="00F12491"/>
    <w:rsid w:val="00F1355C"/>
    <w:rsid w:val="00F14718"/>
    <w:rsid w:val="00F15DA7"/>
    <w:rsid w:val="00F253F1"/>
    <w:rsid w:val="00F26145"/>
    <w:rsid w:val="00F344A3"/>
    <w:rsid w:val="00F4203B"/>
    <w:rsid w:val="00F50F9A"/>
    <w:rsid w:val="00F5157E"/>
    <w:rsid w:val="00F51AA8"/>
    <w:rsid w:val="00F5608E"/>
    <w:rsid w:val="00F5769F"/>
    <w:rsid w:val="00F65280"/>
    <w:rsid w:val="00F708B5"/>
    <w:rsid w:val="00F71B7B"/>
    <w:rsid w:val="00F72E50"/>
    <w:rsid w:val="00F72F51"/>
    <w:rsid w:val="00F750CF"/>
    <w:rsid w:val="00F75372"/>
    <w:rsid w:val="00F800AC"/>
    <w:rsid w:val="00F8309E"/>
    <w:rsid w:val="00F83BF0"/>
    <w:rsid w:val="00F93617"/>
    <w:rsid w:val="00F948FA"/>
    <w:rsid w:val="00FA40EF"/>
    <w:rsid w:val="00FA62F9"/>
    <w:rsid w:val="00FA654E"/>
    <w:rsid w:val="00FA747C"/>
    <w:rsid w:val="00FA7A1B"/>
    <w:rsid w:val="00FB1973"/>
    <w:rsid w:val="00FB4BE7"/>
    <w:rsid w:val="00FB4DF3"/>
    <w:rsid w:val="00FC1B21"/>
    <w:rsid w:val="00FC2B3A"/>
    <w:rsid w:val="00FC3201"/>
    <w:rsid w:val="00FC33B3"/>
    <w:rsid w:val="00FD0694"/>
    <w:rsid w:val="00FD2979"/>
    <w:rsid w:val="00FD2C45"/>
    <w:rsid w:val="00FD40BB"/>
    <w:rsid w:val="00FD5F2B"/>
    <w:rsid w:val="00FE5998"/>
    <w:rsid w:val="00FF36DC"/>
    <w:rsid w:val="00FF5592"/>
    <w:rsid w:val="00FF6654"/>
    <w:rsid w:val="00FF7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D72EE0"/>
  <w15:chartTrackingRefBased/>
  <w15:docId w15:val="{CF601A8E-B797-42A1-A7CA-67483490A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[STTS] Normal"/>
    <w:qFormat/>
    <w:rsid w:val="00BB65A9"/>
    <w:pPr>
      <w:spacing w:line="360" w:lineRule="auto"/>
      <w:ind w:firstLine="720"/>
      <w:jc w:val="both"/>
    </w:pPr>
    <w:rPr>
      <w:rFonts w:ascii="Times New Roman" w:hAnsi="Times New Roman"/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772B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  <w:lang w:val="x-none" w:eastAsia="x-none"/>
    </w:rPr>
  </w:style>
  <w:style w:type="paragraph" w:styleId="Heading2">
    <w:name w:val="heading 2"/>
    <w:basedOn w:val="Normal"/>
    <w:next w:val="Normal"/>
    <w:link w:val="Heading2Char"/>
    <w:uiPriority w:val="9"/>
    <w:semiHidden/>
    <w:rsid w:val="007A772B"/>
    <w:pPr>
      <w:keepNext/>
      <w:spacing w:before="240" w:after="60"/>
      <w:outlineLvl w:val="1"/>
    </w:pPr>
    <w:rPr>
      <w:rFonts w:ascii="Calibri Light" w:eastAsia="Times New Roman" w:hAnsi="Calibri Light"/>
      <w:b/>
      <w:bCs/>
      <w:i/>
      <w:iCs/>
      <w:sz w:val="28"/>
      <w:szCs w:val="28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772B"/>
    <w:pPr>
      <w:keepNext/>
      <w:spacing w:before="240" w:after="60"/>
      <w:outlineLvl w:val="2"/>
    </w:pPr>
    <w:rPr>
      <w:rFonts w:ascii="Calibri Light" w:eastAsia="Times New Roman" w:hAnsi="Calibri Light"/>
      <w:b/>
      <w:bCs/>
      <w:sz w:val="26"/>
      <w:szCs w:val="26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rsid w:val="00DC50D1"/>
    <w:rPr>
      <w:sz w:val="22"/>
      <w:szCs w:val="22"/>
    </w:rPr>
  </w:style>
  <w:style w:type="paragraph" w:styleId="Closing">
    <w:name w:val="Closing"/>
    <w:basedOn w:val="Normal"/>
    <w:link w:val="ClosingChar"/>
    <w:uiPriority w:val="99"/>
    <w:semiHidden/>
    <w:rsid w:val="00246AA1"/>
    <w:pPr>
      <w:ind w:left="4320"/>
    </w:pPr>
    <w:rPr>
      <w:lang w:val="x-none" w:eastAsia="x-none"/>
    </w:rPr>
  </w:style>
  <w:style w:type="character" w:customStyle="1" w:styleId="ClosingChar">
    <w:name w:val="Closing Char"/>
    <w:link w:val="Closing"/>
    <w:uiPriority w:val="99"/>
    <w:semiHidden/>
    <w:rsid w:val="00773C1C"/>
    <w:rPr>
      <w:rFonts w:ascii="Times New Roman" w:hAnsi="Times New Roman"/>
      <w:sz w:val="24"/>
      <w:szCs w:val="22"/>
    </w:rPr>
  </w:style>
  <w:style w:type="paragraph" w:styleId="Caption">
    <w:name w:val="caption"/>
    <w:basedOn w:val="Normal"/>
    <w:next w:val="Normal"/>
    <w:uiPriority w:val="35"/>
    <w:semiHidden/>
    <w:rsid w:val="00246AA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246AA1"/>
    <w:pPr>
      <w:spacing w:line="240" w:lineRule="auto"/>
    </w:pPr>
    <w:rPr>
      <w:rFonts w:ascii="Segoe UI" w:hAnsi="Segoe UI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73C1C"/>
    <w:rPr>
      <w:rFonts w:ascii="Segoe UI" w:hAnsi="Segoe UI" w:cs="Segoe UI"/>
      <w:sz w:val="18"/>
      <w:szCs w:val="18"/>
    </w:rPr>
  </w:style>
  <w:style w:type="paragraph" w:customStyle="1" w:styleId="STTSJudul">
    <w:name w:val="[STTS] Judul"/>
    <w:basedOn w:val="Normal"/>
    <w:qFormat/>
    <w:rsid w:val="00C24884"/>
    <w:pPr>
      <w:ind w:firstLine="0"/>
      <w:jc w:val="center"/>
    </w:pPr>
    <w:rPr>
      <w:rFonts w:ascii="Arial" w:hAnsi="Arial"/>
      <w:b/>
      <w:sz w:val="36"/>
    </w:rPr>
  </w:style>
  <w:style w:type="paragraph" w:customStyle="1" w:styleId="STTSNormalCover">
    <w:name w:val="[STTS] Normal Cover"/>
    <w:basedOn w:val="STTSJudul"/>
    <w:qFormat/>
    <w:rsid w:val="000F533E"/>
    <w:rPr>
      <w:sz w:val="28"/>
      <w:szCs w:val="28"/>
    </w:rPr>
  </w:style>
  <w:style w:type="paragraph" w:customStyle="1" w:styleId="STTSKeteranganCover">
    <w:name w:val="[STTS] Keterangan Cover"/>
    <w:basedOn w:val="STTSNormalCover"/>
    <w:qFormat/>
    <w:rsid w:val="000F533E"/>
    <w:rPr>
      <w:sz w:val="32"/>
    </w:rPr>
  </w:style>
  <w:style w:type="paragraph" w:customStyle="1" w:styleId="STTSNormalPengesahan">
    <w:name w:val="[STTS] Normal Pengesahan"/>
    <w:basedOn w:val="STTSNormalCover"/>
    <w:qFormat/>
    <w:rsid w:val="006731ED"/>
    <w:rPr>
      <w:rFonts w:ascii="Times New Roman" w:hAnsi="Times New Roman"/>
    </w:rPr>
  </w:style>
  <w:style w:type="paragraph" w:customStyle="1" w:styleId="STTSJudulPengesahan">
    <w:name w:val="[STTS] Judul Pengesahan"/>
    <w:basedOn w:val="STTSNormalPengesahan"/>
    <w:qFormat/>
    <w:rsid w:val="006731ED"/>
    <w:rPr>
      <w:sz w:val="36"/>
    </w:rPr>
  </w:style>
  <w:style w:type="paragraph" w:customStyle="1" w:styleId="STTSKeteranganPengesahan">
    <w:name w:val="[STTS] Keterangan Pengesahan"/>
    <w:basedOn w:val="STTSNormalPengesahan"/>
    <w:qFormat/>
    <w:rsid w:val="006731ED"/>
    <w:rPr>
      <w:sz w:val="24"/>
    </w:rPr>
  </w:style>
  <w:style w:type="paragraph" w:customStyle="1" w:styleId="STTSJudulBab">
    <w:name w:val="[STTS] Judul Bab"/>
    <w:basedOn w:val="STTSNormalPengesahan"/>
    <w:qFormat/>
    <w:rsid w:val="00A1571D"/>
    <w:rPr>
      <w:sz w:val="32"/>
    </w:rPr>
  </w:style>
  <w:style w:type="paragraph" w:customStyle="1" w:styleId="STTSNormalAbstrak">
    <w:name w:val="[STTS] Normal Abstrak"/>
    <w:basedOn w:val="STTSJudulBab"/>
    <w:qFormat/>
    <w:rsid w:val="00A1571D"/>
    <w:pPr>
      <w:spacing w:line="240" w:lineRule="auto"/>
      <w:ind w:firstLine="720"/>
      <w:jc w:val="both"/>
    </w:pPr>
    <w:rPr>
      <w:b w:val="0"/>
      <w:sz w:val="24"/>
    </w:rPr>
  </w:style>
  <w:style w:type="paragraph" w:styleId="Header">
    <w:name w:val="header"/>
    <w:aliases w:val="[STTS] Header"/>
    <w:basedOn w:val="Normal"/>
    <w:link w:val="HeaderChar"/>
    <w:uiPriority w:val="99"/>
    <w:rsid w:val="00A1571D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aliases w:val="[STTS] Header Char"/>
    <w:link w:val="Header"/>
    <w:uiPriority w:val="99"/>
    <w:rsid w:val="00773C1C"/>
    <w:rPr>
      <w:rFonts w:ascii="Times New Roman" w:hAnsi="Times New Roman"/>
      <w:sz w:val="24"/>
      <w:szCs w:val="22"/>
    </w:rPr>
  </w:style>
  <w:style w:type="paragraph" w:styleId="Footer">
    <w:name w:val="footer"/>
    <w:aliases w:val="[STTS] Footer"/>
    <w:basedOn w:val="Normal"/>
    <w:link w:val="FooterChar"/>
    <w:uiPriority w:val="99"/>
    <w:rsid w:val="00A1571D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aliases w:val="[STTS] Footer Char"/>
    <w:link w:val="Footer"/>
    <w:uiPriority w:val="99"/>
    <w:rsid w:val="00773C1C"/>
    <w:rPr>
      <w:rFonts w:ascii="Times New Roman" w:hAnsi="Times New Roman"/>
      <w:sz w:val="24"/>
      <w:szCs w:val="22"/>
    </w:rPr>
  </w:style>
  <w:style w:type="paragraph" w:customStyle="1" w:styleId="STTSNormalFooter">
    <w:name w:val="[STTS] Normal Footer"/>
    <w:basedOn w:val="Footer"/>
    <w:qFormat/>
    <w:rsid w:val="00A1571D"/>
    <w:pPr>
      <w:spacing w:line="240" w:lineRule="auto"/>
      <w:ind w:firstLine="0"/>
      <w:jc w:val="center"/>
    </w:pPr>
  </w:style>
  <w:style w:type="paragraph" w:customStyle="1" w:styleId="STTSKeteranganKataPengantar">
    <w:name w:val="[STTS] Keterangan Kata Pengantar"/>
    <w:basedOn w:val="Normal"/>
    <w:qFormat/>
    <w:rsid w:val="007E67CD"/>
    <w:pPr>
      <w:ind w:firstLine="0"/>
      <w:jc w:val="right"/>
    </w:pPr>
  </w:style>
  <w:style w:type="paragraph" w:customStyle="1" w:styleId="STTSNormalDaftarIsi">
    <w:name w:val="[STTS] Normal Daftar Isi"/>
    <w:basedOn w:val="Normal"/>
    <w:qFormat/>
    <w:rsid w:val="00A77987"/>
    <w:pPr>
      <w:ind w:firstLine="0"/>
    </w:pPr>
  </w:style>
  <w:style w:type="paragraph" w:customStyle="1" w:styleId="STTSKeteranganDaftarIsi">
    <w:name w:val="[STTS] Keterangan Daftar Isi"/>
    <w:basedOn w:val="STTSNormalDaftarIsi"/>
    <w:qFormat/>
    <w:rsid w:val="00F75372"/>
    <w:pPr>
      <w:jc w:val="right"/>
    </w:pPr>
    <w:rPr>
      <w:b/>
    </w:rPr>
  </w:style>
  <w:style w:type="paragraph" w:customStyle="1" w:styleId="STTSJudulSubBab">
    <w:name w:val="[STTS] Judul Sub Bab"/>
    <w:basedOn w:val="STTSNormalDaftarIsi"/>
    <w:qFormat/>
    <w:rsid w:val="007A772B"/>
    <w:rPr>
      <w:b/>
      <w:sz w:val="28"/>
    </w:rPr>
  </w:style>
  <w:style w:type="character" w:customStyle="1" w:styleId="Heading1Char">
    <w:name w:val="Heading 1 Char"/>
    <w:link w:val="Heading1"/>
    <w:uiPriority w:val="9"/>
    <w:rsid w:val="00773C1C"/>
    <w:rPr>
      <w:rFonts w:ascii="Calibri Light" w:eastAsia="Times New Roman" w:hAnsi="Calibri Light"/>
      <w:b/>
      <w:bCs/>
      <w:kern w:val="32"/>
      <w:sz w:val="32"/>
      <w:szCs w:val="32"/>
    </w:rPr>
  </w:style>
  <w:style w:type="table" w:styleId="TableGrid">
    <w:name w:val="Table Grid"/>
    <w:basedOn w:val="TableNormal"/>
    <w:uiPriority w:val="39"/>
    <w:rsid w:val="00676F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link w:val="Heading2"/>
    <w:uiPriority w:val="9"/>
    <w:semiHidden/>
    <w:rsid w:val="00773C1C"/>
    <w:rPr>
      <w:rFonts w:ascii="Calibri Light" w:eastAsia="Times New Roman" w:hAnsi="Calibri Light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7A772B"/>
    <w:rPr>
      <w:rFonts w:ascii="Calibri Light" w:eastAsia="Times New Roman" w:hAnsi="Calibri Light" w:cs="Times New Roman"/>
      <w:b/>
      <w:bCs/>
      <w:sz w:val="26"/>
      <w:szCs w:val="26"/>
    </w:rPr>
  </w:style>
  <w:style w:type="paragraph" w:customStyle="1" w:styleId="STTSKeteranganDaftar">
    <w:name w:val="[STTS] Keterangan Daftar"/>
    <w:basedOn w:val="STTSKeteranganDaftarIsi"/>
    <w:qFormat/>
    <w:rsid w:val="00C30B61"/>
    <w:pPr>
      <w:jc w:val="both"/>
    </w:pPr>
  </w:style>
  <w:style w:type="paragraph" w:customStyle="1" w:styleId="STTSGambar">
    <w:name w:val="[STTS] Gambar"/>
    <w:basedOn w:val="Normal"/>
    <w:qFormat/>
    <w:rsid w:val="00077B17"/>
    <w:pPr>
      <w:spacing w:line="240" w:lineRule="auto"/>
      <w:ind w:firstLine="0"/>
      <w:jc w:val="center"/>
    </w:pPr>
    <w:rPr>
      <w:b/>
    </w:rPr>
  </w:style>
  <w:style w:type="paragraph" w:customStyle="1" w:styleId="STTSTabel">
    <w:name w:val="[STTS] Tabel"/>
    <w:basedOn w:val="Normal"/>
    <w:qFormat/>
    <w:rsid w:val="00295055"/>
    <w:pPr>
      <w:spacing w:line="240" w:lineRule="auto"/>
      <w:ind w:firstLine="0"/>
      <w:jc w:val="center"/>
    </w:pPr>
    <w:rPr>
      <w:b/>
    </w:rPr>
  </w:style>
  <w:style w:type="paragraph" w:customStyle="1" w:styleId="STTSTabelHeader">
    <w:name w:val="[STTS] Tabel Header"/>
    <w:basedOn w:val="STTSTabel"/>
    <w:qFormat/>
    <w:rsid w:val="00676FA6"/>
    <w:rPr>
      <w:sz w:val="22"/>
    </w:rPr>
  </w:style>
  <w:style w:type="paragraph" w:customStyle="1" w:styleId="STTSTabelContent">
    <w:name w:val="[STTS] Tabel Content"/>
    <w:basedOn w:val="STTSTabel"/>
    <w:qFormat/>
    <w:rsid w:val="00321705"/>
    <w:rPr>
      <w:b w:val="0"/>
      <w:sz w:val="22"/>
    </w:rPr>
  </w:style>
  <w:style w:type="paragraph" w:customStyle="1" w:styleId="STTSAlgoritma">
    <w:name w:val="[STTS] Algoritma"/>
    <w:basedOn w:val="Normal"/>
    <w:link w:val="STTSAlgoritmaChar"/>
    <w:qFormat/>
    <w:rsid w:val="00776081"/>
    <w:pPr>
      <w:spacing w:line="240" w:lineRule="auto"/>
      <w:ind w:firstLine="0"/>
    </w:pPr>
    <w:rPr>
      <w:b/>
    </w:rPr>
  </w:style>
  <w:style w:type="paragraph" w:customStyle="1" w:styleId="STTSAlgoritmaContent">
    <w:name w:val="[STTS] Algoritma Content"/>
    <w:basedOn w:val="STTSAlgoritma"/>
    <w:link w:val="STTSAlgoritmaContentChar"/>
    <w:qFormat/>
    <w:rsid w:val="00EB2C13"/>
    <w:pPr>
      <w:numPr>
        <w:numId w:val="17"/>
      </w:numPr>
      <w:ind w:left="624" w:hanging="624"/>
    </w:pPr>
    <w:rPr>
      <w:rFonts w:ascii="Courier New" w:hAnsi="Courier New"/>
      <w:b w:val="0"/>
      <w:sz w:val="20"/>
    </w:rPr>
  </w:style>
  <w:style w:type="paragraph" w:customStyle="1" w:styleId="Style1">
    <w:name w:val="Style1"/>
    <w:basedOn w:val="STTSAlgoritmaContent"/>
    <w:semiHidden/>
    <w:qFormat/>
    <w:rsid w:val="00EB2C13"/>
    <w:pPr>
      <w:numPr>
        <w:numId w:val="16"/>
      </w:numPr>
      <w:ind w:left="680" w:hanging="680"/>
    </w:pPr>
  </w:style>
  <w:style w:type="paragraph" w:customStyle="1" w:styleId="STTSRumus">
    <w:name w:val="[STTS] Rumus"/>
    <w:basedOn w:val="Normal"/>
    <w:qFormat/>
    <w:rsid w:val="00A61F02"/>
    <w:pPr>
      <w:tabs>
        <w:tab w:val="left" w:pos="2552"/>
        <w:tab w:val="right" w:leader="dot" w:pos="7655"/>
      </w:tabs>
    </w:pPr>
  </w:style>
  <w:style w:type="paragraph" w:customStyle="1" w:styleId="STTSSegmenProgram">
    <w:name w:val="[STTS] Segmen Program"/>
    <w:basedOn w:val="Normal"/>
    <w:qFormat/>
    <w:rsid w:val="0037489B"/>
    <w:pPr>
      <w:spacing w:line="240" w:lineRule="auto"/>
      <w:ind w:firstLine="0"/>
    </w:pPr>
    <w:rPr>
      <w:b/>
    </w:rPr>
  </w:style>
  <w:style w:type="paragraph" w:customStyle="1" w:styleId="STTSSegmenProgramContent">
    <w:name w:val="[STTS] Segmen Program Content"/>
    <w:basedOn w:val="STTSSegmenProgram"/>
    <w:qFormat/>
    <w:rsid w:val="007834C5"/>
    <w:pPr>
      <w:numPr>
        <w:numId w:val="19"/>
      </w:numPr>
      <w:ind w:left="624" w:hanging="624"/>
    </w:pPr>
    <w:rPr>
      <w:rFonts w:ascii="Courier New" w:hAnsi="Courier New"/>
      <w:b w:val="0"/>
      <w:sz w:val="20"/>
    </w:rPr>
  </w:style>
  <w:style w:type="paragraph" w:customStyle="1" w:styleId="STTSDarftarPustakaNormal">
    <w:name w:val="[STTS] Darftar Pustaka Normal"/>
    <w:basedOn w:val="STTSNormalDaftarIsi"/>
    <w:qFormat/>
    <w:rsid w:val="00B044B5"/>
    <w:pPr>
      <w:spacing w:line="240" w:lineRule="auto"/>
      <w:jc w:val="left"/>
    </w:pPr>
  </w:style>
  <w:style w:type="paragraph" w:customStyle="1" w:styleId="STTSDaftarPustakaJudulArtikel">
    <w:name w:val="[STTS] Daftar Pustaka Judul Artikel"/>
    <w:basedOn w:val="STTSDarftarPustakaNormal"/>
    <w:qFormat/>
    <w:rsid w:val="0006024F"/>
    <w:rPr>
      <w:i/>
    </w:rPr>
  </w:style>
  <w:style w:type="paragraph" w:customStyle="1" w:styleId="STTSKutipanKurang5Baris">
    <w:name w:val="[STTS] Kutipan Kurang 5 Baris"/>
    <w:basedOn w:val="Normal"/>
    <w:qFormat/>
    <w:rsid w:val="009D0678"/>
  </w:style>
  <w:style w:type="paragraph" w:customStyle="1" w:styleId="STTSKutipanLebih5Baris">
    <w:name w:val="[STTS] Kutipan Lebih 5 Baris"/>
    <w:basedOn w:val="Normal"/>
    <w:qFormat/>
    <w:rsid w:val="008B61ED"/>
    <w:pPr>
      <w:spacing w:line="240" w:lineRule="auto"/>
      <w:ind w:left="720" w:right="720" w:firstLine="0"/>
    </w:pPr>
  </w:style>
  <w:style w:type="paragraph" w:customStyle="1" w:styleId="STTSKutipanLebih5BarisMultiParagraf">
    <w:name w:val="[STTS] Kutipan Lebih 5 Baris Multi Paragraf"/>
    <w:basedOn w:val="STTSKutipanLebih5Baris"/>
    <w:qFormat/>
    <w:rsid w:val="00E122F3"/>
    <w:pPr>
      <w:ind w:firstLine="720"/>
    </w:pPr>
  </w:style>
  <w:style w:type="paragraph" w:styleId="Bibliography">
    <w:name w:val="Bibliography"/>
    <w:basedOn w:val="Normal"/>
    <w:next w:val="Normal"/>
    <w:uiPriority w:val="37"/>
    <w:unhideWhenUsed/>
    <w:rsid w:val="00D362D6"/>
  </w:style>
  <w:style w:type="paragraph" w:styleId="FootnoteText">
    <w:name w:val="footnote text"/>
    <w:basedOn w:val="Normal"/>
    <w:link w:val="FootnoteTextChar"/>
    <w:uiPriority w:val="99"/>
    <w:semiHidden/>
    <w:unhideWhenUsed/>
    <w:rsid w:val="00551AAB"/>
    <w:rPr>
      <w:sz w:val="20"/>
      <w:szCs w:val="20"/>
      <w:lang w:val="x-none" w:eastAsia="x-none"/>
    </w:rPr>
  </w:style>
  <w:style w:type="character" w:customStyle="1" w:styleId="FootnoteTextChar">
    <w:name w:val="Footnote Text Char"/>
    <w:link w:val="FootnoteText"/>
    <w:uiPriority w:val="99"/>
    <w:semiHidden/>
    <w:rsid w:val="00551AAB"/>
    <w:rPr>
      <w:rFonts w:ascii="Times New Roman" w:hAnsi="Times New Roman"/>
    </w:rPr>
  </w:style>
  <w:style w:type="character" w:styleId="FootnoteReference">
    <w:name w:val="footnote reference"/>
    <w:uiPriority w:val="99"/>
    <w:semiHidden/>
    <w:unhideWhenUsed/>
    <w:rsid w:val="00551AAB"/>
    <w:rPr>
      <w:vertAlign w:val="superscript"/>
    </w:rPr>
  </w:style>
  <w:style w:type="paragraph" w:customStyle="1" w:styleId="STTSFotnote">
    <w:name w:val="[STTS] Fotnote"/>
    <w:basedOn w:val="FootnoteText"/>
    <w:qFormat/>
    <w:rsid w:val="00E80C9F"/>
    <w:pPr>
      <w:spacing w:line="240" w:lineRule="auto"/>
    </w:pPr>
  </w:style>
  <w:style w:type="paragraph" w:customStyle="1" w:styleId="STTSKeteranganPengesahanNamaDosen">
    <w:name w:val="[STTS] Keterangan Pengesahan Nama Dosen"/>
    <w:basedOn w:val="STTSKeteranganPengesahan"/>
    <w:qFormat/>
    <w:rsid w:val="00FF7A64"/>
    <w:pPr>
      <w:jc w:val="both"/>
    </w:pPr>
  </w:style>
  <w:style w:type="paragraph" w:customStyle="1" w:styleId="STTSKeteranganPengesahanNamaDosenList">
    <w:name w:val="[STTS] Keterangan Pengesahan Nama Dosen List"/>
    <w:basedOn w:val="STTSKeteranganPengesahanNamaDosen"/>
    <w:qFormat/>
    <w:rsid w:val="00907A67"/>
    <w:pPr>
      <w:numPr>
        <w:numId w:val="21"/>
      </w:numPr>
      <w:tabs>
        <w:tab w:val="left" w:pos="357"/>
        <w:tab w:val="center" w:pos="6917"/>
        <w:tab w:val="left" w:pos="7655"/>
      </w:tabs>
      <w:spacing w:before="600" w:line="480" w:lineRule="auto"/>
      <w:ind w:left="714" w:hanging="357"/>
    </w:pPr>
    <w:rPr>
      <w:b w:val="0"/>
    </w:rPr>
  </w:style>
  <w:style w:type="paragraph" w:customStyle="1" w:styleId="STTSPenulisSuratPernyataan">
    <w:name w:val="[STTS] Penulis Surat Pernyataan"/>
    <w:basedOn w:val="STTSNormalAbstrak"/>
    <w:qFormat/>
    <w:rsid w:val="00C55026"/>
    <w:pPr>
      <w:ind w:left="5103" w:firstLine="0"/>
    </w:pPr>
    <w:rPr>
      <w:b/>
      <w:u w:val="single"/>
    </w:rPr>
  </w:style>
  <w:style w:type="character" w:styleId="Hyperlink">
    <w:name w:val="Hyperlink"/>
    <w:basedOn w:val="DefaultParagraphFont"/>
    <w:uiPriority w:val="99"/>
    <w:unhideWhenUsed/>
    <w:rsid w:val="002D56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56F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unhideWhenUsed/>
    <w:rsid w:val="001A77DB"/>
    <w:pPr>
      <w:ind w:left="720"/>
      <w:contextualSpacing/>
    </w:pPr>
  </w:style>
  <w:style w:type="paragraph" w:customStyle="1" w:styleId="Style2">
    <w:name w:val="Style2"/>
    <w:basedOn w:val="STTSAlgoritmaContent"/>
    <w:link w:val="Style2Char"/>
    <w:qFormat/>
    <w:rsid w:val="008D08CC"/>
  </w:style>
  <w:style w:type="character" w:customStyle="1" w:styleId="STTSAlgoritmaChar">
    <w:name w:val="[STTS] Algoritma Char"/>
    <w:basedOn w:val="DefaultParagraphFont"/>
    <w:link w:val="STTSAlgoritma"/>
    <w:rsid w:val="008D08CC"/>
    <w:rPr>
      <w:rFonts w:ascii="Times New Roman" w:hAnsi="Times New Roman"/>
      <w:b/>
      <w:sz w:val="24"/>
      <w:szCs w:val="22"/>
    </w:rPr>
  </w:style>
  <w:style w:type="character" w:customStyle="1" w:styleId="STTSAlgoritmaContentChar">
    <w:name w:val="[STTS] Algoritma Content Char"/>
    <w:basedOn w:val="STTSAlgoritmaChar"/>
    <w:link w:val="STTSAlgoritmaContent"/>
    <w:rsid w:val="008D08CC"/>
    <w:rPr>
      <w:rFonts w:ascii="Courier New" w:hAnsi="Courier New"/>
      <w:b w:val="0"/>
      <w:sz w:val="24"/>
      <w:szCs w:val="22"/>
    </w:rPr>
  </w:style>
  <w:style w:type="character" w:customStyle="1" w:styleId="Style2Char">
    <w:name w:val="Style2 Char"/>
    <w:basedOn w:val="STTSAlgoritmaContentChar"/>
    <w:link w:val="Style2"/>
    <w:rsid w:val="008D08CC"/>
    <w:rPr>
      <w:rFonts w:ascii="Courier New" w:hAnsi="Courier New"/>
      <w:b w:val="0"/>
      <w:sz w:val="24"/>
      <w:szCs w:val="22"/>
    </w:rPr>
  </w:style>
  <w:style w:type="character" w:customStyle="1" w:styleId="phptagcolor">
    <w:name w:val="phptagcolor"/>
    <w:basedOn w:val="DefaultParagraphFont"/>
    <w:rsid w:val="00C648D2"/>
  </w:style>
  <w:style w:type="character" w:customStyle="1" w:styleId="commentcolor">
    <w:name w:val="commentcolor"/>
    <w:basedOn w:val="DefaultParagraphFont"/>
    <w:rsid w:val="00C648D2"/>
  </w:style>
  <w:style w:type="character" w:customStyle="1" w:styleId="phpstringcolor">
    <w:name w:val="phpstringcolor"/>
    <w:basedOn w:val="DefaultParagraphFont"/>
    <w:rsid w:val="00C648D2"/>
  </w:style>
  <w:style w:type="character" w:customStyle="1" w:styleId="phpkeywordcolor">
    <w:name w:val="phpkeywordcolor"/>
    <w:basedOn w:val="DefaultParagraphFont"/>
    <w:rsid w:val="00C648D2"/>
  </w:style>
  <w:style w:type="character" w:customStyle="1" w:styleId="phpglobalcolor">
    <w:name w:val="phpglobalcolor"/>
    <w:basedOn w:val="DefaultParagraphFont"/>
    <w:rsid w:val="00C648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33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1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6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4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kky\Documents\Unity%20Games\TAGaming\BukuStuff\%5bTEMPLATE%5d%20BUKU%20TA%20-%20TESI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Ano11</b:Tag>
    <b:SourceType>InternetSite</b:SourceType>
    <b:Guid>{42AA817F-2E44-459C-AAB6-EE39ECED4F76}</b:Guid>
    <b:Author>
      <b:Author>
        <b:NameList>
          <b:Person>
            <b:Last>Anonymous</b:Last>
          </b:Person>
        </b:NameList>
      </b:Author>
    </b:Author>
    <b:Title>The C++ Resource Network</b:Title>
    <b:Year>2011</b:Year>
    <b:YearAccessed>2012</b:YearAccessed>
    <b:MonthAccessed>November</b:MonthAccessed>
    <b:DayAccessed>21</b:DayAccessed>
    <b:URL>http://www.cplusplus.com</b:URL>
    <b:RefOrder>2</b:RefOrder>
  </b:Source>
  <b:Source>
    <b:Tag>Bus10</b:Tag>
    <b:SourceType>Book</b:SourceType>
    <b:Guid>{2688A6F5-DCF6-40BE-854D-B98B93B3751A}</b:Guid>
    <b:Title>Mastering Unreal Technology Volume 1: Introduction to Level Design with Unreal Engine 3</b:Title>
    <b:Year>2010</b:Year>
    <b:City>Indiana</b:City>
    <b:Publisher>Sams Publishing</b:Publisher>
    <b:Edition>1</b:Edition>
    <b:Author>
      <b:Author>
        <b:NameList>
          <b:Person>
            <b:Last>Busby</b:Last>
            <b:First>Jason</b:First>
          </b:Person>
          <b:Person>
            <b:Last>Parrish</b:Last>
            <b:First>Zak</b:First>
          </b:Person>
          <b:Person>
            <b:Last>Wilson</b:Last>
            <b:First>Jeff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70A5DFB1-AD8B-4BC0-982F-5FAD430E0A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[TEMPLATE] BUKU TA - TESIS.dotx</Template>
  <TotalTime>2142</TotalTime>
  <Pages>4</Pages>
  <Words>640</Words>
  <Characters>3653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Lukky</dc:creator>
  <cp:keywords/>
  <cp:lastModifiedBy>Lukky Hariyanto</cp:lastModifiedBy>
  <cp:revision>175</cp:revision>
  <cp:lastPrinted>2023-09-14T11:55:00Z</cp:lastPrinted>
  <dcterms:created xsi:type="dcterms:W3CDTF">2023-03-27T07:31:00Z</dcterms:created>
  <dcterms:modified xsi:type="dcterms:W3CDTF">2023-09-16T19:38:00Z</dcterms:modified>
</cp:coreProperties>
</file>