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BBFC" w14:textId="0A4C19B1" w:rsidR="001F3BC7" w:rsidRDefault="001F3BC7" w:rsidP="001F3BC7">
      <w:pPr>
        <w:pStyle w:val="STTSJudulBab"/>
      </w:pPr>
      <w:r>
        <w:t xml:space="preserve">BAB </w:t>
      </w:r>
      <w:r w:rsidR="00297932">
        <w:t>VIII</w:t>
      </w:r>
    </w:p>
    <w:p w14:paraId="60C176BB" w14:textId="11B87471" w:rsidR="001F3BC7" w:rsidRDefault="00297932" w:rsidP="001F3BC7">
      <w:pPr>
        <w:pStyle w:val="STTSJudulBab"/>
      </w:pPr>
      <w:r>
        <w:t>U</w:t>
      </w:r>
      <w:r w:rsidR="00C34883">
        <w:t>JI COBA</w:t>
      </w:r>
    </w:p>
    <w:p w14:paraId="01D4B346" w14:textId="77777777" w:rsidR="00C34883" w:rsidRDefault="00C34883" w:rsidP="001F3BC7">
      <w:pPr>
        <w:pStyle w:val="STTSJudulBab"/>
      </w:pPr>
    </w:p>
    <w:p w14:paraId="5AABBDB6" w14:textId="7C475D68" w:rsidR="00C34883" w:rsidRDefault="00C34883" w:rsidP="00C34883">
      <w:r>
        <w:t xml:space="preserve">Untuk mengetahui hasil dari game yang dibuat, dilakukan uji coba untuk mendapatkan ide atas kualitas game kita, dan dalam bab ini uji coba tersebut yang akan kita bahas. </w:t>
      </w:r>
      <w:r w:rsidR="00843CA1">
        <w:t xml:space="preserve">Dalam bab uji coba ini, untuk mengetahui kualitas dari game kita entah bagus atau tidak harus dilihat dari 2 sisi, yaitu sisi Splatted sebagai game, dan Splatted sebagai pembuat map, dan dilihat dari 2 sisi tersebut, berikut adalah </w:t>
      </w:r>
      <w:r w:rsidR="005F4DC4">
        <w:t>metode – metode yang tersedia untuk mengukur kualitas game :</w:t>
      </w:r>
    </w:p>
    <w:p w14:paraId="72C519CD" w14:textId="77777777" w:rsidR="005F4DC4" w:rsidRDefault="005F4DC4" w:rsidP="00C34883"/>
    <w:p w14:paraId="2CF6A11A" w14:textId="3DEFDFD3" w:rsidR="005C589E" w:rsidRDefault="005C589E" w:rsidP="005F4DC4">
      <w:pPr>
        <w:pStyle w:val="STTSJudulSubBab"/>
        <w:numPr>
          <w:ilvl w:val="0"/>
          <w:numId w:val="1"/>
        </w:numPr>
        <w:ind w:left="709" w:hanging="709"/>
      </w:pPr>
      <w:r>
        <w:t>Tes AI dari bot</w:t>
      </w:r>
    </w:p>
    <w:p w14:paraId="2F5253F6" w14:textId="2E8436DD" w:rsidR="005C589E" w:rsidRDefault="005C589E" w:rsidP="005F4DC4">
      <w:pPr>
        <w:pStyle w:val="STTSJudulSubBab"/>
        <w:numPr>
          <w:ilvl w:val="0"/>
          <w:numId w:val="1"/>
        </w:numPr>
        <w:ind w:left="709" w:hanging="709"/>
      </w:pPr>
      <w:r>
        <w:t>Evaluasi level yang dibuat</w:t>
      </w:r>
    </w:p>
    <w:p w14:paraId="0FA345FB" w14:textId="4B270531" w:rsidR="00900F45" w:rsidRDefault="00900F45" w:rsidP="00900F45">
      <w:pPr>
        <w:pStyle w:val="STTSJudulSubBab"/>
        <w:numPr>
          <w:ilvl w:val="0"/>
          <w:numId w:val="1"/>
        </w:numPr>
        <w:ind w:left="709" w:hanging="709"/>
      </w:pPr>
      <w:r>
        <w:t xml:space="preserve">Quisioner </w:t>
      </w:r>
    </w:p>
    <w:p w14:paraId="7D2B4DB4" w14:textId="13DE7EE2" w:rsidR="00900F45" w:rsidRDefault="00900F45" w:rsidP="00900F45">
      <w:pPr>
        <w:ind w:firstLine="709"/>
      </w:pPr>
      <w:r>
        <w:t>Dan untuk metode evaluasi yang terakhir, akan diambil opini d</w:t>
      </w:r>
      <w:r w:rsidR="0039777E">
        <w:t>engan bantuan teman – teman yang bersedia mencoba game ini dan mengisi Quisioner. Dari sini bisa dilihat pendapat mereka mengenai game ini, mengenai level, bot dan tingkat keseruan game Splatted ini. Pada saat penulisan buku ini terdapat 32 masukan yang telah diberi, dan berikut adalah opini mereka :</w:t>
      </w:r>
    </w:p>
    <w:p w14:paraId="70053ABC" w14:textId="77777777" w:rsidR="0039777E" w:rsidRDefault="0039777E" w:rsidP="00900F45">
      <w:pPr>
        <w:ind w:firstLine="709"/>
      </w:pPr>
    </w:p>
    <w:p w14:paraId="0EF6205E" w14:textId="193D1A3B" w:rsidR="0039777E" w:rsidRDefault="0039777E" w:rsidP="0039777E">
      <w:pPr>
        <w:pStyle w:val="ListParagraph"/>
        <w:numPr>
          <w:ilvl w:val="0"/>
          <w:numId w:val="11"/>
        </w:numPr>
        <w:ind w:hanging="720"/>
        <w:rPr>
          <w:b/>
          <w:bCs/>
          <w:sz w:val="28"/>
          <w:szCs w:val="28"/>
        </w:rPr>
      </w:pPr>
      <w:r>
        <w:rPr>
          <w:b/>
          <w:bCs/>
          <w:sz w:val="28"/>
          <w:szCs w:val="28"/>
        </w:rPr>
        <w:t>Generasi Level</w:t>
      </w:r>
    </w:p>
    <w:p w14:paraId="26C5C1EB" w14:textId="0E59D231" w:rsidR="00351769" w:rsidRDefault="00351769" w:rsidP="00351769">
      <w:bookmarkStart w:id="0" w:name="_Hlk146854232"/>
      <w:r>
        <w:t>Pertama adalah kualitas dari level yang dibuat. Di sini ditetapkan nilai dari 1 hingga 4, dan para responden dapat memilih sesuai hati mereka dari Tidak bisa dimainkan hingga Kualitas serasa buatan tangan. Berikut adalah data yang didapat dari para responden:</w:t>
      </w:r>
    </w:p>
    <w:bookmarkEnd w:id="0"/>
    <w:p w14:paraId="37A0498D" w14:textId="77777777" w:rsidR="00351769" w:rsidRDefault="00351769" w:rsidP="00351769">
      <w:pPr>
        <w:rPr>
          <w:b/>
          <w:bCs/>
          <w:sz w:val="28"/>
          <w:szCs w:val="28"/>
        </w:rPr>
      </w:pPr>
    </w:p>
    <w:p w14:paraId="4FFED493" w14:textId="6DE6732F" w:rsidR="00351769" w:rsidRDefault="00236057" w:rsidP="00351769">
      <w:pPr>
        <w:pStyle w:val="STTSGambar"/>
      </w:pPr>
      <w:r>
        <w:rPr>
          <w:noProof/>
        </w:rPr>
        <w:lastRenderedPageBreak/>
        <w:drawing>
          <wp:inline distT="0" distB="0" distL="0" distR="0" wp14:anchorId="1180A0B1" wp14:editId="4FD13BFC">
            <wp:extent cx="5040630" cy="3276600"/>
            <wp:effectExtent l="0" t="0" r="0" b="0"/>
            <wp:docPr id="174936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630" cy="3276600"/>
                    </a:xfrm>
                    <a:prstGeom prst="rect">
                      <a:avLst/>
                    </a:prstGeom>
                    <a:noFill/>
                    <a:ln>
                      <a:noFill/>
                    </a:ln>
                  </pic:spPr>
                </pic:pic>
              </a:graphicData>
            </a:graphic>
          </wp:inline>
        </w:drawing>
      </w:r>
      <w:r w:rsidR="00351769" w:rsidRPr="00D67D97">
        <w:t xml:space="preserve"> </w:t>
      </w:r>
    </w:p>
    <w:p w14:paraId="7E2DDEB8" w14:textId="39C02FFA" w:rsidR="00351769" w:rsidRDefault="00351769" w:rsidP="00351769">
      <w:pPr>
        <w:pStyle w:val="STTSGambar"/>
      </w:pPr>
      <w:r>
        <w:t xml:space="preserve">Gambar </w:t>
      </w:r>
      <w:r w:rsidR="00236057">
        <w:t>8</w:t>
      </w:r>
      <w:r>
        <w:t>.</w:t>
      </w:r>
      <w:r w:rsidR="00236057">
        <w:t>X</w:t>
      </w:r>
    </w:p>
    <w:p w14:paraId="40C63872" w14:textId="1F619660" w:rsidR="00351769" w:rsidRDefault="00236057" w:rsidP="00351769">
      <w:pPr>
        <w:pStyle w:val="STTSGambar"/>
      </w:pPr>
      <w:r>
        <w:t>Pendapat responden mengenai kualitas level yang dibuat</w:t>
      </w:r>
    </w:p>
    <w:p w14:paraId="69DFF675" w14:textId="77777777" w:rsidR="00351769" w:rsidRDefault="00351769" w:rsidP="00351769">
      <w:pPr>
        <w:rPr>
          <w:b/>
          <w:bCs/>
          <w:sz w:val="28"/>
          <w:szCs w:val="28"/>
        </w:rPr>
      </w:pPr>
    </w:p>
    <w:p w14:paraId="1397C552" w14:textId="77777777" w:rsidR="00236057" w:rsidRDefault="00236057" w:rsidP="00236057">
      <w:r>
        <w:t xml:space="preserve">Di grafik gambar 8.X diatas bisa dilihat Rating dari para responden secara utuh. Terdapat 1 responden yang kurang puas, 17 responden yang merasa bila level sudah cukup bagus, dan 14 responden yang merasa puas dengan level yang dibuat. Dari grafik diatas bisa dilihat bila rata – rata responden lumayan puas dengan kualitas level yang dibuat. </w:t>
      </w:r>
    </w:p>
    <w:p w14:paraId="2B123549" w14:textId="64F5C7B1" w:rsidR="00236057" w:rsidRDefault="00236057" w:rsidP="003D072E">
      <w:r>
        <w:t xml:space="preserve">Tetapi terdapat 2 macam Level Generation yang dipakai, sehingga grafik diatas tidak bisa dikatakan merepresentasikan kedua – dua </w:t>
      </w:r>
      <w:r w:rsidR="003D072E">
        <w:t>L</w:t>
      </w:r>
      <w:r>
        <w:t xml:space="preserve">evel </w:t>
      </w:r>
      <w:r w:rsidR="003D072E">
        <w:t>G</w:t>
      </w:r>
      <w:r>
        <w:t>eneration</w:t>
      </w:r>
      <w:r w:rsidR="003D072E">
        <w:t>. Oleh karena itu menggunakan pertanyaan yang menanyakan apa jenis Level Generation yang dipakai, kita bisa memecah grafik diatas menjadi 3 bagian, responden yang memainkan Tile Generation, Template Generation dan - dua duanya.</w:t>
      </w:r>
    </w:p>
    <w:p w14:paraId="7640E17F" w14:textId="77777777" w:rsidR="003D072E" w:rsidRDefault="003D072E" w:rsidP="00236057">
      <w:pPr>
        <w:ind w:firstLine="1440"/>
      </w:pPr>
    </w:p>
    <w:p w14:paraId="68D9B1E9" w14:textId="2B136686" w:rsidR="003D072E" w:rsidRPr="00C517F9" w:rsidRDefault="00F67C02" w:rsidP="003D072E">
      <w:pPr>
        <w:spacing w:line="240" w:lineRule="auto"/>
        <w:ind w:firstLine="0"/>
        <w:jc w:val="center"/>
        <w:rPr>
          <w:b/>
          <w:bCs/>
        </w:rPr>
      </w:pPr>
      <w:r>
        <w:rPr>
          <w:noProof/>
        </w:rPr>
        <w:lastRenderedPageBreak/>
        <w:drawing>
          <wp:inline distT="0" distB="0" distL="0" distR="0" wp14:anchorId="5493A91E" wp14:editId="578FEB19">
            <wp:extent cx="5040630" cy="3276600"/>
            <wp:effectExtent l="0" t="0" r="0" b="0"/>
            <wp:docPr id="77196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3276600"/>
                    </a:xfrm>
                    <a:prstGeom prst="rect">
                      <a:avLst/>
                    </a:prstGeom>
                    <a:noFill/>
                    <a:ln>
                      <a:noFill/>
                    </a:ln>
                  </pic:spPr>
                </pic:pic>
              </a:graphicData>
            </a:graphic>
          </wp:inline>
        </w:drawing>
      </w:r>
    </w:p>
    <w:p w14:paraId="028B2A37" w14:textId="77777777" w:rsidR="003D072E" w:rsidRPr="00C517F9" w:rsidRDefault="003D072E" w:rsidP="003D072E">
      <w:pPr>
        <w:spacing w:line="240" w:lineRule="auto"/>
        <w:ind w:firstLine="0"/>
        <w:jc w:val="center"/>
        <w:rPr>
          <w:b/>
          <w:bCs/>
        </w:rPr>
      </w:pPr>
      <w:r w:rsidRPr="00C517F9">
        <w:rPr>
          <w:b/>
          <w:bCs/>
        </w:rPr>
        <w:t>(a)</w:t>
      </w:r>
    </w:p>
    <w:p w14:paraId="2FDF290B" w14:textId="0508ECB7" w:rsidR="003D072E" w:rsidRPr="00C517F9" w:rsidRDefault="003D072E" w:rsidP="003D072E">
      <w:pPr>
        <w:spacing w:line="240" w:lineRule="auto"/>
        <w:ind w:firstLine="0"/>
        <w:jc w:val="center"/>
        <w:rPr>
          <w:b/>
          <w:bCs/>
        </w:rPr>
      </w:pPr>
      <w:r>
        <w:rPr>
          <w:noProof/>
        </w:rPr>
        <w:drawing>
          <wp:inline distT="0" distB="0" distL="0" distR="0" wp14:anchorId="7890CCBA" wp14:editId="5F1C3192">
            <wp:extent cx="5040630" cy="3276600"/>
            <wp:effectExtent l="0" t="0" r="0" b="0"/>
            <wp:docPr id="10635233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3276600"/>
                    </a:xfrm>
                    <a:prstGeom prst="rect">
                      <a:avLst/>
                    </a:prstGeom>
                    <a:noFill/>
                    <a:ln>
                      <a:noFill/>
                    </a:ln>
                  </pic:spPr>
                </pic:pic>
              </a:graphicData>
            </a:graphic>
          </wp:inline>
        </w:drawing>
      </w:r>
    </w:p>
    <w:p w14:paraId="1F365328" w14:textId="77777777" w:rsidR="003D072E" w:rsidRDefault="003D072E" w:rsidP="003D072E">
      <w:pPr>
        <w:spacing w:line="240" w:lineRule="auto"/>
        <w:ind w:firstLine="0"/>
        <w:jc w:val="center"/>
        <w:rPr>
          <w:b/>
          <w:bCs/>
        </w:rPr>
      </w:pPr>
      <w:r w:rsidRPr="00C517F9">
        <w:rPr>
          <w:b/>
          <w:bCs/>
        </w:rPr>
        <w:t>(b)</w:t>
      </w:r>
    </w:p>
    <w:p w14:paraId="0220ECF1" w14:textId="77777777" w:rsidR="003D072E" w:rsidRDefault="003D072E" w:rsidP="003D072E">
      <w:pPr>
        <w:pStyle w:val="STTSGambar"/>
      </w:pPr>
      <w:r>
        <w:t>Gambar 2.4</w:t>
      </w:r>
    </w:p>
    <w:p w14:paraId="442E90FF" w14:textId="55C65F1E" w:rsidR="003D072E" w:rsidRDefault="003D072E" w:rsidP="003D072E">
      <w:pPr>
        <w:pStyle w:val="STTSGambar"/>
      </w:pPr>
      <w:r>
        <w:t>(b)Pendapat responden berdasarkan (a)Level Generation yang dipakai</w:t>
      </w:r>
    </w:p>
    <w:p w14:paraId="56507D09" w14:textId="77777777" w:rsidR="003D072E" w:rsidRDefault="003D072E" w:rsidP="00236057">
      <w:pPr>
        <w:ind w:firstLine="1440"/>
      </w:pPr>
    </w:p>
    <w:p w14:paraId="28F6D210" w14:textId="439939D9" w:rsidR="00792FBD" w:rsidRDefault="003D072E" w:rsidP="00792FBD">
      <w:r>
        <w:t xml:space="preserve">Dengan grafik dipecah menjadi 3 bagian, mulai terlihat data yang lebih jelas </w:t>
      </w:r>
      <w:r w:rsidR="00792FBD">
        <w:t>mengenai</w:t>
      </w:r>
      <w:r>
        <w:t xml:space="preserve"> apa pendapat responden</w:t>
      </w:r>
      <w:r w:rsidR="00792FBD">
        <w:t xml:space="preserve"> dan metode generasi apa yang rata rata </w:t>
      </w:r>
      <w:r w:rsidR="00792FBD">
        <w:lastRenderedPageBreak/>
        <w:t>lebih diterima</w:t>
      </w:r>
      <w:r>
        <w:t>.</w:t>
      </w:r>
      <w:r w:rsidR="00792FBD">
        <w:t xml:space="preserve"> Bisa dilihat nilai dari Template dan Tile Generation menurun sementara yang mencoba dua – duanya menaik, ini bisa saja menandakan bila yang mencoba Template atau Tile generation tidak terlalu berpikir kritis dan menikmati level yang dibuat apa adanya, sementara yang mencoba dua – duanya mungkin </w:t>
      </w:r>
      <w:r w:rsidR="00621976">
        <w:t>peduli dan menyukai gamenya sehingga bisa bias dalam menilai level. Ini hanyalah sebuah hipotesis, tapi pada akhirnya kesimpulan yang bisa diambil adalah para responden secara keseluruhan puas denga level yang dibuat.</w:t>
      </w:r>
    </w:p>
    <w:p w14:paraId="2C631872" w14:textId="684D032F" w:rsidR="00236057" w:rsidRPr="00621976" w:rsidRDefault="003D072E" w:rsidP="00621976">
      <w:r>
        <w:t xml:space="preserve"> </w:t>
      </w:r>
    </w:p>
    <w:p w14:paraId="40AF9795" w14:textId="5ECD00A4" w:rsidR="00F67C02" w:rsidRPr="00F67C02" w:rsidRDefault="0039777E" w:rsidP="00F67C02">
      <w:pPr>
        <w:pStyle w:val="ListParagraph"/>
        <w:numPr>
          <w:ilvl w:val="0"/>
          <w:numId w:val="11"/>
        </w:numPr>
        <w:ind w:hanging="720"/>
        <w:rPr>
          <w:b/>
          <w:bCs/>
          <w:sz w:val="28"/>
          <w:szCs w:val="28"/>
        </w:rPr>
      </w:pPr>
      <w:r>
        <w:rPr>
          <w:b/>
          <w:bCs/>
          <w:sz w:val="28"/>
          <w:szCs w:val="28"/>
        </w:rPr>
        <w:t>Kualitas Bot</w:t>
      </w:r>
    </w:p>
    <w:p w14:paraId="4EF44AF4" w14:textId="22366507" w:rsidR="00F67C02" w:rsidRDefault="00A21354" w:rsidP="00F67C02">
      <w:pPr>
        <w:pStyle w:val="STTSGambar"/>
      </w:pPr>
      <w:r>
        <w:rPr>
          <w:noProof/>
        </w:rPr>
        <w:drawing>
          <wp:inline distT="0" distB="0" distL="0" distR="0" wp14:anchorId="33C3D064" wp14:editId="5DD00400">
            <wp:extent cx="5040630" cy="3276600"/>
            <wp:effectExtent l="0" t="0" r="0" b="0"/>
            <wp:docPr id="1598134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3276600"/>
                    </a:xfrm>
                    <a:prstGeom prst="rect">
                      <a:avLst/>
                    </a:prstGeom>
                    <a:noFill/>
                    <a:ln>
                      <a:noFill/>
                    </a:ln>
                  </pic:spPr>
                </pic:pic>
              </a:graphicData>
            </a:graphic>
          </wp:inline>
        </w:drawing>
      </w:r>
      <w:r w:rsidR="00F67C02" w:rsidRPr="00D67D97">
        <w:t xml:space="preserve"> </w:t>
      </w:r>
    </w:p>
    <w:p w14:paraId="0CEC47EA" w14:textId="77777777" w:rsidR="00F67C02" w:rsidRDefault="00F67C02" w:rsidP="00F67C02">
      <w:pPr>
        <w:pStyle w:val="STTSGambar"/>
      </w:pPr>
      <w:r>
        <w:t>Gambar 8.X</w:t>
      </w:r>
    </w:p>
    <w:p w14:paraId="5F8F843E" w14:textId="0C600053" w:rsidR="00F67C02" w:rsidRDefault="00F67C02" w:rsidP="00F67C02">
      <w:pPr>
        <w:pStyle w:val="STTSGambar"/>
      </w:pPr>
      <w:r>
        <w:t xml:space="preserve">Pendapat responden mengenai kualitas </w:t>
      </w:r>
      <w:r w:rsidR="00886A0F">
        <w:t>bot</w:t>
      </w:r>
      <w:r>
        <w:t xml:space="preserve"> yang dibuat</w:t>
      </w:r>
    </w:p>
    <w:p w14:paraId="391B6B38" w14:textId="77777777" w:rsidR="00F67C02" w:rsidRDefault="00F67C02" w:rsidP="00F67C02">
      <w:pPr>
        <w:ind w:firstLine="0"/>
        <w:rPr>
          <w:b/>
          <w:bCs/>
          <w:sz w:val="28"/>
          <w:szCs w:val="28"/>
        </w:rPr>
      </w:pPr>
    </w:p>
    <w:p w14:paraId="7C8B0A03" w14:textId="37510EF0" w:rsidR="00A21354" w:rsidRPr="00F67C02" w:rsidRDefault="00A21354" w:rsidP="00A21354">
      <w:pPr>
        <w:rPr>
          <w:b/>
          <w:bCs/>
          <w:sz w:val="28"/>
          <w:szCs w:val="28"/>
        </w:rPr>
      </w:pPr>
      <w:r>
        <w:t>Sekarang akan dilihat reaksi para responden mengenai seberapa seru bot yang ada di dalam Splatted. Dari gambar diatas terdapat 2 yang benar – benar tidak suka dan juga 2 yang kurang puas dengan bot yang dibuat, sementara terdapat 23 yang merasa cukup puas dan 5 responden yang suka dengan bot nya. Dari reaksi responden diatas bisa dibilang setidaknya bila botnya setidaknya tidak terlalu buruk secara keseluruhan meskipun memang bisa diperbagus botnya.</w:t>
      </w:r>
    </w:p>
    <w:p w14:paraId="76993499" w14:textId="6A428782" w:rsidR="0039777E" w:rsidRPr="0039777E" w:rsidRDefault="0039777E" w:rsidP="0039777E">
      <w:pPr>
        <w:pStyle w:val="ListParagraph"/>
        <w:numPr>
          <w:ilvl w:val="0"/>
          <w:numId w:val="11"/>
        </w:numPr>
        <w:ind w:hanging="720"/>
        <w:rPr>
          <w:b/>
          <w:bCs/>
          <w:sz w:val="28"/>
          <w:szCs w:val="28"/>
        </w:rPr>
      </w:pPr>
      <w:r>
        <w:rPr>
          <w:b/>
          <w:bCs/>
          <w:sz w:val="28"/>
          <w:szCs w:val="28"/>
        </w:rPr>
        <w:t>Keseruan dari Game</w:t>
      </w:r>
    </w:p>
    <w:p w14:paraId="2A27F615" w14:textId="77777777" w:rsidR="0039777E" w:rsidRDefault="0039777E" w:rsidP="00900F45">
      <w:pPr>
        <w:ind w:firstLine="709"/>
      </w:pPr>
    </w:p>
    <w:p w14:paraId="7DC72BB8" w14:textId="77777777" w:rsidR="00900F45" w:rsidRDefault="00900F45" w:rsidP="00900F45">
      <w:pPr>
        <w:pStyle w:val="STTSJudulSubBab"/>
      </w:pPr>
    </w:p>
    <w:p w14:paraId="59F71AB0" w14:textId="23BF541D" w:rsidR="00A21354" w:rsidRDefault="00A21354" w:rsidP="00A21354">
      <w:pPr>
        <w:pStyle w:val="STTSGambar"/>
      </w:pPr>
      <w:r>
        <w:rPr>
          <w:noProof/>
        </w:rPr>
        <w:drawing>
          <wp:inline distT="0" distB="0" distL="0" distR="0" wp14:anchorId="1BBC29EC" wp14:editId="4E2CB241">
            <wp:extent cx="5038090" cy="3277870"/>
            <wp:effectExtent l="0" t="0" r="0" b="0"/>
            <wp:docPr id="570019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090" cy="3277870"/>
                    </a:xfrm>
                    <a:prstGeom prst="rect">
                      <a:avLst/>
                    </a:prstGeom>
                    <a:noFill/>
                    <a:ln>
                      <a:noFill/>
                    </a:ln>
                  </pic:spPr>
                </pic:pic>
              </a:graphicData>
            </a:graphic>
          </wp:inline>
        </w:drawing>
      </w:r>
      <w:r w:rsidRPr="00D67D97">
        <w:t xml:space="preserve"> </w:t>
      </w:r>
    </w:p>
    <w:p w14:paraId="77C7BAAF" w14:textId="77777777" w:rsidR="00A21354" w:rsidRDefault="00A21354" w:rsidP="00A21354">
      <w:pPr>
        <w:pStyle w:val="STTSGambar"/>
      </w:pPr>
      <w:r>
        <w:t>Gambar 8.X</w:t>
      </w:r>
    </w:p>
    <w:p w14:paraId="4451C93B" w14:textId="77777777" w:rsidR="00A21354" w:rsidRDefault="00A21354" w:rsidP="00A21354">
      <w:pPr>
        <w:pStyle w:val="STTSGambar"/>
      </w:pPr>
      <w:r>
        <w:t>Pendapat responden mengenai kualitas bot yang dibuat</w:t>
      </w:r>
    </w:p>
    <w:p w14:paraId="3C944E5B" w14:textId="77777777" w:rsidR="005F4DC4" w:rsidRDefault="005F4DC4" w:rsidP="00C34883"/>
    <w:p w14:paraId="6F71FE82" w14:textId="03CE91BF" w:rsidR="00E02401" w:rsidRDefault="00E102BA" w:rsidP="00C34883">
      <w:r>
        <w:t xml:space="preserve">Pertanyaan terakhir adalah </w:t>
      </w:r>
      <w:r w:rsidR="009F429D">
        <w:t>seberapa seru game Splatted menurut para responden. Dari Grafik diatas teradapat 2 yang merasa bila game kurang seru,22 menyukai game ini dan 8 benar benar suka dengan game ini. Dikarenakan dilihat hanya 2 dari 32 yang merasa gamenya tidak terlalu seru, dari aspek ini bisa dikonklusikan bila game ini bernilai cukup baik dari segi gameplay</w:t>
      </w:r>
      <w:r w:rsidR="00054637">
        <w:t>-</w:t>
      </w:r>
      <w:r w:rsidR="009F429D">
        <w:t>nya.</w:t>
      </w:r>
    </w:p>
    <w:p w14:paraId="6A3101F4" w14:textId="77777777" w:rsidR="00C34883" w:rsidRDefault="00C34883" w:rsidP="001F3BC7">
      <w:pPr>
        <w:pStyle w:val="STTSJudulBab"/>
      </w:pPr>
    </w:p>
    <w:p w14:paraId="78F4C902" w14:textId="77777777" w:rsidR="001F3BC7" w:rsidRDefault="001F3BC7" w:rsidP="001F3BC7">
      <w:pPr>
        <w:pStyle w:val="STTSJudulBab"/>
      </w:pPr>
    </w:p>
    <w:p w14:paraId="54A9D724" w14:textId="77777777" w:rsidR="00B06CCF" w:rsidRDefault="00B06CCF" w:rsidP="00EA47F1">
      <w:pPr>
        <w:ind w:firstLine="0"/>
        <w:jc w:val="center"/>
        <w:rPr>
          <w:b/>
          <w:bCs/>
          <w:szCs w:val="24"/>
        </w:rPr>
      </w:pPr>
    </w:p>
    <w:p w14:paraId="765A93B9" w14:textId="77777777" w:rsidR="00A21354" w:rsidRPr="00A21354" w:rsidRDefault="00A21354" w:rsidP="00A21354">
      <w:pPr>
        <w:rPr>
          <w:szCs w:val="24"/>
        </w:rPr>
      </w:pPr>
    </w:p>
    <w:p w14:paraId="7DC5A518" w14:textId="77777777" w:rsidR="00A21354" w:rsidRPr="00A21354" w:rsidRDefault="00A21354" w:rsidP="00A21354">
      <w:pPr>
        <w:rPr>
          <w:szCs w:val="24"/>
        </w:rPr>
      </w:pPr>
    </w:p>
    <w:p w14:paraId="2C009D7B" w14:textId="77777777" w:rsidR="00A21354" w:rsidRPr="00A21354" w:rsidRDefault="00A21354" w:rsidP="00A21354">
      <w:pPr>
        <w:rPr>
          <w:szCs w:val="24"/>
        </w:rPr>
      </w:pPr>
    </w:p>
    <w:p w14:paraId="3C368300" w14:textId="77777777" w:rsidR="00A21354" w:rsidRPr="00A21354" w:rsidRDefault="00A21354" w:rsidP="00A21354">
      <w:pPr>
        <w:rPr>
          <w:szCs w:val="24"/>
        </w:rPr>
      </w:pPr>
    </w:p>
    <w:p w14:paraId="197D9AAF" w14:textId="77777777" w:rsidR="00A21354" w:rsidRDefault="00A21354" w:rsidP="00A21354">
      <w:pPr>
        <w:rPr>
          <w:b/>
          <w:bCs/>
          <w:szCs w:val="24"/>
        </w:rPr>
      </w:pPr>
    </w:p>
    <w:p w14:paraId="67F23661" w14:textId="521D0BA5" w:rsidR="00A21354" w:rsidRPr="00A21354" w:rsidRDefault="00A21354" w:rsidP="00A21354">
      <w:pPr>
        <w:tabs>
          <w:tab w:val="left" w:pos="4863"/>
        </w:tabs>
        <w:rPr>
          <w:szCs w:val="24"/>
        </w:rPr>
      </w:pPr>
      <w:r>
        <w:rPr>
          <w:szCs w:val="24"/>
        </w:rPr>
        <w:lastRenderedPageBreak/>
        <w:tab/>
      </w:r>
    </w:p>
    <w:sectPr w:rsidR="00A21354" w:rsidRPr="00A21354" w:rsidSect="007676D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2EFF0" w14:textId="77777777" w:rsidR="007946C8" w:rsidRDefault="007946C8" w:rsidP="001F3BC7">
      <w:pPr>
        <w:spacing w:line="240" w:lineRule="auto"/>
      </w:pPr>
      <w:r>
        <w:separator/>
      </w:r>
    </w:p>
  </w:endnote>
  <w:endnote w:type="continuationSeparator" w:id="0">
    <w:p w14:paraId="47949BC9" w14:textId="77777777" w:rsidR="007946C8" w:rsidRDefault="007946C8" w:rsidP="001F3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6FA5" w14:textId="77777777" w:rsidR="007946C8" w:rsidRDefault="007946C8" w:rsidP="001F3BC7">
      <w:pPr>
        <w:spacing w:line="240" w:lineRule="auto"/>
      </w:pPr>
      <w:r>
        <w:separator/>
      </w:r>
    </w:p>
  </w:footnote>
  <w:footnote w:type="continuationSeparator" w:id="0">
    <w:p w14:paraId="1AE05F84" w14:textId="77777777" w:rsidR="007946C8" w:rsidRDefault="007946C8" w:rsidP="001F3B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0D2"/>
    <w:multiLevelType w:val="hybridMultilevel"/>
    <w:tmpl w:val="06BCC2F2"/>
    <w:lvl w:ilvl="0" w:tplc="FD266928">
      <w:start w:val="1"/>
      <w:numFmt w:val="decimal"/>
      <w:lvlText w:val="8.%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706F5"/>
    <w:multiLevelType w:val="hybridMultilevel"/>
    <w:tmpl w:val="CC8C9860"/>
    <w:lvl w:ilvl="0" w:tplc="EF146124">
      <w:start w:val="1"/>
      <w:numFmt w:val="decimal"/>
      <w:lvlText w:val="8.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F01EC"/>
    <w:multiLevelType w:val="hybridMultilevel"/>
    <w:tmpl w:val="5DF02FE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 w15:restartNumberingAfterBreak="0">
    <w:nsid w:val="44A64BD7"/>
    <w:multiLevelType w:val="hybridMultilevel"/>
    <w:tmpl w:val="972A8D6C"/>
    <w:lvl w:ilvl="0" w:tplc="09E61CB0">
      <w:start w:val="1"/>
      <w:numFmt w:val="decimal"/>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87431"/>
    <w:multiLevelType w:val="hybridMultilevel"/>
    <w:tmpl w:val="3B8236B4"/>
    <w:lvl w:ilvl="0" w:tplc="7D34A08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E7D81"/>
    <w:multiLevelType w:val="hybridMultilevel"/>
    <w:tmpl w:val="C8341CD4"/>
    <w:lvl w:ilvl="0" w:tplc="532AC3F0">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3224583">
    <w:abstractNumId w:val="0"/>
  </w:num>
  <w:num w:numId="2" w16cid:durableId="1912999389">
    <w:abstractNumId w:val="8"/>
  </w:num>
  <w:num w:numId="3" w16cid:durableId="2088455830">
    <w:abstractNumId w:val="7"/>
  </w:num>
  <w:num w:numId="4" w16cid:durableId="393742763">
    <w:abstractNumId w:val="4"/>
  </w:num>
  <w:num w:numId="5" w16cid:durableId="462776743">
    <w:abstractNumId w:val="1"/>
  </w:num>
  <w:num w:numId="6" w16cid:durableId="1892885226">
    <w:abstractNumId w:val="2"/>
  </w:num>
  <w:num w:numId="7" w16cid:durableId="253785658">
    <w:abstractNumId w:val="9"/>
  </w:num>
  <w:num w:numId="8" w16cid:durableId="1250427305">
    <w:abstractNumId w:val="5"/>
  </w:num>
  <w:num w:numId="9" w16cid:durableId="1946764672">
    <w:abstractNumId w:val="5"/>
    <w:lvlOverride w:ilvl="0">
      <w:startOverride w:val="1"/>
    </w:lvlOverride>
  </w:num>
  <w:num w:numId="10" w16cid:durableId="820733129">
    <w:abstractNumId w:val="6"/>
  </w:num>
  <w:num w:numId="11" w16cid:durableId="911887047">
    <w:abstractNumId w:val="3"/>
  </w:num>
  <w:num w:numId="12" w16cid:durableId="2392139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7A10"/>
    <w:rsid w:val="000004D8"/>
    <w:rsid w:val="00013836"/>
    <w:rsid w:val="0002102F"/>
    <w:rsid w:val="0003792F"/>
    <w:rsid w:val="00045C66"/>
    <w:rsid w:val="00050EE2"/>
    <w:rsid w:val="00052FCB"/>
    <w:rsid w:val="00054637"/>
    <w:rsid w:val="00076238"/>
    <w:rsid w:val="00076390"/>
    <w:rsid w:val="0007653C"/>
    <w:rsid w:val="00084A0C"/>
    <w:rsid w:val="00086897"/>
    <w:rsid w:val="00091461"/>
    <w:rsid w:val="0009440D"/>
    <w:rsid w:val="000A2877"/>
    <w:rsid w:val="000B467E"/>
    <w:rsid w:val="000B7054"/>
    <w:rsid w:val="000B73CE"/>
    <w:rsid w:val="000C416D"/>
    <w:rsid w:val="000D1C1E"/>
    <w:rsid w:val="000E2458"/>
    <w:rsid w:val="00103AFF"/>
    <w:rsid w:val="00107163"/>
    <w:rsid w:val="00110F31"/>
    <w:rsid w:val="001158C0"/>
    <w:rsid w:val="00115A9B"/>
    <w:rsid w:val="001222CB"/>
    <w:rsid w:val="001227D2"/>
    <w:rsid w:val="00130965"/>
    <w:rsid w:val="00172246"/>
    <w:rsid w:val="001723FA"/>
    <w:rsid w:val="00173475"/>
    <w:rsid w:val="00175DDE"/>
    <w:rsid w:val="001804D0"/>
    <w:rsid w:val="001821DF"/>
    <w:rsid w:val="00186488"/>
    <w:rsid w:val="00186D8E"/>
    <w:rsid w:val="001954FE"/>
    <w:rsid w:val="00196AD3"/>
    <w:rsid w:val="001B2D63"/>
    <w:rsid w:val="001B5EC8"/>
    <w:rsid w:val="001C65B0"/>
    <w:rsid w:val="001D295A"/>
    <w:rsid w:val="001E0EA0"/>
    <w:rsid w:val="001E53F3"/>
    <w:rsid w:val="001E55F9"/>
    <w:rsid w:val="001E7F99"/>
    <w:rsid w:val="001F3BC7"/>
    <w:rsid w:val="002213EE"/>
    <w:rsid w:val="00223AB4"/>
    <w:rsid w:val="0023156C"/>
    <w:rsid w:val="00236057"/>
    <w:rsid w:val="0024002C"/>
    <w:rsid w:val="0024655C"/>
    <w:rsid w:val="00253CAC"/>
    <w:rsid w:val="00255C94"/>
    <w:rsid w:val="00262076"/>
    <w:rsid w:val="00263406"/>
    <w:rsid w:val="00266FB3"/>
    <w:rsid w:val="00271AAA"/>
    <w:rsid w:val="00272846"/>
    <w:rsid w:val="00286225"/>
    <w:rsid w:val="00297932"/>
    <w:rsid w:val="002B2FAD"/>
    <w:rsid w:val="002B6F49"/>
    <w:rsid w:val="002E7450"/>
    <w:rsid w:val="002F03FE"/>
    <w:rsid w:val="003156CB"/>
    <w:rsid w:val="0032377E"/>
    <w:rsid w:val="00340713"/>
    <w:rsid w:val="003502DE"/>
    <w:rsid w:val="00351769"/>
    <w:rsid w:val="00351A48"/>
    <w:rsid w:val="00353CA7"/>
    <w:rsid w:val="00355D9E"/>
    <w:rsid w:val="00360756"/>
    <w:rsid w:val="00372251"/>
    <w:rsid w:val="003746F1"/>
    <w:rsid w:val="00377483"/>
    <w:rsid w:val="00380BCF"/>
    <w:rsid w:val="00387742"/>
    <w:rsid w:val="00391B75"/>
    <w:rsid w:val="00392873"/>
    <w:rsid w:val="0039659D"/>
    <w:rsid w:val="0039777E"/>
    <w:rsid w:val="003B2CC0"/>
    <w:rsid w:val="003C14E9"/>
    <w:rsid w:val="003C3634"/>
    <w:rsid w:val="003C4FA6"/>
    <w:rsid w:val="003C71DD"/>
    <w:rsid w:val="003C799C"/>
    <w:rsid w:val="003D072E"/>
    <w:rsid w:val="003D7BE5"/>
    <w:rsid w:val="003F0A13"/>
    <w:rsid w:val="004031C8"/>
    <w:rsid w:val="00414B36"/>
    <w:rsid w:val="0042023D"/>
    <w:rsid w:val="00427470"/>
    <w:rsid w:val="004343E1"/>
    <w:rsid w:val="00435A59"/>
    <w:rsid w:val="00436130"/>
    <w:rsid w:val="004379C4"/>
    <w:rsid w:val="00437DA9"/>
    <w:rsid w:val="00443CA9"/>
    <w:rsid w:val="004454E5"/>
    <w:rsid w:val="00446B4C"/>
    <w:rsid w:val="00455028"/>
    <w:rsid w:val="004770F7"/>
    <w:rsid w:val="004823A9"/>
    <w:rsid w:val="00483C6F"/>
    <w:rsid w:val="0048687B"/>
    <w:rsid w:val="00487EB9"/>
    <w:rsid w:val="004D0617"/>
    <w:rsid w:val="004F28D6"/>
    <w:rsid w:val="004F35D9"/>
    <w:rsid w:val="00500F29"/>
    <w:rsid w:val="0050461A"/>
    <w:rsid w:val="00507CF3"/>
    <w:rsid w:val="00511686"/>
    <w:rsid w:val="00524FFF"/>
    <w:rsid w:val="00530DEF"/>
    <w:rsid w:val="00533AC7"/>
    <w:rsid w:val="00542C1F"/>
    <w:rsid w:val="00543766"/>
    <w:rsid w:val="00547BB7"/>
    <w:rsid w:val="00552198"/>
    <w:rsid w:val="005528B4"/>
    <w:rsid w:val="00562C8E"/>
    <w:rsid w:val="005711FD"/>
    <w:rsid w:val="005728DA"/>
    <w:rsid w:val="00582AE5"/>
    <w:rsid w:val="005872C3"/>
    <w:rsid w:val="005B12EC"/>
    <w:rsid w:val="005B1A56"/>
    <w:rsid w:val="005B6ACC"/>
    <w:rsid w:val="005C589E"/>
    <w:rsid w:val="005E25D6"/>
    <w:rsid w:val="005E580D"/>
    <w:rsid w:val="005F4DC4"/>
    <w:rsid w:val="00601795"/>
    <w:rsid w:val="00601902"/>
    <w:rsid w:val="00602401"/>
    <w:rsid w:val="0060326A"/>
    <w:rsid w:val="00605ADB"/>
    <w:rsid w:val="00605B73"/>
    <w:rsid w:val="00606ECB"/>
    <w:rsid w:val="0061040A"/>
    <w:rsid w:val="00610F13"/>
    <w:rsid w:val="00621976"/>
    <w:rsid w:val="006226C9"/>
    <w:rsid w:val="00626EBD"/>
    <w:rsid w:val="00641B47"/>
    <w:rsid w:val="00641B85"/>
    <w:rsid w:val="006564DA"/>
    <w:rsid w:val="00656A9D"/>
    <w:rsid w:val="006570E7"/>
    <w:rsid w:val="006607B5"/>
    <w:rsid w:val="00661DA6"/>
    <w:rsid w:val="006677B6"/>
    <w:rsid w:val="00673A83"/>
    <w:rsid w:val="006843BD"/>
    <w:rsid w:val="00695F3F"/>
    <w:rsid w:val="006969AE"/>
    <w:rsid w:val="006A32E7"/>
    <w:rsid w:val="006A4181"/>
    <w:rsid w:val="006B4537"/>
    <w:rsid w:val="006D3716"/>
    <w:rsid w:val="006D721A"/>
    <w:rsid w:val="006E6158"/>
    <w:rsid w:val="006F59FA"/>
    <w:rsid w:val="00705806"/>
    <w:rsid w:val="00707E83"/>
    <w:rsid w:val="00710FCE"/>
    <w:rsid w:val="00715180"/>
    <w:rsid w:val="00722CBE"/>
    <w:rsid w:val="00727129"/>
    <w:rsid w:val="0072738C"/>
    <w:rsid w:val="00747271"/>
    <w:rsid w:val="00747B2D"/>
    <w:rsid w:val="007528A8"/>
    <w:rsid w:val="00761001"/>
    <w:rsid w:val="007626D9"/>
    <w:rsid w:val="00763E2E"/>
    <w:rsid w:val="007676D5"/>
    <w:rsid w:val="007744D3"/>
    <w:rsid w:val="0078720D"/>
    <w:rsid w:val="00792FBD"/>
    <w:rsid w:val="007946C8"/>
    <w:rsid w:val="007A2D68"/>
    <w:rsid w:val="007B1CCF"/>
    <w:rsid w:val="007E0627"/>
    <w:rsid w:val="007E227B"/>
    <w:rsid w:val="007E50B0"/>
    <w:rsid w:val="007F72D8"/>
    <w:rsid w:val="00803178"/>
    <w:rsid w:val="008053CE"/>
    <w:rsid w:val="008058FA"/>
    <w:rsid w:val="00813904"/>
    <w:rsid w:val="008142FA"/>
    <w:rsid w:val="0081448C"/>
    <w:rsid w:val="00814DC0"/>
    <w:rsid w:val="00814EDB"/>
    <w:rsid w:val="00817906"/>
    <w:rsid w:val="00827CC4"/>
    <w:rsid w:val="00837A10"/>
    <w:rsid w:val="0084296D"/>
    <w:rsid w:val="00843CA1"/>
    <w:rsid w:val="00847DC5"/>
    <w:rsid w:val="00863D13"/>
    <w:rsid w:val="00867CB2"/>
    <w:rsid w:val="00872716"/>
    <w:rsid w:val="00873DA8"/>
    <w:rsid w:val="0087441A"/>
    <w:rsid w:val="00882832"/>
    <w:rsid w:val="00883F62"/>
    <w:rsid w:val="00886A0F"/>
    <w:rsid w:val="008904D6"/>
    <w:rsid w:val="00892F3C"/>
    <w:rsid w:val="008955D3"/>
    <w:rsid w:val="008A2310"/>
    <w:rsid w:val="008A28B7"/>
    <w:rsid w:val="008A439D"/>
    <w:rsid w:val="008C3210"/>
    <w:rsid w:val="008C7E95"/>
    <w:rsid w:val="008D4CCC"/>
    <w:rsid w:val="008E1CFE"/>
    <w:rsid w:val="008E3FA0"/>
    <w:rsid w:val="008F4E6D"/>
    <w:rsid w:val="00900F45"/>
    <w:rsid w:val="009078B5"/>
    <w:rsid w:val="00911BF0"/>
    <w:rsid w:val="00913746"/>
    <w:rsid w:val="009137A2"/>
    <w:rsid w:val="0091512D"/>
    <w:rsid w:val="009210F3"/>
    <w:rsid w:val="00921267"/>
    <w:rsid w:val="009219D1"/>
    <w:rsid w:val="00923A27"/>
    <w:rsid w:val="00925567"/>
    <w:rsid w:val="009309E2"/>
    <w:rsid w:val="009415B3"/>
    <w:rsid w:val="00946215"/>
    <w:rsid w:val="009534BB"/>
    <w:rsid w:val="009602B0"/>
    <w:rsid w:val="0096082A"/>
    <w:rsid w:val="009609E3"/>
    <w:rsid w:val="00966327"/>
    <w:rsid w:val="0098615F"/>
    <w:rsid w:val="00986780"/>
    <w:rsid w:val="009A3A24"/>
    <w:rsid w:val="009A4C9E"/>
    <w:rsid w:val="009A6628"/>
    <w:rsid w:val="009B1C6C"/>
    <w:rsid w:val="009B37CF"/>
    <w:rsid w:val="009C0664"/>
    <w:rsid w:val="009C6C0B"/>
    <w:rsid w:val="009D2FE8"/>
    <w:rsid w:val="009F0929"/>
    <w:rsid w:val="009F338B"/>
    <w:rsid w:val="009F429D"/>
    <w:rsid w:val="009F5751"/>
    <w:rsid w:val="00A002C8"/>
    <w:rsid w:val="00A03C86"/>
    <w:rsid w:val="00A0745E"/>
    <w:rsid w:val="00A14D17"/>
    <w:rsid w:val="00A16006"/>
    <w:rsid w:val="00A20128"/>
    <w:rsid w:val="00A21354"/>
    <w:rsid w:val="00A221B2"/>
    <w:rsid w:val="00A2360D"/>
    <w:rsid w:val="00A34EA4"/>
    <w:rsid w:val="00A52F06"/>
    <w:rsid w:val="00A5782E"/>
    <w:rsid w:val="00A735DA"/>
    <w:rsid w:val="00A81AE9"/>
    <w:rsid w:val="00A954D2"/>
    <w:rsid w:val="00A969AE"/>
    <w:rsid w:val="00A973C2"/>
    <w:rsid w:val="00A97CF4"/>
    <w:rsid w:val="00AA7293"/>
    <w:rsid w:val="00AB7C12"/>
    <w:rsid w:val="00AC4BAE"/>
    <w:rsid w:val="00AD2CE1"/>
    <w:rsid w:val="00AE4FC4"/>
    <w:rsid w:val="00B03084"/>
    <w:rsid w:val="00B06666"/>
    <w:rsid w:val="00B06CCF"/>
    <w:rsid w:val="00B073E5"/>
    <w:rsid w:val="00B12DF7"/>
    <w:rsid w:val="00B14180"/>
    <w:rsid w:val="00B20ED7"/>
    <w:rsid w:val="00B41221"/>
    <w:rsid w:val="00B50B2C"/>
    <w:rsid w:val="00B54195"/>
    <w:rsid w:val="00B56798"/>
    <w:rsid w:val="00B6085E"/>
    <w:rsid w:val="00B62ADF"/>
    <w:rsid w:val="00B65F9D"/>
    <w:rsid w:val="00B70C2D"/>
    <w:rsid w:val="00B74FE7"/>
    <w:rsid w:val="00B766BC"/>
    <w:rsid w:val="00B84A1F"/>
    <w:rsid w:val="00B920A0"/>
    <w:rsid w:val="00B9366E"/>
    <w:rsid w:val="00B946B2"/>
    <w:rsid w:val="00BA29EB"/>
    <w:rsid w:val="00BA3FBC"/>
    <w:rsid w:val="00BB5330"/>
    <w:rsid w:val="00BB673F"/>
    <w:rsid w:val="00BC06FC"/>
    <w:rsid w:val="00BC2D76"/>
    <w:rsid w:val="00BC5F48"/>
    <w:rsid w:val="00BC7C85"/>
    <w:rsid w:val="00BD737A"/>
    <w:rsid w:val="00C01263"/>
    <w:rsid w:val="00C0692E"/>
    <w:rsid w:val="00C20420"/>
    <w:rsid w:val="00C264B7"/>
    <w:rsid w:val="00C32CCC"/>
    <w:rsid w:val="00C34883"/>
    <w:rsid w:val="00C367D5"/>
    <w:rsid w:val="00C40DC2"/>
    <w:rsid w:val="00C42A42"/>
    <w:rsid w:val="00C46881"/>
    <w:rsid w:val="00C502F5"/>
    <w:rsid w:val="00C53877"/>
    <w:rsid w:val="00C64FCF"/>
    <w:rsid w:val="00C67EE4"/>
    <w:rsid w:val="00C70004"/>
    <w:rsid w:val="00C73C23"/>
    <w:rsid w:val="00C741A4"/>
    <w:rsid w:val="00C7502E"/>
    <w:rsid w:val="00C75E48"/>
    <w:rsid w:val="00C935F4"/>
    <w:rsid w:val="00C96B16"/>
    <w:rsid w:val="00CA7A78"/>
    <w:rsid w:val="00CC6A4C"/>
    <w:rsid w:val="00CD1C69"/>
    <w:rsid w:val="00CE4478"/>
    <w:rsid w:val="00CF4007"/>
    <w:rsid w:val="00D13ACA"/>
    <w:rsid w:val="00D16E4E"/>
    <w:rsid w:val="00D33B89"/>
    <w:rsid w:val="00D37D5F"/>
    <w:rsid w:val="00D437FD"/>
    <w:rsid w:val="00D51425"/>
    <w:rsid w:val="00D5542A"/>
    <w:rsid w:val="00D60C78"/>
    <w:rsid w:val="00D61ACD"/>
    <w:rsid w:val="00D651F0"/>
    <w:rsid w:val="00D7460A"/>
    <w:rsid w:val="00D765B6"/>
    <w:rsid w:val="00D77443"/>
    <w:rsid w:val="00D84A31"/>
    <w:rsid w:val="00D97790"/>
    <w:rsid w:val="00DA03E2"/>
    <w:rsid w:val="00DA0505"/>
    <w:rsid w:val="00DB15A7"/>
    <w:rsid w:val="00DC3B50"/>
    <w:rsid w:val="00DC501A"/>
    <w:rsid w:val="00DC5D3D"/>
    <w:rsid w:val="00DD3ED0"/>
    <w:rsid w:val="00DE6439"/>
    <w:rsid w:val="00E02401"/>
    <w:rsid w:val="00E0587D"/>
    <w:rsid w:val="00E102BA"/>
    <w:rsid w:val="00E2004D"/>
    <w:rsid w:val="00E24E74"/>
    <w:rsid w:val="00E34039"/>
    <w:rsid w:val="00E44175"/>
    <w:rsid w:val="00E5119D"/>
    <w:rsid w:val="00E52AE6"/>
    <w:rsid w:val="00E56317"/>
    <w:rsid w:val="00E565FF"/>
    <w:rsid w:val="00E6122F"/>
    <w:rsid w:val="00E65C9B"/>
    <w:rsid w:val="00E72598"/>
    <w:rsid w:val="00E9224F"/>
    <w:rsid w:val="00EA385B"/>
    <w:rsid w:val="00EA47F1"/>
    <w:rsid w:val="00EA6803"/>
    <w:rsid w:val="00EA7525"/>
    <w:rsid w:val="00EB239E"/>
    <w:rsid w:val="00EB6273"/>
    <w:rsid w:val="00EC0B1F"/>
    <w:rsid w:val="00EE31CF"/>
    <w:rsid w:val="00EE6E76"/>
    <w:rsid w:val="00EE7D37"/>
    <w:rsid w:val="00EE7DFB"/>
    <w:rsid w:val="00EF15C5"/>
    <w:rsid w:val="00EF5E50"/>
    <w:rsid w:val="00F00168"/>
    <w:rsid w:val="00F03CBE"/>
    <w:rsid w:val="00F05528"/>
    <w:rsid w:val="00F10DF1"/>
    <w:rsid w:val="00F24C58"/>
    <w:rsid w:val="00F257D4"/>
    <w:rsid w:val="00F261E1"/>
    <w:rsid w:val="00F26FF8"/>
    <w:rsid w:val="00F27390"/>
    <w:rsid w:val="00F300FE"/>
    <w:rsid w:val="00F36A28"/>
    <w:rsid w:val="00F42DD2"/>
    <w:rsid w:val="00F4361D"/>
    <w:rsid w:val="00F46018"/>
    <w:rsid w:val="00F52B3E"/>
    <w:rsid w:val="00F53EC1"/>
    <w:rsid w:val="00F67C02"/>
    <w:rsid w:val="00F71E9B"/>
    <w:rsid w:val="00F74053"/>
    <w:rsid w:val="00F85A1C"/>
    <w:rsid w:val="00F90DD5"/>
    <w:rsid w:val="00FA0934"/>
    <w:rsid w:val="00FB1F15"/>
    <w:rsid w:val="00FB3CF7"/>
    <w:rsid w:val="00FB71BA"/>
    <w:rsid w:val="00FB766D"/>
    <w:rsid w:val="00FC2830"/>
    <w:rsid w:val="00FD5827"/>
    <w:rsid w:val="00FE0DA2"/>
    <w:rsid w:val="00FE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63B0"/>
  <w15:docId w15:val="{1BF4D7FA-ED68-48A8-ACED-7BEDA1BB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51769"/>
    <w:pPr>
      <w:spacing w:after="0" w:line="360" w:lineRule="auto"/>
      <w:ind w:firstLine="720"/>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1F3BC7"/>
    <w:pPr>
      <w:ind w:firstLine="0"/>
      <w:jc w:val="center"/>
    </w:pPr>
    <w:rPr>
      <w:b/>
      <w:sz w:val="32"/>
      <w:szCs w:val="28"/>
    </w:rPr>
  </w:style>
  <w:style w:type="paragraph" w:customStyle="1" w:styleId="STTSJudulSubBab">
    <w:name w:val="[STTS] Judul Sub Bab"/>
    <w:basedOn w:val="Normal"/>
    <w:qFormat/>
    <w:rsid w:val="001F3BC7"/>
    <w:pPr>
      <w:ind w:firstLine="0"/>
    </w:pPr>
    <w:rPr>
      <w:b/>
      <w:sz w:val="28"/>
    </w:rPr>
  </w:style>
  <w:style w:type="paragraph" w:customStyle="1" w:styleId="STTSGambar">
    <w:name w:val="[STTS] Gambar"/>
    <w:basedOn w:val="Normal"/>
    <w:qFormat/>
    <w:rsid w:val="001F3BC7"/>
    <w:pPr>
      <w:spacing w:line="240" w:lineRule="auto"/>
      <w:ind w:firstLine="0"/>
      <w:jc w:val="center"/>
    </w:pPr>
    <w:rPr>
      <w:b/>
    </w:rPr>
  </w:style>
  <w:style w:type="paragraph" w:customStyle="1" w:styleId="STTSTabel">
    <w:name w:val="[STTS] Tabel"/>
    <w:basedOn w:val="Normal"/>
    <w:qFormat/>
    <w:rsid w:val="001F3BC7"/>
    <w:pPr>
      <w:spacing w:line="240" w:lineRule="auto"/>
      <w:ind w:firstLine="0"/>
      <w:jc w:val="center"/>
    </w:pPr>
    <w:rPr>
      <w:b/>
    </w:rPr>
  </w:style>
  <w:style w:type="paragraph" w:customStyle="1" w:styleId="STTSTabelHeader">
    <w:name w:val="[STTS] Tabel Header"/>
    <w:basedOn w:val="STTSTabel"/>
    <w:qFormat/>
    <w:rsid w:val="001F3BC7"/>
    <w:rPr>
      <w:sz w:val="22"/>
    </w:rPr>
  </w:style>
  <w:style w:type="paragraph" w:customStyle="1" w:styleId="STTSTabelContent">
    <w:name w:val="[STTS] Tabel Content"/>
    <w:basedOn w:val="STTSTabel"/>
    <w:qFormat/>
    <w:rsid w:val="001F3BC7"/>
    <w:rPr>
      <w:b w:val="0"/>
      <w:sz w:val="22"/>
    </w:rPr>
  </w:style>
  <w:style w:type="paragraph" w:customStyle="1" w:styleId="STTSKutipanLebih5Baris">
    <w:name w:val="[STTS] Kutipan Lebih 5 Baris"/>
    <w:basedOn w:val="Normal"/>
    <w:qFormat/>
    <w:rsid w:val="001F3BC7"/>
    <w:pPr>
      <w:spacing w:line="240" w:lineRule="auto"/>
      <w:ind w:left="720" w:right="720" w:firstLine="0"/>
    </w:pPr>
  </w:style>
  <w:style w:type="paragraph" w:customStyle="1" w:styleId="STTSKutipanLebih5BarisMultiParagraf">
    <w:name w:val="[STTS] Kutipan Lebih 5 Baris Multi Paragraf"/>
    <w:basedOn w:val="STTSKutipanLebih5Baris"/>
    <w:qFormat/>
    <w:rsid w:val="001F3BC7"/>
    <w:pPr>
      <w:ind w:firstLine="720"/>
    </w:pPr>
  </w:style>
  <w:style w:type="paragraph" w:styleId="FootnoteText">
    <w:name w:val="footnote text"/>
    <w:basedOn w:val="Normal"/>
    <w:link w:val="FootnoteTextChar"/>
    <w:uiPriority w:val="99"/>
    <w:semiHidden/>
    <w:unhideWhenUsed/>
    <w:rsid w:val="001F3BC7"/>
    <w:rPr>
      <w:sz w:val="20"/>
      <w:szCs w:val="20"/>
      <w:lang w:val="x-none" w:eastAsia="x-none"/>
    </w:rPr>
  </w:style>
  <w:style w:type="character" w:customStyle="1" w:styleId="FootnoteTextChar">
    <w:name w:val="Footnote Text Char"/>
    <w:basedOn w:val="DefaultParagraphFont"/>
    <w:link w:val="FootnoteText"/>
    <w:uiPriority w:val="99"/>
    <w:semiHidden/>
    <w:rsid w:val="001F3BC7"/>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1F3BC7"/>
    <w:rPr>
      <w:vertAlign w:val="superscript"/>
    </w:rPr>
  </w:style>
  <w:style w:type="paragraph" w:customStyle="1" w:styleId="STTSFotnote">
    <w:name w:val="[STTS] Fotnote"/>
    <w:basedOn w:val="FootnoteText"/>
    <w:qFormat/>
    <w:rsid w:val="001F3BC7"/>
    <w:pPr>
      <w:spacing w:line="240" w:lineRule="auto"/>
    </w:pPr>
  </w:style>
  <w:style w:type="paragraph" w:styleId="ListParagraph">
    <w:name w:val="List Paragraph"/>
    <w:basedOn w:val="Normal"/>
    <w:uiPriority w:val="34"/>
    <w:unhideWhenUsed/>
    <w:rsid w:val="001F3BC7"/>
    <w:pPr>
      <w:ind w:left="720"/>
      <w:contextualSpacing/>
    </w:pPr>
  </w:style>
  <w:style w:type="paragraph" w:customStyle="1" w:styleId="STTSAlgoritma">
    <w:name w:val="[STTS] Algoritma"/>
    <w:basedOn w:val="Normal"/>
    <w:link w:val="STTSAlgoritmaChar"/>
    <w:qFormat/>
    <w:rsid w:val="00F90DD5"/>
    <w:pPr>
      <w:spacing w:line="240" w:lineRule="auto"/>
      <w:ind w:firstLine="0"/>
    </w:pPr>
    <w:rPr>
      <w:b/>
    </w:rPr>
  </w:style>
  <w:style w:type="paragraph" w:customStyle="1" w:styleId="STTSAlgoritmaContent">
    <w:name w:val="[STTS] Algoritma Content"/>
    <w:basedOn w:val="STTSAlgoritma"/>
    <w:link w:val="STTSAlgoritmaContentChar"/>
    <w:qFormat/>
    <w:rsid w:val="00F90DD5"/>
    <w:pPr>
      <w:numPr>
        <w:numId w:val="8"/>
      </w:numPr>
      <w:ind w:left="624" w:hanging="624"/>
    </w:pPr>
    <w:rPr>
      <w:rFonts w:ascii="Courier New" w:hAnsi="Courier New"/>
      <w:b w:val="0"/>
    </w:rPr>
  </w:style>
  <w:style w:type="character" w:customStyle="1" w:styleId="STTSAlgoritmaChar">
    <w:name w:val="[STTS] Algoritma Char"/>
    <w:basedOn w:val="DefaultParagraphFont"/>
    <w:link w:val="STTSAlgoritma"/>
    <w:rsid w:val="00F90DD5"/>
    <w:rPr>
      <w:rFonts w:ascii="Times New Roman" w:eastAsia="Calibri" w:hAnsi="Times New Roman" w:cs="Times New Roman"/>
      <w:b/>
      <w:sz w:val="24"/>
    </w:rPr>
  </w:style>
  <w:style w:type="character" w:customStyle="1" w:styleId="STTSAlgoritmaContentChar">
    <w:name w:val="[STTS] Algoritma Content Char"/>
    <w:basedOn w:val="STTSAlgoritmaChar"/>
    <w:link w:val="STTSAlgoritmaContent"/>
    <w:rsid w:val="00F90DD5"/>
    <w:rPr>
      <w:rFonts w:ascii="Courier New" w:eastAsia="Calibri" w:hAnsi="Courier New" w:cs="Times New Roman"/>
      <w:b w:val="0"/>
      <w:sz w:val="24"/>
    </w:rPr>
  </w:style>
  <w:style w:type="character" w:styleId="HTMLCite">
    <w:name w:val="HTML Cite"/>
    <w:basedOn w:val="DefaultParagraphFont"/>
    <w:uiPriority w:val="99"/>
    <w:semiHidden/>
    <w:unhideWhenUsed/>
    <w:rsid w:val="00EF15C5"/>
    <w:rPr>
      <w:i/>
      <w:iCs/>
    </w:rPr>
  </w:style>
  <w:style w:type="paragraph" w:styleId="EndnoteText">
    <w:name w:val="endnote text"/>
    <w:basedOn w:val="Normal"/>
    <w:link w:val="EndnoteTextChar"/>
    <w:uiPriority w:val="99"/>
    <w:semiHidden/>
    <w:unhideWhenUsed/>
    <w:rsid w:val="00803178"/>
    <w:pPr>
      <w:spacing w:line="240" w:lineRule="auto"/>
    </w:pPr>
    <w:rPr>
      <w:sz w:val="20"/>
      <w:szCs w:val="20"/>
    </w:rPr>
  </w:style>
  <w:style w:type="character" w:customStyle="1" w:styleId="EndnoteTextChar">
    <w:name w:val="Endnote Text Char"/>
    <w:basedOn w:val="DefaultParagraphFont"/>
    <w:link w:val="EndnoteText"/>
    <w:uiPriority w:val="99"/>
    <w:semiHidden/>
    <w:rsid w:val="00803178"/>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803178"/>
    <w:rPr>
      <w:vertAlign w:val="superscript"/>
    </w:rPr>
  </w:style>
  <w:style w:type="paragraph" w:styleId="Header">
    <w:name w:val="header"/>
    <w:basedOn w:val="Normal"/>
    <w:link w:val="HeaderChar"/>
    <w:uiPriority w:val="99"/>
    <w:unhideWhenUsed/>
    <w:rsid w:val="00F27390"/>
    <w:pPr>
      <w:tabs>
        <w:tab w:val="center" w:pos="4680"/>
        <w:tab w:val="right" w:pos="9360"/>
      </w:tabs>
      <w:spacing w:line="240" w:lineRule="auto"/>
    </w:pPr>
  </w:style>
  <w:style w:type="character" w:customStyle="1" w:styleId="HeaderChar">
    <w:name w:val="Header Char"/>
    <w:basedOn w:val="DefaultParagraphFont"/>
    <w:link w:val="Header"/>
    <w:uiPriority w:val="99"/>
    <w:rsid w:val="00F27390"/>
    <w:rPr>
      <w:rFonts w:ascii="Times New Roman" w:eastAsia="Calibri" w:hAnsi="Times New Roman" w:cs="Times New Roman"/>
      <w:sz w:val="24"/>
    </w:rPr>
  </w:style>
  <w:style w:type="paragraph" w:styleId="Footer">
    <w:name w:val="footer"/>
    <w:basedOn w:val="Normal"/>
    <w:link w:val="FooterChar"/>
    <w:uiPriority w:val="99"/>
    <w:unhideWhenUsed/>
    <w:rsid w:val="00F27390"/>
    <w:pPr>
      <w:tabs>
        <w:tab w:val="center" w:pos="4680"/>
        <w:tab w:val="right" w:pos="9360"/>
      </w:tabs>
      <w:spacing w:line="240" w:lineRule="auto"/>
    </w:pPr>
  </w:style>
  <w:style w:type="character" w:customStyle="1" w:styleId="FooterChar">
    <w:name w:val="Footer Char"/>
    <w:basedOn w:val="DefaultParagraphFont"/>
    <w:link w:val="Footer"/>
    <w:uiPriority w:val="99"/>
    <w:rsid w:val="00F27390"/>
    <w:rPr>
      <w:rFonts w:ascii="Times New Roman" w:eastAsia="Calibri" w:hAnsi="Times New Roman" w:cs="Times New Roman"/>
      <w:sz w:val="24"/>
    </w:rPr>
  </w:style>
  <w:style w:type="character" w:styleId="PlaceholderText">
    <w:name w:val="Placeholder Text"/>
    <w:basedOn w:val="DefaultParagraphFont"/>
    <w:uiPriority w:val="99"/>
    <w:semiHidden/>
    <w:rsid w:val="005B1A56"/>
    <w:rPr>
      <w:color w:val="808080"/>
    </w:rPr>
  </w:style>
  <w:style w:type="character" w:styleId="Hyperlink">
    <w:name w:val="Hyperlink"/>
    <w:basedOn w:val="DefaultParagraphFont"/>
    <w:uiPriority w:val="99"/>
    <w:unhideWhenUsed/>
    <w:rsid w:val="003156CB"/>
    <w:rPr>
      <w:color w:val="0563C1" w:themeColor="hyperlink"/>
      <w:u w:val="single"/>
    </w:rPr>
  </w:style>
  <w:style w:type="character" w:styleId="UnresolvedMention">
    <w:name w:val="Unresolved Mention"/>
    <w:basedOn w:val="DefaultParagraphFont"/>
    <w:uiPriority w:val="99"/>
    <w:semiHidden/>
    <w:unhideWhenUsed/>
    <w:rsid w:val="00315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4627">
      <w:bodyDiv w:val="1"/>
      <w:marLeft w:val="0"/>
      <w:marRight w:val="0"/>
      <w:marTop w:val="0"/>
      <w:marBottom w:val="0"/>
      <w:divBdr>
        <w:top w:val="none" w:sz="0" w:space="0" w:color="auto"/>
        <w:left w:val="none" w:sz="0" w:space="0" w:color="auto"/>
        <w:bottom w:val="none" w:sz="0" w:space="0" w:color="auto"/>
        <w:right w:val="none" w:sz="0" w:space="0" w:color="auto"/>
      </w:divBdr>
    </w:div>
    <w:div w:id="1493717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40D8-A521-4246-9A9D-9DAEF972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6</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140</cp:revision>
  <cp:lastPrinted>2023-02-17T09:11:00Z</cp:lastPrinted>
  <dcterms:created xsi:type="dcterms:W3CDTF">2023-02-14T10:39:00Z</dcterms:created>
  <dcterms:modified xsi:type="dcterms:W3CDTF">2023-09-29T07:49:00Z</dcterms:modified>
</cp:coreProperties>
</file>