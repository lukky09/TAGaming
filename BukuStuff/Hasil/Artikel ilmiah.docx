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CF76" w14:textId="77777777" w:rsidR="00E97402" w:rsidRDefault="00E97402">
      <w:pPr>
        <w:pStyle w:val="Text"/>
        <w:ind w:firstLine="0"/>
        <w:rPr>
          <w:sz w:val="18"/>
          <w:szCs w:val="18"/>
        </w:rPr>
      </w:pPr>
      <w:r>
        <w:rPr>
          <w:sz w:val="18"/>
          <w:szCs w:val="18"/>
        </w:rPr>
        <w:footnoteReference w:customMarkFollows="1" w:id="1"/>
        <w:sym w:font="Symbol" w:char="F020"/>
      </w:r>
    </w:p>
    <w:p w14:paraId="1581A0A9" w14:textId="3944FFCA" w:rsidR="00E97402" w:rsidRPr="00902F10" w:rsidRDefault="00656C53">
      <w:pPr>
        <w:pStyle w:val="Title"/>
        <w:framePr w:wrap="notBeside"/>
      </w:pPr>
      <w:r>
        <w:t>Procedural Map Generation untuk game “Splatted”</w:t>
      </w:r>
    </w:p>
    <w:p w14:paraId="28FD2F1D" w14:textId="456D7B5B" w:rsidR="00E97402" w:rsidRPr="00CD7BEF" w:rsidRDefault="00656C53">
      <w:pPr>
        <w:pStyle w:val="Authors"/>
        <w:framePr w:wrap="notBeside"/>
      </w:pPr>
      <w:r w:rsidRPr="00E64BE3">
        <w:t>Lukky Hariyanto</w:t>
      </w:r>
      <w:r w:rsidR="004137F0" w:rsidRPr="00E64BE3">
        <w:t xml:space="preserve">, </w:t>
      </w:r>
      <w:r w:rsidR="002B563A">
        <w:rPr>
          <w:i/>
        </w:rPr>
        <w:t>Departemen</w:t>
      </w:r>
      <w:r w:rsidRPr="00E64BE3">
        <w:rPr>
          <w:i/>
        </w:rPr>
        <w:t xml:space="preserve"> Informatika</w:t>
      </w:r>
      <w:r w:rsidR="002B563A">
        <w:rPr>
          <w:i/>
        </w:rPr>
        <w:t xml:space="preserve"> Institut Sains dan Teknologi Terpadu Surabaya</w:t>
      </w:r>
      <w:r w:rsidR="004137F0" w:rsidRPr="00E64BE3">
        <w:t xml:space="preserve">, </w:t>
      </w:r>
      <w:r w:rsidRPr="00E64BE3">
        <w:t>Hendrawan Armanto, S.Kom., M.Kom.</w:t>
      </w:r>
      <w:r w:rsidR="004137F0" w:rsidRPr="00E64BE3">
        <w:t xml:space="preserve">, </w:t>
      </w:r>
      <w:r w:rsidR="002B563A">
        <w:rPr>
          <w:i/>
        </w:rPr>
        <w:t>Departemen</w:t>
      </w:r>
      <w:r w:rsidR="002B563A" w:rsidRPr="00E64BE3">
        <w:rPr>
          <w:i/>
        </w:rPr>
        <w:t xml:space="preserve"> Informatika</w:t>
      </w:r>
      <w:r w:rsidR="002B563A">
        <w:rPr>
          <w:i/>
        </w:rPr>
        <w:t xml:space="preserve"> Institut Sains dan Teknologi Terpadu Surabaya</w:t>
      </w:r>
      <w:r w:rsidR="004137F0" w:rsidRPr="00E64BE3">
        <w:t xml:space="preserve">, </w:t>
      </w:r>
    </w:p>
    <w:p w14:paraId="7AF5AAB3" w14:textId="1A86B489" w:rsidR="009E013C" w:rsidRDefault="00473262" w:rsidP="005F1AF8">
      <w:pPr>
        <w:pStyle w:val="Abstract"/>
      </w:pPr>
      <w:bookmarkStart w:id="0" w:name="PointTmp"/>
      <w:r>
        <w:rPr>
          <w:i/>
          <w:iCs/>
        </w:rPr>
        <w:t>Abstrak</w:t>
      </w:r>
      <w:r>
        <w:t>—</w:t>
      </w:r>
      <w:r w:rsidR="009E013C">
        <w:t>Game merupakan aspek hiburan yang sekarang ini merajalela di seluruh dunia, dimana video game telah menjadi salah satu industri hiburan terbesar melebihi buku, film dan musi</w:t>
      </w:r>
      <w:r w:rsidR="00D1284B">
        <w:t>k</w:t>
      </w:r>
      <w:r w:rsidR="009E013C">
        <w:t>. Tetapi itu disebabkan oleh jumlah talenta yang diperlukan untuk membuat sebuah game, diisi oleh beberapa desainer / direktur yang memimpin pekerjaan yang diperlukan seperti direktur seni, direktur lagu, direktur efek suara, deasainer mekanik game dan masih banyak lagi, dengan salah satu aspek yang tidak kalah penting tapi tidak terlalu terkenal adalah desain level. Dalam tugas akhir ini, akan dibuat sebuah game yang mencoba memakai Level Generation. Game ini adalah Splatted, sebuah game 5v5 dimana setiap orang akan bertarung dengan mengambil salju di tanah, membuat nya menjadi sebuah bola salju, lalu melempar bola ke tim musuh sekaligus menangkap atau menghindari bola – bola yang datang ke tim nya. Di dalam game ini juga terdapat beberapa bola spesial yang bisa membuat permainan lebih menarik dengan menambah jumlah bola yang bisa dilempar oleh setiap orang. Lalu untuk level generation yang dipakai akan menggunakan algoritma genetik, sebuah algoritma yang didasarkan pada teori evolusi Darwin, dimana hewan – hewan yang memiliki fitur tertentu akan memiliki keunggulan dalam bertahan hidup dan beranak. Menggunakan itu akan dibuat 2 jenis pembuatan level, yaitu Tile Generation yang membuat level berdasarkan isi dari setial tile di level atau Template Generation dimana setiap tile 5x5 akan direpresentasikan menggunakan sebuah template yang telah dibuat menggunakan tangan. Dengan ini akan diberi 3 opsi ukuran level kepada player, yaitu kecil (20 x 15 tile), sedang (30 x 20) tile dan besar (40 x 25 tile).Dari game yang telah dibuat ini disimpulkan bila Procedural Map Generation bisa dipakai di kasus – kasus tertentu dalam sebuah game dan bekerja dengan baik, tapi salah satu saran yang penting untuk diingat setiap pemakai dari Procedural Map Generation adalah untuk memasukkan unsur – unsur buatan tangan kedalam level – level yang dibuat karena bila tidak maka level akan bersifat membosankan, dan dikarenakan memasukkan unsur – unsur manusiawi akan membuat level jauh lebih unik dan menarik untuk dimainkan.</w:t>
      </w:r>
    </w:p>
    <w:p w14:paraId="14053C76" w14:textId="3DA27BC1" w:rsidR="00473262" w:rsidRPr="009E013C" w:rsidRDefault="00473262" w:rsidP="00473262">
      <w:pPr>
        <w:pStyle w:val="Abstract"/>
      </w:pPr>
    </w:p>
    <w:p w14:paraId="27ED34F0" w14:textId="77777777" w:rsidR="00473262" w:rsidRPr="008044F8" w:rsidRDefault="00473262" w:rsidP="00473262">
      <w:pPr>
        <w:pStyle w:val="Abstract"/>
        <w:rPr>
          <w:lang w:val="sv-SE"/>
        </w:rPr>
      </w:pPr>
    </w:p>
    <w:p w14:paraId="5214AC42" w14:textId="3216044B" w:rsidR="00E97402" w:rsidRDefault="00473262" w:rsidP="00473262">
      <w:pPr>
        <w:pStyle w:val="IndexTerms"/>
      </w:pPr>
      <w:r w:rsidRPr="008044F8">
        <w:rPr>
          <w:i/>
          <w:iCs/>
          <w:lang w:val="sv-SE"/>
        </w:rPr>
        <w:t>Kata Kunci</w:t>
      </w:r>
      <w:r w:rsidRPr="008044F8">
        <w:rPr>
          <w:lang w:val="sv-SE"/>
        </w:rPr>
        <w:t>—</w:t>
      </w:r>
      <w:r w:rsidR="00D1284B">
        <w:rPr>
          <w:lang w:val="sv-SE"/>
        </w:rPr>
        <w:t>Algoritma Genetik, Game, Procedural Map Generation</w:t>
      </w:r>
      <w:r w:rsidRPr="008044F8">
        <w:rPr>
          <w:lang w:val="sv-SE"/>
        </w:rPr>
        <w:t>.</w:t>
      </w:r>
    </w:p>
    <w:p w14:paraId="7E214E58" w14:textId="77777777" w:rsidR="00E97402" w:rsidRDefault="00E97402"/>
    <w:bookmarkEnd w:id="0"/>
    <w:p w14:paraId="5EC77529" w14:textId="77777777" w:rsidR="00E97402" w:rsidRDefault="007D487F">
      <w:pPr>
        <w:pStyle w:val="Heading1"/>
      </w:pPr>
      <w:r>
        <w:t>Pendahuluan</w:t>
      </w:r>
    </w:p>
    <w:p w14:paraId="24E69504" w14:textId="62FC7585" w:rsidR="00E97402" w:rsidRDefault="003D37D6">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14:paraId="3CEF7C3E" w14:textId="61001256" w:rsidR="00E97402" w:rsidRDefault="003D37D6" w:rsidP="00473262">
      <w:pPr>
        <w:pStyle w:val="Text"/>
        <w:ind w:firstLine="0"/>
      </w:pPr>
      <w:r>
        <w:t xml:space="preserve">esain level telah menjadi salah satu komponen utama dari membuat sebuah game, dimana meskipun komponen ini tidak </w:t>
      </w:r>
      <w:r w:rsidR="003E3015">
        <w:t>terlalu tampak ketimbang</w:t>
      </w:r>
      <w:r>
        <w:t xml:space="preserve"> peran – peran lain seperti direktur seni</w:t>
      </w:r>
      <w:r w:rsidR="003E3015">
        <w:t xml:space="preserve"> atau desain musuh</w:t>
      </w:r>
      <w:r>
        <w:t>,</w:t>
      </w:r>
      <w:r w:rsidR="003E3015">
        <w:t xml:space="preserve">  desain level merupakan sebuah peran yang tidak kalah pentingnya dalam membuat game. Tetapi seperti peran – peran lain, mendesain level memakan waktu dan </w:t>
      </w:r>
      <w:r w:rsidR="002B563A">
        <w:t>tenaga yang signifikan</w:t>
      </w:r>
      <w:r w:rsidR="0019271D">
        <w:t>. Sebagai contoh</w:t>
      </w:r>
      <w:r w:rsidR="002B563A">
        <w:t>, game Live Service seperti Valorant, Apex Legends, Fortnite, Overwatch 2 dan banyak lagi memerlukan desainer map untuk selalu bekerja</w:t>
      </w:r>
      <w:r w:rsidR="0019271D">
        <w:t xml:space="preserve"> membuat map baru agar para pemain tidak bosan bermain di map yang sama terus. Alternatif lain dari membuat level secara manual adalah untuk membiarkan game tersebut membuat level sendiri dengan proses yang dinamakan Procedural Map Generation</w:t>
      </w:r>
      <w:r w:rsidR="0092468F">
        <w:t>[1]</w:t>
      </w:r>
      <w:r w:rsidR="0019271D">
        <w:t>.</w:t>
      </w:r>
    </w:p>
    <w:p w14:paraId="4DC7F091" w14:textId="08D3D308" w:rsidR="00B13EA2" w:rsidRDefault="00B13EA2" w:rsidP="00473262">
      <w:pPr>
        <w:pStyle w:val="Text"/>
        <w:ind w:firstLine="0"/>
      </w:pPr>
      <w:r>
        <w:tab/>
        <w:t xml:space="preserve">Procedural Map Generation adalah sebuah </w:t>
      </w:r>
      <w:r w:rsidR="0018312F">
        <w:t>proses dimana sebuah game menggunakan sebuah algoritma untuk membuat level. Contoh</w:t>
      </w:r>
      <w:r w:rsidR="00380886">
        <w:t xml:space="preserve"> </w:t>
      </w:r>
      <w:r w:rsidR="0018312F">
        <w:t xml:space="preserve">populer dari game – game yang menggunakan Procedural Map Generation adalah Minecraft, No Man’s Sky, </w:t>
      </w:r>
      <w:r w:rsidR="00380886">
        <w:t>Terraria dan Deep Rock Galactic. Seluruh game tersebut membuat level mereka sendiri dengan algoritma seperti Perlin Noise untuk Minecraft atau Fractal Terrain Generation untuk Terraria.</w:t>
      </w:r>
      <w:r w:rsidR="00B33FE0">
        <w:t xml:space="preserve"> Untuk tugas akhir ini, kita akan mencoba menggunakan algoritma genetik</w:t>
      </w:r>
      <w:r w:rsidR="0092468F">
        <w:t>[2]</w:t>
      </w:r>
      <w:r w:rsidR="00B33FE0">
        <w:t xml:space="preserve"> untuk membuat level dalam Game Splatted.</w:t>
      </w:r>
    </w:p>
    <w:p w14:paraId="46DFC17D" w14:textId="43241F0D" w:rsidR="0074383E" w:rsidRDefault="0074383E" w:rsidP="00473262">
      <w:pPr>
        <w:pStyle w:val="Text"/>
        <w:ind w:firstLine="0"/>
      </w:pPr>
      <w:r>
        <w:tab/>
        <w:t xml:space="preserve">Algoritma genetik adalah sebuah algoritma yang didasarkan pada teori evolusi Darwin, dimana spesies yang berevolusi untuk beradaptasi mengikuti lingkungannya akan mendapat keuntungan dalam bertahan hidup dan melahirkan anak – anak. Dengan teori tersebut, algoritma genetik </w:t>
      </w:r>
      <w:r w:rsidR="00B926CA">
        <w:t>adalah sebuah algoritma dimana ada banyak solusi terhadap masalah optimisasi yang dihadapi, dimana solusi – solusi terbaik akan membuat solusi – solusi baru didasarkan dari solusi – solusi terbaik sebelumnya. Dan proses ini akan diulang terus hingga solusi tidak bisa berkembang lagi atau algoritma telah berjalan untuk waktu yang cukup lama.</w:t>
      </w:r>
    </w:p>
    <w:p w14:paraId="27823C89" w14:textId="32A58407" w:rsidR="00B926CA" w:rsidRDefault="00B926CA" w:rsidP="00473262">
      <w:pPr>
        <w:pStyle w:val="Text"/>
        <w:ind w:firstLine="0"/>
      </w:pPr>
      <w:r>
        <w:tab/>
        <w:t xml:space="preserve">Dengan itu, tujuan dari Tugas Akhir ini adalah untuk mencoba membuat sebuah game </w:t>
      </w:r>
      <w:r w:rsidR="00AB4289">
        <w:t>dengan</w:t>
      </w:r>
      <w:r>
        <w:t xml:space="preserve"> Procedural Map Generation yang menggunakan algoritma genetik, untuk melihat apabila algoritma genetik dapat digunakan untuk membuat level – level game dan</w:t>
      </w:r>
      <w:r w:rsidR="00B510FD">
        <w:t xml:space="preserve"> melihat apabila algoritma genetik merupakan sebuah alternatif yang sama bagusnya ketimbang algoritma – algoritma yang lain.</w:t>
      </w:r>
    </w:p>
    <w:p w14:paraId="4A7E1C6E" w14:textId="052295B7" w:rsidR="008A3C23" w:rsidRDefault="00AB4289" w:rsidP="001F4C5C">
      <w:pPr>
        <w:pStyle w:val="Heading1"/>
      </w:pPr>
      <w:r>
        <w:lastRenderedPageBreak/>
        <w:t>Game “Splatted”</w:t>
      </w:r>
    </w:p>
    <w:p w14:paraId="581B19A9" w14:textId="77777777" w:rsidR="00467F73" w:rsidRDefault="00AB4289" w:rsidP="00467F73">
      <w:pPr>
        <w:pStyle w:val="Text"/>
      </w:pPr>
      <w:r>
        <w:t xml:space="preserve">Sebelum memasuki algoritma genetik, </w:t>
      </w:r>
      <w:r w:rsidR="00467F73">
        <w:t>perlu diketahui apa itu Splatted dan peran algoritma genetik dalam membuat game ini. Splatted adalah sebuah game 5 vs 5 dimana 2 kelompok bermain perang salju untuk mendapat poin tertinggi dari kedua kelompok tersebut. Player bisa melempar bola ke tim lawan untuk mendapatkan skor, dan player juga bisa menangkap atau menghindari bola yang dilempar oleh tim lawan untuk mencegah tim lawan untuk mendapat skor. Dalam game ini juga terdapat bola spesial yang bila diambil memiliki perilaku khusus dibandingkan bola biasa.</w:t>
      </w:r>
    </w:p>
    <w:p w14:paraId="505D15DD" w14:textId="77777777" w:rsidR="00467F73" w:rsidRDefault="00467F73" w:rsidP="00467F73">
      <w:pPr>
        <w:pStyle w:val="Text"/>
      </w:pPr>
    </w:p>
    <w:p w14:paraId="22B43FFD" w14:textId="77777777" w:rsidR="00467F73" w:rsidRPr="00467F73" w:rsidRDefault="00467F73" w:rsidP="00467F73">
      <w:pPr>
        <w:pStyle w:val="Text"/>
        <w:ind w:firstLine="0"/>
        <w:rPr>
          <w:b/>
          <w:bCs/>
        </w:rPr>
      </w:pPr>
      <w:r w:rsidRPr="00467F73">
        <w:rPr>
          <w:b/>
          <w:bCs/>
          <w:noProof/>
          <w:lang w:eastAsia="zh-TW"/>
        </w:rPr>
        <mc:AlternateContent>
          <mc:Choice Requires="wps">
            <w:drawing>
              <wp:inline distT="0" distB="0" distL="0" distR="0" wp14:anchorId="5BF400C3" wp14:editId="5BFA171A">
                <wp:extent cx="3057525" cy="1866900"/>
                <wp:effectExtent l="3810" t="0" r="0" b="3175"/>
                <wp:docPr id="9984130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C4F34" w14:textId="183C914D" w:rsidR="00467F73" w:rsidRDefault="00467F73" w:rsidP="00467F73">
                            <w:pPr>
                              <w:pStyle w:val="FootnoteText"/>
                              <w:ind w:firstLine="0"/>
                              <w:jc w:val="center"/>
                            </w:pPr>
                          </w:p>
                          <w:p w14:paraId="5C336AF3" w14:textId="7EAE4BC7" w:rsidR="00585E27" w:rsidRDefault="00585E27" w:rsidP="00467F73">
                            <w:pPr>
                              <w:pStyle w:val="FootnoteText"/>
                              <w:ind w:firstLine="0"/>
                              <w:jc w:val="center"/>
                            </w:pPr>
                            <w:r>
                              <w:rPr>
                                <w:noProof/>
                              </w:rPr>
                              <w:drawing>
                                <wp:inline distT="0" distB="0" distL="0" distR="0" wp14:anchorId="7C33C4D2" wp14:editId="0F752F27">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35D73411" w14:textId="77777777" w:rsidR="00467F73" w:rsidRPr="00A7595F" w:rsidRDefault="00467F73" w:rsidP="00467F73">
                            <w:pPr>
                              <w:pStyle w:val="FootnoteText"/>
                              <w:ind w:firstLine="0"/>
                              <w:rPr>
                                <w:sz w:val="10"/>
                              </w:rPr>
                            </w:pPr>
                          </w:p>
                          <w:p w14:paraId="1BF5302B" w14:textId="66F3EB24" w:rsidR="00467F73" w:rsidRDefault="00467F73" w:rsidP="00467F73">
                            <w:pPr>
                              <w:pStyle w:val="FootnoteText"/>
                              <w:tabs>
                                <w:tab w:val="left" w:pos="993"/>
                              </w:tabs>
                              <w:ind w:left="993" w:hanging="993"/>
                            </w:pPr>
                            <w:r>
                              <w:t xml:space="preserve">Gambar. 1.  </w:t>
                            </w:r>
                            <w:r>
                              <w:tab/>
                            </w:r>
                            <w:r w:rsidR="00585E27">
                              <w:t>Cuplikan layar game Splatted</w:t>
                            </w:r>
                          </w:p>
                        </w:txbxContent>
                      </wps:txbx>
                      <wps:bodyPr rot="0" vert="horz" wrap="square" lIns="0" tIns="0" rIns="0" bIns="0" anchor="t" anchorCtr="0" upright="1">
                        <a:noAutofit/>
                      </wps:bodyPr>
                    </wps:wsp>
                  </a:graphicData>
                </a:graphic>
              </wp:inline>
            </w:drawing>
          </mc:Choice>
          <mc:Fallback>
            <w:pict>
              <v:shapetype w14:anchorId="5BF400C3" id="_x0000_t202" coordsize="21600,21600" o:spt="202" path="m,l,21600r21600,l21600,xe">
                <v:stroke joinstyle="miter"/>
                <v:path gradientshapeok="t" o:connecttype="rect"/>
              </v:shapetype>
              <v:shape id="Text Box 5" o:spid="_x0000_s1026"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" stroked="f">
                <v:textbox inset="0,0,0,0">
                  <w:txbxContent>
                    <w:p w14:paraId="03DC4F34" w14:textId="183C914D" w:rsidR="00467F73" w:rsidRDefault="00467F73" w:rsidP="00467F73">
                      <w:pPr>
                        <w:pStyle w:val="FootnoteText"/>
                        <w:ind w:firstLine="0"/>
                        <w:jc w:val="center"/>
                      </w:pPr>
                    </w:p>
                    <w:p w14:paraId="5C336AF3" w14:textId="7EAE4BC7" w:rsidR="00585E27" w:rsidRDefault="00585E27" w:rsidP="00467F73">
                      <w:pPr>
                        <w:pStyle w:val="FootnoteText"/>
                        <w:ind w:firstLine="0"/>
                        <w:jc w:val="center"/>
                      </w:pPr>
                      <w:r>
                        <w:rPr>
                          <w:noProof/>
                        </w:rPr>
                        <w:drawing>
                          <wp:inline distT="0" distB="0" distL="0" distR="0" wp14:anchorId="7C33C4D2" wp14:editId="0F752F27">
                            <wp:extent cx="2722058" cy="1532041"/>
                            <wp:effectExtent l="0" t="0" r="2540" b="0"/>
                            <wp:docPr id="2051877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1911" cy="1537587"/>
                                    </a:xfrm>
                                    <a:prstGeom prst="rect">
                                      <a:avLst/>
                                    </a:prstGeom>
                                    <a:noFill/>
                                    <a:ln>
                                      <a:noFill/>
                                    </a:ln>
                                  </pic:spPr>
                                </pic:pic>
                              </a:graphicData>
                            </a:graphic>
                          </wp:inline>
                        </w:drawing>
                      </w:r>
                    </w:p>
                    <w:p w14:paraId="35D73411" w14:textId="77777777" w:rsidR="00467F73" w:rsidRPr="00A7595F" w:rsidRDefault="00467F73" w:rsidP="00467F73">
                      <w:pPr>
                        <w:pStyle w:val="FootnoteText"/>
                        <w:ind w:firstLine="0"/>
                        <w:rPr>
                          <w:sz w:val="10"/>
                        </w:rPr>
                      </w:pPr>
                    </w:p>
                    <w:p w14:paraId="1BF5302B" w14:textId="66F3EB24" w:rsidR="00467F73" w:rsidRDefault="00467F73" w:rsidP="00467F73">
                      <w:pPr>
                        <w:pStyle w:val="FootnoteText"/>
                        <w:tabs>
                          <w:tab w:val="left" w:pos="993"/>
                        </w:tabs>
                        <w:ind w:left="993" w:hanging="993"/>
                      </w:pPr>
                      <w:r>
                        <w:t xml:space="preserve">Gambar. 1.  </w:t>
                      </w:r>
                      <w:r>
                        <w:tab/>
                      </w:r>
                      <w:r w:rsidR="00585E27">
                        <w:t>Cuplikan layar game Splatted</w:t>
                      </w:r>
                    </w:p>
                  </w:txbxContent>
                </v:textbox>
                <w10:anchorlock/>
              </v:shape>
            </w:pict>
          </mc:Fallback>
        </mc:AlternateContent>
      </w:r>
    </w:p>
    <w:p w14:paraId="78078D58" w14:textId="77777777" w:rsidR="00467F73" w:rsidRDefault="00467F73" w:rsidP="00467F73">
      <w:pPr>
        <w:pStyle w:val="Text"/>
      </w:pPr>
    </w:p>
    <w:p w14:paraId="1A4DF23A" w14:textId="4FC75C6C" w:rsidR="00AB4289" w:rsidRPr="00AB4289" w:rsidRDefault="00585E27" w:rsidP="00585E27">
      <w:pPr>
        <w:pStyle w:val="Text"/>
        <w:ind w:firstLine="0"/>
      </w:pPr>
      <w:r>
        <w:tab/>
        <w:t>Peran algoritma genetik dalam membuat game ini adalah untuk membentuk level – level sesuai dengan ukuran dari level yang diminta oleh player. Terdapat 4 komponen yang bisa mengisi sebuah tile di dalam level Splatted, yaitu tile kosong, batu, bola spesial dan player. Dengan 4 komponen tersebut, dibuat 2 jenis Map Generation, yaitu Tile Generation dimana setiap tile memiliki isi tersendiri dan Template Generation dimana setiap 5X5 tile diisi menggunakan template yang telah dibuat oleh tangan.</w:t>
      </w:r>
    </w:p>
    <w:p w14:paraId="5232A83E" w14:textId="0EA799F5" w:rsidR="00923B08" w:rsidRDefault="00AB4289" w:rsidP="00923B08">
      <w:pPr>
        <w:pStyle w:val="Heading1"/>
      </w:pPr>
      <w:r>
        <w:t>Algoritma Genetik</w:t>
      </w:r>
    </w:p>
    <w:p w14:paraId="4ECA1223" w14:textId="1C40ADAE" w:rsidR="00AB4289" w:rsidRDefault="00F107FC" w:rsidP="00AB4289">
      <w:pPr>
        <w:pStyle w:val="Text"/>
        <w:ind w:firstLine="144"/>
      </w:pPr>
      <w:r>
        <w:t>Dengan game telah dijelaskan, sekarang memasuki</w:t>
      </w:r>
      <w:r w:rsidR="00AB4289">
        <w:t xml:space="preserve"> algoritma genetik, </w:t>
      </w:r>
      <w:r>
        <w:t xml:space="preserve">dimana </w:t>
      </w:r>
      <w:r w:rsidR="00AB4289">
        <w:t>terdapat beberapa tahap yang perlu dilakukan untuk menemukan solusi terbaik untuk optimisasi, dalam kasus ini, isi dari level yang akan dibuat oleh game Splatted</w:t>
      </w:r>
      <w:r w:rsidR="003B0E07">
        <w:t xml:space="preserve">. </w:t>
      </w:r>
      <w:r w:rsidR="00D22E19">
        <w:t xml:space="preserve">Tetapi sebelum memasuki tahap – tahap dari membuat algoritma genetik perlu diketahui beberapa terminologi dalam algoritma genetik: </w:t>
      </w:r>
    </w:p>
    <w:p w14:paraId="0303E0B2" w14:textId="77777777" w:rsidR="00923B08" w:rsidRDefault="00923B08" w:rsidP="003B0E07">
      <w:pPr>
        <w:pStyle w:val="Text"/>
        <w:ind w:firstLine="0"/>
      </w:pPr>
    </w:p>
    <w:p w14:paraId="0B661158" w14:textId="1D96F67B" w:rsidR="00D22E19" w:rsidRDefault="00D22E19" w:rsidP="00D22E19">
      <w:pPr>
        <w:pStyle w:val="Heading2"/>
      </w:pPr>
      <w:r>
        <w:t>Terminologi Algoritma Genetik</w:t>
      </w:r>
    </w:p>
    <w:p w14:paraId="79CA3F07" w14:textId="5ACC6919" w:rsidR="00F71B07" w:rsidRDefault="00D22E19" w:rsidP="0092468F">
      <w:pPr>
        <w:pStyle w:val="Text"/>
      </w:pPr>
      <w:r>
        <w:t xml:space="preserve">Dalam algoritma genetik, seluruh konsep – konsep yang diterapkan mengambil inspirasi dari kromosom DNA kita, dimana sebuah representasi dari sebuah solusi dinamakan sebuah kromosom, lalu di dalam kromosom tersebut terdapat variabel – variabel yang membentuk solusi dinamakan sebuah Gene. Dan terakhir, sebuah kelompok yang berisi banyak kromosom dinamakan sebuah </w:t>
      </w:r>
      <w:r w:rsidR="00F71B07">
        <w:t>populasi</w:t>
      </w:r>
      <w:r w:rsidR="002A7E16">
        <w:t xml:space="preserve"> dimana sebuah populasi ke – n juga bisa dipanggil generasi n.</w:t>
      </w:r>
    </w:p>
    <w:p w14:paraId="5EE0EBFF" w14:textId="77777777" w:rsidR="00F71B07" w:rsidRPr="00467F73" w:rsidRDefault="00F71B07" w:rsidP="00F71B07">
      <w:pPr>
        <w:pStyle w:val="Text"/>
        <w:ind w:firstLine="0"/>
        <w:rPr>
          <w:b/>
          <w:bCs/>
        </w:rPr>
      </w:pPr>
      <w:r w:rsidRPr="00467F73">
        <w:rPr>
          <w:b/>
          <w:bCs/>
          <w:noProof/>
          <w:lang w:eastAsia="zh-TW"/>
        </w:rPr>
        <mc:AlternateContent>
          <mc:Choice Requires="wps">
            <w:drawing>
              <wp:inline distT="0" distB="0" distL="0" distR="0" wp14:anchorId="75CA8A99" wp14:editId="7633FE2C">
                <wp:extent cx="3057525" cy="1866900"/>
                <wp:effectExtent l="3810" t="0" r="0" b="3175"/>
                <wp:docPr id="162442907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435974" w14:textId="77777777" w:rsidR="00F71B07" w:rsidRDefault="00F71B07" w:rsidP="00F71B07">
                            <w:pPr>
                              <w:pStyle w:val="FootnoteText"/>
                              <w:ind w:firstLine="0"/>
                              <w:jc w:val="center"/>
                            </w:pPr>
                          </w:p>
                          <w:p w14:paraId="12CB9FAB" w14:textId="545A7381" w:rsidR="00F71B07" w:rsidRDefault="00F71B07" w:rsidP="00F71B07">
                            <w:pPr>
                              <w:pStyle w:val="FootnoteText"/>
                              <w:ind w:firstLine="0"/>
                              <w:jc w:val="center"/>
                            </w:pPr>
                            <w:r>
                              <w:rPr>
                                <w:noProof/>
                              </w:rPr>
                              <w:drawing>
                                <wp:inline distT="0" distB="0" distL="0" distR="0" wp14:anchorId="4A18946A" wp14:editId="2220BE17">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8B92582" w14:textId="77777777" w:rsidR="00F71B07" w:rsidRPr="00A7595F" w:rsidRDefault="00F71B07" w:rsidP="00F71B07">
                            <w:pPr>
                              <w:pStyle w:val="FootnoteText"/>
                              <w:ind w:firstLine="0"/>
                              <w:rPr>
                                <w:sz w:val="10"/>
                              </w:rPr>
                            </w:pPr>
                          </w:p>
                          <w:p w14:paraId="61E0C384" w14:textId="4EBC85D2" w:rsidR="00F71B07" w:rsidRDefault="00F71B07" w:rsidP="00F71B07">
                            <w:pPr>
                              <w:pStyle w:val="FootnoteText"/>
                              <w:tabs>
                                <w:tab w:val="left" w:pos="993"/>
                              </w:tabs>
                              <w:ind w:left="993" w:hanging="993"/>
                            </w:pPr>
                            <w:r>
                              <w:t xml:space="preserve">Gambar. 2.  </w:t>
                            </w:r>
                            <w:r>
                              <w:tab/>
                              <w:t>Terminologi yang digunakan pada algoritma genetik</w:t>
                            </w:r>
                          </w:p>
                        </w:txbxContent>
                      </wps:txbx>
                      <wps:bodyPr rot="0" vert="horz" wrap="square" lIns="0" tIns="0" rIns="0" bIns="0" anchor="t" anchorCtr="0" upright="1">
                        <a:noAutofit/>
                      </wps:bodyPr>
                    </wps:wsp>
                  </a:graphicData>
                </a:graphic>
              </wp:inline>
            </w:drawing>
          </mc:Choice>
          <mc:Fallback>
            <w:pict>
              <v:shape w14:anchorId="75CA8A99" id="_x0000_s1027"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" stroked="f">
                <v:textbox inset="0,0,0,0">
                  <w:txbxContent>
                    <w:p w14:paraId="60435974" w14:textId="77777777" w:rsidR="00F71B07" w:rsidRDefault="00F71B07" w:rsidP="00F71B07">
                      <w:pPr>
                        <w:pStyle w:val="FootnoteText"/>
                        <w:ind w:firstLine="0"/>
                        <w:jc w:val="center"/>
                      </w:pPr>
                    </w:p>
                    <w:p w14:paraId="12CB9FAB" w14:textId="545A7381" w:rsidR="00F71B07" w:rsidRDefault="00F71B07" w:rsidP="00F71B07">
                      <w:pPr>
                        <w:pStyle w:val="FootnoteText"/>
                        <w:ind w:firstLine="0"/>
                        <w:jc w:val="center"/>
                      </w:pPr>
                      <w:r>
                        <w:rPr>
                          <w:noProof/>
                        </w:rPr>
                        <w:drawing>
                          <wp:inline distT="0" distB="0" distL="0" distR="0" wp14:anchorId="4A18946A" wp14:editId="2220BE17">
                            <wp:extent cx="2480807" cy="1534843"/>
                            <wp:effectExtent l="0" t="0" r="0" b="8255"/>
                            <wp:docPr id="1563245510" name="Picture 3"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8512" cy="1539610"/>
                                    </a:xfrm>
                                    <a:prstGeom prst="rect">
                                      <a:avLst/>
                                    </a:prstGeom>
                                    <a:noFill/>
                                    <a:ln>
                                      <a:noFill/>
                                    </a:ln>
                                  </pic:spPr>
                                </pic:pic>
                              </a:graphicData>
                            </a:graphic>
                          </wp:inline>
                        </w:drawing>
                      </w:r>
                    </w:p>
                    <w:p w14:paraId="28B92582" w14:textId="77777777" w:rsidR="00F71B07" w:rsidRPr="00A7595F" w:rsidRDefault="00F71B07" w:rsidP="00F71B07">
                      <w:pPr>
                        <w:pStyle w:val="FootnoteText"/>
                        <w:ind w:firstLine="0"/>
                        <w:rPr>
                          <w:sz w:val="10"/>
                        </w:rPr>
                      </w:pPr>
                    </w:p>
                    <w:p w14:paraId="61E0C384" w14:textId="4EBC85D2" w:rsidR="00F71B07" w:rsidRDefault="00F71B07" w:rsidP="00F71B07">
                      <w:pPr>
                        <w:pStyle w:val="FootnoteText"/>
                        <w:tabs>
                          <w:tab w:val="left" w:pos="993"/>
                        </w:tabs>
                        <w:ind w:left="993" w:hanging="993"/>
                      </w:pPr>
                      <w:r>
                        <w:t xml:space="preserve">Gambar. 2.  </w:t>
                      </w:r>
                      <w:r>
                        <w:tab/>
                        <w:t>Terminologi yang digunakan pada algoritma genetik</w:t>
                      </w:r>
                    </w:p>
                  </w:txbxContent>
                </v:textbox>
                <w10:anchorlock/>
              </v:shape>
            </w:pict>
          </mc:Fallback>
        </mc:AlternateContent>
      </w:r>
    </w:p>
    <w:p w14:paraId="3E47B6FA" w14:textId="77777777" w:rsidR="00F71B07" w:rsidRDefault="00F71B07" w:rsidP="003B0E07">
      <w:pPr>
        <w:pStyle w:val="Text"/>
        <w:ind w:firstLine="0"/>
      </w:pPr>
    </w:p>
    <w:p w14:paraId="46CFB3B4" w14:textId="16826FF9" w:rsidR="00923B08" w:rsidRDefault="003B0E07" w:rsidP="00923B08">
      <w:pPr>
        <w:pStyle w:val="Heading2"/>
      </w:pPr>
      <w:r>
        <w:t xml:space="preserve">Menentukan </w:t>
      </w:r>
      <w:r w:rsidR="00DD4988">
        <w:t>r</w:t>
      </w:r>
      <w:r>
        <w:t xml:space="preserve">epresentasi dari </w:t>
      </w:r>
      <w:r w:rsidR="00DD4988">
        <w:t>l</w:t>
      </w:r>
      <w:r>
        <w:t>evel Splatted</w:t>
      </w:r>
    </w:p>
    <w:p w14:paraId="5D006A4A" w14:textId="03D59DD1" w:rsidR="00923B08" w:rsidRDefault="00DD4988" w:rsidP="00923B08">
      <w:pPr>
        <w:pStyle w:val="Text"/>
        <w:ind w:firstLine="144"/>
      </w:pPr>
      <w:r>
        <w:t>Representasi yang dimaksud disini adalah bentuk data dari solusi – solusi yang akan diciptakan oleh algoritma genetik</w:t>
      </w:r>
      <w:r w:rsidR="00F71B07">
        <w:t xml:space="preserve"> atau dalam kata lain sebuah kromosom</w:t>
      </w:r>
      <w:r>
        <w:t xml:space="preserve">, dimana </w:t>
      </w:r>
      <w:r w:rsidR="00F71B07">
        <w:t>kromosom</w:t>
      </w:r>
      <w:r>
        <w:t xml:space="preserve"> meskipun bisa berbentuk apapun, cenderung berbentuk array 1 dimensi dikarenakan </w:t>
      </w:r>
      <w:r w:rsidR="00F71B07">
        <w:t>kemudahan implementasinya</w:t>
      </w:r>
      <w:r>
        <w:t>. Dalam game Splatted, dikarenakan terdapat 2 jenis generasi level, maka terdapat 2 representasi yang berbeda untuk algoritma genetik kita, dimana representasi Tile Generation direpresenta</w:t>
      </w:r>
      <w:r w:rsidR="00F71B07">
        <w:t xml:space="preserve">sikan oleh sebuah kromosom 1 dimensi sepanjang luas level dengan isi 0 hingga </w:t>
      </w:r>
      <w:r w:rsidR="00D81E14">
        <w:t>3</w:t>
      </w:r>
      <w:r w:rsidR="00F71B07">
        <w:t xml:space="preserve"> yang merepresentasikan isi tile, sementara Template Generation direpresentasikan menggunakan sebuah array yang akan diisi dengan id – id dari template yang digunakan.</w:t>
      </w:r>
    </w:p>
    <w:p w14:paraId="3B78121D" w14:textId="77777777" w:rsidR="00817B4C" w:rsidRDefault="00817B4C" w:rsidP="002A7E16">
      <w:pPr>
        <w:pStyle w:val="Text"/>
        <w:ind w:firstLine="0"/>
      </w:pPr>
    </w:p>
    <w:p w14:paraId="085BB87B" w14:textId="27555EE9" w:rsidR="00E97B99" w:rsidRDefault="002A7E16" w:rsidP="00E97B99">
      <w:pPr>
        <w:pStyle w:val="Heading2"/>
      </w:pPr>
      <w:r>
        <w:t>Pembuatan Populasi Pertama</w:t>
      </w:r>
    </w:p>
    <w:p w14:paraId="2540D1F0" w14:textId="7CB0A0A0" w:rsidR="004F04F5" w:rsidRDefault="002A7E16" w:rsidP="00D96ADD">
      <w:pPr>
        <w:pStyle w:val="Text"/>
      </w:pPr>
      <w:r>
        <w:t xml:space="preserve">Untuk memulai </w:t>
      </w:r>
      <w:r w:rsidR="00D81E14">
        <w:t>proses algoritma genetik, kita memerlukan Populasi pertama sebagai kakek – kakek buyut dari seluruh kromosom yang akan mendatang. Di tahap ini, algoritma genetik akan membuat sebuah populasi berisi kromosom – kromosom dengan jumlah yang telah ditentukan, masing – masing dengan Gene yang benar – benar acak, dimana untuk game kita isi Gene tersebut berisi 0 – 3 untuk Tile Generation dan –(n-1) hingga n dengan n merupakan jumlah template yang tersedia.</w:t>
      </w:r>
    </w:p>
    <w:p w14:paraId="29C99CE9" w14:textId="77777777" w:rsidR="00FB1D47" w:rsidRDefault="00FB1D47" w:rsidP="00D96ADD">
      <w:pPr>
        <w:pStyle w:val="Text"/>
      </w:pPr>
    </w:p>
    <w:p w14:paraId="5DB96A3B" w14:textId="5E2E4567" w:rsidR="00FB1D47" w:rsidRDefault="00FB1D47" w:rsidP="00FB1D47">
      <w:pPr>
        <w:pStyle w:val="Heading2"/>
      </w:pPr>
      <w:r>
        <w:t>Perhitungan fitness</w:t>
      </w:r>
    </w:p>
    <w:p w14:paraId="2D2D4E06" w14:textId="394F96B2" w:rsidR="00FB1D47" w:rsidRDefault="00FB1D47" w:rsidP="00FB1D47">
      <w:pPr>
        <w:pStyle w:val="Text"/>
      </w:pPr>
      <w:r>
        <w:t xml:space="preserve">Dengan populasi pertama dibuat, setiap kromosom akan dihitung fitnessnya. Fitness adalah sebuah nilai yang menandakan apabila sebuah kromosom memiliki solusi yang bagus dengan permasalahan yang diberikan, dimana semakin tinggi fitness yang didapat menandakan semakin bagus kualitas kromosom dalam menangani masalah yang diberikan. Setiap kromosom akan dihitung fitnessnya menggunakan rumus – rumus yang ditetapkan, dalam kasus Splatted, setiap kromosom memiliki beberapa fitness yang berbeda, salah satunya adalah </w:t>
      </w:r>
      <w:r w:rsidR="003B41F4">
        <w:t>Rock Amount Fitness, dimana sebuah level akan dihitung jumlah batu yang ada, dimana bila batu lebih banyak atau lebih sedikit dari batas yang ditentukan, maka fitness akan berkurang, dimana semakin jauh jumlah batu dari ekspektasi, maka semakin kecil fitness yang diberikan. Proses ini akan dilakukan untuk setiap kromosom yang tersedia untuk tahap selanjutnya</w:t>
      </w:r>
      <w:r w:rsidR="00DD0957">
        <w:t>, yaitu :</w:t>
      </w:r>
    </w:p>
    <w:p w14:paraId="42C29EEE" w14:textId="77777777" w:rsidR="00BF0C69" w:rsidRDefault="00BF0C69" w:rsidP="00DD0957">
      <w:pPr>
        <w:pStyle w:val="Text"/>
        <w:ind w:firstLine="0"/>
      </w:pPr>
    </w:p>
    <w:p w14:paraId="3F57F9E3" w14:textId="504F4B71" w:rsidR="00BF0C69" w:rsidRDefault="00DD0957" w:rsidP="001F4C5C">
      <w:pPr>
        <w:pStyle w:val="Heading2"/>
      </w:pPr>
      <w:r>
        <w:lastRenderedPageBreak/>
        <w:t>Seleksi &amp; Crossover</w:t>
      </w:r>
    </w:p>
    <w:p w14:paraId="2D1A42BF" w14:textId="32FE46DF" w:rsidR="00BF0C69" w:rsidRDefault="00114FB5" w:rsidP="00D96ADD">
      <w:pPr>
        <w:pStyle w:val="Text"/>
      </w:pPr>
      <w:r>
        <w:t>Untuk</w:t>
      </w:r>
      <w:r w:rsidR="00025E44">
        <w:t xml:space="preserve"> </w:t>
      </w:r>
      <w:r>
        <w:t>tahap seleksi, digunakan algoritma yang menentukan kromosom – kromosom yang akan digunakan untuk tahap kromosom. Terdapat banyak algoritma yang bisa dipakai, tetapi seluruh algoritma memiliki tujuan utama untuk memprioritaskan kromosom – kromosom dengan fitness tertinggi, seperti seleksi yang dipakai oleh Splatted, yaitu Roulette Wheel Selection, dimana setiap kromosom bisa dipilih sejelek apapun kromosom tersebut, tetapi semakin tinggi fitness sebuah kromosom maka semakin tinggi kemungkinan kromosom tersebut dipilih.</w:t>
      </w:r>
      <w:r w:rsidR="00BA76B7">
        <w:t xml:space="preserve"> </w:t>
      </w:r>
    </w:p>
    <w:p w14:paraId="028DC381" w14:textId="761F4FE5" w:rsidR="00220BB4" w:rsidRDefault="00BA76B7" w:rsidP="00D96ADD">
      <w:pPr>
        <w:pStyle w:val="Text"/>
      </w:pPr>
      <w:r>
        <w:t>Menggunakan algoritma yang dipilih, diambil 2 kromosom untuk menjadi orang tua kromosom baru, lalu dilakukan sebuah proses dinamakan Crossover, dimana Gene – Gene di dalam kedua orang tua kromosom ditukar – menukar untuk membuat 2 anak kromosom baru. Untuk Splatted, algoritma Crossover yang dipakai adalah Uniform Crossover, dimana dimulai dari Gene pertama hingga terakhir, setiap Gene memiliki kesempatan 50% untuk ditukar, membuat Uniform Crossover sebagai Crossover yang bergantung pada keberuntungan.</w:t>
      </w:r>
      <w:r w:rsidR="002E23B8">
        <w:t xml:space="preserve"> Setelah membuat 2 anak baru tersebut, kedua tahap ini dilakukan berkali – kali hingga terbentuk populasi baru dari anak – anak kromosom yang dibuat.</w:t>
      </w:r>
    </w:p>
    <w:p w14:paraId="0B4CA369" w14:textId="77777777" w:rsidR="00BA76B7" w:rsidRDefault="00BA76B7" w:rsidP="00D96ADD">
      <w:pPr>
        <w:pStyle w:val="Text"/>
      </w:pPr>
    </w:p>
    <w:p w14:paraId="3C526A01" w14:textId="59EA29C4" w:rsidR="00DD0957" w:rsidRDefault="00DD0957" w:rsidP="00DD0957">
      <w:pPr>
        <w:pStyle w:val="Heading2"/>
      </w:pPr>
      <w:r>
        <w:t>Mutation</w:t>
      </w:r>
    </w:p>
    <w:p w14:paraId="3384D53F" w14:textId="4B4C614E" w:rsidR="00091C17" w:rsidRDefault="002E23B8" w:rsidP="00091C17">
      <w:pPr>
        <w:pStyle w:val="Text"/>
      </w:pPr>
      <w:r>
        <w:t>Tahap opsional yang sangat membantu setelah</w:t>
      </w:r>
      <w:r w:rsidR="00091C17">
        <w:t xml:space="preserve"> membuat anak kromosom dari tahap Crossover diatas</w:t>
      </w:r>
      <w:r>
        <w:t xml:space="preserve"> adalah untuk </w:t>
      </w:r>
      <w:r w:rsidR="00091C17">
        <w:t xml:space="preserve"> </w:t>
      </w:r>
      <w:r>
        <w:t>me</w:t>
      </w:r>
      <w:r w:rsidR="00091C17">
        <w:t>lakukan Mutation untuk menambah variasi dari setiap kromosom yang dilahirkan. Mutation atau mutasi dalam algoritma genetik adalah sebuah tahap dimana Gene – Gene dalam sebuah kromosom dapat diubah – ubah, entah isinya yang diubah atau urutan Gene-nya  Algoritma mutasi yang digunakan oleh Splatted adalah Partial Shuffle Mutation, dimana dipilih 2 titik diantara kedua Gene dalam kromosom kita, lalu seluruh Gene yang terdapat diantara kedua kromosom tersebut akan diacak posisiny</w:t>
      </w:r>
      <w:r>
        <w:t>a.</w:t>
      </w:r>
    </w:p>
    <w:p w14:paraId="77937A35" w14:textId="77777777" w:rsidR="00091C17" w:rsidRPr="00091C17" w:rsidRDefault="00091C17" w:rsidP="00091C17"/>
    <w:p w14:paraId="39D8F922" w14:textId="1A49C2AB" w:rsidR="00DD0957" w:rsidRDefault="00DD0957" w:rsidP="00DD0957">
      <w:pPr>
        <w:pStyle w:val="Heading2"/>
      </w:pPr>
      <w:r>
        <w:t>Elitisim</w:t>
      </w:r>
    </w:p>
    <w:p w14:paraId="7D25FF48" w14:textId="37E07A38" w:rsidR="00DD0957" w:rsidRDefault="002E23B8" w:rsidP="00C42517">
      <w:pPr>
        <w:ind w:firstLine="202"/>
        <w:jc w:val="both"/>
      </w:pPr>
      <w:bookmarkStart w:id="1" w:name="_Hlk147867322"/>
      <w:r>
        <w:t>Setelah dibentuk generasi terbaru, maka terdapat pilihan untuk melakukan Elitism, dimana Elitism mengambil beberapa dar</w:t>
      </w:r>
      <w:r w:rsidR="00C42517">
        <w:t>i kromosom yang memiliki fitness tertinggi dari generasi sebelumnya, dan meletakkan mereka ke dalam generasi terbaru, dimana Elitism dapat berfungsi sebagai jaring keamanan yang menjamin solusi terbaik tidak akan hilang dan bisa dipakai bila algoritma tidak menemukan solusi yang baik.</w:t>
      </w:r>
    </w:p>
    <w:bookmarkEnd w:id="1"/>
    <w:p w14:paraId="6798EC30" w14:textId="77777777" w:rsidR="00C42517" w:rsidRPr="00C42517" w:rsidRDefault="00C42517" w:rsidP="00C42517"/>
    <w:p w14:paraId="08B87408" w14:textId="34714D27" w:rsidR="00DD0957" w:rsidRDefault="00DD0957" w:rsidP="00DD0957">
      <w:pPr>
        <w:pStyle w:val="Heading2"/>
      </w:pPr>
      <w:r>
        <w:t>Kondisi berhenti</w:t>
      </w:r>
    </w:p>
    <w:p w14:paraId="6FFA9A06" w14:textId="167FC805" w:rsidR="00C42517" w:rsidRPr="00C42517" w:rsidRDefault="00C42517" w:rsidP="00C42517">
      <w:pPr>
        <w:ind w:firstLine="202"/>
      </w:pPr>
      <w:r>
        <w:t>Dan terakhir yang perlu ditentukan adalah kondisi berhenti dari algoritma genetik yang dibuat, atau algoritma akan berjalan terus untuk mencari jawaban terbaik</w:t>
      </w:r>
      <w:r w:rsidR="0084210E">
        <w:t xml:space="preserve"> tanpa selesai</w:t>
      </w:r>
      <w:r>
        <w:t>. Terdapat beberapa solusi untuk kasus ini, seperti berhenti setelah n generasi dimana fitness terbaik dari tiap generasi tidak berubah banyak, atau mungkin algoritma akan berhenti setelah n generasi sehingga waktu berjalan algoritma akan kurang lebih sama. Untuk Sp</w:t>
      </w:r>
      <w:r w:rsidR="0084210E">
        <w:t>latted digunakan opsi pertama, dikaranakan opsi tersebut dapat menghasilkan fitness terbaik yang bisa ditemukan.</w:t>
      </w:r>
    </w:p>
    <w:p w14:paraId="2EBD6153" w14:textId="07D08BDF" w:rsidR="009F1D2D" w:rsidRDefault="009F1D2D" w:rsidP="009F1D2D">
      <w:pPr>
        <w:pStyle w:val="Heading1"/>
      </w:pPr>
      <w:r>
        <w:t>Uji Coba</w:t>
      </w:r>
    </w:p>
    <w:p w14:paraId="324B8C16" w14:textId="298F6269" w:rsidR="009F1D2D" w:rsidRDefault="009F1D2D" w:rsidP="009F1D2D">
      <w:pPr>
        <w:pStyle w:val="Text"/>
      </w:pPr>
      <w:r>
        <w:t xml:space="preserve">Untuk melihat kualitas dari </w:t>
      </w:r>
      <w:r w:rsidR="00955C35">
        <w:t>level – level yang telah dibuat oleh game “Splatted”, akan diadakan 2 metode uji coba. Yang pertama adalah untuk membuat kuisioner yang berisi pendapat – pendapat dari para responden yang memainkan game ini, lalu kedua adalah untuk mengambil 2 level dari masing – masing metode Generation, dan mencoba untuk menganalisa  tiap level yang ada tersebut</w:t>
      </w:r>
      <w:r w:rsidR="00E61B5A">
        <w:t>.</w:t>
      </w:r>
    </w:p>
    <w:p w14:paraId="4A59733D" w14:textId="77777777" w:rsidR="00335AFD" w:rsidRDefault="00335AFD" w:rsidP="00335AFD">
      <w:pPr>
        <w:pStyle w:val="Text"/>
        <w:ind w:firstLine="0"/>
      </w:pPr>
    </w:p>
    <w:p w14:paraId="628ACEDF" w14:textId="0DC7D5AD" w:rsidR="00335AFD" w:rsidRDefault="0029276C" w:rsidP="00335AFD">
      <w:pPr>
        <w:pStyle w:val="Heading2"/>
      </w:pPr>
      <w:r>
        <w:t>Tanggapan</w:t>
      </w:r>
      <w:r w:rsidR="00335AFD">
        <w:t xml:space="preserve"> kuisioner</w:t>
      </w:r>
    </w:p>
    <w:p w14:paraId="4E7947F6" w14:textId="2083C70B" w:rsidR="0029276C" w:rsidRPr="0029276C" w:rsidRDefault="00335AFD" w:rsidP="0029276C">
      <w:pPr>
        <w:pStyle w:val="Text"/>
        <w:ind w:firstLine="0"/>
        <w:rPr>
          <w:b/>
          <w:bCs/>
        </w:rPr>
      </w:pPr>
      <w:r w:rsidRPr="00467F73">
        <w:rPr>
          <w:b/>
          <w:bCs/>
          <w:noProof/>
          <w:lang w:eastAsia="zh-TW"/>
        </w:rPr>
        <mc:AlternateContent>
          <mc:Choice Requires="wps">
            <w:drawing>
              <wp:inline distT="0" distB="0" distL="0" distR="0" wp14:anchorId="1E81891D" wp14:editId="6A75E5D7">
                <wp:extent cx="3057525" cy="1866900"/>
                <wp:effectExtent l="3810" t="0" r="0" b="3175"/>
                <wp:docPr id="13283319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4E1FBB" w14:textId="77877027" w:rsidR="00335AFD" w:rsidRPr="00335AFD" w:rsidRDefault="0029276C" w:rsidP="00335AFD">
                            <w:pPr>
                              <w:pStyle w:val="FootnoteText"/>
                              <w:ind w:firstLine="0"/>
                              <w:jc w:val="center"/>
                            </w:pPr>
                            <w:r>
                              <w:rPr>
                                <w:noProof/>
                              </w:rPr>
                              <w:drawing>
                                <wp:inline distT="0" distB="0" distL="0" distR="0" wp14:anchorId="21E670B2" wp14:editId="3BF1134F">
                                  <wp:extent cx="2533650" cy="1644923"/>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543" cy="1657189"/>
                                          </a:xfrm>
                                          <a:prstGeom prst="rect">
                                            <a:avLst/>
                                          </a:prstGeom>
                                          <a:noFill/>
                                          <a:ln>
                                            <a:noFill/>
                                          </a:ln>
                                        </pic:spPr>
                                      </pic:pic>
                                    </a:graphicData>
                                  </a:graphic>
                                </wp:inline>
                              </w:drawing>
                            </w:r>
                          </w:p>
                          <w:p w14:paraId="39244A7D" w14:textId="77777777" w:rsidR="00335AFD" w:rsidRPr="00A7595F" w:rsidRDefault="00335AFD" w:rsidP="00335AFD">
                            <w:pPr>
                              <w:pStyle w:val="FootnoteText"/>
                              <w:ind w:firstLine="0"/>
                              <w:rPr>
                                <w:sz w:val="10"/>
                              </w:rPr>
                            </w:pPr>
                          </w:p>
                          <w:p w14:paraId="404A5EAC" w14:textId="5D3DACFC" w:rsidR="00335AFD" w:rsidRDefault="00335AFD" w:rsidP="00335AFD">
                            <w:pPr>
                              <w:pStyle w:val="FootnoteText"/>
                              <w:tabs>
                                <w:tab w:val="left" w:pos="993"/>
                              </w:tabs>
                              <w:ind w:left="993" w:hanging="993"/>
                            </w:pPr>
                            <w:r>
                              <w:t xml:space="preserve">Gambar. </w:t>
                            </w:r>
                            <w:r w:rsidR="0029276C">
                              <w:t>3</w:t>
                            </w:r>
                            <w:r>
                              <w:t xml:space="preserve">.  </w:t>
                            </w:r>
                            <w:r>
                              <w:tab/>
                            </w:r>
                            <w:r w:rsidR="0029276C">
                              <w:t>Metode Generation yang dipakai oleh para responden</w:t>
                            </w:r>
                          </w:p>
                        </w:txbxContent>
                      </wps:txbx>
                      <wps:bodyPr rot="0" vert="horz" wrap="square" lIns="0" tIns="0" rIns="0" bIns="0" anchor="t" anchorCtr="0" upright="1">
                        <a:noAutofit/>
                      </wps:bodyPr>
                    </wps:wsp>
                  </a:graphicData>
                </a:graphic>
              </wp:inline>
            </w:drawing>
          </mc:Choice>
          <mc:Fallback>
            <w:pict>
              <v:shape w14:anchorId="1E81891D" id="_x0000_s1028"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O+7w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" stroked="f">
                <v:textbox inset="0,0,0,0">
                  <w:txbxContent>
                    <w:p w14:paraId="7D4E1FBB" w14:textId="77877027" w:rsidR="00335AFD" w:rsidRPr="00335AFD" w:rsidRDefault="0029276C" w:rsidP="00335AFD">
                      <w:pPr>
                        <w:pStyle w:val="FootnoteText"/>
                        <w:ind w:firstLine="0"/>
                        <w:jc w:val="center"/>
                      </w:pPr>
                      <w:r>
                        <w:rPr>
                          <w:noProof/>
                        </w:rPr>
                        <w:drawing>
                          <wp:inline distT="0" distB="0" distL="0" distR="0" wp14:anchorId="21E670B2" wp14:editId="3BF1134F">
                            <wp:extent cx="2533650" cy="1644923"/>
                            <wp:effectExtent l="0" t="0" r="0" b="0"/>
                            <wp:docPr id="504035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543" cy="1657189"/>
                                    </a:xfrm>
                                    <a:prstGeom prst="rect">
                                      <a:avLst/>
                                    </a:prstGeom>
                                    <a:noFill/>
                                    <a:ln>
                                      <a:noFill/>
                                    </a:ln>
                                  </pic:spPr>
                                </pic:pic>
                              </a:graphicData>
                            </a:graphic>
                          </wp:inline>
                        </w:drawing>
                      </w:r>
                    </w:p>
                    <w:p w14:paraId="39244A7D" w14:textId="77777777" w:rsidR="00335AFD" w:rsidRPr="00A7595F" w:rsidRDefault="00335AFD" w:rsidP="00335AFD">
                      <w:pPr>
                        <w:pStyle w:val="FootnoteText"/>
                        <w:ind w:firstLine="0"/>
                        <w:rPr>
                          <w:sz w:val="10"/>
                        </w:rPr>
                      </w:pPr>
                    </w:p>
                    <w:p w14:paraId="404A5EAC" w14:textId="5D3DACFC" w:rsidR="00335AFD" w:rsidRDefault="00335AFD" w:rsidP="00335AFD">
                      <w:pPr>
                        <w:pStyle w:val="FootnoteText"/>
                        <w:tabs>
                          <w:tab w:val="left" w:pos="993"/>
                        </w:tabs>
                        <w:ind w:left="993" w:hanging="993"/>
                      </w:pPr>
                      <w:r>
                        <w:t xml:space="preserve">Gambar. </w:t>
                      </w:r>
                      <w:r w:rsidR="0029276C">
                        <w:t>3</w:t>
                      </w:r>
                      <w:r>
                        <w:t xml:space="preserve">.  </w:t>
                      </w:r>
                      <w:r>
                        <w:tab/>
                      </w:r>
                      <w:r w:rsidR="0029276C">
                        <w:t>Metode Generation yang dipakai oleh para responden</w:t>
                      </w:r>
                    </w:p>
                  </w:txbxContent>
                </v:textbox>
                <w10:anchorlock/>
              </v:shape>
            </w:pict>
          </mc:Fallback>
        </mc:AlternateContent>
      </w:r>
    </w:p>
    <w:p w14:paraId="1DCA9457" w14:textId="77777777" w:rsidR="0029276C" w:rsidRPr="00467F73" w:rsidRDefault="0029276C" w:rsidP="0029276C">
      <w:pPr>
        <w:pStyle w:val="Text"/>
        <w:ind w:firstLine="0"/>
        <w:rPr>
          <w:b/>
          <w:bCs/>
        </w:rPr>
      </w:pPr>
      <w:r w:rsidRPr="00467F73">
        <w:rPr>
          <w:b/>
          <w:bCs/>
          <w:noProof/>
          <w:lang w:eastAsia="zh-TW"/>
        </w:rPr>
        <mc:AlternateContent>
          <mc:Choice Requires="wps">
            <w:drawing>
              <wp:inline distT="0" distB="0" distL="0" distR="0" wp14:anchorId="29110308" wp14:editId="0CADFFC8">
                <wp:extent cx="3057525" cy="1866900"/>
                <wp:effectExtent l="3810" t="0" r="0" b="3175"/>
                <wp:docPr id="20711258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1B288" w14:textId="4A331807" w:rsidR="0029276C" w:rsidRPr="00335AFD" w:rsidRDefault="0029276C" w:rsidP="0029276C">
                            <w:pPr>
                              <w:pStyle w:val="FootnoteText"/>
                              <w:ind w:firstLine="0"/>
                              <w:jc w:val="center"/>
                            </w:pPr>
                            <w:r>
                              <w:rPr>
                                <w:noProof/>
                              </w:rPr>
                              <w:drawing>
                                <wp:inline distT="0" distB="0" distL="0" distR="0" wp14:anchorId="559F287D" wp14:editId="7105EDEA">
                                  <wp:extent cx="2562225" cy="1665475"/>
                                  <wp:effectExtent l="0" t="0" r="0" b="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521" cy="1670217"/>
                                          </a:xfrm>
                                          <a:prstGeom prst="rect">
                                            <a:avLst/>
                                          </a:prstGeom>
                                          <a:noFill/>
                                          <a:ln>
                                            <a:noFill/>
                                          </a:ln>
                                        </pic:spPr>
                                      </pic:pic>
                                    </a:graphicData>
                                  </a:graphic>
                                </wp:inline>
                              </w:drawing>
                            </w:r>
                          </w:p>
                          <w:p w14:paraId="6B4AD67B" w14:textId="77777777" w:rsidR="0029276C" w:rsidRPr="00A7595F" w:rsidRDefault="0029276C" w:rsidP="0029276C">
                            <w:pPr>
                              <w:pStyle w:val="FootnoteText"/>
                              <w:ind w:firstLine="0"/>
                              <w:rPr>
                                <w:sz w:val="10"/>
                              </w:rPr>
                            </w:pPr>
                          </w:p>
                          <w:p w14:paraId="31132D09" w14:textId="273759DA" w:rsidR="0029276C" w:rsidRDefault="0029276C" w:rsidP="0029276C">
                            <w:pPr>
                              <w:pStyle w:val="FootnoteText"/>
                              <w:tabs>
                                <w:tab w:val="left" w:pos="993"/>
                              </w:tabs>
                              <w:ind w:left="993" w:hanging="993"/>
                            </w:pPr>
                            <w:r>
                              <w:t xml:space="preserve">Gambar. 4.  </w:t>
                            </w:r>
                            <w:r>
                              <w:tab/>
                              <w:t>Skor yang diberi Responden</w:t>
                            </w:r>
                          </w:p>
                        </w:txbxContent>
                      </wps:txbx>
                      <wps:bodyPr rot="0" vert="horz" wrap="square" lIns="0" tIns="0" rIns="0" bIns="0" anchor="t" anchorCtr="0" upright="1">
                        <a:noAutofit/>
                      </wps:bodyPr>
                    </wps:wsp>
                  </a:graphicData>
                </a:graphic>
              </wp:inline>
            </w:drawing>
          </mc:Choice>
          <mc:Fallback>
            <w:pict>
              <v:shape w14:anchorId="29110308" id="_x0000_s1029" type="#_x0000_t202" style="width:240.75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" stroked="f">
                <v:textbox inset="0,0,0,0">
                  <w:txbxContent>
                    <w:p w14:paraId="19A1B288" w14:textId="4A331807" w:rsidR="0029276C" w:rsidRPr="00335AFD" w:rsidRDefault="0029276C" w:rsidP="0029276C">
                      <w:pPr>
                        <w:pStyle w:val="FootnoteText"/>
                        <w:ind w:firstLine="0"/>
                        <w:jc w:val="center"/>
                      </w:pPr>
                      <w:r>
                        <w:rPr>
                          <w:noProof/>
                        </w:rPr>
                        <w:drawing>
                          <wp:inline distT="0" distB="0" distL="0" distR="0" wp14:anchorId="559F287D" wp14:editId="7105EDEA">
                            <wp:extent cx="2562225" cy="1665475"/>
                            <wp:effectExtent l="0" t="0" r="0" b="0"/>
                            <wp:docPr id="512179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521" cy="1670217"/>
                                    </a:xfrm>
                                    <a:prstGeom prst="rect">
                                      <a:avLst/>
                                    </a:prstGeom>
                                    <a:noFill/>
                                    <a:ln>
                                      <a:noFill/>
                                    </a:ln>
                                  </pic:spPr>
                                </pic:pic>
                              </a:graphicData>
                            </a:graphic>
                          </wp:inline>
                        </w:drawing>
                      </w:r>
                    </w:p>
                    <w:p w14:paraId="6B4AD67B" w14:textId="77777777" w:rsidR="0029276C" w:rsidRPr="00A7595F" w:rsidRDefault="0029276C" w:rsidP="0029276C">
                      <w:pPr>
                        <w:pStyle w:val="FootnoteText"/>
                        <w:ind w:firstLine="0"/>
                        <w:rPr>
                          <w:sz w:val="10"/>
                        </w:rPr>
                      </w:pPr>
                    </w:p>
                    <w:p w14:paraId="31132D09" w14:textId="273759DA" w:rsidR="0029276C" w:rsidRDefault="0029276C" w:rsidP="0029276C">
                      <w:pPr>
                        <w:pStyle w:val="FootnoteText"/>
                        <w:tabs>
                          <w:tab w:val="left" w:pos="993"/>
                        </w:tabs>
                        <w:ind w:left="993" w:hanging="993"/>
                      </w:pPr>
                      <w:r>
                        <w:t xml:space="preserve">Gambar. 4.  </w:t>
                      </w:r>
                      <w:r>
                        <w:tab/>
                        <w:t>Skor yang diberi Responden</w:t>
                      </w:r>
                    </w:p>
                  </w:txbxContent>
                </v:textbox>
                <w10:anchorlock/>
              </v:shape>
            </w:pict>
          </mc:Fallback>
        </mc:AlternateContent>
      </w:r>
    </w:p>
    <w:p w14:paraId="1FF5EA00" w14:textId="734E7662" w:rsidR="009F1D2D" w:rsidRDefault="009F1D2D" w:rsidP="00DD0957"/>
    <w:p w14:paraId="6FE04705" w14:textId="13E4C14A" w:rsidR="00C930C8" w:rsidRDefault="00C930C8" w:rsidP="00C930C8">
      <w:pPr>
        <w:jc w:val="both"/>
      </w:pPr>
      <w:r>
        <w:tab/>
        <w:t>Dua gambar diatas merupakan responden – responden yang telah memainkan game Splatted dan memberikan pendapat mereka mengenai kualitas dari level – level yang telah dibuat. Terdapat 3 kelompok responden yang direpresentasikan menggunakan warna, yaitu responden yang mencoba Template Generation direpresentasikan warna biru, responden yang mencoba Tile Generation menggunakan warna merah dan terakhir adalah responden yang mencoba kedua – dua Generation ditampilkan dengan warna kuning.</w:t>
      </w:r>
    </w:p>
    <w:p w14:paraId="0EDE8384" w14:textId="4213A499" w:rsidR="00FA0D76" w:rsidRDefault="00FA0D76" w:rsidP="00C930C8">
      <w:pPr>
        <w:jc w:val="both"/>
      </w:pPr>
      <w:r>
        <w:tab/>
        <w:t>Total responden saat menulis tugas akhir / karya ilmiah ini adalah 32 responden, dengan 11 mencoba template generation, 8 mencoba tile generation dan 15 sisanya mencoba kedua – dua generation berdasarkan gambar 3. Lalu dari seluruh responden tersebut, nilai nilai yang diberi dapat dilihar di Gambar 4 dimana rata rata nilai berada diantara 3 dan 4, dengan 1 responden tidak puas dengan level yang dibuat dan memberi nilai 2.</w:t>
      </w:r>
    </w:p>
    <w:p w14:paraId="60811B04" w14:textId="53F64DFB" w:rsidR="00FA0D76" w:rsidRDefault="00FA0D76" w:rsidP="00FA0D76">
      <w:pPr>
        <w:jc w:val="both"/>
      </w:pPr>
      <w:r>
        <w:tab/>
        <w:t>Dari gambar 4 diatas, diambil konklusi apabila menurut para responden, level – level yang dibuat oleh algoritma genetik bersifat memuaskan secara keseluruhan meskipun mungkin masih ada beberapa aspek yang dapat dikembangkan dari generasi level game “Splatted’.</w:t>
      </w:r>
    </w:p>
    <w:p w14:paraId="30FD7FB5" w14:textId="77777777" w:rsidR="00FA0D76" w:rsidRDefault="00FA0D76" w:rsidP="00FA0D76">
      <w:pPr>
        <w:jc w:val="both"/>
      </w:pPr>
    </w:p>
    <w:p w14:paraId="29512DD8" w14:textId="0D9C65E6" w:rsidR="00FA0D76" w:rsidRDefault="00C5414A" w:rsidP="00FA0D76">
      <w:pPr>
        <w:pStyle w:val="Heading2"/>
      </w:pPr>
      <w:r>
        <w:rPr>
          <w:noProof/>
          <w:lang w:eastAsia="zh-TW"/>
        </w:rPr>
        <w:lastRenderedPageBreak/>
        <mc:AlternateContent>
          <mc:Choice Requires="wps">
            <w:drawing>
              <wp:anchor distT="0" distB="0" distL="114300" distR="114300" simplePos="0" relativeHeight="251661312" behindDoc="0" locked="0" layoutInCell="1" allowOverlap="1" wp14:anchorId="43C4006B" wp14:editId="43FDEA6B">
                <wp:simplePos x="0" y="0"/>
                <wp:positionH relativeFrom="margin">
                  <wp:align>left</wp:align>
                </wp:positionH>
                <wp:positionV relativeFrom="margin">
                  <wp:posOffset>-1270</wp:posOffset>
                </wp:positionV>
                <wp:extent cx="6334760" cy="1590675"/>
                <wp:effectExtent l="0" t="0" r="8890" b="9525"/>
                <wp:wrapSquare wrapText="bothSides"/>
                <wp:docPr id="15425883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760" cy="1590675"/>
                        </a:xfrm>
                        <a:prstGeom prst="rect">
                          <a:avLst/>
                        </a:prstGeom>
                        <a:solidFill>
                          <a:srgbClr val="FFFFFF"/>
                        </a:solidFill>
                        <a:ln>
                          <a:noFill/>
                        </a:ln>
                        <a:extLst>
                          <a:ext uri="{91240B29-F687-4f45-9708-019B960494DF}"/>
                        </a:extLst>
                      </wps:spPr>
                      <wps:txbx>
                        <w:txbxContent>
                          <w:p w14:paraId="418B0D32" w14:textId="1E27405B" w:rsidR="003A1D0B" w:rsidRDefault="003A1D0B" w:rsidP="003A1D0B">
                            <w:pPr>
                              <w:pStyle w:val="FootnoteText"/>
                              <w:ind w:firstLine="0"/>
                              <w:jc w:val="center"/>
                            </w:pPr>
                            <w:r>
                              <w:rPr>
                                <w:noProof/>
                                <w:lang w:eastAsia="zh-TW"/>
                              </w:rPr>
                              <w:t xml:space="preserve">        </w:t>
                            </w:r>
                            <w:r w:rsidR="00C5414A">
                              <w:rPr>
                                <w:noProof/>
                              </w:rPr>
                              <w:drawing>
                                <wp:inline distT="0" distB="0" distL="0" distR="0" wp14:anchorId="5CC0C54B" wp14:editId="7C9ABF5C">
                                  <wp:extent cx="6334760" cy="1226185"/>
                                  <wp:effectExtent l="0" t="0" r="8890" b="0"/>
                                  <wp:docPr id="119168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760" cy="1226185"/>
                                          </a:xfrm>
                                          <a:prstGeom prst="rect">
                                            <a:avLst/>
                                          </a:prstGeom>
                                          <a:noFill/>
                                          <a:ln>
                                            <a:noFill/>
                                          </a:ln>
                                        </pic:spPr>
                                      </pic:pic>
                                    </a:graphicData>
                                  </a:graphic>
                                </wp:inline>
                              </w:drawing>
                            </w:r>
                          </w:p>
                          <w:p w14:paraId="0E86108F" w14:textId="77777777" w:rsidR="003A1D0B" w:rsidRPr="00A7595F" w:rsidRDefault="003A1D0B" w:rsidP="003A1D0B">
                            <w:pPr>
                              <w:pStyle w:val="FootnoteText"/>
                              <w:ind w:firstLine="0"/>
                              <w:rPr>
                                <w:sz w:val="10"/>
                              </w:rPr>
                            </w:pPr>
                          </w:p>
                          <w:p w14:paraId="4835E5D0" w14:textId="6733818B" w:rsidR="003A1D0B" w:rsidRDefault="003A1D0B" w:rsidP="003A1D0B">
                            <w:pPr>
                              <w:pStyle w:val="FootnoteText"/>
                              <w:tabs>
                                <w:tab w:val="left" w:pos="993"/>
                              </w:tabs>
                              <w:ind w:left="993" w:hanging="993"/>
                            </w:pPr>
                            <w:r>
                              <w:t xml:space="preserve">Gambar. 5.  </w:t>
                            </w:r>
                            <w:r>
                              <w:tab/>
                            </w:r>
                            <w:r w:rsidR="00C5414A">
                              <w:t>Level -</w:t>
                            </w:r>
                            <w:r>
                              <w:t xml:space="preserve"> level yang dibuat oleh algoritma genetik</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C4006B" id="_x0000_s1030" type="#_x0000_t202" style="position:absolute;left:0;text-align:left;margin-left:0;margin-top:-.1pt;width:498.8pt;height:12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" stroked="f">
                <v:textbox inset="0,0,0,0">
                  <w:txbxContent>
                    <w:p w14:paraId="418B0D32" w14:textId="1E27405B" w:rsidR="003A1D0B" w:rsidRDefault="003A1D0B" w:rsidP="003A1D0B">
                      <w:pPr>
                        <w:pStyle w:val="FootnoteText"/>
                        <w:ind w:firstLine="0"/>
                        <w:jc w:val="center"/>
                      </w:pPr>
                      <w:r>
                        <w:rPr>
                          <w:noProof/>
                          <w:lang w:eastAsia="zh-TW"/>
                        </w:rPr>
                        <w:t xml:space="preserve">        </w:t>
                      </w:r>
                      <w:r w:rsidR="00C5414A">
                        <w:rPr>
                          <w:noProof/>
                        </w:rPr>
                        <w:drawing>
                          <wp:inline distT="0" distB="0" distL="0" distR="0" wp14:anchorId="5CC0C54B" wp14:editId="7C9ABF5C">
                            <wp:extent cx="6334760" cy="1226185"/>
                            <wp:effectExtent l="0" t="0" r="8890" b="0"/>
                            <wp:docPr id="11916821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4760" cy="1226185"/>
                                    </a:xfrm>
                                    <a:prstGeom prst="rect">
                                      <a:avLst/>
                                    </a:prstGeom>
                                    <a:noFill/>
                                    <a:ln>
                                      <a:noFill/>
                                    </a:ln>
                                  </pic:spPr>
                                </pic:pic>
                              </a:graphicData>
                            </a:graphic>
                          </wp:inline>
                        </w:drawing>
                      </w:r>
                    </w:p>
                    <w:p w14:paraId="0E86108F" w14:textId="77777777" w:rsidR="003A1D0B" w:rsidRPr="00A7595F" w:rsidRDefault="003A1D0B" w:rsidP="003A1D0B">
                      <w:pPr>
                        <w:pStyle w:val="FootnoteText"/>
                        <w:ind w:firstLine="0"/>
                        <w:rPr>
                          <w:sz w:val="10"/>
                        </w:rPr>
                      </w:pPr>
                    </w:p>
                    <w:p w14:paraId="4835E5D0" w14:textId="6733818B" w:rsidR="003A1D0B" w:rsidRDefault="003A1D0B" w:rsidP="003A1D0B">
                      <w:pPr>
                        <w:pStyle w:val="FootnoteText"/>
                        <w:tabs>
                          <w:tab w:val="left" w:pos="993"/>
                        </w:tabs>
                        <w:ind w:left="993" w:hanging="993"/>
                      </w:pPr>
                      <w:r>
                        <w:t xml:space="preserve">Gambar. 5.  </w:t>
                      </w:r>
                      <w:r>
                        <w:tab/>
                      </w:r>
                      <w:r w:rsidR="00C5414A">
                        <w:t>Level -</w:t>
                      </w:r>
                      <w:r>
                        <w:t xml:space="preserve"> level yang dibuat oleh algoritma genetik</w:t>
                      </w:r>
                    </w:p>
                  </w:txbxContent>
                </v:textbox>
                <w10:wrap type="square" anchorx="margin" anchory="margin"/>
              </v:shape>
            </w:pict>
          </mc:Fallback>
        </mc:AlternateContent>
      </w:r>
      <w:r w:rsidR="00FA0D76">
        <w:t>Analisa Level</w:t>
      </w:r>
    </w:p>
    <w:p w14:paraId="41EFD87E" w14:textId="0D587BE0" w:rsidR="00FA0D76" w:rsidRDefault="003A1D0B" w:rsidP="0092468F">
      <w:pPr>
        <w:pStyle w:val="Text"/>
      </w:pPr>
      <w:r>
        <w:t>Di gambar 5 diatas terdapat 4 level</w:t>
      </w:r>
      <w:r w:rsidR="00A9053B">
        <w:t xml:space="preserve"> berukuran kecil (15 X 20 Tile) yang dibuat oleh algoritma genetik, dimana terdapat 2 level </w:t>
      </w:r>
      <w:r w:rsidR="00C5414A">
        <w:t xml:space="preserve">di kiri yang </w:t>
      </w:r>
      <w:r w:rsidR="00A9053B">
        <w:t>menggunakan Template Generation dan 2 lagi</w:t>
      </w:r>
      <w:r w:rsidR="00C5414A">
        <w:t xml:space="preserve"> di kanan</w:t>
      </w:r>
      <w:r w:rsidR="00A9053B">
        <w:t xml:space="preserve"> menggunakan Tile Generation.</w:t>
      </w:r>
      <w:r w:rsidR="00C91C77">
        <w:t xml:space="preserve"> Dilihat dari sini, keempat level memiliki beberapa tempat terbuka yang bisa digunakan para player untuk bermain, dan juga tidak ada tempat yang tidak bisa diakses berkat fitness yang dibuat. Lalu selanjutnya, seluruh level memiliki bola spesial tersebar dalam setiap level dengan jumlah yang tidak terlalu banyak. Untuk konklusi dari pengamatan level yang dibuat, level – level bisa dilihat tidak menghalang </w:t>
      </w:r>
      <w:r w:rsidR="004B5B91">
        <w:t>player dalam bermain dan terlihat tidak jelek secara estetika.</w:t>
      </w:r>
    </w:p>
    <w:p w14:paraId="04C29DED" w14:textId="7753AF83" w:rsidR="009F1D2D" w:rsidRDefault="009F1D2D" w:rsidP="009F1D2D">
      <w:pPr>
        <w:pStyle w:val="Heading1"/>
      </w:pPr>
      <w:r>
        <w:t>Kesimpulan</w:t>
      </w:r>
    </w:p>
    <w:p w14:paraId="1032B7D2" w14:textId="1694F5E0" w:rsidR="009F1D2D" w:rsidRPr="00DD0957" w:rsidRDefault="004B5B91" w:rsidP="0092468F">
      <w:pPr>
        <w:pStyle w:val="Text"/>
      </w:pPr>
      <w:r>
        <w:t xml:space="preserve">Algoritma Genetik dapat </w:t>
      </w:r>
      <w:r w:rsidR="0092468F">
        <w:t>digunakan untuk membuat sebuah Procedural Map Generation yang bagus, mungkin setara atau lebih bagus dengan Procedural Map Generation lainnya, selama terdapat cukup banyak unsur manusia yang dapat membuat sebuah level tidak membosankan untuk dimainkan.</w:t>
      </w:r>
    </w:p>
    <w:p w14:paraId="4577A898" w14:textId="3352C455" w:rsidR="00174C09" w:rsidRDefault="0077469F" w:rsidP="00BD556A">
      <w:pPr>
        <w:pStyle w:val="Heading1"/>
        <w:numPr>
          <w:ilvl w:val="0"/>
          <w:numId w:val="0"/>
        </w:numPr>
      </w:pPr>
      <w:r>
        <w:t xml:space="preserve">Ucapan Terima Kasih </w:t>
      </w:r>
    </w:p>
    <w:p w14:paraId="7940A8DF" w14:textId="68850FBF" w:rsidR="005665B5" w:rsidRPr="00827424" w:rsidRDefault="0092468F" w:rsidP="00174C09">
      <w:pPr>
        <w:pStyle w:val="Text"/>
      </w:pPr>
      <w:r>
        <w:t>Terima kasih diucapkan kepada keluarga saya yang mendorong saya untuk berkembang terus, dosen – dosen iSTTS yang bersabar dalam mengajari saya, staff iSTTS yang selalu siap membantu, teman – teman seperjuangan saya yang juga membantu saya secara langsung maupun tidak langsung, dan terakhir pak Hendrawan karena telah membimbing saya dari awal hingga akhir pembuatan tugas akhir ini.</w:t>
      </w:r>
    </w:p>
    <w:p w14:paraId="409B6281" w14:textId="77777777" w:rsidR="00E97402" w:rsidRDefault="00BB4CF2">
      <w:pPr>
        <w:pStyle w:val="ReferenceHead"/>
      </w:pPr>
      <w:r>
        <w:t>Daftar Pustaka</w:t>
      </w:r>
    </w:p>
    <w:p w14:paraId="0D4078B5" w14:textId="4A3EA60A" w:rsidR="0092468F" w:rsidRDefault="0092468F" w:rsidP="0092468F">
      <w:pPr>
        <w:pStyle w:val="References"/>
        <w:rPr>
          <w:noProof/>
        </w:rPr>
      </w:pPr>
      <w:r w:rsidRPr="001E16F2">
        <w:rPr>
          <w:noProof/>
        </w:rPr>
        <w:t xml:space="preserve">Barriga, Nicholas A. </w:t>
      </w:r>
      <w:r w:rsidRPr="0092468F">
        <w:rPr>
          <w:i/>
          <w:iCs/>
          <w:noProof/>
        </w:rPr>
        <w:t>Short Introduction to Procedural Content Generation Algorithms for Videogames.</w:t>
      </w:r>
      <w:r w:rsidRPr="001E16F2">
        <w:rPr>
          <w:noProof/>
        </w:rPr>
        <w:t xml:space="preserve"> Chile : University of Talca</w:t>
      </w:r>
      <w:r>
        <w:rPr>
          <w:noProof/>
        </w:rPr>
        <w:t xml:space="preserve">. </w:t>
      </w:r>
      <w:r w:rsidRPr="001E16F2">
        <w:rPr>
          <w:noProof/>
        </w:rPr>
        <w:t>2018</w:t>
      </w:r>
      <w:r>
        <w:rPr>
          <w:noProof/>
        </w:rPr>
        <w:t>.</w:t>
      </w:r>
    </w:p>
    <w:p w14:paraId="309CDFBF" w14:textId="799E3542" w:rsidR="0092468F" w:rsidRDefault="0092468F" w:rsidP="0092468F">
      <w:pPr>
        <w:pStyle w:val="References"/>
        <w:rPr>
          <w:noProof/>
        </w:rPr>
      </w:pPr>
      <w:r w:rsidRPr="001E16F2">
        <w:rPr>
          <w:noProof/>
        </w:rPr>
        <w:t>Pereira,</w:t>
      </w:r>
      <w:r>
        <w:rPr>
          <w:noProof/>
        </w:rPr>
        <w:t xml:space="preserve"> </w:t>
      </w:r>
      <w:r w:rsidRPr="001E16F2">
        <w:rPr>
          <w:noProof/>
        </w:rPr>
        <w:t xml:space="preserve">Leonardo et. All. </w:t>
      </w:r>
      <w:r w:rsidRPr="0092468F">
        <w:rPr>
          <w:i/>
          <w:iCs/>
          <w:noProof/>
        </w:rPr>
        <w:t>A multi-population genetic algorithm for procedural generation of levels for platform games</w:t>
      </w:r>
      <w:r w:rsidRPr="001E16F2">
        <w:rPr>
          <w:noProof/>
        </w:rPr>
        <w:t>. Sao Carles : Conference Paper</w:t>
      </w:r>
      <w:r>
        <w:rPr>
          <w:noProof/>
        </w:rPr>
        <w:t xml:space="preserve">. </w:t>
      </w:r>
      <w:r w:rsidRPr="001E16F2">
        <w:rPr>
          <w:noProof/>
        </w:rPr>
        <w:t>2014</w:t>
      </w:r>
      <w:r>
        <w:rPr>
          <w:noProof/>
        </w:rPr>
        <w:t>.</w:t>
      </w:r>
    </w:p>
    <w:p w14:paraId="29ABC44B" w14:textId="490B6D39" w:rsidR="0092468F" w:rsidRDefault="0092468F" w:rsidP="0092468F">
      <w:pPr>
        <w:pStyle w:val="References"/>
        <w:rPr>
          <w:noProof/>
        </w:rPr>
      </w:pPr>
      <w:r>
        <w:rPr>
          <w:noProof/>
        </w:rPr>
        <w:t>Whitley</w:t>
      </w:r>
      <w:r w:rsidRPr="001E16F2">
        <w:rPr>
          <w:noProof/>
        </w:rPr>
        <w:t>,</w:t>
      </w:r>
      <w:r>
        <w:rPr>
          <w:noProof/>
        </w:rPr>
        <w:t xml:space="preserve"> Darrell</w:t>
      </w:r>
      <w:r w:rsidRPr="001E16F2">
        <w:rPr>
          <w:noProof/>
        </w:rPr>
        <w:t xml:space="preserve">. </w:t>
      </w:r>
      <w:r>
        <w:rPr>
          <w:i/>
          <w:iCs/>
          <w:noProof/>
        </w:rPr>
        <w:t>A Genetic Algorithm Tutorial</w:t>
      </w:r>
      <w:r w:rsidRPr="001E16F2">
        <w:rPr>
          <w:noProof/>
        </w:rPr>
        <w:t xml:space="preserve">. </w:t>
      </w:r>
      <w:r>
        <w:rPr>
          <w:noProof/>
        </w:rPr>
        <w:t>Technical Report CS-93-103. 1993.</w:t>
      </w:r>
    </w:p>
    <w:p w14:paraId="58F12BA3" w14:textId="77777777" w:rsidR="00E3382B" w:rsidRPr="00813134" w:rsidRDefault="00E3382B" w:rsidP="00E3382B">
      <w:pPr>
        <w:adjustRightInd w:val="0"/>
        <w:jc w:val="both"/>
        <w:rPr>
          <w:b/>
          <w:bCs/>
          <w:highlight w:val="darkGray"/>
        </w:rPr>
      </w:pPr>
    </w:p>
    <w:p w14:paraId="3724035A" w14:textId="672F8145" w:rsidR="00E3382B" w:rsidRDefault="00E3382B" w:rsidP="00E3382B">
      <w:pPr>
        <w:adjustRightInd w:val="0"/>
        <w:jc w:val="both"/>
        <w:rPr>
          <w:rFonts w:ascii="Times-Roman" w:hAnsi="Times-Roman" w:cs="Times-Roman"/>
        </w:rPr>
      </w:pPr>
      <w:r w:rsidRPr="001E3473">
        <w:rPr>
          <w:b/>
          <w:bCs/>
        </w:rPr>
        <w:t xml:space="preserve">Lukky Hariyanto </w:t>
      </w:r>
      <w:r w:rsidRPr="001E3473">
        <w:rPr>
          <w:rFonts w:ascii="Times-Roman" w:hAnsi="Times-Roman" w:cs="Times-Roman"/>
        </w:rPr>
        <w:t>lahir di Surabaya, Jawa Timur pada tahun 2001. Dia memulai studi S1 di program studi Informatika STTS pada tahun 2019. Minatnya pembelajarannya adalah bidang game development dan Computer Science.</w:t>
      </w:r>
      <w:r>
        <w:rPr>
          <w:rFonts w:ascii="Times-Roman" w:hAnsi="Times-Roman" w:cs="Times-Roman"/>
        </w:rPr>
        <w:t xml:space="preserve"> </w:t>
      </w:r>
    </w:p>
    <w:p w14:paraId="0D0EC595" w14:textId="77777777" w:rsidR="0037551B" w:rsidRPr="00CD684F" w:rsidRDefault="008F594A" w:rsidP="00E5094B">
      <w:pPr>
        <w:autoSpaceDE w:val="0"/>
        <w:autoSpaceDN w:val="0"/>
        <w:adjustRightInd w:val="0"/>
        <w:jc w:val="both"/>
      </w:pPr>
      <w:r>
        <w:rPr>
          <w:rFonts w:ascii="Times-Roman" w:hAnsi="Times-Roman" w:cs="Times-Roman"/>
        </w:rPr>
        <w:t xml:space="preserve"> </w:t>
      </w:r>
    </w:p>
    <w:sectPr w:rsidR="0037551B" w:rsidRPr="00CD684F" w:rsidSect="00E5094B">
      <w:headerReference w:type="default" r:id="rId13"/>
      <w:pgSz w:w="11907" w:h="16840"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24260" w14:textId="77777777" w:rsidR="00BB7493" w:rsidRDefault="00BB7493">
      <w:r>
        <w:separator/>
      </w:r>
    </w:p>
  </w:endnote>
  <w:endnote w:type="continuationSeparator" w:id="0">
    <w:p w14:paraId="6136891A" w14:textId="77777777" w:rsidR="00BB7493" w:rsidRDefault="00BB7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C829" w14:textId="77777777" w:rsidR="00BB7493" w:rsidRDefault="00BB7493"/>
  </w:footnote>
  <w:footnote w:type="continuationSeparator" w:id="0">
    <w:p w14:paraId="3A41A648" w14:textId="77777777" w:rsidR="00BB7493" w:rsidRDefault="00BB7493">
      <w:r>
        <w:continuationSeparator/>
      </w:r>
    </w:p>
  </w:footnote>
  <w:footnote w:id="1">
    <w:p w14:paraId="0DD39090" w14:textId="3BE9C73E" w:rsidR="00C865EB" w:rsidRDefault="00C865EB" w:rsidP="00C865EB">
      <w:pPr>
        <w:pStyle w:val="FootnoteText"/>
      </w:pPr>
      <w:r w:rsidRPr="00DC0F2B">
        <w:t xml:space="preserve">Lukky Hariyanto, Departemen Informatika, </w:t>
      </w:r>
      <w:r>
        <w:t xml:space="preserve">Institut Sains dan Teknologi Terpadu </w:t>
      </w:r>
      <w:r w:rsidRPr="00DC0F2B">
        <w:t xml:space="preserve">Surabaya, Surabaya, Jawa Timur, Indonesia (e-mail: </w:t>
      </w:r>
      <w:r w:rsidR="001376FE">
        <w:t>lukky.h20@mhs.istts.ac.id</w:t>
      </w:r>
      <w:r w:rsidRPr="00DC0F2B">
        <w:t xml:space="preserve">) </w:t>
      </w:r>
    </w:p>
    <w:p w14:paraId="56019D0C" w14:textId="77777777" w:rsidR="001376FE" w:rsidRPr="00DC0F2B" w:rsidRDefault="001376FE" w:rsidP="001376FE">
      <w:pPr>
        <w:pStyle w:val="FootnoteText"/>
      </w:pPr>
      <w:r>
        <w:t>Hendrawan Armanto</w:t>
      </w:r>
      <w:r w:rsidRPr="00DC0F2B">
        <w:t xml:space="preserve">, Departemen Informatika, </w:t>
      </w:r>
      <w:r>
        <w:t xml:space="preserve">Institut Sains dan Teknologi Terpadu </w:t>
      </w:r>
      <w:r w:rsidRPr="00DC0F2B">
        <w:t xml:space="preserve">Surabaya, Surabaya, Jawa Timur, Indonesia (e-mail: </w:t>
      </w:r>
      <w:r w:rsidRPr="00C865EB">
        <w:t>hendrawan@stts.edu</w:t>
      </w:r>
      <w:r w:rsidRPr="00DC0F2B">
        <w:t xml:space="preserve">) </w:t>
      </w:r>
    </w:p>
    <w:p w14:paraId="2A0A36D4" w14:textId="77777777" w:rsidR="001376FE" w:rsidRPr="00DC0F2B" w:rsidRDefault="001376FE" w:rsidP="00C865EB">
      <w:pPr>
        <w:pStyle w:val="FootnoteText"/>
      </w:pPr>
    </w:p>
    <w:p w14:paraId="4EDA15AC" w14:textId="77777777" w:rsidR="00DE07FA" w:rsidRDefault="00DE07FA">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6F0D" w14:textId="77777777" w:rsidR="00DE07FA" w:rsidRDefault="00E42790">
    <w:pPr>
      <w:framePr w:wrap="auto" w:vAnchor="text" w:hAnchor="margin" w:xAlign="right" w:y="1"/>
    </w:pPr>
    <w:r>
      <w:fldChar w:fldCharType="begin"/>
    </w:r>
    <w:r w:rsidR="00DE07FA">
      <w:instrText xml:space="preserve">PAGE  </w:instrText>
    </w:r>
    <w:r>
      <w:fldChar w:fldCharType="separate"/>
    </w:r>
    <w:r w:rsidR="00721418">
      <w:rPr>
        <w:noProof/>
      </w:rPr>
      <w:t>4</w:t>
    </w:r>
    <w:r>
      <w:fldChar w:fldCharType="end"/>
    </w:r>
  </w:p>
  <w:p w14:paraId="4DAF30F2" w14:textId="77777777" w:rsidR="00570DE5" w:rsidRPr="00570DE5" w:rsidRDefault="008F0FE2" w:rsidP="008F0FE2">
    <w:pPr>
      <w:tabs>
        <w:tab w:val="left" w:pos="709"/>
      </w:tabs>
      <w:ind w:right="360"/>
      <w:rPr>
        <w:sz w:val="4"/>
      </w:rPr>
    </w:pPr>
    <w:r>
      <w:rPr>
        <w:noProof/>
        <w:sz w:val="18"/>
        <w:szCs w:val="18"/>
      </w:rPr>
      <w:drawing>
        <wp:anchor distT="0" distB="0" distL="114300" distR="114300" simplePos="0" relativeHeight="251658240" behindDoc="1" locked="0" layoutInCell="1" allowOverlap="1" wp14:anchorId="10865446" wp14:editId="0C5BAF4A">
          <wp:simplePos x="0" y="0"/>
          <wp:positionH relativeFrom="column">
            <wp:posOffset>-3810</wp:posOffset>
          </wp:positionH>
          <wp:positionV relativeFrom="paragraph">
            <wp:posOffset>2540</wp:posOffset>
          </wp:positionV>
          <wp:extent cx="330979" cy="330979"/>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endrawan\AppData\Local\Microsoft\Windows\INetCache\Content.Word\INSYST.PNG"/>
                  <pic:cNvPicPr>
                    <a:picLocks noChangeAspect="1" noChangeArrowheads="1"/>
                  </pic:cNvPicPr>
                </pic:nvPicPr>
                <pic:blipFill>
                  <a:blip r:embed="rId1"/>
                  <a:stretch>
                    <a:fillRect/>
                  </a:stretch>
                </pic:blipFill>
                <pic:spPr bwMode="auto">
                  <a:xfrm>
                    <a:off x="0" y="0"/>
                    <a:ext cx="333375" cy="333375"/>
                  </a:xfrm>
                  <a:prstGeom prst="rect">
                    <a:avLst/>
                  </a:prstGeom>
                  <a:noFill/>
                  <a:ln>
                    <a:noFill/>
                  </a:ln>
                </pic:spPr>
              </pic:pic>
            </a:graphicData>
          </a:graphic>
        </wp:anchor>
      </w:drawing>
    </w:r>
    <w:r>
      <w:t xml:space="preserve"> </w:t>
    </w:r>
    <w:r>
      <w:tab/>
    </w:r>
  </w:p>
  <w:p w14:paraId="54F58AFB" w14:textId="77777777" w:rsidR="00DE07FA" w:rsidRDefault="00570DE5" w:rsidP="008F0FE2">
    <w:pPr>
      <w:tabs>
        <w:tab w:val="left" w:pos="709"/>
      </w:tabs>
      <w:ind w:right="360"/>
    </w:pPr>
    <w:r>
      <w:tab/>
    </w:r>
    <w:r w:rsidRPr="004B5B91">
      <w:t xml:space="preserve">ARTIKEL ILMIAH TUGAS AKHIR </w:t>
    </w:r>
    <w:r w:rsidR="00813134" w:rsidRPr="004B5B91">
      <w:t>/</w:t>
    </w:r>
    <w:r w:rsidRPr="004B5B91">
      <w:t xml:space="preserve"> TESIS</w:t>
    </w:r>
  </w:p>
  <w:p w14:paraId="6AE19B91" w14:textId="77777777" w:rsidR="00570DE5" w:rsidRDefault="00570DE5" w:rsidP="008F0FE2">
    <w:pPr>
      <w:tabs>
        <w:tab w:val="left" w:pos="709"/>
      </w:tabs>
      <w:ind w:right="360"/>
    </w:pPr>
    <w:r>
      <w:tab/>
      <w:t xml:space="preserve">INSTITUT SAINS DAN TEKNOLOGI </w:t>
    </w:r>
    <w:r w:rsidR="00813134">
      <w:t>TERPADU</w:t>
    </w:r>
    <w:r>
      <w:t xml:space="preserve"> SURABAYA</w:t>
    </w:r>
  </w:p>
  <w:p w14:paraId="6C1A0874" w14:textId="77777777" w:rsidR="00DE07FA" w:rsidRDefault="00DE07FA">
    <w:pPr>
      <w:ind w:right="360"/>
    </w:pPr>
  </w:p>
  <w:p w14:paraId="3DC330DE" w14:textId="77777777" w:rsidR="00233C70" w:rsidRDefault="00233C7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99B6AC1"/>
    <w:multiLevelType w:val="hybridMultilevel"/>
    <w:tmpl w:val="27D2F17C"/>
    <w:lvl w:ilvl="0" w:tplc="04090011">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E471C26"/>
    <w:multiLevelType w:val="hybridMultilevel"/>
    <w:tmpl w:val="19A8A806"/>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45F5A"/>
    <w:multiLevelType w:val="hybridMultilevel"/>
    <w:tmpl w:val="8E6EB5D4"/>
    <w:lvl w:ilvl="0" w:tplc="04090011">
      <w:start w:val="1"/>
      <w:numFmt w:val="decimal"/>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1" w15:restartNumberingAfterBreak="0">
    <w:nsid w:val="3A877D64"/>
    <w:multiLevelType w:val="singleLevel"/>
    <w:tmpl w:val="10863542"/>
    <w:lvl w:ilvl="0">
      <w:start w:val="1"/>
      <w:numFmt w:val="decimal"/>
      <w:pStyle w:val="References"/>
      <w:lvlText w:val="[%1]"/>
      <w:lvlJc w:val="left"/>
      <w:pPr>
        <w:tabs>
          <w:tab w:val="num" w:pos="360"/>
        </w:tabs>
        <w:ind w:left="360" w:hanging="360"/>
      </w:pPr>
      <w:rPr>
        <w:i w:val="0"/>
      </w:r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617101348">
    <w:abstractNumId w:val="11"/>
  </w:num>
  <w:num w:numId="2" w16cid:durableId="1547133736">
    <w:abstractNumId w:val="18"/>
  </w:num>
  <w:num w:numId="3" w16cid:durableId="1192914839">
    <w:abstractNumId w:val="18"/>
    <w:lvlOverride w:ilvl="0">
      <w:lvl w:ilvl="0">
        <w:start w:val="1"/>
        <w:numFmt w:val="decimal"/>
        <w:lvlText w:val="%1."/>
        <w:legacy w:legacy="1" w:legacySpace="0" w:legacyIndent="360"/>
        <w:lvlJc w:val="left"/>
        <w:pPr>
          <w:ind w:left="360" w:hanging="360"/>
        </w:pPr>
      </w:lvl>
    </w:lvlOverride>
  </w:num>
  <w:num w:numId="4" w16cid:durableId="725838953">
    <w:abstractNumId w:val="18"/>
    <w:lvlOverride w:ilvl="0">
      <w:lvl w:ilvl="0">
        <w:start w:val="1"/>
        <w:numFmt w:val="decimal"/>
        <w:lvlText w:val="%1."/>
        <w:legacy w:legacy="1" w:legacySpace="0" w:legacyIndent="360"/>
        <w:lvlJc w:val="left"/>
        <w:pPr>
          <w:ind w:left="360" w:hanging="360"/>
        </w:pPr>
      </w:lvl>
    </w:lvlOverride>
  </w:num>
  <w:num w:numId="5" w16cid:durableId="2137092967">
    <w:abstractNumId w:val="18"/>
    <w:lvlOverride w:ilvl="0">
      <w:lvl w:ilvl="0">
        <w:start w:val="1"/>
        <w:numFmt w:val="decimal"/>
        <w:lvlText w:val="%1."/>
        <w:legacy w:legacy="1" w:legacySpace="0" w:legacyIndent="360"/>
        <w:lvlJc w:val="left"/>
        <w:pPr>
          <w:ind w:left="360" w:hanging="360"/>
        </w:pPr>
      </w:lvl>
    </w:lvlOverride>
  </w:num>
  <w:num w:numId="6" w16cid:durableId="805389662">
    <w:abstractNumId w:val="24"/>
  </w:num>
  <w:num w:numId="7" w16cid:durableId="1981107764">
    <w:abstractNumId w:val="24"/>
    <w:lvlOverride w:ilvl="0">
      <w:lvl w:ilvl="0">
        <w:start w:val="1"/>
        <w:numFmt w:val="decimal"/>
        <w:lvlText w:val="%1."/>
        <w:legacy w:legacy="1" w:legacySpace="0" w:legacyIndent="360"/>
        <w:lvlJc w:val="left"/>
        <w:pPr>
          <w:ind w:left="360" w:hanging="360"/>
        </w:pPr>
      </w:lvl>
    </w:lvlOverride>
  </w:num>
  <w:num w:numId="8" w16cid:durableId="1926576393">
    <w:abstractNumId w:val="24"/>
    <w:lvlOverride w:ilvl="0">
      <w:lvl w:ilvl="0">
        <w:start w:val="1"/>
        <w:numFmt w:val="decimal"/>
        <w:lvlText w:val="%1."/>
        <w:legacy w:legacy="1" w:legacySpace="0" w:legacyIndent="360"/>
        <w:lvlJc w:val="left"/>
        <w:pPr>
          <w:ind w:left="360" w:hanging="360"/>
        </w:pPr>
      </w:lvl>
    </w:lvlOverride>
  </w:num>
  <w:num w:numId="9" w16cid:durableId="834733491">
    <w:abstractNumId w:val="24"/>
    <w:lvlOverride w:ilvl="0">
      <w:lvl w:ilvl="0">
        <w:start w:val="1"/>
        <w:numFmt w:val="decimal"/>
        <w:lvlText w:val="%1."/>
        <w:legacy w:legacy="1" w:legacySpace="0" w:legacyIndent="360"/>
        <w:lvlJc w:val="left"/>
        <w:pPr>
          <w:ind w:left="360" w:hanging="360"/>
        </w:pPr>
      </w:lvl>
    </w:lvlOverride>
  </w:num>
  <w:num w:numId="10" w16cid:durableId="1683775064">
    <w:abstractNumId w:val="24"/>
    <w:lvlOverride w:ilvl="0">
      <w:lvl w:ilvl="0">
        <w:start w:val="1"/>
        <w:numFmt w:val="decimal"/>
        <w:lvlText w:val="%1."/>
        <w:legacy w:legacy="1" w:legacySpace="0" w:legacyIndent="360"/>
        <w:lvlJc w:val="left"/>
        <w:pPr>
          <w:ind w:left="360" w:hanging="360"/>
        </w:pPr>
      </w:lvl>
    </w:lvlOverride>
  </w:num>
  <w:num w:numId="11" w16cid:durableId="688526722">
    <w:abstractNumId w:val="24"/>
    <w:lvlOverride w:ilvl="0">
      <w:lvl w:ilvl="0">
        <w:start w:val="1"/>
        <w:numFmt w:val="decimal"/>
        <w:lvlText w:val="%1."/>
        <w:legacy w:legacy="1" w:legacySpace="0" w:legacyIndent="360"/>
        <w:lvlJc w:val="left"/>
        <w:pPr>
          <w:ind w:left="360" w:hanging="360"/>
        </w:pPr>
      </w:lvl>
    </w:lvlOverride>
  </w:num>
  <w:num w:numId="12" w16cid:durableId="1950117192">
    <w:abstractNumId w:val="21"/>
  </w:num>
  <w:num w:numId="13" w16cid:durableId="447089123">
    <w:abstractNumId w:val="13"/>
  </w:num>
  <w:num w:numId="14" w16cid:durableId="137382495">
    <w:abstractNumId w:val="27"/>
  </w:num>
  <w:num w:numId="15" w16cid:durableId="2107649363">
    <w:abstractNumId w:val="26"/>
  </w:num>
  <w:num w:numId="16" w16cid:durableId="445462487">
    <w:abstractNumId w:val="33"/>
  </w:num>
  <w:num w:numId="17" w16cid:durableId="1390956998">
    <w:abstractNumId w:val="16"/>
  </w:num>
  <w:num w:numId="18" w16cid:durableId="1574779598">
    <w:abstractNumId w:val="14"/>
  </w:num>
  <w:num w:numId="19" w16cid:durableId="450512200">
    <w:abstractNumId w:val="28"/>
  </w:num>
  <w:num w:numId="20" w16cid:durableId="1156074222">
    <w:abstractNumId w:val="22"/>
  </w:num>
  <w:num w:numId="21" w16cid:durableId="14189392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814315">
    <w:abstractNumId w:val="32"/>
  </w:num>
  <w:num w:numId="23" w16cid:durableId="448162760">
    <w:abstractNumId w:val="31"/>
  </w:num>
  <w:num w:numId="24" w16cid:durableId="1911035559">
    <w:abstractNumId w:val="25"/>
  </w:num>
  <w:num w:numId="25" w16cid:durableId="1250771416">
    <w:abstractNumId w:val="30"/>
  </w:num>
  <w:num w:numId="26" w16cid:durableId="1192956949">
    <w:abstractNumId w:val="12"/>
  </w:num>
  <w:num w:numId="27" w16cid:durableId="56976973">
    <w:abstractNumId w:val="29"/>
  </w:num>
  <w:num w:numId="28" w16cid:durableId="1017854292">
    <w:abstractNumId w:val="19"/>
  </w:num>
  <w:num w:numId="29" w16cid:durableId="623922296">
    <w:abstractNumId w:val="23"/>
  </w:num>
  <w:num w:numId="30" w16cid:durableId="1412388404">
    <w:abstractNumId w:val="10"/>
  </w:num>
  <w:num w:numId="31" w16cid:durableId="225266430">
    <w:abstractNumId w:val="8"/>
  </w:num>
  <w:num w:numId="32" w16cid:durableId="205794771">
    <w:abstractNumId w:val="7"/>
  </w:num>
  <w:num w:numId="33" w16cid:durableId="1282541505">
    <w:abstractNumId w:val="6"/>
  </w:num>
  <w:num w:numId="34" w16cid:durableId="1928492891">
    <w:abstractNumId w:val="5"/>
  </w:num>
  <w:num w:numId="35" w16cid:durableId="2008900461">
    <w:abstractNumId w:val="9"/>
  </w:num>
  <w:num w:numId="36" w16cid:durableId="907108723">
    <w:abstractNumId w:val="4"/>
  </w:num>
  <w:num w:numId="37" w16cid:durableId="621107835">
    <w:abstractNumId w:val="3"/>
  </w:num>
  <w:num w:numId="38" w16cid:durableId="6836903">
    <w:abstractNumId w:val="2"/>
  </w:num>
  <w:num w:numId="39" w16cid:durableId="1335182638">
    <w:abstractNumId w:val="1"/>
  </w:num>
  <w:num w:numId="40" w16cid:durableId="108008388">
    <w:abstractNumId w:val="0"/>
  </w:num>
  <w:num w:numId="41" w16cid:durableId="290475563">
    <w:abstractNumId w:val="15"/>
  </w:num>
  <w:num w:numId="42" w16cid:durableId="2095273510">
    <w:abstractNumId w:val="17"/>
  </w:num>
  <w:num w:numId="43" w16cid:durableId="173724518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71"/>
    <w:rsid w:val="00004C08"/>
    <w:rsid w:val="000119F7"/>
    <w:rsid w:val="00023C72"/>
    <w:rsid w:val="00025E44"/>
    <w:rsid w:val="000322A8"/>
    <w:rsid w:val="00042E13"/>
    <w:rsid w:val="00044894"/>
    <w:rsid w:val="00047086"/>
    <w:rsid w:val="00053EDC"/>
    <w:rsid w:val="00084EE3"/>
    <w:rsid w:val="000908DB"/>
    <w:rsid w:val="00091C17"/>
    <w:rsid w:val="000A168B"/>
    <w:rsid w:val="000A3D8D"/>
    <w:rsid w:val="000A6996"/>
    <w:rsid w:val="000C7FD7"/>
    <w:rsid w:val="000D2BDE"/>
    <w:rsid w:val="000D4ED7"/>
    <w:rsid w:val="000E5043"/>
    <w:rsid w:val="00104BB0"/>
    <w:rsid w:val="0010794E"/>
    <w:rsid w:val="001130FF"/>
    <w:rsid w:val="00114FB5"/>
    <w:rsid w:val="001217D0"/>
    <w:rsid w:val="0013354F"/>
    <w:rsid w:val="001376FE"/>
    <w:rsid w:val="00140165"/>
    <w:rsid w:val="00143F2E"/>
    <w:rsid w:val="001443DD"/>
    <w:rsid w:val="00144E72"/>
    <w:rsid w:val="00146595"/>
    <w:rsid w:val="001521C5"/>
    <w:rsid w:val="0015266E"/>
    <w:rsid w:val="001556F7"/>
    <w:rsid w:val="00171FDB"/>
    <w:rsid w:val="001740B1"/>
    <w:rsid w:val="00174C09"/>
    <w:rsid w:val="00175440"/>
    <w:rsid w:val="001768FF"/>
    <w:rsid w:val="00181BB5"/>
    <w:rsid w:val="00182814"/>
    <w:rsid w:val="0018312F"/>
    <w:rsid w:val="00184A5B"/>
    <w:rsid w:val="00186070"/>
    <w:rsid w:val="00186621"/>
    <w:rsid w:val="0019024E"/>
    <w:rsid w:val="0019271D"/>
    <w:rsid w:val="00192BE4"/>
    <w:rsid w:val="00197447"/>
    <w:rsid w:val="00197E3B"/>
    <w:rsid w:val="001A0520"/>
    <w:rsid w:val="001A178A"/>
    <w:rsid w:val="001A38E4"/>
    <w:rsid w:val="001A60B1"/>
    <w:rsid w:val="001A7948"/>
    <w:rsid w:val="001B36B1"/>
    <w:rsid w:val="001B6708"/>
    <w:rsid w:val="001B6A1B"/>
    <w:rsid w:val="001C36A7"/>
    <w:rsid w:val="001D55A1"/>
    <w:rsid w:val="001E3260"/>
    <w:rsid w:val="001E3473"/>
    <w:rsid w:val="001E5CBA"/>
    <w:rsid w:val="001E7533"/>
    <w:rsid w:val="001E7B7A"/>
    <w:rsid w:val="001F3F3B"/>
    <w:rsid w:val="001F4C5C"/>
    <w:rsid w:val="00204478"/>
    <w:rsid w:val="00211D76"/>
    <w:rsid w:val="00214E2E"/>
    <w:rsid w:val="00216141"/>
    <w:rsid w:val="00217186"/>
    <w:rsid w:val="00220BB4"/>
    <w:rsid w:val="00220ED3"/>
    <w:rsid w:val="00233C70"/>
    <w:rsid w:val="00233F91"/>
    <w:rsid w:val="002434A1"/>
    <w:rsid w:val="0024417F"/>
    <w:rsid w:val="002535A1"/>
    <w:rsid w:val="0025556A"/>
    <w:rsid w:val="00261534"/>
    <w:rsid w:val="00263943"/>
    <w:rsid w:val="00267B35"/>
    <w:rsid w:val="002750A6"/>
    <w:rsid w:val="00277808"/>
    <w:rsid w:val="00280C87"/>
    <w:rsid w:val="00291F8B"/>
    <w:rsid w:val="0029276C"/>
    <w:rsid w:val="002A7E16"/>
    <w:rsid w:val="002B563A"/>
    <w:rsid w:val="002C0286"/>
    <w:rsid w:val="002C24EB"/>
    <w:rsid w:val="002C3F7F"/>
    <w:rsid w:val="002C434D"/>
    <w:rsid w:val="002D1A69"/>
    <w:rsid w:val="002D31F9"/>
    <w:rsid w:val="002D3374"/>
    <w:rsid w:val="002E23B8"/>
    <w:rsid w:val="002F1419"/>
    <w:rsid w:val="002F6F37"/>
    <w:rsid w:val="002F7910"/>
    <w:rsid w:val="00301055"/>
    <w:rsid w:val="003041EB"/>
    <w:rsid w:val="00331C0C"/>
    <w:rsid w:val="00335AFD"/>
    <w:rsid w:val="003427CE"/>
    <w:rsid w:val="00346B75"/>
    <w:rsid w:val="003504F7"/>
    <w:rsid w:val="00356230"/>
    <w:rsid w:val="00360269"/>
    <w:rsid w:val="003606FE"/>
    <w:rsid w:val="00372C59"/>
    <w:rsid w:val="00373E8E"/>
    <w:rsid w:val="0037551B"/>
    <w:rsid w:val="00380886"/>
    <w:rsid w:val="00384099"/>
    <w:rsid w:val="00384B87"/>
    <w:rsid w:val="00384C2C"/>
    <w:rsid w:val="00385D7D"/>
    <w:rsid w:val="003912B2"/>
    <w:rsid w:val="00392A42"/>
    <w:rsid w:val="00392DBA"/>
    <w:rsid w:val="00394CB2"/>
    <w:rsid w:val="003A1D0B"/>
    <w:rsid w:val="003A2E51"/>
    <w:rsid w:val="003A37B6"/>
    <w:rsid w:val="003A447C"/>
    <w:rsid w:val="003A5706"/>
    <w:rsid w:val="003B0E07"/>
    <w:rsid w:val="003B41F4"/>
    <w:rsid w:val="003C0C53"/>
    <w:rsid w:val="003C3322"/>
    <w:rsid w:val="003C39B1"/>
    <w:rsid w:val="003C68C2"/>
    <w:rsid w:val="003D37D6"/>
    <w:rsid w:val="003D4CAE"/>
    <w:rsid w:val="003E1E39"/>
    <w:rsid w:val="003E3015"/>
    <w:rsid w:val="003E697A"/>
    <w:rsid w:val="003E6E49"/>
    <w:rsid w:val="003F26BD"/>
    <w:rsid w:val="003F52AD"/>
    <w:rsid w:val="0040168A"/>
    <w:rsid w:val="00403ECA"/>
    <w:rsid w:val="00407D8C"/>
    <w:rsid w:val="004137F0"/>
    <w:rsid w:val="00430907"/>
    <w:rsid w:val="0043144F"/>
    <w:rsid w:val="00431BFA"/>
    <w:rsid w:val="004353CF"/>
    <w:rsid w:val="00440A6A"/>
    <w:rsid w:val="00446CF9"/>
    <w:rsid w:val="00451E79"/>
    <w:rsid w:val="004617D0"/>
    <w:rsid w:val="004631BC"/>
    <w:rsid w:val="00467F73"/>
    <w:rsid w:val="00473262"/>
    <w:rsid w:val="00476A0C"/>
    <w:rsid w:val="00484761"/>
    <w:rsid w:val="00484DD5"/>
    <w:rsid w:val="00486120"/>
    <w:rsid w:val="00487FDF"/>
    <w:rsid w:val="004938B6"/>
    <w:rsid w:val="004939C5"/>
    <w:rsid w:val="00496FFB"/>
    <w:rsid w:val="004A26EA"/>
    <w:rsid w:val="004A47A8"/>
    <w:rsid w:val="004B5B91"/>
    <w:rsid w:val="004C1E16"/>
    <w:rsid w:val="004C2543"/>
    <w:rsid w:val="004C3F2B"/>
    <w:rsid w:val="004C64DB"/>
    <w:rsid w:val="004D09B4"/>
    <w:rsid w:val="004D150D"/>
    <w:rsid w:val="004D15CA"/>
    <w:rsid w:val="004D20F3"/>
    <w:rsid w:val="004E2671"/>
    <w:rsid w:val="004E3E4C"/>
    <w:rsid w:val="004E4E00"/>
    <w:rsid w:val="004F04F5"/>
    <w:rsid w:val="004F23A0"/>
    <w:rsid w:val="004F2F25"/>
    <w:rsid w:val="004F6D02"/>
    <w:rsid w:val="005003E3"/>
    <w:rsid w:val="0050121D"/>
    <w:rsid w:val="005052CD"/>
    <w:rsid w:val="00506545"/>
    <w:rsid w:val="00520CC2"/>
    <w:rsid w:val="00550A26"/>
    <w:rsid w:val="00550BF5"/>
    <w:rsid w:val="00553177"/>
    <w:rsid w:val="005552B9"/>
    <w:rsid w:val="00562D7F"/>
    <w:rsid w:val="005665B5"/>
    <w:rsid w:val="00567A70"/>
    <w:rsid w:val="00570DE5"/>
    <w:rsid w:val="00585E27"/>
    <w:rsid w:val="005877A7"/>
    <w:rsid w:val="005907A4"/>
    <w:rsid w:val="00596DBD"/>
    <w:rsid w:val="005A0701"/>
    <w:rsid w:val="005A0C05"/>
    <w:rsid w:val="005A2A15"/>
    <w:rsid w:val="005A6B8B"/>
    <w:rsid w:val="005A7588"/>
    <w:rsid w:val="005B736B"/>
    <w:rsid w:val="005C2AC1"/>
    <w:rsid w:val="005D0F7F"/>
    <w:rsid w:val="005D1B15"/>
    <w:rsid w:val="005D2824"/>
    <w:rsid w:val="005D4F1A"/>
    <w:rsid w:val="005D5C23"/>
    <w:rsid w:val="005D616A"/>
    <w:rsid w:val="005D72BB"/>
    <w:rsid w:val="005E692F"/>
    <w:rsid w:val="005F1AF8"/>
    <w:rsid w:val="005F4A54"/>
    <w:rsid w:val="005F61D6"/>
    <w:rsid w:val="005F62F4"/>
    <w:rsid w:val="005F6CC4"/>
    <w:rsid w:val="00601F35"/>
    <w:rsid w:val="006129F2"/>
    <w:rsid w:val="0062114B"/>
    <w:rsid w:val="00623698"/>
    <w:rsid w:val="00625E96"/>
    <w:rsid w:val="0062787A"/>
    <w:rsid w:val="00631B90"/>
    <w:rsid w:val="00634DBF"/>
    <w:rsid w:val="00643A92"/>
    <w:rsid w:val="00647C09"/>
    <w:rsid w:val="00651F2C"/>
    <w:rsid w:val="00656C53"/>
    <w:rsid w:val="00661877"/>
    <w:rsid w:val="0066292A"/>
    <w:rsid w:val="006656A6"/>
    <w:rsid w:val="00665B40"/>
    <w:rsid w:val="006762DC"/>
    <w:rsid w:val="00677371"/>
    <w:rsid w:val="0067740B"/>
    <w:rsid w:val="00684014"/>
    <w:rsid w:val="00692024"/>
    <w:rsid w:val="00693D5D"/>
    <w:rsid w:val="006A51FE"/>
    <w:rsid w:val="006B146F"/>
    <w:rsid w:val="006B1B08"/>
    <w:rsid w:val="006B4866"/>
    <w:rsid w:val="006B6A23"/>
    <w:rsid w:val="006B7F03"/>
    <w:rsid w:val="006F4DB6"/>
    <w:rsid w:val="006F5687"/>
    <w:rsid w:val="006F5886"/>
    <w:rsid w:val="00706604"/>
    <w:rsid w:val="00711643"/>
    <w:rsid w:val="00717985"/>
    <w:rsid w:val="00721418"/>
    <w:rsid w:val="00722482"/>
    <w:rsid w:val="00725B45"/>
    <w:rsid w:val="00725B7E"/>
    <w:rsid w:val="007306AA"/>
    <w:rsid w:val="00740188"/>
    <w:rsid w:val="00742521"/>
    <w:rsid w:val="00742AD3"/>
    <w:rsid w:val="0074383E"/>
    <w:rsid w:val="00750094"/>
    <w:rsid w:val="00752F3C"/>
    <w:rsid w:val="007566D4"/>
    <w:rsid w:val="00762D83"/>
    <w:rsid w:val="007660B3"/>
    <w:rsid w:val="00767ED4"/>
    <w:rsid w:val="0077469F"/>
    <w:rsid w:val="00774A1A"/>
    <w:rsid w:val="00775048"/>
    <w:rsid w:val="00786CF2"/>
    <w:rsid w:val="007A22E1"/>
    <w:rsid w:val="007A4FE7"/>
    <w:rsid w:val="007B05C4"/>
    <w:rsid w:val="007B0E44"/>
    <w:rsid w:val="007B1001"/>
    <w:rsid w:val="007B63D6"/>
    <w:rsid w:val="007C4336"/>
    <w:rsid w:val="007D4707"/>
    <w:rsid w:val="007D487F"/>
    <w:rsid w:val="007D4DBB"/>
    <w:rsid w:val="007D6F30"/>
    <w:rsid w:val="007E42DB"/>
    <w:rsid w:val="007F7606"/>
    <w:rsid w:val="007F7AA6"/>
    <w:rsid w:val="008048A9"/>
    <w:rsid w:val="00813134"/>
    <w:rsid w:val="00817B4C"/>
    <w:rsid w:val="00823624"/>
    <w:rsid w:val="00827424"/>
    <w:rsid w:val="00837E47"/>
    <w:rsid w:val="0084210E"/>
    <w:rsid w:val="008518FE"/>
    <w:rsid w:val="0085659C"/>
    <w:rsid w:val="00856DF5"/>
    <w:rsid w:val="00860D66"/>
    <w:rsid w:val="00866661"/>
    <w:rsid w:val="00871830"/>
    <w:rsid w:val="00872026"/>
    <w:rsid w:val="00876AFD"/>
    <w:rsid w:val="0087792E"/>
    <w:rsid w:val="00883EAF"/>
    <w:rsid w:val="00885258"/>
    <w:rsid w:val="008947B8"/>
    <w:rsid w:val="008A30C3"/>
    <w:rsid w:val="008A3C23"/>
    <w:rsid w:val="008B22CD"/>
    <w:rsid w:val="008B2EA8"/>
    <w:rsid w:val="008B30ED"/>
    <w:rsid w:val="008B6DCD"/>
    <w:rsid w:val="008B7796"/>
    <w:rsid w:val="008C49CC"/>
    <w:rsid w:val="008D3606"/>
    <w:rsid w:val="008D69E9"/>
    <w:rsid w:val="008E0645"/>
    <w:rsid w:val="008F0FE2"/>
    <w:rsid w:val="008F24D7"/>
    <w:rsid w:val="008F58CE"/>
    <w:rsid w:val="008F594A"/>
    <w:rsid w:val="008F7BF7"/>
    <w:rsid w:val="00902B83"/>
    <w:rsid w:val="00902F10"/>
    <w:rsid w:val="00904C7E"/>
    <w:rsid w:val="009100E2"/>
    <w:rsid w:val="0091035B"/>
    <w:rsid w:val="0091506B"/>
    <w:rsid w:val="00922428"/>
    <w:rsid w:val="00923962"/>
    <w:rsid w:val="00923B08"/>
    <w:rsid w:val="00923EB7"/>
    <w:rsid w:val="0092468F"/>
    <w:rsid w:val="00927C30"/>
    <w:rsid w:val="00933DAF"/>
    <w:rsid w:val="009352FF"/>
    <w:rsid w:val="0093714D"/>
    <w:rsid w:val="00937ABE"/>
    <w:rsid w:val="00941B76"/>
    <w:rsid w:val="00955C35"/>
    <w:rsid w:val="00955F28"/>
    <w:rsid w:val="009638AB"/>
    <w:rsid w:val="009800B1"/>
    <w:rsid w:val="0098305D"/>
    <w:rsid w:val="009833BC"/>
    <w:rsid w:val="009871BC"/>
    <w:rsid w:val="009A1B14"/>
    <w:rsid w:val="009A1F6E"/>
    <w:rsid w:val="009C72B0"/>
    <w:rsid w:val="009C7D17"/>
    <w:rsid w:val="009D5733"/>
    <w:rsid w:val="009E013C"/>
    <w:rsid w:val="009E4521"/>
    <w:rsid w:val="009E484E"/>
    <w:rsid w:val="009F1D2D"/>
    <w:rsid w:val="009F40FB"/>
    <w:rsid w:val="009F6211"/>
    <w:rsid w:val="00A17592"/>
    <w:rsid w:val="00A22FCB"/>
    <w:rsid w:val="00A24C3F"/>
    <w:rsid w:val="00A25C1A"/>
    <w:rsid w:val="00A2683E"/>
    <w:rsid w:val="00A32533"/>
    <w:rsid w:val="00A472F1"/>
    <w:rsid w:val="00A50BD7"/>
    <w:rsid w:val="00A5237D"/>
    <w:rsid w:val="00A554A3"/>
    <w:rsid w:val="00A6020F"/>
    <w:rsid w:val="00A616CD"/>
    <w:rsid w:val="00A62D31"/>
    <w:rsid w:val="00A657EC"/>
    <w:rsid w:val="00A758EA"/>
    <w:rsid w:val="00A7595F"/>
    <w:rsid w:val="00A852B9"/>
    <w:rsid w:val="00A9053B"/>
    <w:rsid w:val="00A92C6C"/>
    <w:rsid w:val="00A95C50"/>
    <w:rsid w:val="00AA7D11"/>
    <w:rsid w:val="00AB1AC4"/>
    <w:rsid w:val="00AB4289"/>
    <w:rsid w:val="00AB79A6"/>
    <w:rsid w:val="00AC4850"/>
    <w:rsid w:val="00AC65C4"/>
    <w:rsid w:val="00AE6DFB"/>
    <w:rsid w:val="00B0169B"/>
    <w:rsid w:val="00B019FA"/>
    <w:rsid w:val="00B10966"/>
    <w:rsid w:val="00B10E04"/>
    <w:rsid w:val="00B13A10"/>
    <w:rsid w:val="00B13EA2"/>
    <w:rsid w:val="00B157B7"/>
    <w:rsid w:val="00B17365"/>
    <w:rsid w:val="00B24779"/>
    <w:rsid w:val="00B33FE0"/>
    <w:rsid w:val="00B34301"/>
    <w:rsid w:val="00B35235"/>
    <w:rsid w:val="00B3738B"/>
    <w:rsid w:val="00B47B59"/>
    <w:rsid w:val="00B510FD"/>
    <w:rsid w:val="00B53F81"/>
    <w:rsid w:val="00B56C2B"/>
    <w:rsid w:val="00B65BD3"/>
    <w:rsid w:val="00B70469"/>
    <w:rsid w:val="00B72DD8"/>
    <w:rsid w:val="00B72E09"/>
    <w:rsid w:val="00B763AE"/>
    <w:rsid w:val="00B76D43"/>
    <w:rsid w:val="00B926CA"/>
    <w:rsid w:val="00BA76B7"/>
    <w:rsid w:val="00BB03FF"/>
    <w:rsid w:val="00BB1DCF"/>
    <w:rsid w:val="00BB4CF2"/>
    <w:rsid w:val="00BB52CA"/>
    <w:rsid w:val="00BB7493"/>
    <w:rsid w:val="00BC4D52"/>
    <w:rsid w:val="00BC76F9"/>
    <w:rsid w:val="00BD26F9"/>
    <w:rsid w:val="00BD556A"/>
    <w:rsid w:val="00BE45AA"/>
    <w:rsid w:val="00BF0C69"/>
    <w:rsid w:val="00BF1B26"/>
    <w:rsid w:val="00BF629B"/>
    <w:rsid w:val="00BF655C"/>
    <w:rsid w:val="00BF7B46"/>
    <w:rsid w:val="00C075EF"/>
    <w:rsid w:val="00C07C44"/>
    <w:rsid w:val="00C11E83"/>
    <w:rsid w:val="00C12C68"/>
    <w:rsid w:val="00C2378A"/>
    <w:rsid w:val="00C26A2D"/>
    <w:rsid w:val="00C31F47"/>
    <w:rsid w:val="00C378A1"/>
    <w:rsid w:val="00C410E8"/>
    <w:rsid w:val="00C415CA"/>
    <w:rsid w:val="00C42517"/>
    <w:rsid w:val="00C5414A"/>
    <w:rsid w:val="00C5741C"/>
    <w:rsid w:val="00C57863"/>
    <w:rsid w:val="00C621D6"/>
    <w:rsid w:val="00C65E2C"/>
    <w:rsid w:val="00C676CF"/>
    <w:rsid w:val="00C7356C"/>
    <w:rsid w:val="00C76BBC"/>
    <w:rsid w:val="00C8001D"/>
    <w:rsid w:val="00C82D86"/>
    <w:rsid w:val="00C865EB"/>
    <w:rsid w:val="00C87201"/>
    <w:rsid w:val="00C91C77"/>
    <w:rsid w:val="00C92CDF"/>
    <w:rsid w:val="00C930C8"/>
    <w:rsid w:val="00C957FD"/>
    <w:rsid w:val="00CA333F"/>
    <w:rsid w:val="00CA589C"/>
    <w:rsid w:val="00CB1FED"/>
    <w:rsid w:val="00CB3E6B"/>
    <w:rsid w:val="00CB4B8D"/>
    <w:rsid w:val="00CB5E8B"/>
    <w:rsid w:val="00CC0DDA"/>
    <w:rsid w:val="00CC1028"/>
    <w:rsid w:val="00CC530C"/>
    <w:rsid w:val="00CD684F"/>
    <w:rsid w:val="00CD7BEF"/>
    <w:rsid w:val="00CE0943"/>
    <w:rsid w:val="00CF604B"/>
    <w:rsid w:val="00D00AC8"/>
    <w:rsid w:val="00D06623"/>
    <w:rsid w:val="00D07766"/>
    <w:rsid w:val="00D1284B"/>
    <w:rsid w:val="00D12E20"/>
    <w:rsid w:val="00D14C6B"/>
    <w:rsid w:val="00D22936"/>
    <w:rsid w:val="00D22E19"/>
    <w:rsid w:val="00D32A91"/>
    <w:rsid w:val="00D35E5D"/>
    <w:rsid w:val="00D53288"/>
    <w:rsid w:val="00D5536F"/>
    <w:rsid w:val="00D56935"/>
    <w:rsid w:val="00D6255D"/>
    <w:rsid w:val="00D66158"/>
    <w:rsid w:val="00D70AFE"/>
    <w:rsid w:val="00D758C6"/>
    <w:rsid w:val="00D81E14"/>
    <w:rsid w:val="00D84D80"/>
    <w:rsid w:val="00D90C10"/>
    <w:rsid w:val="00D92E96"/>
    <w:rsid w:val="00D93758"/>
    <w:rsid w:val="00D96ADD"/>
    <w:rsid w:val="00DA00E3"/>
    <w:rsid w:val="00DA0C17"/>
    <w:rsid w:val="00DA258C"/>
    <w:rsid w:val="00DB0C65"/>
    <w:rsid w:val="00DC0F2B"/>
    <w:rsid w:val="00DD0957"/>
    <w:rsid w:val="00DD1CA7"/>
    <w:rsid w:val="00DD4988"/>
    <w:rsid w:val="00DE07FA"/>
    <w:rsid w:val="00DF13CE"/>
    <w:rsid w:val="00DF2DDE"/>
    <w:rsid w:val="00E01667"/>
    <w:rsid w:val="00E05C5C"/>
    <w:rsid w:val="00E114EC"/>
    <w:rsid w:val="00E21FB7"/>
    <w:rsid w:val="00E3382B"/>
    <w:rsid w:val="00E35F16"/>
    <w:rsid w:val="00E36209"/>
    <w:rsid w:val="00E36E66"/>
    <w:rsid w:val="00E418C6"/>
    <w:rsid w:val="00E41FEC"/>
    <w:rsid w:val="00E420BB"/>
    <w:rsid w:val="00E42790"/>
    <w:rsid w:val="00E4706C"/>
    <w:rsid w:val="00E5094B"/>
    <w:rsid w:val="00E50DF6"/>
    <w:rsid w:val="00E61B5A"/>
    <w:rsid w:val="00E64BE3"/>
    <w:rsid w:val="00E64CB3"/>
    <w:rsid w:val="00E659C7"/>
    <w:rsid w:val="00E741D5"/>
    <w:rsid w:val="00E81F39"/>
    <w:rsid w:val="00E8702A"/>
    <w:rsid w:val="00E965C5"/>
    <w:rsid w:val="00E96A3A"/>
    <w:rsid w:val="00E973A7"/>
    <w:rsid w:val="00E97402"/>
    <w:rsid w:val="00E97B99"/>
    <w:rsid w:val="00EA299E"/>
    <w:rsid w:val="00EA5182"/>
    <w:rsid w:val="00EA7481"/>
    <w:rsid w:val="00EA7A1F"/>
    <w:rsid w:val="00EB1EA2"/>
    <w:rsid w:val="00EB246F"/>
    <w:rsid w:val="00EB2E9D"/>
    <w:rsid w:val="00EC1B12"/>
    <w:rsid w:val="00ED14E8"/>
    <w:rsid w:val="00EE55E1"/>
    <w:rsid w:val="00EE6FFC"/>
    <w:rsid w:val="00EF10AC"/>
    <w:rsid w:val="00EF1B7B"/>
    <w:rsid w:val="00EF4701"/>
    <w:rsid w:val="00EF564E"/>
    <w:rsid w:val="00EF7F95"/>
    <w:rsid w:val="00F107FC"/>
    <w:rsid w:val="00F120C4"/>
    <w:rsid w:val="00F2059C"/>
    <w:rsid w:val="00F22198"/>
    <w:rsid w:val="00F25D71"/>
    <w:rsid w:val="00F33D49"/>
    <w:rsid w:val="00F340F2"/>
    <w:rsid w:val="00F3481E"/>
    <w:rsid w:val="00F42D7D"/>
    <w:rsid w:val="00F45820"/>
    <w:rsid w:val="00F47419"/>
    <w:rsid w:val="00F536F7"/>
    <w:rsid w:val="00F577F6"/>
    <w:rsid w:val="00F6226A"/>
    <w:rsid w:val="00F63138"/>
    <w:rsid w:val="00F65266"/>
    <w:rsid w:val="00F71A9B"/>
    <w:rsid w:val="00F71B07"/>
    <w:rsid w:val="00F751E1"/>
    <w:rsid w:val="00F835CC"/>
    <w:rsid w:val="00F853A3"/>
    <w:rsid w:val="00F87779"/>
    <w:rsid w:val="00F87F18"/>
    <w:rsid w:val="00F92AA7"/>
    <w:rsid w:val="00FA0D76"/>
    <w:rsid w:val="00FB1D47"/>
    <w:rsid w:val="00FC43C9"/>
    <w:rsid w:val="00FD347F"/>
    <w:rsid w:val="00FD622D"/>
    <w:rsid w:val="00FF1646"/>
    <w:rsid w:val="00FF3E4C"/>
    <w:rsid w:val="00FF48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4AC2D3"/>
  <w15:docId w15:val="{4D9F670B-88DE-47DF-9C61-79BF94264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2790"/>
  </w:style>
  <w:style w:type="paragraph" w:styleId="Heading1">
    <w:name w:val="heading 1"/>
    <w:basedOn w:val="Normal"/>
    <w:next w:val="Normal"/>
    <w:link w:val="Heading1Char"/>
    <w:uiPriority w:val="9"/>
    <w:qFormat/>
    <w:rsid w:val="00E42790"/>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E42790"/>
    <w:pPr>
      <w:keepNext/>
      <w:numPr>
        <w:ilvl w:val="1"/>
        <w:numId w:val="1"/>
      </w:numPr>
      <w:spacing w:before="120" w:after="60"/>
      <w:outlineLvl w:val="1"/>
    </w:pPr>
    <w:rPr>
      <w:i/>
      <w:iCs/>
    </w:rPr>
  </w:style>
  <w:style w:type="paragraph" w:styleId="Heading3">
    <w:name w:val="heading 3"/>
    <w:basedOn w:val="Normal"/>
    <w:next w:val="Normal"/>
    <w:uiPriority w:val="9"/>
    <w:qFormat/>
    <w:rsid w:val="00E42790"/>
    <w:pPr>
      <w:keepNext/>
      <w:numPr>
        <w:ilvl w:val="2"/>
        <w:numId w:val="1"/>
      </w:numPr>
      <w:outlineLvl w:val="2"/>
    </w:pPr>
    <w:rPr>
      <w:i/>
      <w:iCs/>
    </w:rPr>
  </w:style>
  <w:style w:type="paragraph" w:styleId="Heading4">
    <w:name w:val="heading 4"/>
    <w:basedOn w:val="Normal"/>
    <w:next w:val="Normal"/>
    <w:uiPriority w:val="9"/>
    <w:qFormat/>
    <w:rsid w:val="00E42790"/>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E42790"/>
    <w:pPr>
      <w:numPr>
        <w:ilvl w:val="4"/>
        <w:numId w:val="1"/>
      </w:numPr>
      <w:spacing w:before="240" w:after="60"/>
      <w:outlineLvl w:val="4"/>
    </w:pPr>
    <w:rPr>
      <w:sz w:val="18"/>
      <w:szCs w:val="18"/>
    </w:rPr>
  </w:style>
  <w:style w:type="paragraph" w:styleId="Heading6">
    <w:name w:val="heading 6"/>
    <w:basedOn w:val="Normal"/>
    <w:next w:val="Normal"/>
    <w:uiPriority w:val="9"/>
    <w:qFormat/>
    <w:rsid w:val="00E42790"/>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E42790"/>
    <w:pPr>
      <w:numPr>
        <w:ilvl w:val="6"/>
        <w:numId w:val="1"/>
      </w:numPr>
      <w:spacing w:before="240" w:after="60"/>
      <w:outlineLvl w:val="6"/>
    </w:pPr>
    <w:rPr>
      <w:sz w:val="16"/>
      <w:szCs w:val="16"/>
    </w:rPr>
  </w:style>
  <w:style w:type="paragraph" w:styleId="Heading8">
    <w:name w:val="heading 8"/>
    <w:basedOn w:val="Normal"/>
    <w:next w:val="Normal"/>
    <w:uiPriority w:val="9"/>
    <w:qFormat/>
    <w:rsid w:val="00E42790"/>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E4279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42790"/>
    <w:pPr>
      <w:spacing w:before="20"/>
      <w:ind w:firstLine="202"/>
      <w:jc w:val="both"/>
    </w:pPr>
    <w:rPr>
      <w:b/>
      <w:bCs/>
      <w:sz w:val="18"/>
      <w:szCs w:val="18"/>
    </w:rPr>
  </w:style>
  <w:style w:type="paragraph" w:customStyle="1" w:styleId="Authors">
    <w:name w:val="Authors"/>
    <w:basedOn w:val="Normal"/>
    <w:next w:val="Normal"/>
    <w:rsid w:val="00E42790"/>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E42790"/>
    <w:rPr>
      <w:rFonts w:ascii="Times New Roman" w:hAnsi="Times New Roman" w:cs="Times New Roman"/>
      <w:i/>
      <w:iCs/>
      <w:sz w:val="22"/>
      <w:szCs w:val="22"/>
    </w:rPr>
  </w:style>
  <w:style w:type="paragraph" w:styleId="Title">
    <w:name w:val="Title"/>
    <w:basedOn w:val="Normal"/>
    <w:next w:val="Normal"/>
    <w:qFormat/>
    <w:rsid w:val="00E42790"/>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E42790"/>
    <w:pPr>
      <w:ind w:firstLine="202"/>
      <w:jc w:val="both"/>
    </w:pPr>
    <w:rPr>
      <w:sz w:val="16"/>
      <w:szCs w:val="16"/>
    </w:rPr>
  </w:style>
  <w:style w:type="paragraph" w:customStyle="1" w:styleId="References">
    <w:name w:val="References"/>
    <w:basedOn w:val="Normal"/>
    <w:rsid w:val="00E42790"/>
    <w:pPr>
      <w:numPr>
        <w:numId w:val="12"/>
      </w:numPr>
      <w:jc w:val="both"/>
    </w:pPr>
    <w:rPr>
      <w:sz w:val="16"/>
      <w:szCs w:val="16"/>
    </w:rPr>
  </w:style>
  <w:style w:type="paragraph" w:customStyle="1" w:styleId="IndexTerms">
    <w:name w:val="IndexTerms"/>
    <w:basedOn w:val="Normal"/>
    <w:next w:val="Normal"/>
    <w:rsid w:val="00E42790"/>
    <w:pPr>
      <w:ind w:firstLine="202"/>
      <w:jc w:val="both"/>
    </w:pPr>
    <w:rPr>
      <w:b/>
      <w:bCs/>
      <w:sz w:val="18"/>
      <w:szCs w:val="18"/>
    </w:rPr>
  </w:style>
  <w:style w:type="character" w:styleId="FootnoteReference">
    <w:name w:val="footnote reference"/>
    <w:basedOn w:val="DefaultParagraphFont"/>
    <w:semiHidden/>
    <w:rsid w:val="00E42790"/>
    <w:rPr>
      <w:vertAlign w:val="superscript"/>
    </w:rPr>
  </w:style>
  <w:style w:type="paragraph" w:styleId="Footer">
    <w:name w:val="footer"/>
    <w:basedOn w:val="Normal"/>
    <w:link w:val="FooterChar"/>
    <w:uiPriority w:val="99"/>
    <w:rsid w:val="00E42790"/>
    <w:pPr>
      <w:tabs>
        <w:tab w:val="center" w:pos="4320"/>
        <w:tab w:val="right" w:pos="8640"/>
      </w:tabs>
    </w:pPr>
  </w:style>
  <w:style w:type="paragraph" w:customStyle="1" w:styleId="Text">
    <w:name w:val="Text"/>
    <w:basedOn w:val="Normal"/>
    <w:rsid w:val="00E42790"/>
    <w:pPr>
      <w:widowControl w:val="0"/>
      <w:spacing w:line="252" w:lineRule="auto"/>
      <w:ind w:firstLine="202"/>
      <w:jc w:val="both"/>
    </w:pPr>
  </w:style>
  <w:style w:type="paragraph" w:customStyle="1" w:styleId="FigureCaption">
    <w:name w:val="Figure Caption"/>
    <w:basedOn w:val="Normal"/>
    <w:rsid w:val="00E42790"/>
    <w:pPr>
      <w:jc w:val="both"/>
    </w:pPr>
    <w:rPr>
      <w:sz w:val="16"/>
      <w:szCs w:val="16"/>
    </w:rPr>
  </w:style>
  <w:style w:type="paragraph" w:customStyle="1" w:styleId="TableTitle">
    <w:name w:val="Table Title"/>
    <w:basedOn w:val="Normal"/>
    <w:rsid w:val="00E42790"/>
    <w:pPr>
      <w:jc w:val="center"/>
    </w:pPr>
    <w:rPr>
      <w:smallCaps/>
      <w:sz w:val="16"/>
      <w:szCs w:val="16"/>
    </w:rPr>
  </w:style>
  <w:style w:type="paragraph" w:customStyle="1" w:styleId="ReferenceHead">
    <w:name w:val="Reference Head"/>
    <w:basedOn w:val="Heading1"/>
    <w:link w:val="ReferenceHeadChar"/>
    <w:rsid w:val="00E42790"/>
    <w:pPr>
      <w:numPr>
        <w:numId w:val="0"/>
      </w:numPr>
    </w:pPr>
  </w:style>
  <w:style w:type="paragraph" w:styleId="Header">
    <w:name w:val="header"/>
    <w:basedOn w:val="Normal"/>
    <w:rsid w:val="00E42790"/>
    <w:pPr>
      <w:tabs>
        <w:tab w:val="center" w:pos="4320"/>
        <w:tab w:val="right" w:pos="8640"/>
      </w:tabs>
    </w:pPr>
  </w:style>
  <w:style w:type="paragraph" w:customStyle="1" w:styleId="Equation">
    <w:name w:val="Equation"/>
    <w:basedOn w:val="Normal"/>
    <w:next w:val="Normal"/>
    <w:rsid w:val="00E42790"/>
    <w:pPr>
      <w:widowControl w:val="0"/>
      <w:tabs>
        <w:tab w:val="right" w:pos="5040"/>
      </w:tabs>
      <w:spacing w:line="252" w:lineRule="auto"/>
      <w:jc w:val="both"/>
    </w:pPr>
  </w:style>
  <w:style w:type="character" w:styleId="Hyperlink">
    <w:name w:val="Hyperlink"/>
    <w:basedOn w:val="DefaultParagraphFont"/>
    <w:rsid w:val="00E42790"/>
    <w:rPr>
      <w:color w:val="0000FF"/>
      <w:u w:val="single"/>
    </w:rPr>
  </w:style>
  <w:style w:type="character" w:styleId="FollowedHyperlink">
    <w:name w:val="FollowedHyperlink"/>
    <w:basedOn w:val="DefaultParagraphFont"/>
    <w:rsid w:val="00E42790"/>
    <w:rPr>
      <w:color w:val="800080"/>
      <w:u w:val="single"/>
    </w:rPr>
  </w:style>
  <w:style w:type="paragraph" w:styleId="BodyTextIndent">
    <w:name w:val="Body Text Indent"/>
    <w:basedOn w:val="Normal"/>
    <w:link w:val="BodyTextIndentChar"/>
    <w:rsid w:val="00E42790"/>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customStyle="1" w:styleId="STTSDarftarPustakaNormal">
    <w:name w:val="[STTS] Darftar Pustaka Normal"/>
    <w:basedOn w:val="Normal"/>
    <w:qFormat/>
    <w:rsid w:val="0092468F"/>
    <w:rPr>
      <w:rFonts w:eastAsia="Calibri"/>
      <w:sz w:val="24"/>
      <w:szCs w:val="22"/>
    </w:rPr>
  </w:style>
  <w:style w:type="character" w:styleId="UnresolvedMention">
    <w:name w:val="Unresolved Mention"/>
    <w:basedOn w:val="DefaultParagraphFont"/>
    <w:uiPriority w:val="99"/>
    <w:semiHidden/>
    <w:unhideWhenUsed/>
    <w:rsid w:val="00137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1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5bTEMPLATE%5d%20ARTIKEL%20ILMIAH%20JUN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B7A4B-C4F4-4F6C-8064-DB7668CB5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ARTIKEL ILMIAH JUNI 2021.dotx</Template>
  <TotalTime>547</TotalTime>
  <Pages>4</Pages>
  <Words>2282</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15266</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Lukky Hariyanto</dc:creator>
  <cp:lastModifiedBy>Lukky Hariyanto</cp:lastModifiedBy>
  <cp:revision>29</cp:revision>
  <cp:lastPrinted>2017-07-25T11:04:00Z</cp:lastPrinted>
  <dcterms:created xsi:type="dcterms:W3CDTF">2023-10-09T21:40:00Z</dcterms:created>
  <dcterms:modified xsi:type="dcterms:W3CDTF">2023-10-11T22:02:00Z</dcterms:modified>
</cp:coreProperties>
</file>