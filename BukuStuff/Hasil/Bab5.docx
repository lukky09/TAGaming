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268BE35B" w:rsidR="00133336" w:rsidRDefault="007E68AA" w:rsidP="00133336">
      <w:r>
        <w:t>Flow aplikasi adalah sebuah alur dimana aksi – aksi dapat mengganti state dari aplikasi atau dalam kasus game ini layar yang ditampilkan.</w:t>
      </w:r>
      <w:r w:rsidR="00C743C7">
        <w:t xml:space="preserve"> Di gambar 5.X 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093A6A9B" w:rsidR="00D67D97" w:rsidRDefault="00D67D97" w:rsidP="00D67D97">
      <w:pPr>
        <w:pStyle w:val="STTSGambar"/>
      </w:pPr>
      <w:r>
        <w:t xml:space="preserve">Gambar </w:t>
      </w:r>
      <w:r w:rsidR="00167EE9">
        <w:t>5</w:t>
      </w:r>
      <w:r>
        <w:t>.</w:t>
      </w:r>
      <w:r w:rsidR="00167EE9">
        <w:t>X</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24D9A515" w:rsidR="004F12B3" w:rsidRDefault="004F12B3" w:rsidP="004F12B3">
      <w:pPr>
        <w:pStyle w:val="STTSJudulSubBab"/>
        <w:numPr>
          <w:ilvl w:val="0"/>
          <w:numId w:val="11"/>
        </w:numPr>
        <w:ind w:hanging="720"/>
      </w:pPr>
      <w:r>
        <w:t>Visi 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akan muncul beberapa gumpalan salju yang dapat diambil untuk dilempar.</w:t>
      </w:r>
      <w:r>
        <w:t>Bola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5D50AD07" w14:textId="79D0ED6B" w:rsidR="00C84B9E" w:rsidRDefault="00C84B9E" w:rsidP="00C84B9E">
      <w:pPr>
        <w:pStyle w:val="STTSJudulSubBab"/>
        <w:numPr>
          <w:ilvl w:val="0"/>
          <w:numId w:val="11"/>
        </w:numPr>
        <w:ind w:hanging="720"/>
      </w:pPr>
      <w:r>
        <w:t>Desain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lastRenderedPageBreak/>
        <w:drawing>
          <wp:inline distT="0" distB="0" distL="0" distR="0" wp14:anchorId="1F7C0F94" wp14:editId="71628CCA">
            <wp:extent cx="1524000" cy="15240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096D009" w14:textId="77777777" w:rsidR="00604D4C" w:rsidRDefault="00604D4C" w:rsidP="00604D4C">
      <w:pPr>
        <w:pStyle w:val="STTSGambar"/>
      </w:pPr>
      <w:r>
        <w:t>Gambar 5.X</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r w:rsidR="00AF29E7">
        <w:t>dipertimbangkan :</w:t>
      </w:r>
    </w:p>
    <w:p w14:paraId="5C43885B" w14:textId="77777777" w:rsidR="00C84B9E" w:rsidRDefault="00C84B9E" w:rsidP="007D328E">
      <w:pPr>
        <w:ind w:firstLine="0"/>
      </w:pPr>
    </w:p>
    <w:p w14:paraId="7906F9BF" w14:textId="20793533" w:rsidR="00E15B45" w:rsidRDefault="00E15B45" w:rsidP="00E15B45">
      <w:pPr>
        <w:pStyle w:val="STTSJudulSubBab"/>
        <w:numPr>
          <w:ilvl w:val="0"/>
          <w:numId w:val="14"/>
        </w:numPr>
        <w:ind w:left="709" w:hanging="709"/>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5F3B820" w:rsidR="007D172F" w:rsidRDefault="006B03FD" w:rsidP="006B03FD">
      <w:pPr>
        <w:pStyle w:val="STTSJudulSubBab"/>
        <w:jc w:val="center"/>
      </w:pPr>
      <w:r>
        <w:rPr>
          <w:noProof/>
        </w:rPr>
        <w:drawing>
          <wp:inline distT="0" distB="0" distL="0" distR="0" wp14:anchorId="27886F26" wp14:editId="7207A1CE">
            <wp:extent cx="2419350" cy="1384010"/>
            <wp:effectExtent l="0" t="0" r="0" b="6985"/>
            <wp:docPr id="118978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0799" cy="1396280"/>
                    </a:xfrm>
                    <a:prstGeom prst="rect">
                      <a:avLst/>
                    </a:prstGeom>
                    <a:noFill/>
                    <a:ln>
                      <a:noFill/>
                    </a:ln>
                  </pic:spPr>
                </pic:pic>
              </a:graphicData>
            </a:graphic>
          </wp:inline>
        </w:drawing>
      </w:r>
    </w:p>
    <w:p w14:paraId="4864D30D" w14:textId="77777777" w:rsidR="006B03FD" w:rsidRDefault="006B03FD" w:rsidP="006B03FD">
      <w:pPr>
        <w:pStyle w:val="STTSGambar"/>
      </w:pPr>
      <w:r>
        <w:t>Gambar 5.X</w:t>
      </w:r>
    </w:p>
    <w:p w14:paraId="60F2DB63" w14:textId="3A372EB5" w:rsidR="006B03FD" w:rsidRDefault="006B03FD" w:rsidP="006B03FD">
      <w:pPr>
        <w:pStyle w:val="STTSGambar"/>
      </w:pPr>
      <w:r>
        <w:t>Ilustrasi cara kerja A* untuk mencapai tujuan</w:t>
      </w:r>
    </w:p>
    <w:p w14:paraId="01D1733B" w14:textId="71787070" w:rsidR="00E15B45" w:rsidRDefault="00E15B45" w:rsidP="00E15B45">
      <w:pPr>
        <w:pStyle w:val="STTSJudulSubBab"/>
        <w:numPr>
          <w:ilvl w:val="0"/>
          <w:numId w:val="14"/>
        </w:numPr>
        <w:ind w:left="709" w:hanging="709"/>
      </w:pPr>
      <w:r>
        <w:lastRenderedPageBreak/>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E15B45">
      <w:pPr>
        <w:pStyle w:val="STTSJudulSubBab"/>
        <w:numPr>
          <w:ilvl w:val="0"/>
          <w:numId w:val="14"/>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2"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E15B45">
      <w:pPr>
        <w:pStyle w:val="STTSJudulSubBab"/>
        <w:numPr>
          <w:ilvl w:val="0"/>
          <w:numId w:val="14"/>
        </w:numPr>
        <w:ind w:left="709" w:hanging="709"/>
      </w:pPr>
      <w:r>
        <w:t>Melempar Bola</w:t>
      </w:r>
    </w:p>
    <w:p w14:paraId="47A40686" w14:textId="710BD8FD" w:rsidR="00C430E3" w:rsidRDefault="00C430E3" w:rsidP="00C430E3">
      <w:pPr>
        <w:ind w:firstLine="709"/>
      </w:pPr>
      <w:r>
        <w:t>Untuk melempar bola, Dodo memerlukan sebuah bola entah daru gumpalan salju di tanah atau dari menangkap bola lemparan Dodo lainnya.</w:t>
      </w:r>
      <w:r w:rsidR="006B0FE4">
        <w:t xml:space="preserve"> </w:t>
      </w:r>
      <w:r w:rsidR="009F3279">
        <w:t>Setelah pengecekan, maka akan dilakukan fase melempar Bola, player dan bot memiliki aksi yang mirip, cuma dengan tahap yang sedikit berbeda dengan satu sama lain</w:t>
      </w:r>
      <w:r w:rsidR="00940BD9">
        <w:t xml:space="preserve"> ;</w:t>
      </w:r>
    </w:p>
    <w:p w14:paraId="6C58F2FD" w14:textId="20B52206" w:rsidR="00940BD9" w:rsidRDefault="00940BD9" w:rsidP="00940BD9">
      <w:pPr>
        <w:ind w:firstLine="709"/>
      </w:pPr>
      <w:r w:rsidRPr="00940BD9">
        <w:rPr>
          <w:b/>
          <w:bCs/>
        </w:rPr>
        <w:lastRenderedPageBreak/>
        <w:t>Untuk lemparan player :</w:t>
      </w:r>
      <w:r>
        <w:t xml:space="preserve"> player harus menahan klik kiri dulu. Melakukan ini akan membuat 2 garis titik – titik</w:t>
      </w:r>
      <w:r w:rsidR="00065308">
        <w:t xml:space="preserve"> yang menunjukkan akurasi lemparan</w:t>
      </w:r>
      <w:r>
        <w:t xml:space="preserve"> muncul dari Dodo menuju arah mouse</w:t>
      </w:r>
      <w:r w:rsidR="00065308">
        <w:t>, 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77777777" w:rsidR="00AE4313" w:rsidRDefault="00AE4313" w:rsidP="00AE4313">
      <w:pPr>
        <w:pStyle w:val="STTSJudulSubBab"/>
        <w:spacing w:line="240" w:lineRule="auto"/>
        <w:jc w:val="center"/>
      </w:pPr>
      <w:r>
        <w:rPr>
          <w:noProof/>
        </w:rPr>
        <w:drawing>
          <wp:inline distT="0" distB="0" distL="0" distR="0" wp14:anchorId="78B69E2C" wp14:editId="10DEEE3B">
            <wp:extent cx="1524000" cy="1524000"/>
            <wp:effectExtent l="0" t="0" r="0" b="0"/>
            <wp:docPr id="1120487451" name="Picture 1120487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B111C9A" w14:textId="77777777" w:rsidR="00AE4313" w:rsidRDefault="00AE4313" w:rsidP="00AE4313">
      <w:pPr>
        <w:pStyle w:val="STTSGambar"/>
      </w:pPr>
      <w:r>
        <w:t>Gambar 5.X</w:t>
      </w:r>
    </w:p>
    <w:p w14:paraId="5A834338" w14:textId="108ECD31" w:rsidR="00AE4313" w:rsidRDefault="00AE4313" w:rsidP="00AE4313">
      <w:pPr>
        <w:pStyle w:val="STTSGambar"/>
      </w:pPr>
      <w:r>
        <w:t xml:space="preserve">Ilustrasi Dodo membidik </w:t>
      </w:r>
      <w:r w:rsidR="000022C8">
        <w:t>seseorang</w:t>
      </w:r>
    </w:p>
    <w:p w14:paraId="1056A1EA" w14:textId="77777777" w:rsidR="00AE4313" w:rsidRDefault="00AE4313" w:rsidP="00C430E3">
      <w:pPr>
        <w:pStyle w:val="STTSJudulSubBab"/>
        <w:ind w:left="709"/>
      </w:pPr>
    </w:p>
    <w:p w14:paraId="4D234600" w14:textId="79C56DB0" w:rsidR="00FC3201" w:rsidRDefault="00FC3201" w:rsidP="00FC3201">
      <w:pPr>
        <w:ind w:firstLine="709"/>
      </w:pPr>
      <w:r w:rsidRPr="00FC3201">
        <w:rPr>
          <w:b/>
          <w:bCs/>
        </w:rPr>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61797B">
      <w:pPr>
        <w:pStyle w:val="STTSJudulSubBab"/>
        <w:numPr>
          <w:ilvl w:val="0"/>
          <w:numId w:val="14"/>
        </w:numPr>
        <w:ind w:left="709" w:hanging="709"/>
      </w:pPr>
      <w:r>
        <w:t>Kena Lempar Bola</w:t>
      </w:r>
    </w:p>
    <w:p w14:paraId="62AD64B6" w14:textId="0AF55C3E" w:rsidR="00EA440F" w:rsidRDefault="00EA440F" w:rsidP="00EA440F">
      <w:pPr>
        <w:ind w:firstLine="709"/>
      </w:pPr>
      <w:r>
        <w:t>Saat</w:t>
      </w:r>
      <w:r>
        <w:t xml:space="preserve"> melempar bola, bot harus melihat Dodo dari tim lawan terlebih dahulu. Bila kelihatan, maka bot akan berhenti untuk membidik bolanya. Setelah beberapa detik, bot akan melempar bola terhadap Dodo lawan apabila Dodo tersebut tidak dihadang oleh sebuah dinding. Bila Dodo lawan dihadang dinding maka bot akan mengejar Dodo tersebut hingga bisa kelihatan.</w:t>
      </w:r>
    </w:p>
    <w:p w14:paraId="2916FB50" w14:textId="16AD35B0" w:rsidR="0061797B" w:rsidRDefault="0061797B" w:rsidP="0061797B">
      <w:pPr>
        <w:pStyle w:val="STTSJudulSubBab"/>
        <w:ind w:left="709"/>
      </w:pPr>
    </w:p>
    <w:p w14:paraId="1207FFEB" w14:textId="0E8540E3" w:rsidR="00E15B45" w:rsidRDefault="00E15B45" w:rsidP="00E15B45">
      <w:pPr>
        <w:pStyle w:val="STTSJudulSubBab"/>
        <w:numPr>
          <w:ilvl w:val="0"/>
          <w:numId w:val="14"/>
        </w:numPr>
        <w:ind w:left="709" w:hanging="709"/>
      </w:pPr>
      <w:r>
        <w:t>Fakeout (Khusus Player)</w:t>
      </w:r>
    </w:p>
    <w:p w14:paraId="281F8C28" w14:textId="77777777" w:rsidR="00C84B9E" w:rsidRDefault="00C84B9E" w:rsidP="007D328E">
      <w:pPr>
        <w:ind w:firstLine="0"/>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6FDA657C" w14:textId="77777777" w:rsidR="00B74E10" w:rsidRDefault="00B74E10" w:rsidP="00B74E10">
      <w:pPr>
        <w:pStyle w:val="STTSJudulSubBab"/>
        <w:ind w:left="720"/>
      </w:pPr>
    </w:p>
    <w:p w14:paraId="0E8724B5" w14:textId="77777777" w:rsidR="00B74E10" w:rsidRDefault="00B74E10" w:rsidP="00B74E10">
      <w:pPr>
        <w:pStyle w:val="STTSJudulSubBab"/>
      </w:pPr>
    </w:p>
    <w:p w14:paraId="2C61D4C1" w14:textId="30675D60" w:rsidR="002649E4" w:rsidRDefault="002649E4" w:rsidP="00B90035">
      <w:pPr>
        <w:pStyle w:val="STTSJudulSubBab"/>
        <w:numPr>
          <w:ilvl w:val="0"/>
          <w:numId w:val="38"/>
        </w:numPr>
        <w:ind w:hanging="720"/>
      </w:pPr>
      <w:r>
        <w:t>Level Generation</w:t>
      </w:r>
    </w:p>
    <w:p w14:paraId="7594F14B" w14:textId="77777777" w:rsidR="00B90035" w:rsidRDefault="00B90035" w:rsidP="00AC5A0F"/>
    <w:p w14:paraId="2B21D345" w14:textId="1CDACDEC" w:rsidR="00690B2F" w:rsidRPr="00AC5A0F" w:rsidRDefault="00690B2F" w:rsidP="00AC5A0F"/>
    <w:sectPr w:rsidR="00690B2F" w:rsidRPr="00AC5A0F" w:rsidSect="00C22F2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F098" w14:textId="77777777" w:rsidR="00F72E50" w:rsidRDefault="00F72E50" w:rsidP="00A1571D">
      <w:pPr>
        <w:spacing w:line="240" w:lineRule="auto"/>
      </w:pPr>
      <w:r>
        <w:separator/>
      </w:r>
    </w:p>
  </w:endnote>
  <w:endnote w:type="continuationSeparator" w:id="0">
    <w:p w14:paraId="24567CA1" w14:textId="77777777" w:rsidR="00F72E50" w:rsidRDefault="00F72E5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D614E" w14:textId="77777777" w:rsidR="00F72E50" w:rsidRDefault="00F72E50" w:rsidP="00654C90">
      <w:pPr>
        <w:spacing w:line="240" w:lineRule="auto"/>
        <w:ind w:firstLine="0"/>
      </w:pPr>
      <w:r>
        <w:separator/>
      </w:r>
    </w:p>
  </w:footnote>
  <w:footnote w:type="continuationSeparator" w:id="0">
    <w:p w14:paraId="5B42872D" w14:textId="77777777" w:rsidR="00F72E50" w:rsidRDefault="00F72E5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82BAA906"/>
    <w:lvl w:ilvl="0" w:tplc="3216E5C6">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045369850">
    <w:abstractNumId w:val="30"/>
  </w:num>
  <w:num w:numId="39" w16cid:durableId="211740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10EDE"/>
    <w:rsid w:val="0001119C"/>
    <w:rsid w:val="00020474"/>
    <w:rsid w:val="000310D8"/>
    <w:rsid w:val="00033A42"/>
    <w:rsid w:val="0003760D"/>
    <w:rsid w:val="000426EE"/>
    <w:rsid w:val="00045DB9"/>
    <w:rsid w:val="000460FE"/>
    <w:rsid w:val="00046291"/>
    <w:rsid w:val="00046384"/>
    <w:rsid w:val="000510D1"/>
    <w:rsid w:val="0006024F"/>
    <w:rsid w:val="00065308"/>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1FA"/>
    <w:rsid w:val="000F79DD"/>
    <w:rsid w:val="00100B0C"/>
    <w:rsid w:val="00104245"/>
    <w:rsid w:val="0011044E"/>
    <w:rsid w:val="0011360F"/>
    <w:rsid w:val="0012318D"/>
    <w:rsid w:val="00125AF1"/>
    <w:rsid w:val="00133336"/>
    <w:rsid w:val="00140332"/>
    <w:rsid w:val="00140485"/>
    <w:rsid w:val="00142F15"/>
    <w:rsid w:val="00143EFA"/>
    <w:rsid w:val="0014614C"/>
    <w:rsid w:val="00153037"/>
    <w:rsid w:val="00165D7D"/>
    <w:rsid w:val="00167D47"/>
    <w:rsid w:val="00167EE9"/>
    <w:rsid w:val="00170203"/>
    <w:rsid w:val="00172DAE"/>
    <w:rsid w:val="0017411F"/>
    <w:rsid w:val="00174B2B"/>
    <w:rsid w:val="00177FAC"/>
    <w:rsid w:val="00185020"/>
    <w:rsid w:val="00185636"/>
    <w:rsid w:val="00186995"/>
    <w:rsid w:val="00190CFD"/>
    <w:rsid w:val="00196AF0"/>
    <w:rsid w:val="001A77DB"/>
    <w:rsid w:val="001B1C36"/>
    <w:rsid w:val="001B2A9A"/>
    <w:rsid w:val="001B572E"/>
    <w:rsid w:val="001B5DD2"/>
    <w:rsid w:val="001B651C"/>
    <w:rsid w:val="001C1855"/>
    <w:rsid w:val="001D4976"/>
    <w:rsid w:val="001D6106"/>
    <w:rsid w:val="001F10EB"/>
    <w:rsid w:val="001F1CCD"/>
    <w:rsid w:val="001F48CA"/>
    <w:rsid w:val="002043A5"/>
    <w:rsid w:val="00204CC0"/>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3515"/>
    <w:rsid w:val="00284105"/>
    <w:rsid w:val="0028636E"/>
    <w:rsid w:val="00295055"/>
    <w:rsid w:val="00295AB6"/>
    <w:rsid w:val="002A3A7E"/>
    <w:rsid w:val="002A77C0"/>
    <w:rsid w:val="002A7979"/>
    <w:rsid w:val="002B20D6"/>
    <w:rsid w:val="002C42D3"/>
    <w:rsid w:val="002C692A"/>
    <w:rsid w:val="002D1C50"/>
    <w:rsid w:val="002D266F"/>
    <w:rsid w:val="002D3AF7"/>
    <w:rsid w:val="002D56FF"/>
    <w:rsid w:val="002E4488"/>
    <w:rsid w:val="002E454F"/>
    <w:rsid w:val="002F5A28"/>
    <w:rsid w:val="0030387A"/>
    <w:rsid w:val="00305110"/>
    <w:rsid w:val="003069D3"/>
    <w:rsid w:val="003146B7"/>
    <w:rsid w:val="00315264"/>
    <w:rsid w:val="003160CB"/>
    <w:rsid w:val="003174D6"/>
    <w:rsid w:val="00321705"/>
    <w:rsid w:val="00323C0B"/>
    <w:rsid w:val="00325257"/>
    <w:rsid w:val="00330DFB"/>
    <w:rsid w:val="0034641C"/>
    <w:rsid w:val="00347A6C"/>
    <w:rsid w:val="00362805"/>
    <w:rsid w:val="003640ED"/>
    <w:rsid w:val="0037489B"/>
    <w:rsid w:val="00377D63"/>
    <w:rsid w:val="003839F6"/>
    <w:rsid w:val="00384132"/>
    <w:rsid w:val="003913C5"/>
    <w:rsid w:val="0039789E"/>
    <w:rsid w:val="003B0700"/>
    <w:rsid w:val="003B57BA"/>
    <w:rsid w:val="003C07DA"/>
    <w:rsid w:val="003C7D3D"/>
    <w:rsid w:val="003E151F"/>
    <w:rsid w:val="003E5004"/>
    <w:rsid w:val="003E54AF"/>
    <w:rsid w:val="003E662B"/>
    <w:rsid w:val="003F4BE4"/>
    <w:rsid w:val="003F7084"/>
    <w:rsid w:val="00406DD2"/>
    <w:rsid w:val="00416797"/>
    <w:rsid w:val="00421F76"/>
    <w:rsid w:val="00424F4C"/>
    <w:rsid w:val="00430125"/>
    <w:rsid w:val="00430190"/>
    <w:rsid w:val="004349B0"/>
    <w:rsid w:val="0044021C"/>
    <w:rsid w:val="004405C8"/>
    <w:rsid w:val="00440D67"/>
    <w:rsid w:val="00447B9A"/>
    <w:rsid w:val="00456CAC"/>
    <w:rsid w:val="00462CE1"/>
    <w:rsid w:val="00467D71"/>
    <w:rsid w:val="004716E8"/>
    <w:rsid w:val="00473B57"/>
    <w:rsid w:val="00477772"/>
    <w:rsid w:val="00494B20"/>
    <w:rsid w:val="004B41E2"/>
    <w:rsid w:val="004C1089"/>
    <w:rsid w:val="004C187F"/>
    <w:rsid w:val="004C54C6"/>
    <w:rsid w:val="004D2964"/>
    <w:rsid w:val="004D40CF"/>
    <w:rsid w:val="004D616E"/>
    <w:rsid w:val="004E37AD"/>
    <w:rsid w:val="004E3FC1"/>
    <w:rsid w:val="004F12B3"/>
    <w:rsid w:val="004F25B3"/>
    <w:rsid w:val="00523FA8"/>
    <w:rsid w:val="005342BD"/>
    <w:rsid w:val="00535191"/>
    <w:rsid w:val="0053754A"/>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4C90"/>
    <w:rsid w:val="00655702"/>
    <w:rsid w:val="00656D79"/>
    <w:rsid w:val="006729B5"/>
    <w:rsid w:val="006731ED"/>
    <w:rsid w:val="00676455"/>
    <w:rsid w:val="00676FA6"/>
    <w:rsid w:val="00687007"/>
    <w:rsid w:val="00690B2F"/>
    <w:rsid w:val="00693B85"/>
    <w:rsid w:val="006B03FD"/>
    <w:rsid w:val="006B0FE4"/>
    <w:rsid w:val="006B1ABF"/>
    <w:rsid w:val="006B5CD7"/>
    <w:rsid w:val="006C439F"/>
    <w:rsid w:val="006C689D"/>
    <w:rsid w:val="006C6996"/>
    <w:rsid w:val="006E2920"/>
    <w:rsid w:val="006F355E"/>
    <w:rsid w:val="006F4666"/>
    <w:rsid w:val="00701CE3"/>
    <w:rsid w:val="007032AD"/>
    <w:rsid w:val="00707BFB"/>
    <w:rsid w:val="007153EC"/>
    <w:rsid w:val="00715819"/>
    <w:rsid w:val="00721731"/>
    <w:rsid w:val="00724C34"/>
    <w:rsid w:val="007261C6"/>
    <w:rsid w:val="00740724"/>
    <w:rsid w:val="007414F1"/>
    <w:rsid w:val="00741B4C"/>
    <w:rsid w:val="00752147"/>
    <w:rsid w:val="00766AA8"/>
    <w:rsid w:val="007718F9"/>
    <w:rsid w:val="00773C1C"/>
    <w:rsid w:val="00776081"/>
    <w:rsid w:val="00781D57"/>
    <w:rsid w:val="007834C5"/>
    <w:rsid w:val="00784C7B"/>
    <w:rsid w:val="007947AA"/>
    <w:rsid w:val="007A772B"/>
    <w:rsid w:val="007B3E62"/>
    <w:rsid w:val="007B4309"/>
    <w:rsid w:val="007C3B14"/>
    <w:rsid w:val="007D172F"/>
    <w:rsid w:val="007D2695"/>
    <w:rsid w:val="007D328E"/>
    <w:rsid w:val="007D39FE"/>
    <w:rsid w:val="007E3C59"/>
    <w:rsid w:val="007E67CD"/>
    <w:rsid w:val="007E68AA"/>
    <w:rsid w:val="007F3538"/>
    <w:rsid w:val="007F3A57"/>
    <w:rsid w:val="007F4879"/>
    <w:rsid w:val="007F4C74"/>
    <w:rsid w:val="0080683D"/>
    <w:rsid w:val="0086149A"/>
    <w:rsid w:val="008618E6"/>
    <w:rsid w:val="00862901"/>
    <w:rsid w:val="00862D17"/>
    <w:rsid w:val="008712B7"/>
    <w:rsid w:val="00877FD4"/>
    <w:rsid w:val="008825CD"/>
    <w:rsid w:val="00882A86"/>
    <w:rsid w:val="00886935"/>
    <w:rsid w:val="00890424"/>
    <w:rsid w:val="00891FF8"/>
    <w:rsid w:val="00892261"/>
    <w:rsid w:val="0089412F"/>
    <w:rsid w:val="008A351B"/>
    <w:rsid w:val="008A4073"/>
    <w:rsid w:val="008A6C28"/>
    <w:rsid w:val="008B52BD"/>
    <w:rsid w:val="008B61ED"/>
    <w:rsid w:val="008C23C3"/>
    <w:rsid w:val="008C58AC"/>
    <w:rsid w:val="008D08CC"/>
    <w:rsid w:val="008D0D45"/>
    <w:rsid w:val="008D219A"/>
    <w:rsid w:val="008E2254"/>
    <w:rsid w:val="008E7918"/>
    <w:rsid w:val="008F2BE6"/>
    <w:rsid w:val="008F5758"/>
    <w:rsid w:val="00903E79"/>
    <w:rsid w:val="00906DCD"/>
    <w:rsid w:val="00907A67"/>
    <w:rsid w:val="009111CD"/>
    <w:rsid w:val="00927AE3"/>
    <w:rsid w:val="009344B3"/>
    <w:rsid w:val="00935077"/>
    <w:rsid w:val="00940BD9"/>
    <w:rsid w:val="009448A1"/>
    <w:rsid w:val="00947E12"/>
    <w:rsid w:val="00950C8D"/>
    <w:rsid w:val="00965A36"/>
    <w:rsid w:val="009700B0"/>
    <w:rsid w:val="00976A7E"/>
    <w:rsid w:val="009822D6"/>
    <w:rsid w:val="00991AF4"/>
    <w:rsid w:val="009A3A14"/>
    <w:rsid w:val="009A5822"/>
    <w:rsid w:val="009B1373"/>
    <w:rsid w:val="009B6531"/>
    <w:rsid w:val="009C1E9F"/>
    <w:rsid w:val="009D0678"/>
    <w:rsid w:val="009D1535"/>
    <w:rsid w:val="009D5DA4"/>
    <w:rsid w:val="009E2D46"/>
    <w:rsid w:val="009E7232"/>
    <w:rsid w:val="009F3279"/>
    <w:rsid w:val="009F411A"/>
    <w:rsid w:val="00A10EF4"/>
    <w:rsid w:val="00A1571D"/>
    <w:rsid w:val="00A15B0A"/>
    <w:rsid w:val="00A203F3"/>
    <w:rsid w:val="00A21A5E"/>
    <w:rsid w:val="00A22328"/>
    <w:rsid w:val="00A2333E"/>
    <w:rsid w:val="00A319EC"/>
    <w:rsid w:val="00A33159"/>
    <w:rsid w:val="00A502F7"/>
    <w:rsid w:val="00A51959"/>
    <w:rsid w:val="00A53C95"/>
    <w:rsid w:val="00A54D25"/>
    <w:rsid w:val="00A61F02"/>
    <w:rsid w:val="00A67276"/>
    <w:rsid w:val="00A735AF"/>
    <w:rsid w:val="00A76F38"/>
    <w:rsid w:val="00A77987"/>
    <w:rsid w:val="00A83CDA"/>
    <w:rsid w:val="00A861A2"/>
    <w:rsid w:val="00A91841"/>
    <w:rsid w:val="00A9396C"/>
    <w:rsid w:val="00A9493C"/>
    <w:rsid w:val="00A96EAD"/>
    <w:rsid w:val="00AA16ED"/>
    <w:rsid w:val="00AB1E97"/>
    <w:rsid w:val="00AB2806"/>
    <w:rsid w:val="00AB4626"/>
    <w:rsid w:val="00AC05D5"/>
    <w:rsid w:val="00AC1E68"/>
    <w:rsid w:val="00AC46B4"/>
    <w:rsid w:val="00AC5A0F"/>
    <w:rsid w:val="00AC7FE1"/>
    <w:rsid w:val="00AD026C"/>
    <w:rsid w:val="00AD28AE"/>
    <w:rsid w:val="00AD5276"/>
    <w:rsid w:val="00AD5321"/>
    <w:rsid w:val="00AD7B68"/>
    <w:rsid w:val="00AE4313"/>
    <w:rsid w:val="00AE454E"/>
    <w:rsid w:val="00AE54C6"/>
    <w:rsid w:val="00AE72A4"/>
    <w:rsid w:val="00AF29E7"/>
    <w:rsid w:val="00AF607C"/>
    <w:rsid w:val="00AF7FEF"/>
    <w:rsid w:val="00B0279F"/>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74E10"/>
    <w:rsid w:val="00B80FBD"/>
    <w:rsid w:val="00B83D06"/>
    <w:rsid w:val="00B90035"/>
    <w:rsid w:val="00B9794C"/>
    <w:rsid w:val="00BA465A"/>
    <w:rsid w:val="00BA5956"/>
    <w:rsid w:val="00BC3B1B"/>
    <w:rsid w:val="00BC54DE"/>
    <w:rsid w:val="00BC5F4A"/>
    <w:rsid w:val="00BD3385"/>
    <w:rsid w:val="00BE6D57"/>
    <w:rsid w:val="00BF4C7A"/>
    <w:rsid w:val="00C048AC"/>
    <w:rsid w:val="00C115BA"/>
    <w:rsid w:val="00C12E0C"/>
    <w:rsid w:val="00C17240"/>
    <w:rsid w:val="00C22F25"/>
    <w:rsid w:val="00C24884"/>
    <w:rsid w:val="00C27C4C"/>
    <w:rsid w:val="00C30B61"/>
    <w:rsid w:val="00C34DFB"/>
    <w:rsid w:val="00C430E3"/>
    <w:rsid w:val="00C517F9"/>
    <w:rsid w:val="00C522C4"/>
    <w:rsid w:val="00C53A8A"/>
    <w:rsid w:val="00C55026"/>
    <w:rsid w:val="00C616B7"/>
    <w:rsid w:val="00C61F4F"/>
    <w:rsid w:val="00C623F5"/>
    <w:rsid w:val="00C648D2"/>
    <w:rsid w:val="00C66616"/>
    <w:rsid w:val="00C679BA"/>
    <w:rsid w:val="00C743C7"/>
    <w:rsid w:val="00C8091A"/>
    <w:rsid w:val="00C836C8"/>
    <w:rsid w:val="00C84B9E"/>
    <w:rsid w:val="00CA18EA"/>
    <w:rsid w:val="00CA1B99"/>
    <w:rsid w:val="00CA5435"/>
    <w:rsid w:val="00CA7229"/>
    <w:rsid w:val="00CC13EA"/>
    <w:rsid w:val="00CC22C2"/>
    <w:rsid w:val="00CC657F"/>
    <w:rsid w:val="00CC6979"/>
    <w:rsid w:val="00CC71B8"/>
    <w:rsid w:val="00CD191D"/>
    <w:rsid w:val="00CE0A3C"/>
    <w:rsid w:val="00CE6FB9"/>
    <w:rsid w:val="00CE7F09"/>
    <w:rsid w:val="00D0419B"/>
    <w:rsid w:val="00D05699"/>
    <w:rsid w:val="00D05AA0"/>
    <w:rsid w:val="00D075FE"/>
    <w:rsid w:val="00D1316D"/>
    <w:rsid w:val="00D209B1"/>
    <w:rsid w:val="00D24105"/>
    <w:rsid w:val="00D27B1A"/>
    <w:rsid w:val="00D30D5E"/>
    <w:rsid w:val="00D362D6"/>
    <w:rsid w:val="00D36BDD"/>
    <w:rsid w:val="00D37127"/>
    <w:rsid w:val="00D50B80"/>
    <w:rsid w:val="00D53627"/>
    <w:rsid w:val="00D6326A"/>
    <w:rsid w:val="00D63582"/>
    <w:rsid w:val="00D643A4"/>
    <w:rsid w:val="00D67D97"/>
    <w:rsid w:val="00D75DC1"/>
    <w:rsid w:val="00D852A8"/>
    <w:rsid w:val="00DA3FB2"/>
    <w:rsid w:val="00DB3EB2"/>
    <w:rsid w:val="00DC0265"/>
    <w:rsid w:val="00DC0D65"/>
    <w:rsid w:val="00DC3FE8"/>
    <w:rsid w:val="00DC50D1"/>
    <w:rsid w:val="00DC7486"/>
    <w:rsid w:val="00DD096B"/>
    <w:rsid w:val="00DF424E"/>
    <w:rsid w:val="00E00D28"/>
    <w:rsid w:val="00E0606C"/>
    <w:rsid w:val="00E07DA3"/>
    <w:rsid w:val="00E11318"/>
    <w:rsid w:val="00E122F3"/>
    <w:rsid w:val="00E15B45"/>
    <w:rsid w:val="00E219DF"/>
    <w:rsid w:val="00E2207E"/>
    <w:rsid w:val="00E30BD7"/>
    <w:rsid w:val="00E31933"/>
    <w:rsid w:val="00E349C8"/>
    <w:rsid w:val="00E5441A"/>
    <w:rsid w:val="00E6374A"/>
    <w:rsid w:val="00E74ACA"/>
    <w:rsid w:val="00E75459"/>
    <w:rsid w:val="00E76A47"/>
    <w:rsid w:val="00E772B0"/>
    <w:rsid w:val="00E80C9F"/>
    <w:rsid w:val="00E84E5C"/>
    <w:rsid w:val="00E878B7"/>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50F9A"/>
    <w:rsid w:val="00F5157E"/>
    <w:rsid w:val="00F51AA8"/>
    <w:rsid w:val="00F5769F"/>
    <w:rsid w:val="00F65280"/>
    <w:rsid w:val="00F708B5"/>
    <w:rsid w:val="00F71B7B"/>
    <w:rsid w:val="00F72E50"/>
    <w:rsid w:val="00F750CF"/>
    <w:rsid w:val="00F75372"/>
    <w:rsid w:val="00F93617"/>
    <w:rsid w:val="00F948FA"/>
    <w:rsid w:val="00FA40EF"/>
    <w:rsid w:val="00FA62F9"/>
    <w:rsid w:val="00FA747C"/>
    <w:rsid w:val="00FB1973"/>
    <w:rsid w:val="00FB4BE7"/>
    <w:rsid w:val="00FB4DF3"/>
    <w:rsid w:val="00FC1B21"/>
    <w:rsid w:val="00FC2B3A"/>
    <w:rsid w:val="00FC3201"/>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440F"/>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894</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89</cp:revision>
  <dcterms:created xsi:type="dcterms:W3CDTF">2023-03-27T07:31:00Z</dcterms:created>
  <dcterms:modified xsi:type="dcterms:W3CDTF">2023-09-11T15:43:00Z</dcterms:modified>
</cp:coreProperties>
</file>