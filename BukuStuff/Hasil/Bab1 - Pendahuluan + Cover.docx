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7938"/>
      </w:tblGrid>
      <w:tr w:rsidR="00B87DC6" w14:paraId="3903D496" w14:textId="77777777" w:rsidTr="004E1275">
        <w:trPr>
          <w:trHeight w:hRule="exact" w:val="3119"/>
        </w:trPr>
        <w:tc>
          <w:tcPr>
            <w:tcW w:w="8154" w:type="dxa"/>
          </w:tcPr>
          <w:p w14:paraId="376AEDE5" w14:textId="109D9DE4" w:rsidR="00B87DC6" w:rsidRDefault="00B87DC6" w:rsidP="004E1275">
            <w:pPr>
              <w:pStyle w:val="STTSNormalCover"/>
            </w:pPr>
            <w:r w:rsidRPr="00507E83">
              <w:t>TUGAS AKHIR</w:t>
            </w:r>
          </w:p>
          <w:p w14:paraId="1C3539FE" w14:textId="77777777" w:rsidR="00B87DC6" w:rsidRDefault="00B87DC6" w:rsidP="004E1275">
            <w:pPr>
              <w:pStyle w:val="STTSNormalCover"/>
            </w:pPr>
          </w:p>
          <w:p w14:paraId="40FE89E8" w14:textId="77777777" w:rsidR="00B87DC6" w:rsidRDefault="00B87DC6" w:rsidP="004E1275">
            <w:pPr>
              <w:pStyle w:val="STTSNormalCover"/>
              <w:rPr>
                <w:sz w:val="36"/>
              </w:rPr>
            </w:pPr>
            <w:r>
              <w:rPr>
                <w:sz w:val="36"/>
              </w:rPr>
              <w:t>PROCEDURAL MAP GENERATION UNTUK</w:t>
            </w:r>
          </w:p>
          <w:p w14:paraId="7FFD71CD" w14:textId="77777777" w:rsidR="00B87DC6" w:rsidRPr="00892261" w:rsidRDefault="00B87DC6" w:rsidP="004E1275">
            <w:pPr>
              <w:pStyle w:val="STTSNormalCover"/>
              <w:rPr>
                <w:sz w:val="32"/>
              </w:rPr>
            </w:pPr>
            <w:r>
              <w:rPr>
                <w:sz w:val="36"/>
              </w:rPr>
              <w:t>GAME “SPLATTED”</w:t>
            </w:r>
          </w:p>
        </w:tc>
      </w:tr>
      <w:tr w:rsidR="00B87DC6" w14:paraId="78908AB0" w14:textId="77777777" w:rsidTr="004E1275">
        <w:trPr>
          <w:trHeight w:hRule="exact" w:val="3686"/>
        </w:trPr>
        <w:tc>
          <w:tcPr>
            <w:tcW w:w="8154" w:type="dxa"/>
            <w:vAlign w:val="center"/>
          </w:tcPr>
          <w:p w14:paraId="62FF55EF" w14:textId="77777777" w:rsidR="00B87DC6" w:rsidRDefault="00B87DC6" w:rsidP="004E1275">
            <w:pPr>
              <w:pStyle w:val="STTSNormalCover"/>
            </w:pPr>
            <w:r w:rsidRPr="006445F6">
              <w:rPr>
                <w:rFonts w:cs="Arial"/>
                <w:b w:val="0"/>
                <w:noProof/>
              </w:rPr>
              <w:drawing>
                <wp:inline distT="0" distB="0" distL="0" distR="0" wp14:anchorId="147D0D56" wp14:editId="1C754E72">
                  <wp:extent cx="2307590" cy="2307590"/>
                  <wp:effectExtent l="0" t="0" r="0" b="0"/>
                  <wp:docPr id="1" name="Picture 1" descr="LOGO ISTTS TRANS PUTI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ISTTS TRANS PUTI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7590" cy="2307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7DC6" w14:paraId="22B156D9" w14:textId="77777777" w:rsidTr="004E1275">
        <w:trPr>
          <w:trHeight w:hRule="exact" w:val="567"/>
        </w:trPr>
        <w:tc>
          <w:tcPr>
            <w:tcW w:w="8154" w:type="dxa"/>
            <w:vAlign w:val="center"/>
          </w:tcPr>
          <w:p w14:paraId="5C256C1C" w14:textId="77777777" w:rsidR="00B87DC6" w:rsidRDefault="00B87DC6" w:rsidP="004E1275">
            <w:pPr>
              <w:pStyle w:val="STTSNormalCover"/>
            </w:pPr>
          </w:p>
        </w:tc>
      </w:tr>
      <w:tr w:rsidR="00B87DC6" w14:paraId="314FE136" w14:textId="77777777" w:rsidTr="004E1275">
        <w:trPr>
          <w:trHeight w:hRule="exact" w:val="2608"/>
        </w:trPr>
        <w:tc>
          <w:tcPr>
            <w:tcW w:w="8154" w:type="dxa"/>
            <w:vAlign w:val="center"/>
          </w:tcPr>
          <w:p w14:paraId="085D9329" w14:textId="77777777" w:rsidR="00B87DC6" w:rsidRPr="00DC16F9" w:rsidRDefault="00B87DC6" w:rsidP="004E1275">
            <w:pPr>
              <w:pStyle w:val="STTSNormalCover"/>
            </w:pPr>
            <w:r w:rsidRPr="00DC16F9">
              <w:t>Oleh:</w:t>
            </w:r>
          </w:p>
          <w:p w14:paraId="08E33496" w14:textId="77777777" w:rsidR="00B87DC6" w:rsidRPr="00DC16F9" w:rsidRDefault="00B87DC6" w:rsidP="004E1275">
            <w:pPr>
              <w:pStyle w:val="STTSNormalCover"/>
              <w:rPr>
                <w:u w:val="single"/>
              </w:rPr>
            </w:pPr>
            <w:r w:rsidRPr="00DC16F9">
              <w:rPr>
                <w:u w:val="single"/>
              </w:rPr>
              <w:t>Lukky Hariyanto</w:t>
            </w:r>
          </w:p>
          <w:p w14:paraId="0F6503CF" w14:textId="77777777" w:rsidR="00B87DC6" w:rsidRPr="00DC16F9" w:rsidRDefault="00B87DC6" w:rsidP="004E1275">
            <w:pPr>
              <w:pStyle w:val="STTSNormalCover"/>
            </w:pPr>
            <w:r w:rsidRPr="00DC16F9">
              <w:t>219116856</w:t>
            </w:r>
          </w:p>
        </w:tc>
      </w:tr>
      <w:tr w:rsidR="00B87DC6" w14:paraId="1CAD137F" w14:textId="77777777" w:rsidTr="004E1275">
        <w:trPr>
          <w:trHeight w:hRule="exact" w:val="2835"/>
        </w:trPr>
        <w:tc>
          <w:tcPr>
            <w:tcW w:w="8154" w:type="dxa"/>
          </w:tcPr>
          <w:p w14:paraId="607F9341" w14:textId="77777777" w:rsidR="00B87DC6" w:rsidRPr="00DC16F9" w:rsidRDefault="00B87DC6" w:rsidP="004E1275">
            <w:pPr>
              <w:pStyle w:val="STTSNormalCover"/>
            </w:pPr>
            <w:r w:rsidRPr="00DC16F9">
              <w:t>PROGRAM SARJANA</w:t>
            </w:r>
          </w:p>
          <w:p w14:paraId="19411F20" w14:textId="77777777" w:rsidR="00B87DC6" w:rsidRPr="00DC16F9" w:rsidRDefault="00B87DC6" w:rsidP="004E1275">
            <w:pPr>
              <w:pStyle w:val="STTSNormalCover"/>
            </w:pPr>
            <w:r w:rsidRPr="00DC16F9">
              <w:t>PROGRAM STUDI INFORMATIKA</w:t>
            </w:r>
          </w:p>
          <w:p w14:paraId="7253C16C" w14:textId="77777777" w:rsidR="00B87DC6" w:rsidRPr="00DC16F9" w:rsidRDefault="00B87DC6" w:rsidP="004E1275">
            <w:pPr>
              <w:pStyle w:val="STTSNormalCover"/>
            </w:pPr>
            <w:r w:rsidRPr="00DC16F9">
              <w:t>FAKULTAS SAINS DAN TEKNOLOGI</w:t>
            </w:r>
          </w:p>
          <w:p w14:paraId="12305249" w14:textId="77777777" w:rsidR="00B87DC6" w:rsidRPr="00DC16F9" w:rsidRDefault="00B87DC6" w:rsidP="004E1275">
            <w:pPr>
              <w:pStyle w:val="STTSNormalCover"/>
            </w:pPr>
            <w:r w:rsidRPr="00DC16F9">
              <w:t>INSTITUT SAINS DAN TEKNOLOGI TERPADU SURABAYA</w:t>
            </w:r>
          </w:p>
          <w:p w14:paraId="62D16C58" w14:textId="77777777" w:rsidR="00B87DC6" w:rsidRPr="00DC16F9" w:rsidRDefault="00B87DC6" w:rsidP="004E1275">
            <w:pPr>
              <w:pStyle w:val="STTSNormalCover"/>
            </w:pPr>
            <w:r w:rsidRPr="00DC16F9">
              <w:t>SURABAYA</w:t>
            </w:r>
          </w:p>
          <w:p w14:paraId="17366428" w14:textId="77777777" w:rsidR="00B87DC6" w:rsidRPr="00DC16F9" w:rsidRDefault="00B87DC6" w:rsidP="004E1275">
            <w:pPr>
              <w:pStyle w:val="STTSNormalCover"/>
            </w:pPr>
            <w:r w:rsidRPr="00DC16F9">
              <w:t>2023</w:t>
            </w:r>
          </w:p>
        </w:tc>
      </w:tr>
    </w:tbl>
    <w:p w14:paraId="36D1B51F" w14:textId="7AB3F8E7" w:rsidR="00B87DC6" w:rsidRDefault="00B87DC6" w:rsidP="00B87DC6">
      <w:pPr>
        <w:pStyle w:val="STTSNormalPengesahan"/>
      </w:pPr>
      <w:r w:rsidRPr="00507E83">
        <w:lastRenderedPageBreak/>
        <w:t>TUGAS AKHIR</w:t>
      </w:r>
    </w:p>
    <w:p w14:paraId="261E32C4" w14:textId="77777777" w:rsidR="00B87DC6" w:rsidRDefault="00B87DC6" w:rsidP="00B87DC6">
      <w:pPr>
        <w:pStyle w:val="STTSKeteranganPengesahan"/>
      </w:pPr>
    </w:p>
    <w:p w14:paraId="6F8E4E22" w14:textId="399B196C" w:rsidR="00B87DC6" w:rsidRDefault="008E4DC0" w:rsidP="00B87DC6">
      <w:pPr>
        <w:pStyle w:val="STTSJudulPengesahan"/>
      </w:pPr>
      <w:r>
        <w:t>PROCEDURAL MAP GENERATION UNTUK</w:t>
      </w:r>
    </w:p>
    <w:p w14:paraId="415872C0" w14:textId="17441244" w:rsidR="00B87DC6" w:rsidRDefault="008E4DC0" w:rsidP="00B87DC6">
      <w:pPr>
        <w:pStyle w:val="STTSJudulPengesahan"/>
      </w:pPr>
      <w:r>
        <w:t>GAME “SPLATTED”</w:t>
      </w:r>
    </w:p>
    <w:p w14:paraId="79370816" w14:textId="77777777" w:rsidR="00B87DC6" w:rsidRDefault="00B87DC6" w:rsidP="00B87DC6">
      <w:pPr>
        <w:pStyle w:val="STTSKeteranganPengesahan"/>
      </w:pPr>
    </w:p>
    <w:p w14:paraId="4F3E3A1D" w14:textId="77777777" w:rsidR="00B87DC6" w:rsidRPr="00507E83" w:rsidRDefault="00B87DC6" w:rsidP="00B87DC6">
      <w:pPr>
        <w:pStyle w:val="STTSKeteranganPengesahan"/>
      </w:pPr>
      <w:proofErr w:type="spellStart"/>
      <w:r w:rsidRPr="00507E83">
        <w:t>Diajukan</w:t>
      </w:r>
      <w:proofErr w:type="spellEnd"/>
      <w:r w:rsidRPr="00507E83">
        <w:t xml:space="preserve"> Guna </w:t>
      </w:r>
      <w:proofErr w:type="spellStart"/>
      <w:r w:rsidRPr="00507E83">
        <w:t>Memenuhi</w:t>
      </w:r>
      <w:proofErr w:type="spellEnd"/>
      <w:r w:rsidRPr="00507E83">
        <w:t xml:space="preserve"> Sebagian </w:t>
      </w:r>
      <w:proofErr w:type="spellStart"/>
      <w:r w:rsidRPr="00507E83">
        <w:t>Persyaratan</w:t>
      </w:r>
      <w:proofErr w:type="spellEnd"/>
      <w:r w:rsidRPr="00507E83">
        <w:t xml:space="preserve"> </w:t>
      </w:r>
      <w:proofErr w:type="spellStart"/>
      <w:r w:rsidRPr="00507E83">
        <w:t>Untuk</w:t>
      </w:r>
      <w:proofErr w:type="spellEnd"/>
      <w:r w:rsidRPr="00507E83">
        <w:t xml:space="preserve"> </w:t>
      </w:r>
      <w:proofErr w:type="spellStart"/>
      <w:r w:rsidRPr="00507E83">
        <w:t>Memperoleh</w:t>
      </w:r>
      <w:proofErr w:type="spellEnd"/>
      <w:r w:rsidRPr="00507E83">
        <w:t xml:space="preserve"> Gelar</w:t>
      </w:r>
    </w:p>
    <w:p w14:paraId="214849C5" w14:textId="77BBE248" w:rsidR="00B87DC6" w:rsidRPr="00507E83" w:rsidRDefault="00B87DC6" w:rsidP="00B87DC6">
      <w:pPr>
        <w:pStyle w:val="STTSKeteranganPengesahan"/>
      </w:pPr>
      <w:r w:rsidRPr="00507E83">
        <w:t xml:space="preserve">Sarjana </w:t>
      </w:r>
      <w:proofErr w:type="spellStart"/>
      <w:r w:rsidR="00676B19">
        <w:t>Komputer</w:t>
      </w:r>
      <w:proofErr w:type="spellEnd"/>
    </w:p>
    <w:p w14:paraId="6D42DF3C" w14:textId="77777777" w:rsidR="00B87DC6" w:rsidRPr="00507E83" w:rsidRDefault="00B87DC6" w:rsidP="00B87DC6">
      <w:pPr>
        <w:pStyle w:val="STTSKeteranganPengesahan"/>
      </w:pPr>
      <w:r w:rsidRPr="00507E83">
        <w:t>Pada</w:t>
      </w:r>
    </w:p>
    <w:p w14:paraId="397AE461" w14:textId="77777777" w:rsidR="00B87DC6" w:rsidRPr="00507E83" w:rsidRDefault="00B87DC6" w:rsidP="00B87DC6">
      <w:pPr>
        <w:pStyle w:val="STTSKeteranganPengesahan"/>
      </w:pPr>
      <w:proofErr w:type="spellStart"/>
      <w:r w:rsidRPr="00507E83">
        <w:t>Institut</w:t>
      </w:r>
      <w:proofErr w:type="spellEnd"/>
      <w:r w:rsidRPr="00507E83">
        <w:t xml:space="preserve"> Sains dan </w:t>
      </w:r>
      <w:proofErr w:type="spellStart"/>
      <w:r w:rsidRPr="00507E83">
        <w:t>Teknologi</w:t>
      </w:r>
      <w:proofErr w:type="spellEnd"/>
      <w:r w:rsidRPr="00507E83">
        <w:t xml:space="preserve"> </w:t>
      </w:r>
      <w:proofErr w:type="spellStart"/>
      <w:r w:rsidRPr="00507E83">
        <w:t>Terpadu</w:t>
      </w:r>
      <w:proofErr w:type="spellEnd"/>
      <w:r w:rsidRPr="00507E83">
        <w:t xml:space="preserve"> Surabaya</w:t>
      </w:r>
    </w:p>
    <w:p w14:paraId="3A982026" w14:textId="77777777" w:rsidR="00B87DC6" w:rsidRPr="00507E83" w:rsidRDefault="00B87DC6" w:rsidP="00B87DC6">
      <w:pPr>
        <w:pStyle w:val="STTSKeteranganPengesahan"/>
      </w:pPr>
    </w:p>
    <w:p w14:paraId="79163382" w14:textId="77777777" w:rsidR="00B87DC6" w:rsidRPr="00507E83" w:rsidRDefault="00B87DC6" w:rsidP="00B87DC6">
      <w:pPr>
        <w:pStyle w:val="STTSKeteranganPengesahan"/>
      </w:pPr>
    </w:p>
    <w:p w14:paraId="63C2FD08" w14:textId="7A3964E5" w:rsidR="00B87DC6" w:rsidRPr="00507E83" w:rsidRDefault="00B87DC6" w:rsidP="00B87DC6">
      <w:pPr>
        <w:pStyle w:val="STTSKeteranganPengesahanNamaDosen"/>
        <w:spacing w:line="480" w:lineRule="auto"/>
      </w:pPr>
      <w:proofErr w:type="spellStart"/>
      <w:r w:rsidRPr="00507E83">
        <w:t>Disetujui</w:t>
      </w:r>
      <w:proofErr w:type="spellEnd"/>
      <w:r w:rsidRPr="00507E83">
        <w:t xml:space="preserve"> oleh Tim </w:t>
      </w:r>
      <w:proofErr w:type="spellStart"/>
      <w:r w:rsidRPr="00507E83">
        <w:t>Penguji</w:t>
      </w:r>
      <w:proofErr w:type="spellEnd"/>
      <w:r w:rsidRPr="00507E83">
        <w:t xml:space="preserve"> </w:t>
      </w:r>
      <w:proofErr w:type="spellStart"/>
      <w:r w:rsidRPr="00507E83">
        <w:t>Tugas</w:t>
      </w:r>
      <w:proofErr w:type="spellEnd"/>
      <w:r w:rsidRPr="00507E83">
        <w:t xml:space="preserve"> Akhir:</w:t>
      </w:r>
    </w:p>
    <w:p w14:paraId="4A721105" w14:textId="77777777" w:rsidR="00B87DC6" w:rsidRPr="00507E83" w:rsidRDefault="00B87DC6" w:rsidP="00B87DC6">
      <w:pPr>
        <w:pStyle w:val="STTSKeteranganPengesahanNamaDosenList"/>
        <w:ind w:left="426" w:hanging="426"/>
      </w:pPr>
      <w:proofErr w:type="spellStart"/>
      <w:r w:rsidRPr="00507E83">
        <w:t>Hendrawan</w:t>
      </w:r>
      <w:proofErr w:type="spellEnd"/>
      <w:r w:rsidRPr="00507E83">
        <w:t xml:space="preserve"> Armanto, </w:t>
      </w:r>
      <w:proofErr w:type="spellStart"/>
      <w:proofErr w:type="gramStart"/>
      <w:r w:rsidRPr="00507E83">
        <w:t>S.Kom</w:t>
      </w:r>
      <w:proofErr w:type="spellEnd"/>
      <w:proofErr w:type="gramEnd"/>
      <w:r w:rsidRPr="00507E83">
        <w:t xml:space="preserve">., </w:t>
      </w:r>
      <w:proofErr w:type="spellStart"/>
      <w:r w:rsidRPr="00507E83">
        <w:t>M.Kom</w:t>
      </w:r>
      <w:proofErr w:type="spellEnd"/>
      <w:r w:rsidRPr="00507E83">
        <w:t>.</w:t>
      </w:r>
      <w:r w:rsidRPr="00507E83">
        <w:tab/>
        <w:t>(</w:t>
      </w:r>
      <w:proofErr w:type="spellStart"/>
      <w:r w:rsidRPr="00507E83">
        <w:t>Pembimbing</w:t>
      </w:r>
      <w:proofErr w:type="spellEnd"/>
      <w:r w:rsidRPr="00507E83">
        <w:t>)</w:t>
      </w:r>
    </w:p>
    <w:p w14:paraId="4C5C130A" w14:textId="6204C84E" w:rsidR="00B87DC6" w:rsidRPr="00507E83" w:rsidRDefault="00EA58A1" w:rsidP="00B87DC6">
      <w:pPr>
        <w:pStyle w:val="STTSKeteranganPengesahanNamaDosenList"/>
        <w:ind w:left="426" w:hanging="426"/>
      </w:pPr>
      <w:r w:rsidRPr="00507E83">
        <w:t xml:space="preserve">Dr. Ir. </w:t>
      </w:r>
      <w:proofErr w:type="spellStart"/>
      <w:r w:rsidRPr="00507E83">
        <w:t>Hj</w:t>
      </w:r>
      <w:proofErr w:type="spellEnd"/>
      <w:r w:rsidRPr="00507E83">
        <w:t xml:space="preserve">. Endang </w:t>
      </w:r>
      <w:proofErr w:type="spellStart"/>
      <w:r w:rsidRPr="00507E83">
        <w:t>Setyati</w:t>
      </w:r>
      <w:proofErr w:type="spellEnd"/>
      <w:r w:rsidRPr="00507E83">
        <w:t>, M.T.</w:t>
      </w:r>
      <w:r w:rsidR="00B87DC6" w:rsidRPr="00507E83">
        <w:tab/>
        <w:t>(</w:t>
      </w:r>
      <w:proofErr w:type="spellStart"/>
      <w:r w:rsidR="00B87DC6" w:rsidRPr="00507E83">
        <w:t>Penguji</w:t>
      </w:r>
      <w:proofErr w:type="spellEnd"/>
      <w:r w:rsidR="00B87DC6" w:rsidRPr="00507E83">
        <w:t xml:space="preserve"> I)</w:t>
      </w:r>
    </w:p>
    <w:p w14:paraId="03534A24" w14:textId="30DCC86E" w:rsidR="00B87DC6" w:rsidRPr="00507E83" w:rsidRDefault="00EA58A1" w:rsidP="00B87DC6">
      <w:pPr>
        <w:pStyle w:val="STTSKeteranganPengesahanNamaDosenList"/>
        <w:ind w:left="426" w:hanging="426"/>
      </w:pPr>
      <w:r w:rsidRPr="00507E83">
        <w:t xml:space="preserve">Eka Rahayu </w:t>
      </w:r>
      <w:proofErr w:type="spellStart"/>
      <w:r w:rsidRPr="00507E83">
        <w:t>Setyaningsih</w:t>
      </w:r>
      <w:proofErr w:type="spellEnd"/>
      <w:r w:rsidRPr="00507E83">
        <w:t xml:space="preserve">, </w:t>
      </w:r>
      <w:proofErr w:type="spellStart"/>
      <w:proofErr w:type="gramStart"/>
      <w:r w:rsidRPr="00507E83">
        <w:t>S.Kom</w:t>
      </w:r>
      <w:proofErr w:type="spellEnd"/>
      <w:proofErr w:type="gramEnd"/>
      <w:r w:rsidRPr="00507E83">
        <w:t xml:space="preserve">., </w:t>
      </w:r>
      <w:proofErr w:type="spellStart"/>
      <w:r w:rsidRPr="00507E83">
        <w:t>M.Kom</w:t>
      </w:r>
      <w:proofErr w:type="spellEnd"/>
      <w:r w:rsidRPr="00507E83">
        <w:t>.</w:t>
      </w:r>
      <w:r w:rsidR="00B87DC6" w:rsidRPr="00507E83">
        <w:tab/>
        <w:t>(</w:t>
      </w:r>
      <w:proofErr w:type="spellStart"/>
      <w:r w:rsidR="00B87DC6" w:rsidRPr="00507E83">
        <w:t>Penguji</w:t>
      </w:r>
      <w:proofErr w:type="spellEnd"/>
      <w:r w:rsidR="00B87DC6" w:rsidRPr="00507E83">
        <w:t xml:space="preserve"> II)</w:t>
      </w:r>
    </w:p>
    <w:p w14:paraId="2D5002F3" w14:textId="17A54338" w:rsidR="00B87DC6" w:rsidRDefault="00EA58A1" w:rsidP="00B87DC6">
      <w:pPr>
        <w:pStyle w:val="STTSKeteranganPengesahanNamaDosenList"/>
        <w:ind w:left="426" w:hanging="426"/>
      </w:pPr>
      <w:r w:rsidRPr="00507E83">
        <w:t xml:space="preserve">Dr. Yosi Kristian, </w:t>
      </w:r>
      <w:proofErr w:type="spellStart"/>
      <w:proofErr w:type="gramStart"/>
      <w:r w:rsidRPr="00507E83">
        <w:t>S.Kom</w:t>
      </w:r>
      <w:proofErr w:type="spellEnd"/>
      <w:proofErr w:type="gramEnd"/>
      <w:r w:rsidRPr="00507E83">
        <w:t xml:space="preserve">. </w:t>
      </w:r>
      <w:proofErr w:type="spellStart"/>
      <w:r w:rsidRPr="00507E83">
        <w:t>M.Kom</w:t>
      </w:r>
      <w:proofErr w:type="spellEnd"/>
      <w:r w:rsidRPr="00507E83">
        <w:t>.</w:t>
      </w:r>
      <w:r w:rsidR="00B87DC6" w:rsidRPr="00507E83">
        <w:tab/>
        <w:t>(</w:t>
      </w:r>
      <w:proofErr w:type="spellStart"/>
      <w:r w:rsidR="00B87DC6" w:rsidRPr="00507E83">
        <w:t>Penguji</w:t>
      </w:r>
      <w:proofErr w:type="spellEnd"/>
      <w:r w:rsidR="00B87DC6" w:rsidRPr="00507E83">
        <w:t xml:space="preserve"> III)</w:t>
      </w:r>
    </w:p>
    <w:p w14:paraId="1EFECAA0" w14:textId="77777777" w:rsidR="00990BB9" w:rsidRPr="00507E83" w:rsidRDefault="00990BB9" w:rsidP="00990BB9">
      <w:pPr>
        <w:pStyle w:val="STTSKeteranganPengesahanNamaDosenList"/>
        <w:numPr>
          <w:ilvl w:val="0"/>
          <w:numId w:val="0"/>
        </w:numPr>
        <w:ind w:left="426"/>
      </w:pPr>
    </w:p>
    <w:p w14:paraId="718DDCC6" w14:textId="77777777" w:rsidR="00B87DC6" w:rsidRPr="00507E83" w:rsidRDefault="00B87DC6" w:rsidP="00B87DC6">
      <w:pPr>
        <w:pStyle w:val="STTSNormalPengesahan"/>
      </w:pPr>
    </w:p>
    <w:p w14:paraId="6A5B871F" w14:textId="77777777" w:rsidR="00B87DC6" w:rsidRPr="00507E83" w:rsidRDefault="00B87DC6" w:rsidP="00B87DC6">
      <w:pPr>
        <w:pStyle w:val="STTSNormalPengesahan"/>
      </w:pPr>
      <w:r w:rsidRPr="00507E83">
        <w:t>SURABAYA</w:t>
      </w:r>
    </w:p>
    <w:p w14:paraId="545B9F61" w14:textId="77777777" w:rsidR="00B87DC6" w:rsidRPr="00507E83" w:rsidRDefault="00B87DC6" w:rsidP="00B87DC6">
      <w:pPr>
        <w:pStyle w:val="STTSNormalPengesahan"/>
        <w:sectPr w:rsidR="00B87DC6" w:rsidRPr="00507E83" w:rsidSect="00C22F25">
          <w:headerReference w:type="default" r:id="rId9"/>
          <w:footerReference w:type="default" r:id="rId10"/>
          <w:footerReference w:type="first" r:id="rId11"/>
          <w:pgSz w:w="11907" w:h="16840" w:code="9"/>
          <w:pgMar w:top="2268" w:right="1701" w:bottom="1701" w:left="2268" w:header="1418" w:footer="851" w:gutter="0"/>
          <w:pgNumType w:fmt="lowerRoman"/>
          <w:cols w:space="720"/>
          <w:titlePg/>
          <w:docGrid w:linePitch="360"/>
        </w:sectPr>
      </w:pPr>
      <w:r w:rsidRPr="00507E83">
        <w:t>OKTOBER 2023</w:t>
      </w:r>
    </w:p>
    <w:p w14:paraId="59FE3463" w14:textId="77777777" w:rsidR="00B87DC6" w:rsidRPr="00507E83" w:rsidRDefault="00B87DC6" w:rsidP="00B87DC6">
      <w:pPr>
        <w:pStyle w:val="STTSJudulBab"/>
      </w:pPr>
      <w:r w:rsidRPr="00507E83">
        <w:lastRenderedPageBreak/>
        <w:t>SURAT PERNYATAAN KEASLIAN</w:t>
      </w:r>
    </w:p>
    <w:p w14:paraId="082CA63D" w14:textId="77777777" w:rsidR="00B87DC6" w:rsidRPr="00507E83" w:rsidRDefault="00B87DC6" w:rsidP="00B87DC6">
      <w:pPr>
        <w:pStyle w:val="STTSJudulBab"/>
      </w:pPr>
    </w:p>
    <w:p w14:paraId="33F237B2" w14:textId="77777777" w:rsidR="00B87DC6" w:rsidRPr="00507E83" w:rsidRDefault="00B87DC6" w:rsidP="00B87DC6">
      <w:pPr>
        <w:pStyle w:val="STTSNormalAbstrak"/>
        <w:ind w:firstLine="0"/>
      </w:pPr>
      <w:r w:rsidRPr="00507E83">
        <w:t xml:space="preserve">Yang </w:t>
      </w:r>
      <w:proofErr w:type="spellStart"/>
      <w:r w:rsidRPr="00507E83">
        <w:t>bertanda</w:t>
      </w:r>
      <w:proofErr w:type="spellEnd"/>
      <w:r w:rsidRPr="00507E83">
        <w:t xml:space="preserve"> </w:t>
      </w:r>
      <w:proofErr w:type="spellStart"/>
      <w:r w:rsidRPr="00507E83">
        <w:t>tangan</w:t>
      </w:r>
      <w:proofErr w:type="spellEnd"/>
      <w:r w:rsidRPr="00507E83">
        <w:t xml:space="preserve"> di </w:t>
      </w:r>
      <w:proofErr w:type="spellStart"/>
      <w:r w:rsidRPr="00507E83">
        <w:t>bawah</w:t>
      </w:r>
      <w:proofErr w:type="spellEnd"/>
      <w:r w:rsidRPr="00507E83">
        <w:t xml:space="preserve"> ini:</w:t>
      </w:r>
    </w:p>
    <w:p w14:paraId="6E4F70B7" w14:textId="77777777" w:rsidR="00B87DC6" w:rsidRPr="00507E83" w:rsidRDefault="00B87DC6" w:rsidP="00B87DC6">
      <w:pPr>
        <w:pStyle w:val="STTSNormalAbstrak"/>
        <w:ind w:left="851" w:firstLine="0"/>
      </w:pPr>
    </w:p>
    <w:p w14:paraId="78A42080" w14:textId="77777777" w:rsidR="00B87DC6" w:rsidRPr="00507E83" w:rsidRDefault="00B87DC6" w:rsidP="00B87DC6">
      <w:pPr>
        <w:pStyle w:val="STTSNormalAbstrak"/>
        <w:tabs>
          <w:tab w:val="left" w:pos="2835"/>
        </w:tabs>
        <w:ind w:left="851" w:firstLine="0"/>
      </w:pPr>
      <w:r w:rsidRPr="00507E83">
        <w:t>Nama</w:t>
      </w:r>
      <w:r w:rsidRPr="00507E83">
        <w:tab/>
        <w:t>: Lukky Hariyanto</w:t>
      </w:r>
    </w:p>
    <w:p w14:paraId="4B7FD0CD" w14:textId="77777777" w:rsidR="00B87DC6" w:rsidRPr="00507E83" w:rsidRDefault="00B87DC6" w:rsidP="00B87DC6">
      <w:pPr>
        <w:pStyle w:val="STTSNormalAbstrak"/>
        <w:tabs>
          <w:tab w:val="left" w:pos="2835"/>
        </w:tabs>
        <w:ind w:left="851" w:firstLine="0"/>
      </w:pPr>
      <w:proofErr w:type="spellStart"/>
      <w:r w:rsidRPr="00507E83">
        <w:t>Fakultas</w:t>
      </w:r>
      <w:proofErr w:type="spellEnd"/>
      <w:r w:rsidRPr="00507E83">
        <w:t>/ Prodi</w:t>
      </w:r>
      <w:r w:rsidRPr="00507E83">
        <w:tab/>
        <w:t xml:space="preserve">: Sains dan </w:t>
      </w:r>
      <w:proofErr w:type="spellStart"/>
      <w:r w:rsidRPr="00507E83">
        <w:t>Teknologi</w:t>
      </w:r>
      <w:proofErr w:type="spellEnd"/>
      <w:r w:rsidRPr="00507E83">
        <w:t xml:space="preserve">/ </w:t>
      </w:r>
      <w:proofErr w:type="spellStart"/>
      <w:r w:rsidRPr="00507E83">
        <w:t>Informatika</w:t>
      </w:r>
      <w:proofErr w:type="spellEnd"/>
    </w:p>
    <w:p w14:paraId="017A1D85" w14:textId="77777777" w:rsidR="00B87DC6" w:rsidRPr="00507E83" w:rsidRDefault="00B87DC6" w:rsidP="00B87DC6">
      <w:pPr>
        <w:pStyle w:val="STTSNormalAbstrak"/>
        <w:tabs>
          <w:tab w:val="left" w:pos="2835"/>
        </w:tabs>
        <w:ind w:left="851" w:firstLine="0"/>
      </w:pPr>
      <w:r w:rsidRPr="00507E83">
        <w:t>NRP</w:t>
      </w:r>
      <w:r w:rsidRPr="00507E83">
        <w:tab/>
        <w:t>: 219116856</w:t>
      </w:r>
    </w:p>
    <w:p w14:paraId="44CB3103" w14:textId="77777777" w:rsidR="00B87DC6" w:rsidRPr="00507E83" w:rsidRDefault="00B87DC6" w:rsidP="00B87DC6">
      <w:pPr>
        <w:pStyle w:val="STTSNormalAbstrak"/>
        <w:tabs>
          <w:tab w:val="left" w:pos="2835"/>
        </w:tabs>
        <w:ind w:firstLine="0"/>
      </w:pPr>
    </w:p>
    <w:p w14:paraId="422414AF" w14:textId="77777777" w:rsidR="00B87DC6" w:rsidRPr="00507E83" w:rsidRDefault="00B87DC6" w:rsidP="00B87DC6">
      <w:pPr>
        <w:pStyle w:val="STTSNormalAbstrak"/>
        <w:ind w:firstLine="0"/>
      </w:pPr>
      <w:proofErr w:type="spellStart"/>
      <w:r w:rsidRPr="00507E83">
        <w:t>dengan</w:t>
      </w:r>
      <w:proofErr w:type="spellEnd"/>
      <w:r w:rsidRPr="00507E83">
        <w:t xml:space="preserve"> </w:t>
      </w:r>
      <w:proofErr w:type="spellStart"/>
      <w:r w:rsidRPr="00507E83">
        <w:t>ini</w:t>
      </w:r>
      <w:proofErr w:type="spellEnd"/>
      <w:r w:rsidRPr="00507E83">
        <w:t xml:space="preserve"> </w:t>
      </w:r>
      <w:proofErr w:type="spellStart"/>
      <w:r w:rsidRPr="00507E83">
        <w:t>menyatakan</w:t>
      </w:r>
      <w:proofErr w:type="spellEnd"/>
      <w:r w:rsidRPr="00507E83">
        <w:t xml:space="preserve"> </w:t>
      </w:r>
      <w:proofErr w:type="spellStart"/>
      <w:r w:rsidRPr="00507E83">
        <w:t>bahwa</w:t>
      </w:r>
      <w:proofErr w:type="spellEnd"/>
      <w:r w:rsidRPr="00507E83">
        <w:t xml:space="preserve"> </w:t>
      </w:r>
      <w:proofErr w:type="spellStart"/>
      <w:r w:rsidRPr="00507E83">
        <w:t>isi</w:t>
      </w:r>
      <w:proofErr w:type="spellEnd"/>
      <w:r w:rsidRPr="00507E83">
        <w:t xml:space="preserve"> </w:t>
      </w:r>
      <w:proofErr w:type="spellStart"/>
      <w:r w:rsidRPr="00507E83">
        <w:t>sebagian</w:t>
      </w:r>
      <w:proofErr w:type="spellEnd"/>
      <w:r w:rsidRPr="00507E83">
        <w:t xml:space="preserve"> </w:t>
      </w:r>
      <w:proofErr w:type="spellStart"/>
      <w:r w:rsidRPr="00507E83">
        <w:t>maupun</w:t>
      </w:r>
      <w:proofErr w:type="spellEnd"/>
      <w:r w:rsidRPr="00507E83">
        <w:t xml:space="preserve"> </w:t>
      </w:r>
      <w:proofErr w:type="spellStart"/>
      <w:r w:rsidRPr="00507E83">
        <w:t>keseluruhan</w:t>
      </w:r>
      <w:proofErr w:type="spellEnd"/>
      <w:r w:rsidRPr="00507E83">
        <w:t xml:space="preserve"> </w:t>
      </w:r>
      <w:proofErr w:type="spellStart"/>
      <w:r w:rsidRPr="00507E83">
        <w:t>Tugas</w:t>
      </w:r>
      <w:proofErr w:type="spellEnd"/>
      <w:r w:rsidRPr="00507E83">
        <w:t xml:space="preserve"> Akhir/Tesis </w:t>
      </w:r>
      <w:proofErr w:type="spellStart"/>
      <w:r w:rsidRPr="00507E83">
        <w:t>dengan</w:t>
      </w:r>
      <w:proofErr w:type="spellEnd"/>
      <w:r w:rsidRPr="00507E83">
        <w:t xml:space="preserve"> </w:t>
      </w:r>
      <w:proofErr w:type="spellStart"/>
      <w:r w:rsidRPr="00507E83">
        <w:t>judul</w:t>
      </w:r>
      <w:proofErr w:type="spellEnd"/>
      <w:r w:rsidRPr="00507E83">
        <w:t>:</w:t>
      </w:r>
    </w:p>
    <w:p w14:paraId="7D3A65A5" w14:textId="77777777" w:rsidR="00B87DC6" w:rsidRPr="00507E83" w:rsidRDefault="00B87DC6" w:rsidP="00B87DC6">
      <w:pPr>
        <w:pStyle w:val="STTSNormalAbstrak"/>
        <w:ind w:firstLine="0"/>
      </w:pPr>
    </w:p>
    <w:p w14:paraId="445A769C" w14:textId="77777777" w:rsidR="00B87DC6" w:rsidRPr="00507E83" w:rsidRDefault="00B87DC6" w:rsidP="00B87DC6">
      <w:pPr>
        <w:pStyle w:val="STTSKeteranganPengesahan"/>
      </w:pPr>
      <w:r w:rsidRPr="00507E83">
        <w:t>PROCEDURAL MAP GENERATION UNTUK</w:t>
      </w:r>
    </w:p>
    <w:p w14:paraId="5D850853" w14:textId="77777777" w:rsidR="00B87DC6" w:rsidRPr="00507E83" w:rsidRDefault="00B87DC6" w:rsidP="00B87DC6">
      <w:pPr>
        <w:pStyle w:val="STTSKeteranganPengesahan"/>
      </w:pPr>
      <w:r w:rsidRPr="00507E83">
        <w:t>GAME “SPLATTED”</w:t>
      </w:r>
    </w:p>
    <w:p w14:paraId="539D4732" w14:textId="77777777" w:rsidR="00B87DC6" w:rsidRPr="00507E83" w:rsidRDefault="00B87DC6" w:rsidP="00B87DC6">
      <w:pPr>
        <w:pStyle w:val="STTSNormalAbstrak"/>
      </w:pPr>
    </w:p>
    <w:p w14:paraId="53C12A58" w14:textId="77777777" w:rsidR="00B87DC6" w:rsidRPr="00507E83" w:rsidRDefault="00B87DC6" w:rsidP="00B87DC6">
      <w:pPr>
        <w:pStyle w:val="STTSNormalAbstrak"/>
        <w:ind w:firstLine="0"/>
      </w:pPr>
      <w:proofErr w:type="spellStart"/>
      <w:r w:rsidRPr="00507E83">
        <w:t>adalah</w:t>
      </w:r>
      <w:proofErr w:type="spellEnd"/>
      <w:r w:rsidRPr="00507E83">
        <w:t xml:space="preserve"> </w:t>
      </w:r>
      <w:proofErr w:type="spellStart"/>
      <w:r w:rsidRPr="00507E83">
        <w:t>benar-benar</w:t>
      </w:r>
      <w:proofErr w:type="spellEnd"/>
      <w:r w:rsidRPr="00507E83">
        <w:t xml:space="preserve"> </w:t>
      </w:r>
      <w:proofErr w:type="spellStart"/>
      <w:r w:rsidRPr="00507E83">
        <w:t>hasil</w:t>
      </w:r>
      <w:proofErr w:type="spellEnd"/>
      <w:r w:rsidRPr="00507E83">
        <w:t xml:space="preserve"> </w:t>
      </w:r>
      <w:proofErr w:type="spellStart"/>
      <w:r w:rsidRPr="00507E83">
        <w:t>karya</w:t>
      </w:r>
      <w:proofErr w:type="spellEnd"/>
      <w:r w:rsidRPr="00507E83">
        <w:t xml:space="preserve"> </w:t>
      </w:r>
      <w:proofErr w:type="spellStart"/>
      <w:r w:rsidRPr="00507E83">
        <w:t>intelektual</w:t>
      </w:r>
      <w:proofErr w:type="spellEnd"/>
      <w:r w:rsidRPr="00507E83">
        <w:t xml:space="preserve"> </w:t>
      </w:r>
      <w:proofErr w:type="spellStart"/>
      <w:r w:rsidRPr="00507E83">
        <w:t>mandiri</w:t>
      </w:r>
      <w:proofErr w:type="spellEnd"/>
      <w:r w:rsidRPr="00507E83">
        <w:t xml:space="preserve">, </w:t>
      </w:r>
      <w:proofErr w:type="spellStart"/>
      <w:r w:rsidRPr="00507E83">
        <w:t>diselesaikan</w:t>
      </w:r>
      <w:proofErr w:type="spellEnd"/>
      <w:r w:rsidRPr="00507E83">
        <w:t xml:space="preserve"> </w:t>
      </w:r>
      <w:proofErr w:type="spellStart"/>
      <w:r w:rsidRPr="00507E83">
        <w:t>tanpa</w:t>
      </w:r>
      <w:proofErr w:type="spellEnd"/>
      <w:r w:rsidRPr="00507E83">
        <w:t xml:space="preserve"> </w:t>
      </w:r>
      <w:proofErr w:type="spellStart"/>
      <w:r w:rsidRPr="00507E83">
        <w:t>menggunakan</w:t>
      </w:r>
      <w:proofErr w:type="spellEnd"/>
      <w:r w:rsidRPr="00507E83">
        <w:t xml:space="preserve"> </w:t>
      </w:r>
      <w:proofErr w:type="spellStart"/>
      <w:r w:rsidRPr="00507E83">
        <w:t>bahan-bahan</w:t>
      </w:r>
      <w:proofErr w:type="spellEnd"/>
      <w:r w:rsidRPr="00507E83">
        <w:t xml:space="preserve"> yang </w:t>
      </w:r>
      <w:proofErr w:type="spellStart"/>
      <w:r w:rsidRPr="00507E83">
        <w:t>tidak</w:t>
      </w:r>
      <w:proofErr w:type="spellEnd"/>
      <w:r w:rsidRPr="00507E83">
        <w:t xml:space="preserve"> </w:t>
      </w:r>
      <w:proofErr w:type="spellStart"/>
      <w:r w:rsidRPr="00507E83">
        <w:t>diizinkan</w:t>
      </w:r>
      <w:proofErr w:type="spellEnd"/>
      <w:r w:rsidRPr="00507E83">
        <w:t xml:space="preserve"> dan </w:t>
      </w:r>
      <w:proofErr w:type="spellStart"/>
      <w:r w:rsidRPr="00507E83">
        <w:t>bukan</w:t>
      </w:r>
      <w:proofErr w:type="spellEnd"/>
      <w:r w:rsidRPr="00507E83">
        <w:t xml:space="preserve"> </w:t>
      </w:r>
      <w:proofErr w:type="spellStart"/>
      <w:r w:rsidRPr="00507E83">
        <w:t>merupakan</w:t>
      </w:r>
      <w:proofErr w:type="spellEnd"/>
      <w:r w:rsidRPr="00507E83">
        <w:t xml:space="preserve"> </w:t>
      </w:r>
      <w:proofErr w:type="spellStart"/>
      <w:r w:rsidRPr="00507E83">
        <w:t>karya</w:t>
      </w:r>
      <w:proofErr w:type="spellEnd"/>
      <w:r w:rsidRPr="00507E83">
        <w:t xml:space="preserve"> </w:t>
      </w:r>
      <w:proofErr w:type="spellStart"/>
      <w:r w:rsidRPr="00507E83">
        <w:t>pihak</w:t>
      </w:r>
      <w:proofErr w:type="spellEnd"/>
      <w:r w:rsidRPr="00507E83">
        <w:t xml:space="preserve"> lain yang </w:t>
      </w:r>
      <w:proofErr w:type="spellStart"/>
      <w:r w:rsidRPr="00507E83">
        <w:t>saya</w:t>
      </w:r>
      <w:proofErr w:type="spellEnd"/>
      <w:r w:rsidRPr="00507E83">
        <w:t xml:space="preserve"> </w:t>
      </w:r>
      <w:proofErr w:type="spellStart"/>
      <w:r w:rsidRPr="00507E83">
        <w:t>akui</w:t>
      </w:r>
      <w:proofErr w:type="spellEnd"/>
      <w:r w:rsidRPr="00507E83">
        <w:t xml:space="preserve"> </w:t>
      </w:r>
      <w:proofErr w:type="spellStart"/>
      <w:r w:rsidRPr="00507E83">
        <w:t>sebagai</w:t>
      </w:r>
      <w:proofErr w:type="spellEnd"/>
      <w:r w:rsidRPr="00507E83">
        <w:t xml:space="preserve"> </w:t>
      </w:r>
      <w:proofErr w:type="spellStart"/>
      <w:r w:rsidRPr="00507E83">
        <w:t>karya</w:t>
      </w:r>
      <w:proofErr w:type="spellEnd"/>
      <w:r w:rsidRPr="00507E83">
        <w:t xml:space="preserve"> </w:t>
      </w:r>
      <w:proofErr w:type="spellStart"/>
      <w:r w:rsidRPr="00507E83">
        <w:t>sendiri</w:t>
      </w:r>
      <w:proofErr w:type="spellEnd"/>
      <w:r w:rsidRPr="00507E83">
        <w:t>.</w:t>
      </w:r>
    </w:p>
    <w:p w14:paraId="3482625D" w14:textId="77777777" w:rsidR="00B87DC6" w:rsidRPr="00507E83" w:rsidRDefault="00B87DC6" w:rsidP="00B87DC6">
      <w:pPr>
        <w:pStyle w:val="STTSNormalAbstrak"/>
        <w:ind w:firstLine="0"/>
      </w:pPr>
    </w:p>
    <w:p w14:paraId="09044EF3" w14:textId="77777777" w:rsidR="00B87DC6" w:rsidRPr="00507E83" w:rsidRDefault="00B87DC6" w:rsidP="00B87DC6">
      <w:pPr>
        <w:pStyle w:val="STTSNormalAbstrak"/>
        <w:ind w:firstLine="0"/>
      </w:pPr>
      <w:proofErr w:type="spellStart"/>
      <w:r w:rsidRPr="00507E83">
        <w:t>Semua</w:t>
      </w:r>
      <w:proofErr w:type="spellEnd"/>
      <w:r w:rsidRPr="00507E83">
        <w:t xml:space="preserve"> </w:t>
      </w:r>
      <w:proofErr w:type="spellStart"/>
      <w:r w:rsidRPr="00507E83">
        <w:t>referensi</w:t>
      </w:r>
      <w:proofErr w:type="spellEnd"/>
      <w:r w:rsidRPr="00507E83">
        <w:t xml:space="preserve"> yang </w:t>
      </w:r>
      <w:proofErr w:type="spellStart"/>
      <w:r w:rsidRPr="00507E83">
        <w:t>dikutip</w:t>
      </w:r>
      <w:proofErr w:type="spellEnd"/>
      <w:r w:rsidRPr="00507E83">
        <w:t xml:space="preserve"> </w:t>
      </w:r>
      <w:proofErr w:type="spellStart"/>
      <w:r w:rsidRPr="00507E83">
        <w:t>maupun</w:t>
      </w:r>
      <w:proofErr w:type="spellEnd"/>
      <w:r w:rsidRPr="00507E83">
        <w:t xml:space="preserve"> </w:t>
      </w:r>
      <w:proofErr w:type="spellStart"/>
      <w:r w:rsidRPr="00507E83">
        <w:t>dirujuk</w:t>
      </w:r>
      <w:proofErr w:type="spellEnd"/>
      <w:r w:rsidRPr="00507E83">
        <w:t xml:space="preserve"> </w:t>
      </w:r>
      <w:proofErr w:type="spellStart"/>
      <w:r w:rsidRPr="00507E83">
        <w:t>telah</w:t>
      </w:r>
      <w:proofErr w:type="spellEnd"/>
      <w:r w:rsidRPr="00507E83">
        <w:t xml:space="preserve"> </w:t>
      </w:r>
      <w:proofErr w:type="spellStart"/>
      <w:r w:rsidRPr="00507E83">
        <w:t>ditulis</w:t>
      </w:r>
      <w:proofErr w:type="spellEnd"/>
      <w:r w:rsidRPr="00507E83">
        <w:t xml:space="preserve"> </w:t>
      </w:r>
      <w:proofErr w:type="spellStart"/>
      <w:r w:rsidRPr="00507E83">
        <w:t>secara</w:t>
      </w:r>
      <w:proofErr w:type="spellEnd"/>
      <w:r w:rsidRPr="00507E83">
        <w:t xml:space="preserve"> </w:t>
      </w:r>
      <w:proofErr w:type="spellStart"/>
      <w:r w:rsidRPr="00507E83">
        <w:t>lengkap</w:t>
      </w:r>
      <w:proofErr w:type="spellEnd"/>
      <w:r w:rsidRPr="00507E83">
        <w:t xml:space="preserve"> pada daftar </w:t>
      </w:r>
      <w:proofErr w:type="spellStart"/>
      <w:r w:rsidRPr="00507E83">
        <w:t>pustaka</w:t>
      </w:r>
      <w:proofErr w:type="spellEnd"/>
      <w:r w:rsidRPr="00507E83">
        <w:t xml:space="preserve">. </w:t>
      </w:r>
    </w:p>
    <w:p w14:paraId="0555667F" w14:textId="77777777" w:rsidR="00B87DC6" w:rsidRPr="00507E83" w:rsidRDefault="00B87DC6" w:rsidP="00B87DC6">
      <w:pPr>
        <w:pStyle w:val="STTSNormalAbstrak"/>
        <w:ind w:firstLine="0"/>
      </w:pPr>
    </w:p>
    <w:p w14:paraId="3849BBAD" w14:textId="77777777" w:rsidR="00B87DC6" w:rsidRPr="00507E83" w:rsidRDefault="00B87DC6" w:rsidP="00B87DC6">
      <w:pPr>
        <w:pStyle w:val="STTSNormalAbstrak"/>
        <w:ind w:firstLine="0"/>
      </w:pPr>
      <w:proofErr w:type="spellStart"/>
      <w:r w:rsidRPr="00507E83">
        <w:t>Apabila</w:t>
      </w:r>
      <w:proofErr w:type="spellEnd"/>
      <w:r w:rsidRPr="00507E83">
        <w:t xml:space="preserve"> </w:t>
      </w:r>
      <w:proofErr w:type="spellStart"/>
      <w:r w:rsidRPr="00507E83">
        <w:t>ternyata</w:t>
      </w:r>
      <w:proofErr w:type="spellEnd"/>
      <w:r w:rsidRPr="00507E83">
        <w:t xml:space="preserve"> </w:t>
      </w:r>
      <w:proofErr w:type="spellStart"/>
      <w:r w:rsidRPr="00507E83">
        <w:t>pernyataan</w:t>
      </w:r>
      <w:proofErr w:type="spellEnd"/>
      <w:r w:rsidRPr="00507E83">
        <w:t xml:space="preserve"> </w:t>
      </w:r>
      <w:proofErr w:type="spellStart"/>
      <w:r w:rsidRPr="00507E83">
        <w:t>ini</w:t>
      </w:r>
      <w:proofErr w:type="spellEnd"/>
      <w:r w:rsidRPr="00507E83">
        <w:t xml:space="preserve"> </w:t>
      </w:r>
      <w:proofErr w:type="spellStart"/>
      <w:r w:rsidRPr="00507E83">
        <w:t>tidak</w:t>
      </w:r>
      <w:proofErr w:type="spellEnd"/>
      <w:r w:rsidRPr="00507E83">
        <w:t xml:space="preserve"> </w:t>
      </w:r>
      <w:proofErr w:type="spellStart"/>
      <w:r w:rsidRPr="00507E83">
        <w:t>benar</w:t>
      </w:r>
      <w:proofErr w:type="spellEnd"/>
      <w:r w:rsidRPr="00507E83">
        <w:t xml:space="preserve">, </w:t>
      </w:r>
      <w:proofErr w:type="spellStart"/>
      <w:r w:rsidRPr="00507E83">
        <w:t>saya</w:t>
      </w:r>
      <w:proofErr w:type="spellEnd"/>
      <w:r w:rsidRPr="00507E83">
        <w:t xml:space="preserve"> </w:t>
      </w:r>
      <w:proofErr w:type="spellStart"/>
      <w:r w:rsidRPr="00507E83">
        <w:t>bersedia</w:t>
      </w:r>
      <w:proofErr w:type="spellEnd"/>
      <w:r w:rsidRPr="00507E83">
        <w:t xml:space="preserve"> </w:t>
      </w:r>
      <w:proofErr w:type="spellStart"/>
      <w:r w:rsidRPr="00507E83">
        <w:t>menerima</w:t>
      </w:r>
      <w:proofErr w:type="spellEnd"/>
      <w:r w:rsidRPr="00507E83">
        <w:t xml:space="preserve"> </w:t>
      </w:r>
      <w:proofErr w:type="spellStart"/>
      <w:r w:rsidRPr="00507E83">
        <w:t>sanksi</w:t>
      </w:r>
      <w:proofErr w:type="spellEnd"/>
      <w:r w:rsidRPr="00507E83">
        <w:t xml:space="preserve"> </w:t>
      </w:r>
      <w:proofErr w:type="spellStart"/>
      <w:r w:rsidRPr="00507E83">
        <w:t>sesuai</w:t>
      </w:r>
      <w:proofErr w:type="spellEnd"/>
      <w:r w:rsidRPr="00507E83">
        <w:t xml:space="preserve"> </w:t>
      </w:r>
      <w:proofErr w:type="spellStart"/>
      <w:r w:rsidRPr="00507E83">
        <w:t>peraturan</w:t>
      </w:r>
      <w:proofErr w:type="spellEnd"/>
      <w:r w:rsidRPr="00507E83">
        <w:t xml:space="preserve"> yang </w:t>
      </w:r>
      <w:proofErr w:type="spellStart"/>
      <w:r w:rsidRPr="00507E83">
        <w:t>berlaku</w:t>
      </w:r>
      <w:proofErr w:type="spellEnd"/>
      <w:r w:rsidRPr="00507E83">
        <w:t xml:space="preserve">. </w:t>
      </w:r>
    </w:p>
    <w:p w14:paraId="7FB1B5C2" w14:textId="77777777" w:rsidR="00B87DC6" w:rsidRPr="00507E83" w:rsidRDefault="00B87DC6" w:rsidP="00B87DC6">
      <w:pPr>
        <w:pStyle w:val="STTSNormalAbstrak"/>
        <w:ind w:firstLine="0"/>
      </w:pPr>
    </w:p>
    <w:p w14:paraId="5F96D27A" w14:textId="77777777" w:rsidR="00B87DC6" w:rsidRPr="00507E83" w:rsidRDefault="00B87DC6" w:rsidP="00B87DC6">
      <w:pPr>
        <w:pStyle w:val="STTSNormalAbstrak"/>
        <w:ind w:firstLine="0"/>
      </w:pPr>
    </w:p>
    <w:p w14:paraId="38158E07" w14:textId="77777777" w:rsidR="00B87DC6" w:rsidRPr="00507E83" w:rsidRDefault="00B87DC6" w:rsidP="00B87DC6">
      <w:pPr>
        <w:pStyle w:val="STTSNormalAbstrak"/>
        <w:ind w:firstLine="0"/>
      </w:pPr>
    </w:p>
    <w:p w14:paraId="2DF6781D" w14:textId="77777777" w:rsidR="00B87DC6" w:rsidRPr="00507E83" w:rsidRDefault="00B87DC6" w:rsidP="00B87DC6">
      <w:pPr>
        <w:pStyle w:val="STTSNormalAbstrak"/>
        <w:tabs>
          <w:tab w:val="left" w:pos="5103"/>
        </w:tabs>
        <w:ind w:firstLine="0"/>
      </w:pPr>
      <w:r w:rsidRPr="00507E83">
        <w:tab/>
        <w:t>Surabaya, 01-10-2023</w:t>
      </w:r>
    </w:p>
    <w:p w14:paraId="636AB4A5" w14:textId="77777777" w:rsidR="00B87DC6" w:rsidRPr="00507E83" w:rsidRDefault="00B87DC6" w:rsidP="00B87DC6">
      <w:pPr>
        <w:pStyle w:val="STTSNormalAbstrak"/>
        <w:tabs>
          <w:tab w:val="left" w:pos="5103"/>
        </w:tabs>
        <w:ind w:firstLine="0"/>
      </w:pPr>
      <w:r w:rsidRPr="00507E83">
        <w:tab/>
        <w:t xml:space="preserve">Yang </w:t>
      </w:r>
      <w:proofErr w:type="spellStart"/>
      <w:r w:rsidRPr="00507E83">
        <w:t>Membuat</w:t>
      </w:r>
      <w:proofErr w:type="spellEnd"/>
      <w:r w:rsidRPr="00507E83">
        <w:t xml:space="preserve"> </w:t>
      </w:r>
      <w:proofErr w:type="spellStart"/>
      <w:r w:rsidRPr="00507E83">
        <w:t>Pernyataan</w:t>
      </w:r>
      <w:proofErr w:type="spellEnd"/>
      <w:r w:rsidRPr="00507E83">
        <w:t>,</w:t>
      </w:r>
    </w:p>
    <w:p w14:paraId="0FA0FC0E" w14:textId="77777777" w:rsidR="00B87DC6" w:rsidRPr="00507E83" w:rsidRDefault="00B87DC6" w:rsidP="00B87DC6">
      <w:pPr>
        <w:pStyle w:val="STTSNormalAbstrak"/>
        <w:tabs>
          <w:tab w:val="left" w:pos="5103"/>
        </w:tabs>
        <w:ind w:firstLine="0"/>
      </w:pPr>
    </w:p>
    <w:p w14:paraId="2DF25DF5" w14:textId="77777777" w:rsidR="00B87DC6" w:rsidRPr="00507E83" w:rsidRDefault="00B87DC6" w:rsidP="00B87DC6">
      <w:pPr>
        <w:pStyle w:val="STTSNormalAbstrak"/>
        <w:tabs>
          <w:tab w:val="left" w:pos="5103"/>
        </w:tabs>
        <w:ind w:firstLine="0"/>
      </w:pPr>
    </w:p>
    <w:p w14:paraId="460B54AC" w14:textId="77777777" w:rsidR="00B87DC6" w:rsidRPr="00507E83" w:rsidRDefault="00B87DC6" w:rsidP="00B87DC6">
      <w:pPr>
        <w:pStyle w:val="STTSNormalAbstrak"/>
        <w:tabs>
          <w:tab w:val="left" w:pos="5103"/>
        </w:tabs>
        <w:ind w:firstLine="0"/>
      </w:pPr>
    </w:p>
    <w:p w14:paraId="3BBC2E11" w14:textId="77777777" w:rsidR="00B87DC6" w:rsidRPr="00507E83" w:rsidRDefault="00B87DC6" w:rsidP="00B87DC6">
      <w:pPr>
        <w:pStyle w:val="STTSNormalAbstrak"/>
        <w:tabs>
          <w:tab w:val="left" w:pos="5103"/>
        </w:tabs>
        <w:ind w:firstLine="0"/>
      </w:pPr>
    </w:p>
    <w:p w14:paraId="3D400503" w14:textId="77777777" w:rsidR="00B87DC6" w:rsidRPr="00507E83" w:rsidRDefault="00B87DC6" w:rsidP="00B87DC6">
      <w:pPr>
        <w:pStyle w:val="STTSNormalAbstrak"/>
        <w:tabs>
          <w:tab w:val="left" w:pos="5103"/>
        </w:tabs>
        <w:ind w:firstLine="0"/>
      </w:pPr>
    </w:p>
    <w:p w14:paraId="5C0D1ED4" w14:textId="77777777" w:rsidR="00B87DC6" w:rsidRPr="00507E83" w:rsidRDefault="00B87DC6" w:rsidP="00B87DC6">
      <w:pPr>
        <w:pStyle w:val="STTSPenulisSuratPernyataan"/>
      </w:pPr>
      <w:r w:rsidRPr="00507E83">
        <w:t>Lukky Hariyanto</w:t>
      </w:r>
    </w:p>
    <w:p w14:paraId="7E648394" w14:textId="77777777" w:rsidR="00B87DC6" w:rsidRDefault="00B87DC6" w:rsidP="00B87DC6">
      <w:pPr>
        <w:pStyle w:val="STTSNormalAbstrak"/>
        <w:tabs>
          <w:tab w:val="left" w:pos="5103"/>
        </w:tabs>
        <w:ind w:firstLine="0"/>
      </w:pPr>
      <w:r w:rsidRPr="00507E83">
        <w:tab/>
        <w:t>219116856</w:t>
      </w:r>
    </w:p>
    <w:p w14:paraId="7118B96D" w14:textId="77777777" w:rsidR="00B87DC6" w:rsidRDefault="00B87DC6" w:rsidP="00B87DC6">
      <w:pPr>
        <w:pStyle w:val="STTSJudulBab"/>
      </w:pPr>
    </w:p>
    <w:p w14:paraId="5C8E83C1" w14:textId="77777777" w:rsidR="00B87DC6" w:rsidRDefault="00B87DC6" w:rsidP="00B87DC6">
      <w:pPr>
        <w:pStyle w:val="STTSJudulBab"/>
      </w:pPr>
      <w:r>
        <w:br w:type="page"/>
      </w:r>
      <w:r>
        <w:lastRenderedPageBreak/>
        <w:t>ABSTRAK</w:t>
      </w:r>
    </w:p>
    <w:p w14:paraId="62617860" w14:textId="77777777" w:rsidR="00B87DC6" w:rsidRDefault="00B87DC6" w:rsidP="00B87DC6">
      <w:pPr>
        <w:pStyle w:val="STTSJudulBab"/>
      </w:pPr>
    </w:p>
    <w:p w14:paraId="5053DEFB" w14:textId="6EAF9535" w:rsidR="00B87DC6" w:rsidRDefault="00B87DC6" w:rsidP="00B87DC6">
      <w:pPr>
        <w:pStyle w:val="STTSNormalAbstrak"/>
      </w:pPr>
      <w:r>
        <w:t xml:space="preserve">Game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hiburan</w:t>
      </w:r>
      <w:proofErr w:type="spellEnd"/>
      <w:r>
        <w:t xml:space="preserve"> yang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merajalela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dunia, </w:t>
      </w:r>
      <w:proofErr w:type="spellStart"/>
      <w:r>
        <w:t>dimana</w:t>
      </w:r>
      <w:proofErr w:type="spellEnd"/>
      <w:r>
        <w:t xml:space="preserve"> video game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hiburan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film dan music.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oleh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talenta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game, </w:t>
      </w:r>
      <w:proofErr w:type="spellStart"/>
      <w:r>
        <w:t>diisi</w:t>
      </w:r>
      <w:proofErr w:type="spellEnd"/>
      <w:r>
        <w:t xml:space="preserve"> oleh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desainer</w:t>
      </w:r>
      <w:proofErr w:type="spellEnd"/>
      <w:r>
        <w:t xml:space="preserve"> / </w:t>
      </w:r>
      <w:proofErr w:type="spellStart"/>
      <w:r>
        <w:t>direktur</w:t>
      </w:r>
      <w:proofErr w:type="spellEnd"/>
      <w:r>
        <w:t xml:space="preserve"> yang </w:t>
      </w:r>
      <w:proofErr w:type="spellStart"/>
      <w:r>
        <w:t>memimpin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direktur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, </w:t>
      </w:r>
      <w:proofErr w:type="spellStart"/>
      <w:r>
        <w:t>direktur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, </w:t>
      </w:r>
      <w:proofErr w:type="spellStart"/>
      <w:r>
        <w:t>direktur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, </w:t>
      </w:r>
      <w:proofErr w:type="spellStart"/>
      <w:r>
        <w:t>d</w:t>
      </w:r>
      <w:r w:rsidR="009349AF">
        <w:t>e</w:t>
      </w:r>
      <w:r>
        <w:t>sainer</w:t>
      </w:r>
      <w:proofErr w:type="spellEnd"/>
      <w:r>
        <w:t xml:space="preserve"> </w:t>
      </w:r>
      <w:proofErr w:type="spellStart"/>
      <w:r>
        <w:t>mekanik</w:t>
      </w:r>
      <w:proofErr w:type="spellEnd"/>
      <w:r>
        <w:t xml:space="preserve"> game dan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kalah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terkenal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r w:rsidR="001573DC">
        <w:t>Map</w:t>
      </w:r>
      <w:r>
        <w:t xml:space="preserve">. </w:t>
      </w:r>
    </w:p>
    <w:p w14:paraId="3C9E106F" w14:textId="1CD615A6" w:rsidR="00B87DC6" w:rsidRDefault="00B87DC6" w:rsidP="00B87DC6">
      <w:pPr>
        <w:pStyle w:val="STTSNormalAbstrak"/>
      </w:pPr>
      <w:r>
        <w:t xml:space="preserve">Dalam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yang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r w:rsidR="00487A8F">
        <w:t>Map Generation</w:t>
      </w:r>
      <w:r>
        <w:t xml:space="preserve">. 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Splatted, </w:t>
      </w:r>
      <w:proofErr w:type="spellStart"/>
      <w:r>
        <w:t>sebuah</w:t>
      </w:r>
      <w:proofErr w:type="spellEnd"/>
      <w:r>
        <w:t xml:space="preserve"> game 5v5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orang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bertarung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di </w:t>
      </w:r>
      <w:proofErr w:type="spellStart"/>
      <w:r>
        <w:t>tanah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salju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bola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bola – bola yang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. Di </w:t>
      </w:r>
      <w:proofErr w:type="spellStart"/>
      <w:r>
        <w:t>dalam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bola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dilempar</w:t>
      </w:r>
      <w:proofErr w:type="spellEnd"/>
      <w:r>
        <w:t xml:space="preserve"> oleh </w:t>
      </w:r>
      <w:proofErr w:type="spellStart"/>
      <w:r>
        <w:t>setiap</w:t>
      </w:r>
      <w:proofErr w:type="spellEnd"/>
      <w:r>
        <w:t xml:space="preserve"> orang. Lalu </w:t>
      </w:r>
      <w:proofErr w:type="spellStart"/>
      <w:r>
        <w:t>untuk</w:t>
      </w:r>
      <w:proofErr w:type="spellEnd"/>
      <w:r>
        <w:t xml:space="preserve"> </w:t>
      </w:r>
      <w:r w:rsidR="00487A8F">
        <w:t>map generation</w:t>
      </w:r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evolusi</w:t>
      </w:r>
      <w:proofErr w:type="spellEnd"/>
      <w:r>
        <w:t xml:space="preserve"> Darwin,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– </w:t>
      </w:r>
      <w:proofErr w:type="spellStart"/>
      <w:r>
        <w:t>hewan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dan </w:t>
      </w:r>
      <w:proofErr w:type="spellStart"/>
      <w:r>
        <w:t>beranak</w:t>
      </w:r>
      <w:proofErr w:type="spellEnd"/>
      <w:r>
        <w:t xml:space="preserve">.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2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r w:rsidR="001573DC">
        <w:t>Map</w:t>
      </w:r>
      <w:r>
        <w:t xml:space="preserve">, </w:t>
      </w:r>
      <w:proofErr w:type="spellStart"/>
      <w:r>
        <w:t>yaitu</w:t>
      </w:r>
      <w:proofErr w:type="spellEnd"/>
      <w:r>
        <w:t xml:space="preserve"> Tile Generation yang </w:t>
      </w:r>
      <w:proofErr w:type="spellStart"/>
      <w:r>
        <w:t>membuat</w:t>
      </w:r>
      <w:proofErr w:type="spellEnd"/>
      <w:r>
        <w:t xml:space="preserve"> </w:t>
      </w:r>
      <w:r w:rsidR="001573DC">
        <w:t>Map</w:t>
      </w:r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</w:t>
      </w:r>
      <w:r w:rsidR="00883740">
        <w:t>p</w:t>
      </w:r>
      <w:proofErr w:type="spellEnd"/>
      <w:r>
        <w:t xml:space="preserve"> tile di </w:t>
      </w:r>
      <w:r w:rsidR="001573DC">
        <w:t xml:space="preserve">Map </w:t>
      </w:r>
      <w:proofErr w:type="spellStart"/>
      <w:r>
        <w:t>atau</w:t>
      </w:r>
      <w:proofErr w:type="spellEnd"/>
      <w:r>
        <w:t xml:space="preserve"> Template Generation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tile 5x5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template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 w:rsidR="002D0E8F">
        <w:t>secara</w:t>
      </w:r>
      <w:proofErr w:type="spellEnd"/>
      <w:r w:rsidR="002D0E8F">
        <w:t xml:space="preserve"> manual</w:t>
      </w:r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3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r w:rsidR="001573DC">
        <w:t xml:space="preserve">Map </w:t>
      </w:r>
      <w:proofErr w:type="spellStart"/>
      <w:r>
        <w:t>kepada</w:t>
      </w:r>
      <w:proofErr w:type="spellEnd"/>
      <w:r>
        <w:t xml:space="preserve"> player,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(20 x 15 tile), </w:t>
      </w:r>
      <w:proofErr w:type="spellStart"/>
      <w:r>
        <w:t>sedang</w:t>
      </w:r>
      <w:proofErr w:type="spellEnd"/>
      <w:r>
        <w:t xml:space="preserve"> (30 x 20) tile dan </w:t>
      </w:r>
      <w:proofErr w:type="spellStart"/>
      <w:r>
        <w:t>besar</w:t>
      </w:r>
      <w:proofErr w:type="spellEnd"/>
      <w:r>
        <w:t xml:space="preserve"> (40 x 25 tile).</w:t>
      </w:r>
    </w:p>
    <w:p w14:paraId="16E95695" w14:textId="62B0B466" w:rsidR="00B87DC6" w:rsidRDefault="00B87DC6" w:rsidP="00B87DC6">
      <w:pPr>
        <w:pStyle w:val="STTSNormalAbstrak"/>
      </w:pPr>
      <w:r>
        <w:t xml:space="preserve">Dari game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Procedural Map Generation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di </w:t>
      </w:r>
      <w:proofErr w:type="spellStart"/>
      <w:r>
        <w:t>kasus</w:t>
      </w:r>
      <w:proofErr w:type="spellEnd"/>
      <w:r>
        <w:t xml:space="preserve"> –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dan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saran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diingat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pemakai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Procedural Map Generation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–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</w:t>
      </w:r>
      <w:proofErr w:type="spellStart"/>
      <w:r w:rsidR="002D0E8F">
        <w:t>secara</w:t>
      </w:r>
      <w:proofErr w:type="spellEnd"/>
      <w:r w:rsidR="002D0E8F">
        <w:t xml:space="preserve"> manual</w:t>
      </w:r>
      <w:r>
        <w:t xml:space="preserve"> </w:t>
      </w:r>
      <w:proofErr w:type="spellStart"/>
      <w:r>
        <w:t>kedalam</w:t>
      </w:r>
      <w:proofErr w:type="spellEnd"/>
      <w:r>
        <w:t xml:space="preserve"> </w:t>
      </w:r>
      <w:r w:rsidR="001573DC">
        <w:t>Map</w:t>
      </w:r>
      <w:r>
        <w:t>–</w:t>
      </w:r>
      <w:r w:rsidR="001573DC">
        <w:t xml:space="preserve">Map </w:t>
      </w:r>
      <w:r>
        <w:t xml:space="preserve">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r w:rsidR="001573DC">
        <w:t xml:space="preserve">Map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membosankan</w:t>
      </w:r>
      <w:proofErr w:type="spellEnd"/>
      <w:r>
        <w:t xml:space="preserve">, dan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–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manusiawi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 w:rsidR="001573DC">
        <w:t xml:space="preserve">Map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dan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dimainkan</w:t>
      </w:r>
      <w:proofErr w:type="spellEnd"/>
      <w:r>
        <w:t>.</w:t>
      </w:r>
    </w:p>
    <w:p w14:paraId="10AB46F5" w14:textId="77777777" w:rsidR="00B87DC6" w:rsidRDefault="00B87DC6" w:rsidP="00B87DC6">
      <w:pPr>
        <w:pStyle w:val="STTSJudulBab"/>
      </w:pPr>
      <w:r>
        <w:br w:type="page"/>
      </w:r>
      <w:r>
        <w:lastRenderedPageBreak/>
        <w:t>ABSTRACT</w:t>
      </w:r>
    </w:p>
    <w:p w14:paraId="15CDDAA8" w14:textId="77777777" w:rsidR="00B87DC6" w:rsidRDefault="00B87DC6" w:rsidP="00B87DC6">
      <w:pPr>
        <w:pStyle w:val="STTSJudulBab"/>
      </w:pPr>
    </w:p>
    <w:p w14:paraId="35120CE8" w14:textId="77777777" w:rsidR="005D6FEB" w:rsidRPr="007A1ADD" w:rsidRDefault="005D6FEB" w:rsidP="005D6FEB">
      <w:pPr>
        <w:pStyle w:val="STTSNormalAbstrak"/>
      </w:pPr>
      <w:r w:rsidRPr="007A1ADD">
        <w:t xml:space="preserve">Games are an </w:t>
      </w:r>
      <w:r>
        <w:t xml:space="preserve">uprising </w:t>
      </w:r>
      <w:r w:rsidRPr="007A1ADD">
        <w:t xml:space="preserve">aspect </w:t>
      </w:r>
      <w:r>
        <w:t>in</w:t>
      </w:r>
      <w:r w:rsidRPr="007A1ADD">
        <w:t xml:space="preserve"> </w:t>
      </w:r>
      <w:r>
        <w:t xml:space="preserve">the </w:t>
      </w:r>
      <w:r w:rsidRPr="007A1ADD">
        <w:t>entertainment</w:t>
      </w:r>
      <w:r>
        <w:t xml:space="preserve"> industry</w:t>
      </w:r>
      <w:r w:rsidRPr="007A1ADD">
        <w:t>, surpassing books, films</w:t>
      </w:r>
      <w:r>
        <w:t>,</w:t>
      </w:r>
      <w:r w:rsidRPr="007A1ADD">
        <w:t xml:space="preserve"> and music. But that is due to the amount of talent required to make a game, filled with several designers/directors who lead the necessary work</w:t>
      </w:r>
      <w:r>
        <w:t>,</w:t>
      </w:r>
      <w:r w:rsidRPr="007A1ADD">
        <w:t xml:space="preserve"> such as art director, </w:t>
      </w:r>
      <w:r>
        <w:t>music</w:t>
      </w:r>
      <w:r w:rsidRPr="007A1ADD">
        <w:t xml:space="preserve"> director, </w:t>
      </w:r>
      <w:r>
        <w:t xml:space="preserve">SFX </w:t>
      </w:r>
      <w:r w:rsidRPr="007A1ADD">
        <w:t>director, game mechanic designer</w:t>
      </w:r>
      <w:r>
        <w:t>,</w:t>
      </w:r>
      <w:r w:rsidRPr="007A1ADD">
        <w:t xml:space="preserve"> and many more, with one aspect that is </w:t>
      </w:r>
      <w:r>
        <w:t>just as important</w:t>
      </w:r>
      <w:r w:rsidRPr="007A1ADD">
        <w:t xml:space="preserve"> but not very well known are the </w:t>
      </w:r>
      <w:r>
        <w:t>Map</w:t>
      </w:r>
      <w:r w:rsidRPr="007A1ADD">
        <w:t xml:space="preserve"> design</w:t>
      </w:r>
      <w:r>
        <w:t>er</w:t>
      </w:r>
      <w:r w:rsidRPr="007A1ADD">
        <w:t>s.</w:t>
      </w:r>
    </w:p>
    <w:p w14:paraId="1085EA8A" w14:textId="77777777" w:rsidR="005D6FEB" w:rsidRPr="007A1ADD" w:rsidRDefault="005D6FEB" w:rsidP="005D6FEB">
      <w:pPr>
        <w:pStyle w:val="STTSNormalAbstrak"/>
      </w:pPr>
      <w:r w:rsidRPr="007A1ADD">
        <w:t xml:space="preserve">In this thesis, a game will be created that </w:t>
      </w:r>
      <w:r>
        <w:t>applies</w:t>
      </w:r>
      <w:r w:rsidRPr="007A1ADD">
        <w:t xml:space="preserve"> </w:t>
      </w:r>
      <w:r>
        <w:t>Procedural Map</w:t>
      </w:r>
      <w:r w:rsidRPr="007A1ADD">
        <w:t xml:space="preserve"> Generatio</w:t>
      </w:r>
      <w:r>
        <w:t>n</w:t>
      </w:r>
      <w:r w:rsidRPr="007A1ADD">
        <w:t>. This game</w:t>
      </w:r>
      <w:r>
        <w:t>,</w:t>
      </w:r>
      <w:r w:rsidRPr="007A1ADD">
        <w:t xml:space="preserve"> </w:t>
      </w:r>
      <w:r>
        <w:t>henceforth named</w:t>
      </w:r>
      <w:r w:rsidRPr="007A1ADD">
        <w:t xml:space="preserve"> Splatted, </w:t>
      </w:r>
      <w:r>
        <w:t xml:space="preserve">is </w:t>
      </w:r>
      <w:r w:rsidRPr="007A1ADD">
        <w:t xml:space="preserve">a 5v5 game where each person will fight by picking up snow on the ground, </w:t>
      </w:r>
      <w:r>
        <w:t>turning</w:t>
      </w:r>
      <w:r w:rsidRPr="007A1ADD">
        <w:t xml:space="preserve"> it into a snowball, </w:t>
      </w:r>
      <w:r>
        <w:t xml:space="preserve">and </w:t>
      </w:r>
      <w:r w:rsidRPr="007A1ADD">
        <w:t xml:space="preserve">then throwing the ball at the enemy team while simultaneously catching or avoiding the balls that come towards their team. </w:t>
      </w:r>
      <w:r>
        <w:t xml:space="preserve">Several unique balls can make the game more interesting in this game </w:t>
      </w:r>
      <w:r w:rsidRPr="007A1ADD">
        <w:t xml:space="preserve">by increasing the </w:t>
      </w:r>
      <w:r>
        <w:t>variety</w:t>
      </w:r>
      <w:r w:rsidRPr="007A1ADD">
        <w:t xml:space="preserve"> of balls each person can throw. Then, the </w:t>
      </w:r>
      <w:r>
        <w:t xml:space="preserve">Map Generation </w:t>
      </w:r>
      <w:r w:rsidRPr="007A1ADD">
        <w:t xml:space="preserve">will use a </w:t>
      </w:r>
      <w:r>
        <w:t>Genetic</w:t>
      </w:r>
      <w:r w:rsidRPr="007A1ADD">
        <w:t xml:space="preserve"> </w:t>
      </w:r>
      <w:r>
        <w:t>A</w:t>
      </w:r>
      <w:r w:rsidRPr="007A1ADD">
        <w:t xml:space="preserve">lgorithm, an algorithm based on Darwin's theory of evolution, where animals that have </w:t>
      </w:r>
      <w:r>
        <w:t>specific</w:t>
      </w:r>
      <w:r w:rsidRPr="007A1ADD">
        <w:t xml:space="preserve"> features will have an advantage in surviving and </w:t>
      </w:r>
      <w:r>
        <w:t>procreating</w:t>
      </w:r>
      <w:r w:rsidRPr="007A1ADD">
        <w:t xml:space="preserve">. Using it, </w:t>
      </w:r>
      <w:r>
        <w:t>two</w:t>
      </w:r>
      <w:r w:rsidRPr="007A1ADD">
        <w:t xml:space="preserve"> types of </w:t>
      </w:r>
      <w:r>
        <w:t>Map</w:t>
      </w:r>
      <w:r w:rsidRPr="007A1ADD">
        <w:t xml:space="preserve"> creation will be created</w:t>
      </w:r>
      <w:r>
        <w:t xml:space="preserve">: Tile Generation, which creates Maps based on the contents of each tile in the Map, or Template Generation, where each 5x5 tile will be represented using a template </w:t>
      </w:r>
      <w:r w:rsidRPr="007A1ADD">
        <w:t xml:space="preserve">made by hand. With this, players will be given 3 </w:t>
      </w:r>
      <w:r>
        <w:t>Map</w:t>
      </w:r>
      <w:r w:rsidRPr="007A1ADD">
        <w:t xml:space="preserve"> size options, namely small (20 x 15 tiles), medium (30 x 20) tiles</w:t>
      </w:r>
      <w:r>
        <w:t>,</w:t>
      </w:r>
      <w:r w:rsidRPr="007A1ADD">
        <w:t xml:space="preserve"> and large (40 x 25 tiles).</w:t>
      </w:r>
    </w:p>
    <w:p w14:paraId="7C8363D4" w14:textId="77777777" w:rsidR="005D6FEB" w:rsidRDefault="005D6FEB" w:rsidP="005D6FEB">
      <w:pPr>
        <w:pStyle w:val="STTSNormalAbstrak"/>
      </w:pPr>
      <w:r w:rsidRPr="007A1ADD">
        <w:t xml:space="preserve">From the game </w:t>
      </w:r>
      <w:r>
        <w:t>that has been finished</w:t>
      </w:r>
      <w:r w:rsidRPr="007A1ADD">
        <w:t xml:space="preserve">, it can be concluded that Procedural Map Generation can be used in </w:t>
      </w:r>
      <w:r>
        <w:t>some instances</w:t>
      </w:r>
      <w:r w:rsidRPr="007A1ADD">
        <w:t xml:space="preserve"> in a </w:t>
      </w:r>
      <w:r>
        <w:t>fun</w:t>
      </w:r>
      <w:r w:rsidRPr="007A1ADD">
        <w:t xml:space="preserve"> and works </w:t>
      </w:r>
      <w:r>
        <w:t xml:space="preserve">very </w:t>
      </w:r>
      <w:r w:rsidRPr="007A1ADD">
        <w:t>well</w:t>
      </w:r>
      <w:r>
        <w:t>. Still, one</w:t>
      </w:r>
      <w:r w:rsidRPr="007A1ADD">
        <w:t xml:space="preserve"> of the </w:t>
      </w:r>
      <w:r>
        <w:t>critical</w:t>
      </w:r>
      <w:r w:rsidRPr="007A1ADD">
        <w:t xml:space="preserve"> </w:t>
      </w:r>
      <w:r>
        <w:t>pieces of advice</w:t>
      </w:r>
      <w:r w:rsidRPr="007A1ADD">
        <w:t xml:space="preserve"> for every user of Procedural Map Generation to remember is to include handmade elements </w:t>
      </w:r>
      <w:r>
        <w:t>in</w:t>
      </w:r>
      <w:r w:rsidRPr="007A1ADD">
        <w:t xml:space="preserve"> the </w:t>
      </w:r>
      <w:r>
        <w:t xml:space="preserve">maps </w:t>
      </w:r>
      <w:r w:rsidRPr="007A1ADD">
        <w:t>created</w:t>
      </w:r>
      <w:r>
        <w:t>. Otherwise,</w:t>
      </w:r>
      <w:r w:rsidRPr="007A1ADD">
        <w:t xml:space="preserve"> the </w:t>
      </w:r>
      <w:r>
        <w:t xml:space="preserve">maps </w:t>
      </w:r>
      <w:r w:rsidRPr="007A1ADD">
        <w:t>would be boring</w:t>
      </w:r>
      <w:r>
        <w:t xml:space="preserve">, and </w:t>
      </w:r>
      <w:r w:rsidRPr="007A1ADD">
        <w:t>including human</w:t>
      </w:r>
      <w:r>
        <w:t>-made</w:t>
      </w:r>
      <w:r w:rsidRPr="007A1ADD">
        <w:t xml:space="preserve"> </w:t>
      </w:r>
      <w:r>
        <w:t>details</w:t>
      </w:r>
      <w:r w:rsidRPr="007A1ADD">
        <w:t xml:space="preserve"> would make the </w:t>
      </w:r>
      <w:r>
        <w:t xml:space="preserve">maps </w:t>
      </w:r>
      <w:r w:rsidRPr="007A1ADD">
        <w:t xml:space="preserve">much more unique and </w:t>
      </w:r>
      <w:r>
        <w:t>exciting</w:t>
      </w:r>
      <w:r w:rsidRPr="007A1ADD">
        <w:t xml:space="preserve"> to play.</w:t>
      </w:r>
    </w:p>
    <w:p w14:paraId="5493EDD1" w14:textId="77777777" w:rsidR="00B87DC6" w:rsidRPr="00613A29" w:rsidRDefault="00B87DC6" w:rsidP="00B87DC6">
      <w:pPr>
        <w:pStyle w:val="STTSKeteranganPengesahan"/>
        <w:rPr>
          <w:sz w:val="32"/>
          <w:szCs w:val="32"/>
        </w:rPr>
      </w:pPr>
      <w:r w:rsidRPr="00613A29">
        <w:rPr>
          <w:sz w:val="32"/>
          <w:szCs w:val="32"/>
        </w:rPr>
        <w:br w:type="page"/>
      </w:r>
      <w:r w:rsidRPr="00613A29">
        <w:rPr>
          <w:sz w:val="32"/>
          <w:szCs w:val="32"/>
        </w:rPr>
        <w:lastRenderedPageBreak/>
        <w:t>KATA PENGANTAR</w:t>
      </w:r>
    </w:p>
    <w:p w14:paraId="4A17472A" w14:textId="77777777" w:rsidR="00B87DC6" w:rsidRDefault="00B87DC6" w:rsidP="00B87DC6">
      <w:pPr>
        <w:pStyle w:val="STTSJudulBab"/>
      </w:pPr>
    </w:p>
    <w:p w14:paraId="7A11E0BC" w14:textId="77777777" w:rsidR="00B87DC6" w:rsidRDefault="00B87DC6" w:rsidP="00B87DC6">
      <w:r>
        <w:t xml:space="preserve">Game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masa SD </w:t>
      </w:r>
      <w:proofErr w:type="spellStart"/>
      <w:r>
        <w:t>saya</w:t>
      </w:r>
      <w:proofErr w:type="spellEnd"/>
      <w:r>
        <w:t xml:space="preserve">. Dan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 lain,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mimpi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developer.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mimpi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diwujudkan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di </w:t>
      </w:r>
      <w:proofErr w:type="spellStart"/>
      <w:r>
        <w:t>iSTTS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menginginkan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di </w:t>
      </w:r>
      <w:proofErr w:type="spellStart"/>
      <w:r>
        <w:t>iSTTS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4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berkat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– </w:t>
      </w:r>
      <w:proofErr w:type="spellStart"/>
      <w:r>
        <w:t>dosen</w:t>
      </w:r>
      <w:proofErr w:type="spellEnd"/>
      <w:r>
        <w:t xml:space="preserve"> yang </w:t>
      </w:r>
      <w:proofErr w:type="spellStart"/>
      <w:r>
        <w:t>sabar</w:t>
      </w:r>
      <w:proofErr w:type="spellEnd"/>
      <w:r>
        <w:t xml:space="preserve">,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teman</w:t>
      </w:r>
      <w:proofErr w:type="spellEnd"/>
      <w:r>
        <w:t xml:space="preserve"> –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seperjuangan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ini. </w:t>
      </w:r>
      <w:proofErr w:type="spellStart"/>
      <w:r>
        <w:t>Sebagai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kelulusan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iSTTS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diwajibkan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entah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, dan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mimpi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dinikmati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–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game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di masa </w:t>
      </w:r>
      <w:proofErr w:type="spellStart"/>
      <w:r>
        <w:t>depan</w:t>
      </w:r>
      <w:proofErr w:type="spellEnd"/>
      <w:r>
        <w:t xml:space="preserve">. Saya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– </w:t>
      </w:r>
      <w:proofErr w:type="spellStart"/>
      <w:r>
        <w:t>dosen</w:t>
      </w:r>
      <w:proofErr w:type="spellEnd"/>
      <w:r>
        <w:t xml:space="preserve"> yang </w:t>
      </w:r>
      <w:proofErr w:type="spellStart"/>
      <w:r>
        <w:t>membimbing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di </w:t>
      </w:r>
      <w:proofErr w:type="spellStart"/>
      <w:r>
        <w:t>iSTTS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– </w:t>
      </w:r>
      <w:proofErr w:type="spellStart"/>
      <w:r>
        <w:t>karyawannya</w:t>
      </w:r>
      <w:proofErr w:type="spellEnd"/>
      <w:r>
        <w:t xml:space="preserve">,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teman</w:t>
      </w:r>
      <w:proofErr w:type="spellEnd"/>
      <w:r>
        <w:t xml:space="preserve"> –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Pak </w:t>
      </w:r>
      <w:proofErr w:type="spellStart"/>
      <w:r>
        <w:t>Hendrawan</w:t>
      </w:r>
      <w:proofErr w:type="spellEnd"/>
      <w:r>
        <w:t xml:space="preserve"> yang </w:t>
      </w:r>
      <w:proofErr w:type="spellStart"/>
      <w:r>
        <w:t>membimbing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seperjalanan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1AE77B45" w14:textId="77777777" w:rsidR="00B87DC6" w:rsidRDefault="00B87DC6" w:rsidP="00B87DC6"/>
    <w:p w14:paraId="3D70B9FE" w14:textId="77777777" w:rsidR="00B87DC6" w:rsidRDefault="00B87DC6" w:rsidP="00B87DC6"/>
    <w:p w14:paraId="289C1A65" w14:textId="77777777" w:rsidR="00B87DC6" w:rsidRDefault="00B87DC6" w:rsidP="00B87DC6"/>
    <w:p w14:paraId="07AD555C" w14:textId="77777777" w:rsidR="00B87DC6" w:rsidRDefault="00B87DC6" w:rsidP="00B87DC6"/>
    <w:p w14:paraId="1FB05489" w14:textId="77777777" w:rsidR="00B87DC6" w:rsidRDefault="00B87DC6" w:rsidP="00B87DC6">
      <w:pPr>
        <w:pStyle w:val="STTSKeteranganKataPengantar"/>
      </w:pPr>
      <w:r>
        <w:t>Surabaya, Oktober 2023</w:t>
      </w:r>
    </w:p>
    <w:p w14:paraId="4AA7C264" w14:textId="77777777" w:rsidR="00B87DC6" w:rsidRDefault="00B87DC6" w:rsidP="00B87DC6">
      <w:pPr>
        <w:pStyle w:val="STTSKeteranganKataPengantar"/>
      </w:pPr>
    </w:p>
    <w:p w14:paraId="20D96021" w14:textId="77777777" w:rsidR="00B87DC6" w:rsidRDefault="00B87DC6" w:rsidP="00B87DC6">
      <w:pPr>
        <w:pStyle w:val="STTSKeteranganKataPengantar"/>
      </w:pPr>
      <w:proofErr w:type="spellStart"/>
      <w:r>
        <w:t>Penulis</w:t>
      </w:r>
      <w:proofErr w:type="spellEnd"/>
    </w:p>
    <w:p w14:paraId="4E4997BF" w14:textId="6B841739" w:rsidR="00B87DC6" w:rsidRDefault="00B87DC6" w:rsidP="00B87DC6">
      <w:pPr>
        <w:pStyle w:val="STTSJudulBab"/>
      </w:pPr>
      <w:r>
        <w:br w:type="page"/>
      </w:r>
      <w:r>
        <w:lastRenderedPageBreak/>
        <w:t>DAFTAR ISI</w:t>
      </w:r>
    </w:p>
    <w:p w14:paraId="784F5858" w14:textId="77777777" w:rsidR="00B87DC6" w:rsidRDefault="00B87DC6" w:rsidP="00B87DC6">
      <w:pPr>
        <w:pStyle w:val="STTSJudulBab"/>
      </w:pPr>
    </w:p>
    <w:p w14:paraId="16FD1FA2" w14:textId="77777777" w:rsidR="00B87DC6" w:rsidRDefault="00B87DC6" w:rsidP="00B87DC6">
      <w:pPr>
        <w:pStyle w:val="STTSKeteranganDaftarIsi"/>
      </w:pPr>
      <w:r>
        <w:t>Halaman</w:t>
      </w:r>
    </w:p>
    <w:p w14:paraId="07B3407A" w14:textId="77777777" w:rsidR="00B87DC6" w:rsidRDefault="00B87DC6" w:rsidP="00B87DC6">
      <w:pPr>
        <w:pStyle w:val="STTSNormalDaftarIsi"/>
        <w:tabs>
          <w:tab w:val="right" w:leader="dot" w:pos="7230"/>
          <w:tab w:val="right" w:pos="7938"/>
        </w:tabs>
      </w:pPr>
      <w:r>
        <w:t>HALAMAN JUDUL</w:t>
      </w:r>
      <w:r>
        <w:tab/>
      </w:r>
      <w:r>
        <w:tab/>
      </w:r>
      <w:proofErr w:type="spellStart"/>
      <w:r>
        <w:t>i</w:t>
      </w:r>
      <w:proofErr w:type="spellEnd"/>
    </w:p>
    <w:p w14:paraId="02BD4BC3" w14:textId="77777777" w:rsidR="00B87DC6" w:rsidRDefault="00B87DC6" w:rsidP="00B87DC6">
      <w:pPr>
        <w:pStyle w:val="STTSNormalDaftarIsi"/>
        <w:tabs>
          <w:tab w:val="right" w:leader="dot" w:pos="7230"/>
          <w:tab w:val="right" w:pos="7938"/>
        </w:tabs>
      </w:pPr>
      <w:r>
        <w:t>HALAMAN PENGESAHAN</w:t>
      </w:r>
      <w:r>
        <w:tab/>
      </w:r>
      <w:r>
        <w:tab/>
        <w:t>ii</w:t>
      </w:r>
    </w:p>
    <w:p w14:paraId="3310173C" w14:textId="77777777" w:rsidR="00B87DC6" w:rsidRDefault="00B87DC6" w:rsidP="00B87DC6">
      <w:pPr>
        <w:pStyle w:val="STTSNormalDaftarIsi"/>
        <w:tabs>
          <w:tab w:val="right" w:leader="dot" w:pos="7230"/>
          <w:tab w:val="right" w:pos="7938"/>
        </w:tabs>
      </w:pPr>
      <w:r>
        <w:t xml:space="preserve">SURAT PERNYATAAN KEASLIAN </w:t>
      </w:r>
      <w:r>
        <w:tab/>
      </w:r>
      <w:r>
        <w:tab/>
        <w:t>iii</w:t>
      </w:r>
    </w:p>
    <w:p w14:paraId="0B5836C3" w14:textId="77777777" w:rsidR="00B87DC6" w:rsidRDefault="00B87DC6" w:rsidP="00B87DC6">
      <w:pPr>
        <w:pStyle w:val="STTSNormalDaftarIsi"/>
        <w:tabs>
          <w:tab w:val="right" w:leader="dot" w:pos="7230"/>
          <w:tab w:val="right" w:pos="7938"/>
        </w:tabs>
      </w:pPr>
      <w:r>
        <w:t>ABSTRAK</w:t>
      </w:r>
      <w:r>
        <w:tab/>
      </w:r>
      <w:r>
        <w:tab/>
        <w:t>iv</w:t>
      </w:r>
    </w:p>
    <w:p w14:paraId="523998C7" w14:textId="77777777" w:rsidR="00B87DC6" w:rsidRDefault="00B87DC6" w:rsidP="00B87DC6">
      <w:pPr>
        <w:pStyle w:val="STTSNormalDaftarIsi"/>
        <w:tabs>
          <w:tab w:val="right" w:leader="dot" w:pos="7230"/>
          <w:tab w:val="right" w:pos="7938"/>
        </w:tabs>
      </w:pPr>
      <w:r>
        <w:t>ABSTRACT</w:t>
      </w:r>
      <w:r>
        <w:tab/>
      </w:r>
      <w:r>
        <w:tab/>
        <w:t>v</w:t>
      </w:r>
    </w:p>
    <w:p w14:paraId="06A6DE24" w14:textId="77777777" w:rsidR="00B87DC6" w:rsidRDefault="00B87DC6" w:rsidP="00B87DC6">
      <w:pPr>
        <w:pStyle w:val="STTSNormalDaftarIsi"/>
        <w:tabs>
          <w:tab w:val="right" w:leader="dot" w:pos="7230"/>
          <w:tab w:val="right" w:pos="7938"/>
        </w:tabs>
      </w:pPr>
      <w:r>
        <w:t>KATA PENGANTAR</w:t>
      </w:r>
      <w:r>
        <w:tab/>
      </w:r>
      <w:r>
        <w:tab/>
        <w:t>vi</w:t>
      </w:r>
    </w:p>
    <w:p w14:paraId="4AA4C85F" w14:textId="77777777" w:rsidR="00B87DC6" w:rsidRDefault="00B87DC6" w:rsidP="00B87DC6">
      <w:pPr>
        <w:pStyle w:val="STTSNormalDaftarIsi"/>
        <w:tabs>
          <w:tab w:val="right" w:leader="dot" w:pos="7230"/>
          <w:tab w:val="right" w:pos="7938"/>
        </w:tabs>
      </w:pPr>
      <w:r>
        <w:t>DAFTAR ISI</w:t>
      </w:r>
      <w:r>
        <w:tab/>
      </w:r>
      <w:r>
        <w:tab/>
        <w:t>vii</w:t>
      </w:r>
    </w:p>
    <w:p w14:paraId="2EA7AE51" w14:textId="090CCA7F" w:rsidR="00B87DC6" w:rsidRDefault="00B87DC6" w:rsidP="00B87DC6">
      <w:pPr>
        <w:pStyle w:val="STTSNormalDaftarIsi"/>
        <w:tabs>
          <w:tab w:val="right" w:leader="dot" w:pos="7230"/>
          <w:tab w:val="right" w:pos="7938"/>
        </w:tabs>
      </w:pPr>
      <w:r>
        <w:t>DAFTAR GAMBAR</w:t>
      </w:r>
      <w:r>
        <w:tab/>
      </w:r>
      <w:r>
        <w:tab/>
      </w:r>
      <w:r w:rsidR="00684EB3">
        <w:t>xiv</w:t>
      </w:r>
    </w:p>
    <w:p w14:paraId="71D7300A" w14:textId="456E0584" w:rsidR="00B87DC6" w:rsidRDefault="00B87DC6" w:rsidP="00B87DC6">
      <w:pPr>
        <w:pStyle w:val="STTSNormalDaftarIsi"/>
        <w:tabs>
          <w:tab w:val="right" w:leader="dot" w:pos="7230"/>
          <w:tab w:val="right" w:pos="7938"/>
        </w:tabs>
      </w:pPr>
      <w:r>
        <w:t>DAFTAR ALGORITMA</w:t>
      </w:r>
      <w:r>
        <w:tab/>
      </w:r>
      <w:r>
        <w:tab/>
      </w:r>
      <w:r w:rsidR="00D66E3D">
        <w:t>xx</w:t>
      </w:r>
    </w:p>
    <w:p w14:paraId="675AEEEF" w14:textId="0FDE15B6" w:rsidR="00B87DC6" w:rsidRDefault="00B87DC6" w:rsidP="00B87DC6">
      <w:pPr>
        <w:pStyle w:val="STTSNormalDaftarIsi"/>
        <w:tabs>
          <w:tab w:val="right" w:leader="dot" w:pos="7230"/>
          <w:tab w:val="right" w:pos="7938"/>
        </w:tabs>
      </w:pPr>
      <w:r>
        <w:t>DAFTAR SEGMEN PROGRAM</w:t>
      </w:r>
      <w:r>
        <w:tab/>
      </w:r>
      <w:r>
        <w:tab/>
      </w:r>
      <w:r w:rsidR="002256AA">
        <w:t>xxi</w:t>
      </w:r>
    </w:p>
    <w:p w14:paraId="268D380B" w14:textId="55B72F65" w:rsidR="00B87DC6" w:rsidRDefault="00B87DC6" w:rsidP="00B87DC6">
      <w:pPr>
        <w:pStyle w:val="STTSNormalDaftarIsi"/>
        <w:tabs>
          <w:tab w:val="right" w:leader="dot" w:pos="7230"/>
          <w:tab w:val="right" w:pos="7938"/>
        </w:tabs>
      </w:pPr>
      <w:r>
        <w:t>DAFTAR RUMUS</w:t>
      </w:r>
      <w:r>
        <w:tab/>
      </w:r>
      <w:r>
        <w:tab/>
      </w:r>
      <w:r w:rsidR="00074D0A">
        <w:t>xxiii</w:t>
      </w:r>
    </w:p>
    <w:p w14:paraId="12ABC315" w14:textId="77777777" w:rsidR="00B87DC6" w:rsidRDefault="00B87DC6" w:rsidP="00B87DC6">
      <w:pPr>
        <w:pStyle w:val="STTSNormalDaftarIsi"/>
        <w:tabs>
          <w:tab w:val="left" w:pos="993"/>
          <w:tab w:val="right" w:leader="dot" w:pos="7230"/>
          <w:tab w:val="right" w:pos="7938"/>
        </w:tabs>
      </w:pPr>
      <w:r>
        <w:t>BAB I</w:t>
      </w:r>
      <w:r>
        <w:tab/>
        <w:t>PENDAHULUAN</w:t>
      </w:r>
      <w:r>
        <w:tab/>
      </w:r>
      <w:r>
        <w:tab/>
        <w:t>1</w:t>
      </w:r>
    </w:p>
    <w:p w14:paraId="6267C23C" w14:textId="77777777" w:rsidR="00B87DC6" w:rsidRDefault="00B87DC6" w:rsidP="00B87DC6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1.1</w:t>
      </w:r>
      <w:r>
        <w:tab/>
        <w:t xml:space="preserve">Latar </w:t>
      </w:r>
      <w:proofErr w:type="spellStart"/>
      <w:r>
        <w:t>Belakang</w:t>
      </w:r>
      <w:proofErr w:type="spellEnd"/>
      <w:r>
        <w:tab/>
      </w:r>
      <w:r>
        <w:tab/>
        <w:t>1</w:t>
      </w:r>
    </w:p>
    <w:p w14:paraId="41936E2F" w14:textId="77777777" w:rsidR="00B87DC6" w:rsidRDefault="00B87DC6" w:rsidP="00B87DC6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1.2</w:t>
      </w:r>
      <w:r>
        <w:tab/>
        <w:t>Tujuan</w:t>
      </w:r>
      <w:r>
        <w:tab/>
      </w:r>
      <w:r>
        <w:tab/>
        <w:t>2</w:t>
      </w:r>
    </w:p>
    <w:p w14:paraId="4FF6DA9D" w14:textId="77777777" w:rsidR="00B87DC6" w:rsidRDefault="00B87DC6" w:rsidP="00B87DC6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1.3</w:t>
      </w:r>
      <w:r>
        <w:tab/>
        <w:t xml:space="preserve">Teori </w:t>
      </w:r>
      <w:proofErr w:type="spellStart"/>
      <w:r>
        <w:t>Penunjang</w:t>
      </w:r>
      <w:proofErr w:type="spellEnd"/>
      <w:r>
        <w:tab/>
      </w:r>
      <w:r>
        <w:tab/>
        <w:t>2</w:t>
      </w:r>
    </w:p>
    <w:p w14:paraId="4C2D9532" w14:textId="77777777" w:rsidR="00B87DC6" w:rsidRDefault="00B87DC6" w:rsidP="00B87DC6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1.3.1</w:t>
      </w:r>
      <w:r>
        <w:tab/>
        <w:t>OOP</w:t>
      </w:r>
      <w:r>
        <w:tab/>
      </w:r>
      <w:r>
        <w:tab/>
        <w:t>3</w:t>
      </w:r>
    </w:p>
    <w:p w14:paraId="0BC1890B" w14:textId="403E8403" w:rsidR="00B87DC6" w:rsidRDefault="00B87DC6" w:rsidP="00B87DC6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1.3.2</w:t>
      </w:r>
      <w:r>
        <w:tab/>
      </w:r>
      <w:proofErr w:type="spellStart"/>
      <w:r>
        <w:t>Algoritma</w:t>
      </w:r>
      <w:proofErr w:type="spellEnd"/>
      <w:r>
        <w:t xml:space="preserve"> A*</w:t>
      </w:r>
      <w:r>
        <w:tab/>
      </w:r>
      <w:r>
        <w:tab/>
      </w:r>
      <w:r w:rsidR="00925677">
        <w:t>4</w:t>
      </w:r>
    </w:p>
    <w:p w14:paraId="1AB3115D" w14:textId="77777777" w:rsidR="00B87DC6" w:rsidRDefault="00B87DC6" w:rsidP="00B87DC6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1.3.2</w:t>
      </w:r>
      <w:r>
        <w:tab/>
        <w:t>Finite State Machine</w:t>
      </w:r>
      <w:r>
        <w:tab/>
      </w:r>
      <w:r>
        <w:tab/>
        <w:t>5</w:t>
      </w:r>
    </w:p>
    <w:p w14:paraId="62ADD042" w14:textId="77777777" w:rsidR="00B87DC6" w:rsidRDefault="00B87DC6" w:rsidP="00B87DC6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1.3</w:t>
      </w:r>
      <w:r>
        <w:tab/>
        <w:t xml:space="preserve">Ruang </w:t>
      </w:r>
      <w:proofErr w:type="spellStart"/>
      <w:r>
        <w:t>Lingkup</w:t>
      </w:r>
      <w:proofErr w:type="spellEnd"/>
      <w:r>
        <w:tab/>
      </w:r>
      <w:r>
        <w:tab/>
        <w:t>6</w:t>
      </w:r>
    </w:p>
    <w:p w14:paraId="411B6C03" w14:textId="77777777" w:rsidR="00B87DC6" w:rsidRDefault="00B87DC6" w:rsidP="00B87DC6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1.4.1</w:t>
      </w:r>
      <w:r>
        <w:tab/>
        <w:t>Fitur Game</w:t>
      </w:r>
      <w:r>
        <w:tab/>
      </w:r>
      <w:r>
        <w:tab/>
        <w:t>6</w:t>
      </w:r>
    </w:p>
    <w:p w14:paraId="540B887A" w14:textId="77777777" w:rsidR="00B87DC6" w:rsidRDefault="00B87DC6" w:rsidP="00B87DC6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1.4.2</w:t>
      </w:r>
      <w:r>
        <w:tab/>
        <w:t>Batasan Masalah</w:t>
      </w:r>
      <w:r>
        <w:tab/>
      </w:r>
      <w:r>
        <w:tab/>
        <w:t>7</w:t>
      </w:r>
    </w:p>
    <w:p w14:paraId="597FA4E8" w14:textId="77777777" w:rsidR="00B87DC6" w:rsidRDefault="00B87DC6" w:rsidP="00B87DC6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1.4.3</w:t>
      </w:r>
      <w:r>
        <w:tab/>
      </w:r>
      <w:proofErr w:type="spellStart"/>
      <w:r>
        <w:t>Tahap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ab/>
      </w:r>
      <w:r>
        <w:tab/>
        <w:t>7</w:t>
      </w:r>
    </w:p>
    <w:p w14:paraId="10E64A66" w14:textId="77777777" w:rsidR="00B87DC6" w:rsidRDefault="00B87DC6" w:rsidP="00B87DC6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1.4.4</w:t>
      </w:r>
      <w:r>
        <w:tab/>
        <w:t>Uji Coba</w:t>
      </w:r>
      <w:r>
        <w:tab/>
      </w:r>
      <w:r>
        <w:tab/>
        <w:t>8</w:t>
      </w:r>
    </w:p>
    <w:p w14:paraId="6DC0F708" w14:textId="77777777" w:rsidR="00B87DC6" w:rsidRDefault="00B87DC6" w:rsidP="00B87DC6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1.5</w:t>
      </w:r>
      <w:r>
        <w:tab/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ab/>
      </w:r>
      <w:r>
        <w:tab/>
        <w:t>8</w:t>
      </w:r>
    </w:p>
    <w:p w14:paraId="1ED1CECA" w14:textId="7915FB29" w:rsidR="00B87DC6" w:rsidRDefault="00B87DC6" w:rsidP="00B87DC6">
      <w:pPr>
        <w:pStyle w:val="STTSNormalDaftarIsi"/>
        <w:tabs>
          <w:tab w:val="left" w:pos="993"/>
          <w:tab w:val="left" w:pos="1418"/>
          <w:tab w:val="right" w:leader="dot" w:pos="7230"/>
          <w:tab w:val="right" w:pos="7938"/>
        </w:tabs>
      </w:pPr>
      <w:r>
        <w:t>BAB II</w:t>
      </w:r>
      <w:r>
        <w:tab/>
        <w:t>GENETIC ALGORITHM</w:t>
      </w:r>
      <w:r>
        <w:tab/>
      </w:r>
      <w:r>
        <w:tab/>
      </w:r>
      <w:r w:rsidR="00DD3179">
        <w:t>10</w:t>
      </w:r>
    </w:p>
    <w:p w14:paraId="71F6EFF9" w14:textId="1C656574" w:rsidR="00B87DC6" w:rsidRDefault="00B87DC6" w:rsidP="00B87DC6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2.1</w:t>
      </w:r>
      <w:r>
        <w:tab/>
      </w:r>
      <w:proofErr w:type="spellStart"/>
      <w:r w:rsidR="00DD3179">
        <w:t>Terminologi</w:t>
      </w:r>
      <w:proofErr w:type="spellEnd"/>
      <w:r>
        <w:tab/>
      </w:r>
      <w:r>
        <w:tab/>
      </w:r>
      <w:r w:rsidR="00DD3179">
        <w:t>10</w:t>
      </w:r>
    </w:p>
    <w:p w14:paraId="2961266F" w14:textId="670D63A9" w:rsidR="00B87DC6" w:rsidRDefault="00B87DC6" w:rsidP="00B87DC6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2.1.1</w:t>
      </w:r>
      <w:r>
        <w:tab/>
      </w:r>
      <w:r w:rsidR="00DD3179" w:rsidRPr="00DD3179">
        <w:t>Gene &amp; Chromosome (Kromosom)</w:t>
      </w:r>
      <w:r>
        <w:tab/>
      </w:r>
      <w:r>
        <w:tab/>
      </w:r>
      <w:r w:rsidR="00DD3179">
        <w:t>10</w:t>
      </w:r>
    </w:p>
    <w:p w14:paraId="690AB7E6" w14:textId="2AB251E6" w:rsidR="00DD3179" w:rsidRDefault="00DD3179" w:rsidP="00DD3179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lastRenderedPageBreak/>
        <w:tab/>
      </w:r>
      <w:r>
        <w:tab/>
        <w:t>2.1.2</w:t>
      </w:r>
      <w:r>
        <w:tab/>
      </w:r>
      <w:r w:rsidRPr="00DD3179">
        <w:t>Populas</w:t>
      </w:r>
      <w:r w:rsidR="00925677">
        <w:t>i</w:t>
      </w:r>
      <w:r w:rsidRPr="00DD3179">
        <w:t xml:space="preserve"> / Generasi</w:t>
      </w:r>
      <w:r>
        <w:tab/>
      </w:r>
      <w:r>
        <w:tab/>
        <w:t>10</w:t>
      </w:r>
    </w:p>
    <w:p w14:paraId="3AB11E4C" w14:textId="75BA2DB0" w:rsidR="00DD3179" w:rsidRDefault="00DD3179" w:rsidP="00DD3179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2.1.3</w:t>
      </w:r>
      <w:r>
        <w:tab/>
      </w:r>
      <w:r w:rsidRPr="00DD3179">
        <w:t>Fitness</w:t>
      </w:r>
      <w:r>
        <w:tab/>
      </w:r>
      <w:r>
        <w:tab/>
        <w:t>11</w:t>
      </w:r>
    </w:p>
    <w:p w14:paraId="0977C244" w14:textId="43BC0635" w:rsidR="00DD3179" w:rsidRDefault="00DD3179" w:rsidP="00DD3179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2.1.4</w:t>
      </w:r>
      <w:r>
        <w:tab/>
      </w:r>
      <w:r w:rsidRPr="00DD3179">
        <w:t>Parent Child Chromosome</w:t>
      </w:r>
      <w:r>
        <w:tab/>
      </w:r>
      <w:r>
        <w:tab/>
        <w:t>11</w:t>
      </w:r>
    </w:p>
    <w:p w14:paraId="62B19F85" w14:textId="4ADD4A67" w:rsidR="00B87DC6" w:rsidRDefault="00B87DC6" w:rsidP="00B87DC6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2.2</w:t>
      </w:r>
      <w:r>
        <w:tab/>
      </w:r>
      <w:proofErr w:type="spellStart"/>
      <w:r w:rsidR="00DD3179">
        <w:t>Metodologi</w:t>
      </w:r>
      <w:proofErr w:type="spellEnd"/>
      <w:r>
        <w:tab/>
      </w:r>
      <w:r>
        <w:tab/>
      </w:r>
      <w:r w:rsidR="00DD3179">
        <w:t>12</w:t>
      </w:r>
    </w:p>
    <w:p w14:paraId="79456764" w14:textId="544D70E1" w:rsidR="00DD3179" w:rsidRDefault="00DD3179" w:rsidP="00DD3179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2.3</w:t>
      </w:r>
      <w:r>
        <w:tab/>
        <w:t xml:space="preserve">Langkah – Langkah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ab/>
      </w:r>
      <w:r>
        <w:tab/>
        <w:t>13</w:t>
      </w:r>
    </w:p>
    <w:p w14:paraId="395D62B7" w14:textId="26009339" w:rsidR="006D2A20" w:rsidRDefault="006D2A20" w:rsidP="006D2A20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2.3.1</w:t>
      </w:r>
      <w:r>
        <w:tab/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ab/>
      </w:r>
      <w:r>
        <w:tab/>
        <w:t>13</w:t>
      </w:r>
    </w:p>
    <w:p w14:paraId="3301C853" w14:textId="0BD3ECE7" w:rsidR="006D2A20" w:rsidRDefault="006D2A20" w:rsidP="006D2A20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2.3.2</w:t>
      </w:r>
      <w:r>
        <w:tab/>
      </w:r>
      <w:proofErr w:type="spellStart"/>
      <w:r>
        <w:t>Seleksi</w:t>
      </w:r>
      <w:proofErr w:type="spellEnd"/>
      <w:r>
        <w:tab/>
      </w:r>
      <w:r>
        <w:tab/>
        <w:t>14</w:t>
      </w:r>
    </w:p>
    <w:p w14:paraId="43B94FD4" w14:textId="523DC105" w:rsidR="006D2A20" w:rsidRDefault="006D2A20" w:rsidP="006D2A20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2.3.3</w:t>
      </w:r>
      <w:r>
        <w:tab/>
      </w:r>
      <w:proofErr w:type="spellStart"/>
      <w:r>
        <w:t>Reproduksi</w:t>
      </w:r>
      <w:proofErr w:type="spellEnd"/>
      <w:r>
        <w:tab/>
      </w:r>
      <w:r>
        <w:tab/>
        <w:t>14</w:t>
      </w:r>
    </w:p>
    <w:p w14:paraId="117328D6" w14:textId="1E97C7C1" w:rsidR="006D2A20" w:rsidRDefault="006D2A20" w:rsidP="006D2A20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2.3.4</w:t>
      </w:r>
      <w:r>
        <w:tab/>
        <w:t>Mutation (</w:t>
      </w:r>
      <w:proofErr w:type="spellStart"/>
      <w:r>
        <w:t>Mutasi</w:t>
      </w:r>
      <w:proofErr w:type="spellEnd"/>
      <w:r>
        <w:t>)</w:t>
      </w:r>
      <w:r>
        <w:tab/>
      </w:r>
      <w:r>
        <w:tab/>
        <w:t>15</w:t>
      </w:r>
    </w:p>
    <w:p w14:paraId="46CDC0A4" w14:textId="3650CDBB" w:rsidR="006D2A20" w:rsidRDefault="006D2A20" w:rsidP="006D2A20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2.3.5</w:t>
      </w:r>
      <w:r>
        <w:tab/>
        <w:t>Elitism</w:t>
      </w:r>
      <w:r>
        <w:tab/>
      </w:r>
      <w:r>
        <w:tab/>
        <w:t>16</w:t>
      </w:r>
    </w:p>
    <w:p w14:paraId="7B885CCF" w14:textId="6D126EBA" w:rsidR="006D2A20" w:rsidRDefault="006D2A20" w:rsidP="006D2A20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2.3.6</w:t>
      </w:r>
      <w:r>
        <w:tab/>
      </w:r>
      <w:proofErr w:type="spellStart"/>
      <w:r>
        <w:t>Repetisi</w:t>
      </w:r>
      <w:proofErr w:type="spellEnd"/>
      <w:r>
        <w:t xml:space="preserve"> dan </w:t>
      </w:r>
      <w:proofErr w:type="spellStart"/>
      <w:r>
        <w:t>Pemberhentian</w:t>
      </w:r>
      <w:proofErr w:type="spellEnd"/>
      <w:r>
        <w:tab/>
      </w:r>
      <w:r>
        <w:tab/>
        <w:t>16</w:t>
      </w:r>
    </w:p>
    <w:p w14:paraId="383B489C" w14:textId="53E7DBB8" w:rsidR="00DD3179" w:rsidRDefault="00DD3179" w:rsidP="00DD3179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2.4</w:t>
      </w:r>
      <w:r>
        <w:tab/>
        <w:t xml:space="preserve">Library </w:t>
      </w:r>
      <w:proofErr w:type="spellStart"/>
      <w:r>
        <w:t>GeneticSharp</w:t>
      </w:r>
      <w:proofErr w:type="spellEnd"/>
      <w:r>
        <w:tab/>
      </w:r>
      <w:r>
        <w:tab/>
        <w:t>17</w:t>
      </w:r>
    </w:p>
    <w:p w14:paraId="309574E4" w14:textId="1B6902A5" w:rsidR="006D2A20" w:rsidRDefault="006D2A20" w:rsidP="006D2A20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2.4.1</w:t>
      </w:r>
      <w:r>
        <w:tab/>
      </w:r>
      <w:proofErr w:type="spellStart"/>
      <w:r>
        <w:t>Permasalahan</w:t>
      </w:r>
      <w:proofErr w:type="spellEnd"/>
      <w:r>
        <w:tab/>
      </w:r>
      <w:r>
        <w:tab/>
        <w:t>17</w:t>
      </w:r>
      <w:r>
        <w:tab/>
      </w:r>
      <w:r>
        <w:tab/>
        <w:t>2.4.2</w:t>
      </w:r>
      <w:r>
        <w:tab/>
      </w:r>
      <w:proofErr w:type="spellStart"/>
      <w:r>
        <w:t>Representasi</w:t>
      </w:r>
      <w:proofErr w:type="spellEnd"/>
      <w:r>
        <w:tab/>
      </w:r>
      <w:r>
        <w:tab/>
        <w:t>1</w:t>
      </w:r>
      <w:r w:rsidR="00925677">
        <w:t>7</w:t>
      </w:r>
      <w:r>
        <w:tab/>
      </w:r>
      <w:r>
        <w:tab/>
        <w:t>2.4.3</w:t>
      </w:r>
      <w:r>
        <w:tab/>
        <w:t>Fitness Function</w:t>
      </w:r>
      <w:r>
        <w:tab/>
      </w:r>
      <w:r>
        <w:tab/>
        <w:t>18</w:t>
      </w:r>
      <w:r>
        <w:tab/>
      </w:r>
      <w:r>
        <w:tab/>
        <w:t>2.4.4</w:t>
      </w:r>
      <w:r>
        <w:tab/>
        <w:t xml:space="preserve">Metode – Metode </w:t>
      </w:r>
      <w:proofErr w:type="spellStart"/>
      <w:r>
        <w:t>Pemrosesan</w:t>
      </w:r>
      <w:proofErr w:type="spellEnd"/>
      <w:r>
        <w:t xml:space="preserve"> Data</w:t>
      </w:r>
      <w:r>
        <w:tab/>
      </w:r>
      <w:r>
        <w:tab/>
        <w:t>19</w:t>
      </w:r>
      <w:r>
        <w:tab/>
      </w:r>
      <w:r>
        <w:tab/>
        <w:t>2.4.5</w:t>
      </w:r>
      <w:r>
        <w:tab/>
        <w:t xml:space="preserve">Pseudocode dan </w:t>
      </w:r>
      <w:proofErr w:type="spellStart"/>
      <w:r>
        <w:t>Penjelasan</w:t>
      </w:r>
      <w:proofErr w:type="spellEnd"/>
      <w:r>
        <w:tab/>
      </w:r>
      <w:r>
        <w:tab/>
      </w:r>
      <w:r w:rsidR="00E312AA">
        <w:t>20</w:t>
      </w:r>
    </w:p>
    <w:p w14:paraId="3D47366E" w14:textId="40B82602" w:rsidR="006D2A20" w:rsidRDefault="006D2A20" w:rsidP="006D2A20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2.4.6</w:t>
      </w:r>
      <w:r>
        <w:tab/>
        <w:t>Tracing</w:t>
      </w:r>
      <w:r>
        <w:tab/>
      </w:r>
      <w:r>
        <w:tab/>
      </w:r>
      <w:r w:rsidR="00E312AA">
        <w:t>23</w:t>
      </w:r>
    </w:p>
    <w:p w14:paraId="09890408" w14:textId="138232F2" w:rsidR="007B5DC4" w:rsidRDefault="007B5DC4" w:rsidP="007B5DC4">
      <w:pPr>
        <w:pStyle w:val="STTSNormalDaftarIsi"/>
        <w:tabs>
          <w:tab w:val="left" w:pos="993"/>
          <w:tab w:val="left" w:pos="1418"/>
          <w:tab w:val="right" w:leader="dot" w:pos="7230"/>
          <w:tab w:val="right" w:pos="7938"/>
        </w:tabs>
      </w:pPr>
      <w:r>
        <w:t>BAB III</w:t>
      </w:r>
      <w:r>
        <w:tab/>
        <w:t>UNITY</w:t>
      </w:r>
      <w:r>
        <w:tab/>
      </w:r>
      <w:r>
        <w:tab/>
        <w:t>2</w:t>
      </w:r>
      <w:r w:rsidR="00925677">
        <w:t>8</w:t>
      </w:r>
    </w:p>
    <w:p w14:paraId="0CB55AC1" w14:textId="7F84A18E" w:rsidR="007B5DC4" w:rsidRDefault="007B5DC4" w:rsidP="007B5DC4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3.1</w:t>
      </w:r>
      <w:r>
        <w:tab/>
        <w:t>UI &amp; Scene</w:t>
      </w:r>
      <w:r>
        <w:tab/>
      </w:r>
      <w:r>
        <w:tab/>
        <w:t>2</w:t>
      </w:r>
      <w:r w:rsidR="00925677">
        <w:t>8</w:t>
      </w:r>
    </w:p>
    <w:p w14:paraId="15572E50" w14:textId="36FFE182" w:rsidR="007B5DC4" w:rsidRDefault="007B5DC4" w:rsidP="007B5DC4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3.2</w:t>
      </w:r>
      <w:r>
        <w:tab/>
        <w:t>Game Object &amp; Prefab</w:t>
      </w:r>
      <w:r>
        <w:tab/>
      </w:r>
      <w:r>
        <w:tab/>
        <w:t>3</w:t>
      </w:r>
      <w:r w:rsidR="00925677">
        <w:t>0</w:t>
      </w:r>
    </w:p>
    <w:p w14:paraId="3419891B" w14:textId="35633689" w:rsidR="007B5DC4" w:rsidRDefault="007B5DC4" w:rsidP="007B5DC4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3.3</w:t>
      </w:r>
      <w:r>
        <w:tab/>
        <w:t>Script</w:t>
      </w:r>
      <w:r>
        <w:tab/>
      </w:r>
      <w:r>
        <w:tab/>
        <w:t>3</w:t>
      </w:r>
      <w:r w:rsidR="00925677">
        <w:t>6</w:t>
      </w:r>
    </w:p>
    <w:p w14:paraId="59AF25E4" w14:textId="5D17C4BB" w:rsidR="004C3065" w:rsidRDefault="004C3065" w:rsidP="004C306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3.4</w:t>
      </w:r>
      <w:r>
        <w:tab/>
      </w:r>
      <w:proofErr w:type="spellStart"/>
      <w:r>
        <w:t>Tilemap</w:t>
      </w:r>
      <w:proofErr w:type="spellEnd"/>
      <w:r>
        <w:t xml:space="preserve"> &amp; Rule Tile</w:t>
      </w:r>
      <w:r>
        <w:tab/>
      </w:r>
      <w:r>
        <w:tab/>
        <w:t>3</w:t>
      </w:r>
      <w:r w:rsidR="00925677">
        <w:t>7</w:t>
      </w:r>
    </w:p>
    <w:p w14:paraId="40B228D7" w14:textId="6DE9D184" w:rsidR="004C3065" w:rsidRDefault="004C3065" w:rsidP="004C306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3.5</w:t>
      </w:r>
      <w:r>
        <w:tab/>
        <w:t>State Machine</w:t>
      </w:r>
      <w:r>
        <w:tab/>
      </w:r>
      <w:r>
        <w:tab/>
        <w:t>3</w:t>
      </w:r>
      <w:r w:rsidR="00925677">
        <w:t>8</w:t>
      </w:r>
    </w:p>
    <w:p w14:paraId="2DA3C626" w14:textId="470AA172" w:rsidR="004C3065" w:rsidRDefault="004C3065" w:rsidP="004C306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3.6</w:t>
      </w:r>
      <w:r>
        <w:tab/>
        <w:t>Shader Graph</w:t>
      </w:r>
      <w:r>
        <w:tab/>
      </w:r>
      <w:r>
        <w:tab/>
        <w:t>3</w:t>
      </w:r>
      <w:r w:rsidR="00925677">
        <w:t>9</w:t>
      </w:r>
    </w:p>
    <w:p w14:paraId="6F87919A" w14:textId="27E1D18D" w:rsidR="004C3065" w:rsidRDefault="004C3065" w:rsidP="004C3065">
      <w:pPr>
        <w:pStyle w:val="STTSNormalDaftarIsi"/>
        <w:tabs>
          <w:tab w:val="left" w:pos="993"/>
          <w:tab w:val="left" w:pos="1418"/>
          <w:tab w:val="right" w:leader="dot" w:pos="7230"/>
          <w:tab w:val="right" w:pos="7938"/>
        </w:tabs>
      </w:pPr>
      <w:r>
        <w:t>BAB IV</w:t>
      </w:r>
      <w:r>
        <w:tab/>
        <w:t>ANALISA GAME INSPIRASI</w:t>
      </w:r>
      <w:r>
        <w:tab/>
      </w:r>
      <w:r>
        <w:tab/>
      </w:r>
      <w:r w:rsidR="00490C6F">
        <w:t>4</w:t>
      </w:r>
      <w:r w:rsidR="00925677">
        <w:t>0</w:t>
      </w:r>
    </w:p>
    <w:p w14:paraId="2B205B68" w14:textId="3068EFD8" w:rsidR="004B46C2" w:rsidRDefault="004B46C2" w:rsidP="007D5BD9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  <w:t>4.1</w:t>
      </w:r>
      <w:r>
        <w:tab/>
      </w:r>
      <w:proofErr w:type="spellStart"/>
      <w:r>
        <w:t>CrossCode</w:t>
      </w:r>
      <w:proofErr w:type="spellEnd"/>
      <w:r>
        <w:tab/>
      </w:r>
      <w:r>
        <w:tab/>
      </w:r>
      <w:r w:rsidR="00490C6F">
        <w:t>4</w:t>
      </w:r>
      <w:r w:rsidR="00925677">
        <w:t>1</w:t>
      </w:r>
      <w:r w:rsidR="007D5BD9">
        <w:tab/>
      </w:r>
      <w:r w:rsidR="007D5BD9">
        <w:tab/>
        <w:t>4.1.1</w:t>
      </w:r>
      <w:r w:rsidR="007D5BD9">
        <w:tab/>
        <w:t>Story</w:t>
      </w:r>
      <w:r w:rsidR="007D5BD9">
        <w:tab/>
      </w:r>
      <w:r w:rsidR="007D5BD9">
        <w:tab/>
        <w:t>4</w:t>
      </w:r>
      <w:r w:rsidR="00925677">
        <w:t>2</w:t>
      </w:r>
      <w:r w:rsidR="007D5BD9">
        <w:tab/>
      </w:r>
      <w:r w:rsidR="007D5BD9">
        <w:tab/>
        <w:t>4.1.2</w:t>
      </w:r>
      <w:r w:rsidR="007D5BD9">
        <w:tab/>
        <w:t>Gameplay</w:t>
      </w:r>
      <w:r w:rsidR="007D5BD9">
        <w:tab/>
      </w:r>
      <w:r w:rsidR="007D5BD9">
        <w:tab/>
        <w:t>4</w:t>
      </w:r>
      <w:r w:rsidR="00925677">
        <w:t>5</w:t>
      </w:r>
      <w:r w:rsidR="007D5BD9">
        <w:tab/>
      </w:r>
      <w:r w:rsidR="007D5BD9">
        <w:tab/>
        <w:t>4.1.3</w:t>
      </w:r>
      <w:r w:rsidR="007D5BD9">
        <w:tab/>
        <w:t>Stats &amp; Elements</w:t>
      </w:r>
      <w:r w:rsidR="007D5BD9">
        <w:tab/>
      </w:r>
      <w:r w:rsidR="007D5BD9">
        <w:tab/>
        <w:t>4</w:t>
      </w:r>
      <w:r w:rsidR="00925677">
        <w:t>7</w:t>
      </w:r>
      <w:r w:rsidR="007D5BD9">
        <w:tab/>
      </w:r>
      <w:r w:rsidR="007D5BD9">
        <w:tab/>
        <w:t>4.1.4</w:t>
      </w:r>
      <w:r w:rsidR="007D5BD9">
        <w:tab/>
        <w:t>Skill Tree</w:t>
      </w:r>
      <w:r w:rsidR="007D5BD9">
        <w:tab/>
      </w:r>
      <w:r w:rsidR="007D5BD9">
        <w:tab/>
        <w:t>4</w:t>
      </w:r>
      <w:r w:rsidR="00925677">
        <w:t>8</w:t>
      </w:r>
      <w:r w:rsidR="007D5BD9">
        <w:lastRenderedPageBreak/>
        <w:tab/>
      </w:r>
      <w:r w:rsidR="007D5BD9">
        <w:tab/>
        <w:t>4.1.5</w:t>
      </w:r>
      <w:r w:rsidR="007D5BD9">
        <w:tab/>
        <w:t>Combat Arts</w:t>
      </w:r>
      <w:r w:rsidR="007D5BD9">
        <w:tab/>
      </w:r>
      <w:r w:rsidR="007D5BD9">
        <w:tab/>
        <w:t>5</w:t>
      </w:r>
      <w:r w:rsidR="00925677">
        <w:t>1</w:t>
      </w:r>
      <w:r w:rsidR="007D5BD9">
        <w:tab/>
      </w:r>
      <w:r w:rsidR="007D5BD9">
        <w:tab/>
        <w:t>4.1.6</w:t>
      </w:r>
      <w:r w:rsidR="007D5BD9">
        <w:tab/>
        <w:t>Equipment</w:t>
      </w:r>
      <w:r w:rsidR="007D5BD9">
        <w:tab/>
      </w:r>
      <w:r w:rsidR="007D5BD9">
        <w:tab/>
        <w:t>5</w:t>
      </w:r>
      <w:r w:rsidR="00925677">
        <w:t>2</w:t>
      </w:r>
      <w:r w:rsidR="007D5BD9">
        <w:tab/>
      </w:r>
      <w:r w:rsidR="007D5BD9">
        <w:tab/>
        <w:t>4.1.7</w:t>
      </w:r>
      <w:r w:rsidR="007D5BD9">
        <w:tab/>
        <w:t>Consumables</w:t>
      </w:r>
      <w:r w:rsidR="007D5BD9">
        <w:tab/>
      </w:r>
      <w:r w:rsidR="007D5BD9">
        <w:tab/>
        <w:t>5</w:t>
      </w:r>
      <w:r w:rsidR="00925677">
        <w:t>3</w:t>
      </w:r>
      <w:r w:rsidR="007D5BD9">
        <w:tab/>
      </w:r>
      <w:r w:rsidR="007D5BD9">
        <w:tab/>
        <w:t>4.1.8</w:t>
      </w:r>
      <w:r w:rsidR="007D5BD9">
        <w:tab/>
        <w:t>Status Conditions</w:t>
      </w:r>
      <w:r w:rsidR="007D5BD9">
        <w:tab/>
      </w:r>
      <w:r w:rsidR="007D5BD9">
        <w:tab/>
        <w:t>5</w:t>
      </w:r>
      <w:r w:rsidR="00925677">
        <w:t>4</w:t>
      </w:r>
      <w:r w:rsidR="007D5BD9">
        <w:tab/>
      </w:r>
      <w:r w:rsidR="007D5BD9">
        <w:tab/>
        <w:t>4.1.9</w:t>
      </w:r>
      <w:r w:rsidR="007D5BD9">
        <w:tab/>
        <w:t>Party</w:t>
      </w:r>
      <w:r w:rsidR="007D5BD9">
        <w:tab/>
      </w:r>
      <w:r w:rsidR="007D5BD9">
        <w:tab/>
        <w:t>5</w:t>
      </w:r>
      <w:r w:rsidR="00925677">
        <w:t>5</w:t>
      </w:r>
      <w:r w:rsidR="007D5BD9">
        <w:tab/>
      </w:r>
      <w:r w:rsidR="007D5BD9">
        <w:tab/>
        <w:t>4.1.10</w:t>
      </w:r>
      <w:r w:rsidR="007D5BD9">
        <w:tab/>
        <w:t>UI &amp; UX</w:t>
      </w:r>
      <w:r w:rsidR="007D5BD9">
        <w:tab/>
      </w:r>
      <w:r w:rsidR="007D5BD9">
        <w:tab/>
        <w:t>5</w:t>
      </w:r>
      <w:r w:rsidR="00925677">
        <w:t>7</w:t>
      </w:r>
      <w:r w:rsidR="007D5BD9">
        <w:tab/>
      </w:r>
      <w:r w:rsidR="007D5BD9">
        <w:tab/>
        <w:t>4.1.11</w:t>
      </w:r>
      <w:r w:rsidR="007D5BD9">
        <w:tab/>
        <w:t>Enemies &amp; Bosses</w:t>
      </w:r>
      <w:r w:rsidR="007D5BD9">
        <w:tab/>
      </w:r>
      <w:r w:rsidR="007D5BD9">
        <w:tab/>
        <w:t>6</w:t>
      </w:r>
      <w:r w:rsidR="00925677">
        <w:t>5</w:t>
      </w:r>
      <w:r w:rsidR="007D5BD9">
        <w:tab/>
      </w:r>
      <w:r w:rsidR="007D5BD9">
        <w:tab/>
        <w:t>4.1.12</w:t>
      </w:r>
      <w:r w:rsidR="007D5BD9">
        <w:tab/>
        <w:t>PVP</w:t>
      </w:r>
      <w:r w:rsidR="007D5BD9">
        <w:tab/>
      </w:r>
      <w:r w:rsidR="007D5BD9">
        <w:tab/>
        <w:t>6</w:t>
      </w:r>
      <w:r w:rsidR="00925677">
        <w:t>7</w:t>
      </w:r>
      <w:r w:rsidR="007D5BD9">
        <w:tab/>
      </w:r>
      <w:r w:rsidR="007D5BD9">
        <w:tab/>
        <w:t>4.1.13</w:t>
      </w:r>
      <w:r w:rsidR="007D5BD9">
        <w:tab/>
        <w:t>Level Design</w:t>
      </w:r>
      <w:r w:rsidR="007D5BD9">
        <w:tab/>
      </w:r>
      <w:r w:rsidR="007D5BD9">
        <w:tab/>
      </w:r>
      <w:r w:rsidR="00925677">
        <w:t>69</w:t>
      </w:r>
      <w:r w:rsidR="007D5BD9">
        <w:tab/>
      </w:r>
      <w:r w:rsidR="007D5BD9">
        <w:tab/>
        <w:t>4.1.14</w:t>
      </w:r>
      <w:r w:rsidR="007D5BD9">
        <w:tab/>
      </w:r>
      <w:proofErr w:type="spellStart"/>
      <w:r w:rsidR="007D5BD9">
        <w:t>Aspek</w:t>
      </w:r>
      <w:proofErr w:type="spellEnd"/>
      <w:r w:rsidR="007D5BD9">
        <w:t xml:space="preserve"> </w:t>
      </w:r>
      <w:proofErr w:type="spellStart"/>
      <w:r w:rsidR="007D5BD9">
        <w:t>Inspirasi</w:t>
      </w:r>
      <w:proofErr w:type="spellEnd"/>
      <w:r w:rsidR="007D5BD9">
        <w:tab/>
      </w:r>
      <w:r w:rsidR="007D5BD9">
        <w:tab/>
        <w:t>7</w:t>
      </w:r>
      <w:r w:rsidR="00925677">
        <w:t>0</w:t>
      </w:r>
    </w:p>
    <w:p w14:paraId="3D4B94A6" w14:textId="79A8DA18" w:rsidR="007D5BD9" w:rsidRDefault="004B46C2" w:rsidP="007D5BD9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4.2</w:t>
      </w:r>
      <w:r>
        <w:tab/>
      </w:r>
      <w:r w:rsidR="00490C6F">
        <w:t>Knockout City</w:t>
      </w:r>
      <w:r>
        <w:tab/>
      </w:r>
      <w:r>
        <w:tab/>
      </w:r>
      <w:r w:rsidR="00490C6F">
        <w:t>7</w:t>
      </w:r>
      <w:r w:rsidR="00925677">
        <w:t>1</w:t>
      </w:r>
    </w:p>
    <w:p w14:paraId="5CFB7A33" w14:textId="06CD1CAA" w:rsidR="004C4A17" w:rsidRDefault="009F1BC8" w:rsidP="004C4A17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4.2.1</w:t>
      </w:r>
      <w:r>
        <w:tab/>
        <w:t>Gameplay</w:t>
      </w:r>
      <w:r>
        <w:tab/>
      </w:r>
      <w:r>
        <w:tab/>
      </w:r>
      <w:r w:rsidR="004C4A17">
        <w:t>7</w:t>
      </w:r>
      <w:r w:rsidR="00925677">
        <w:t>1</w:t>
      </w:r>
      <w:r w:rsidR="004C4A17">
        <w:tab/>
      </w:r>
      <w:r w:rsidR="004C4A17">
        <w:tab/>
        <w:t>4.2.2</w:t>
      </w:r>
      <w:r w:rsidR="004C4A17">
        <w:tab/>
        <w:t>UI</w:t>
      </w:r>
      <w:r w:rsidR="004C4A17">
        <w:tab/>
      </w:r>
      <w:r w:rsidR="004C4A17">
        <w:tab/>
        <w:t>7</w:t>
      </w:r>
      <w:r w:rsidR="00925677">
        <w:t>4</w:t>
      </w:r>
    </w:p>
    <w:p w14:paraId="01ED0C5E" w14:textId="4C087C94" w:rsidR="004C4A17" w:rsidRDefault="004C4A17" w:rsidP="004C4A17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4.2.3</w:t>
      </w:r>
      <w:r>
        <w:tab/>
        <w:t>Special Ball</w:t>
      </w:r>
      <w:r>
        <w:tab/>
      </w:r>
      <w:r>
        <w:tab/>
        <w:t>7</w:t>
      </w:r>
      <w:r w:rsidR="00925677">
        <w:t>5</w:t>
      </w:r>
    </w:p>
    <w:p w14:paraId="3FECC5DC" w14:textId="269DF625" w:rsidR="004C4A17" w:rsidRDefault="004C4A17" w:rsidP="004C4A17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4.2.4</w:t>
      </w:r>
      <w:r>
        <w:tab/>
        <w:t>Level Design</w:t>
      </w:r>
      <w:r>
        <w:tab/>
      </w:r>
      <w:r>
        <w:tab/>
        <w:t>7</w:t>
      </w:r>
      <w:r w:rsidR="00925677">
        <w:t>6</w:t>
      </w:r>
    </w:p>
    <w:p w14:paraId="2D6697F5" w14:textId="0EAE87D8" w:rsidR="009F1BC8" w:rsidRDefault="004C4A17" w:rsidP="009F1BC8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4.2.5</w:t>
      </w:r>
      <w:r>
        <w:tab/>
      </w:r>
      <w:proofErr w:type="spellStart"/>
      <w:r>
        <w:t>Aspek</w:t>
      </w:r>
      <w:proofErr w:type="spellEnd"/>
      <w:r>
        <w:t xml:space="preserve"> </w:t>
      </w:r>
      <w:proofErr w:type="spellStart"/>
      <w:r>
        <w:t>Inspirasi</w:t>
      </w:r>
      <w:proofErr w:type="spellEnd"/>
      <w:r>
        <w:tab/>
      </w:r>
      <w:r>
        <w:tab/>
      </w:r>
      <w:r w:rsidR="00925677">
        <w:t>77</w:t>
      </w:r>
    </w:p>
    <w:p w14:paraId="70922028" w14:textId="44AC82E1" w:rsidR="004B46C2" w:rsidRDefault="004B46C2" w:rsidP="004B46C2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4.3</w:t>
      </w:r>
      <w:r>
        <w:tab/>
      </w:r>
      <w:proofErr w:type="spellStart"/>
      <w:r w:rsidR="00490C6F">
        <w:t>Spelunky</w:t>
      </w:r>
      <w:proofErr w:type="spellEnd"/>
      <w:r w:rsidR="00490C6F">
        <w:t xml:space="preserve"> 2</w:t>
      </w:r>
      <w:r>
        <w:tab/>
      </w:r>
      <w:r>
        <w:tab/>
      </w:r>
      <w:r w:rsidR="00490C6F">
        <w:t>7</w:t>
      </w:r>
      <w:r w:rsidR="00925677">
        <w:t>7</w:t>
      </w:r>
    </w:p>
    <w:p w14:paraId="584F20A6" w14:textId="2A5BBA4D" w:rsidR="004B46C2" w:rsidRDefault="001C18D0" w:rsidP="001C18D0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4.3.1</w:t>
      </w:r>
      <w:r>
        <w:tab/>
        <w:t>Story</w:t>
      </w:r>
      <w:r>
        <w:tab/>
      </w:r>
      <w:r>
        <w:tab/>
      </w:r>
      <w:r w:rsidR="00356FF0">
        <w:t>7</w:t>
      </w:r>
      <w:r w:rsidR="00925677">
        <w:t>8</w:t>
      </w:r>
    </w:p>
    <w:p w14:paraId="618FFD0E" w14:textId="363A7A07" w:rsidR="00356FF0" w:rsidRDefault="00356FF0" w:rsidP="00356FF0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4.3.</w:t>
      </w:r>
      <w:r w:rsidR="006F678E">
        <w:t>2</w:t>
      </w:r>
      <w:r>
        <w:tab/>
        <w:t>Gameplay</w:t>
      </w:r>
      <w:r>
        <w:tab/>
      </w:r>
      <w:r>
        <w:tab/>
      </w:r>
      <w:r w:rsidR="00925677">
        <w:t>79</w:t>
      </w:r>
    </w:p>
    <w:p w14:paraId="6FC81FB1" w14:textId="43D22A16" w:rsidR="00356FF0" w:rsidRDefault="00356FF0" w:rsidP="00356FF0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4.3.</w:t>
      </w:r>
      <w:r w:rsidR="006F678E">
        <w:t>3</w:t>
      </w:r>
      <w:r>
        <w:tab/>
        <w:t>Environment</w:t>
      </w:r>
      <w:r>
        <w:tab/>
      </w:r>
      <w:r>
        <w:tab/>
      </w:r>
      <w:r w:rsidR="006F678E">
        <w:t>8</w:t>
      </w:r>
      <w:r w:rsidR="00925677">
        <w:t>2</w:t>
      </w:r>
    </w:p>
    <w:p w14:paraId="747D41ED" w14:textId="14482B28" w:rsidR="00356FF0" w:rsidRDefault="00356FF0" w:rsidP="00356FF0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4.3.</w:t>
      </w:r>
      <w:r w:rsidR="006F678E">
        <w:t>4</w:t>
      </w:r>
      <w:r>
        <w:tab/>
        <w:t>Items</w:t>
      </w:r>
      <w:r>
        <w:tab/>
      </w:r>
      <w:r>
        <w:tab/>
      </w:r>
      <w:r w:rsidR="006F678E">
        <w:t>8</w:t>
      </w:r>
      <w:r w:rsidR="00925677">
        <w:t>3</w:t>
      </w:r>
    </w:p>
    <w:p w14:paraId="53ED66F0" w14:textId="03F3E5A4" w:rsidR="00356FF0" w:rsidRDefault="00356FF0" w:rsidP="00356FF0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4.3.</w:t>
      </w:r>
      <w:r w:rsidR="006F678E">
        <w:t>5</w:t>
      </w:r>
      <w:r>
        <w:tab/>
        <w:t>Shops</w:t>
      </w:r>
      <w:r>
        <w:tab/>
      </w:r>
      <w:r>
        <w:tab/>
      </w:r>
      <w:r w:rsidR="006F678E">
        <w:t>8</w:t>
      </w:r>
      <w:r w:rsidR="00925677">
        <w:t>4</w:t>
      </w:r>
    </w:p>
    <w:p w14:paraId="7B2A74F1" w14:textId="0385DBDA" w:rsidR="00356FF0" w:rsidRDefault="00356FF0" w:rsidP="00356FF0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4.3.</w:t>
      </w:r>
      <w:r w:rsidR="006F678E">
        <w:t>6</w:t>
      </w:r>
      <w:r>
        <w:tab/>
      </w:r>
      <w:r w:rsidR="00487A8F">
        <w:t>Map Generation</w:t>
      </w:r>
      <w:r>
        <w:tab/>
      </w:r>
      <w:r>
        <w:tab/>
      </w:r>
      <w:r w:rsidR="006F678E">
        <w:t>8</w:t>
      </w:r>
      <w:r w:rsidR="00925677">
        <w:t>5</w:t>
      </w:r>
    </w:p>
    <w:p w14:paraId="0F4DCBBB" w14:textId="3160BC8A" w:rsidR="00356FF0" w:rsidRDefault="00356FF0" w:rsidP="00356FF0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4.3.</w:t>
      </w:r>
      <w:r w:rsidR="006F678E">
        <w:t>7</w:t>
      </w:r>
      <w:r>
        <w:tab/>
      </w:r>
      <w:proofErr w:type="spellStart"/>
      <w:r>
        <w:t>Aspek</w:t>
      </w:r>
      <w:proofErr w:type="spellEnd"/>
      <w:r>
        <w:t xml:space="preserve"> </w:t>
      </w:r>
      <w:proofErr w:type="spellStart"/>
      <w:r>
        <w:t>Inspirasi</w:t>
      </w:r>
      <w:proofErr w:type="spellEnd"/>
      <w:r>
        <w:tab/>
      </w:r>
      <w:r>
        <w:tab/>
      </w:r>
      <w:r w:rsidR="006F678E">
        <w:t>8</w:t>
      </w:r>
      <w:r w:rsidR="00925677">
        <w:t>5</w:t>
      </w:r>
    </w:p>
    <w:p w14:paraId="5E074A2C" w14:textId="0FBACE2F" w:rsidR="006E6E0C" w:rsidRDefault="006E6E0C" w:rsidP="006E6E0C">
      <w:pPr>
        <w:pStyle w:val="STTSNormalDaftarIsi"/>
        <w:tabs>
          <w:tab w:val="left" w:pos="993"/>
          <w:tab w:val="left" w:pos="1418"/>
          <w:tab w:val="right" w:leader="dot" w:pos="7230"/>
          <w:tab w:val="right" w:pos="7938"/>
        </w:tabs>
      </w:pPr>
      <w:r>
        <w:t>BAB V</w:t>
      </w:r>
      <w:r>
        <w:tab/>
        <w:t>DESAIN GAME</w:t>
      </w:r>
      <w:r>
        <w:tab/>
      </w:r>
      <w:r>
        <w:tab/>
      </w:r>
      <w:r w:rsidR="00474AD1">
        <w:t>8</w:t>
      </w:r>
      <w:r w:rsidR="00925677">
        <w:t>6</w:t>
      </w:r>
    </w:p>
    <w:p w14:paraId="4E82E0AF" w14:textId="53EAC66A" w:rsidR="006D2A20" w:rsidRDefault="00C07B14" w:rsidP="006D2A20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  <w:t>5.1</w:t>
      </w:r>
      <w:r>
        <w:tab/>
        <w:t xml:space="preserve">Flow </w:t>
      </w:r>
      <w:proofErr w:type="spellStart"/>
      <w:r>
        <w:t>Aplikasi</w:t>
      </w:r>
      <w:proofErr w:type="spellEnd"/>
      <w:r>
        <w:t xml:space="preserve"> &amp; UX</w:t>
      </w:r>
      <w:r>
        <w:tab/>
      </w:r>
      <w:r>
        <w:tab/>
        <w:t>8</w:t>
      </w:r>
      <w:r w:rsidR="00925677">
        <w:t>6</w:t>
      </w:r>
    </w:p>
    <w:p w14:paraId="719E76F1" w14:textId="2943B206" w:rsidR="00C07B14" w:rsidRDefault="00C07B14" w:rsidP="00C07B14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  <w:t>5.2</w:t>
      </w:r>
      <w:r>
        <w:tab/>
        <w:t>Gameplay</w:t>
      </w:r>
      <w:r>
        <w:tab/>
      </w:r>
      <w:r>
        <w:tab/>
        <w:t>8</w:t>
      </w:r>
      <w:r w:rsidR="00925677">
        <w:t>7</w:t>
      </w:r>
    </w:p>
    <w:p w14:paraId="54EDF4F2" w14:textId="76CED132" w:rsidR="00C07B14" w:rsidRDefault="00C07B14" w:rsidP="00C07B14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  <w:t>5.3</w:t>
      </w:r>
      <w:r>
        <w:tab/>
        <w:t>Main Level</w:t>
      </w:r>
      <w:r>
        <w:tab/>
      </w:r>
      <w:r>
        <w:tab/>
      </w:r>
      <w:r w:rsidR="00925677">
        <w:t>88</w:t>
      </w:r>
    </w:p>
    <w:p w14:paraId="45995B8E" w14:textId="3AD91E6B" w:rsidR="00C07B14" w:rsidRDefault="00C07B14" w:rsidP="00C07B14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  <w:t>5.4</w:t>
      </w:r>
      <w:r>
        <w:tab/>
        <w:t xml:space="preserve">Bola </w:t>
      </w:r>
      <w:proofErr w:type="spellStart"/>
      <w:r>
        <w:t>Spesial</w:t>
      </w:r>
      <w:proofErr w:type="spellEnd"/>
      <w:r>
        <w:tab/>
      </w:r>
      <w:r>
        <w:tab/>
      </w:r>
      <w:r w:rsidR="00925677">
        <w:t>88</w:t>
      </w:r>
    </w:p>
    <w:p w14:paraId="786F95CE" w14:textId="72405AA5" w:rsidR="00C07B14" w:rsidRDefault="00C07B14" w:rsidP="00C07B14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5.4.1</w:t>
      </w:r>
      <w:r>
        <w:tab/>
        <w:t>Ice Piercer</w:t>
      </w:r>
      <w:r>
        <w:tab/>
      </w:r>
      <w:r>
        <w:tab/>
      </w:r>
      <w:r w:rsidR="00925677">
        <w:t>89</w:t>
      </w:r>
      <w:r>
        <w:tab/>
      </w:r>
      <w:r>
        <w:tab/>
        <w:t>5.4.1</w:t>
      </w:r>
      <w:r>
        <w:tab/>
        <w:t>Snow-a-rang</w:t>
      </w:r>
      <w:r>
        <w:tab/>
      </w:r>
      <w:r>
        <w:tab/>
      </w:r>
      <w:r w:rsidR="00925677">
        <w:t>89</w:t>
      </w:r>
    </w:p>
    <w:p w14:paraId="61E2BA2B" w14:textId="3C2F0B2B" w:rsidR="00C07B14" w:rsidRDefault="00C07B14" w:rsidP="00C07B14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lastRenderedPageBreak/>
        <w:tab/>
      </w:r>
      <w:r>
        <w:tab/>
        <w:t>5.4.1</w:t>
      </w:r>
      <w:r>
        <w:tab/>
      </w:r>
      <w:proofErr w:type="spellStart"/>
      <w:r>
        <w:t>Explod</w:t>
      </w:r>
      <w:proofErr w:type="spellEnd"/>
      <w:r>
        <w:t>-o-Ball</w:t>
      </w:r>
      <w:r>
        <w:tab/>
      </w:r>
      <w:r>
        <w:tab/>
      </w:r>
      <w:r w:rsidR="00925677">
        <w:t>89</w:t>
      </w:r>
    </w:p>
    <w:p w14:paraId="2FEA6E1F" w14:textId="6DB2AC9F" w:rsidR="00C07B14" w:rsidRDefault="00C07B14" w:rsidP="00C07B14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5.4.1</w:t>
      </w:r>
      <w:r>
        <w:tab/>
        <w:t>Freezing Winter</w:t>
      </w:r>
      <w:r>
        <w:tab/>
      </w:r>
      <w:r>
        <w:tab/>
      </w:r>
      <w:r w:rsidR="00925677">
        <w:t>90</w:t>
      </w:r>
    </w:p>
    <w:p w14:paraId="2639F6C4" w14:textId="4C94C73A" w:rsidR="00C07B14" w:rsidRDefault="00C07B14" w:rsidP="00C07B14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5.4.1</w:t>
      </w:r>
      <w:r>
        <w:tab/>
        <w:t>Stone Auger</w:t>
      </w:r>
      <w:r>
        <w:tab/>
      </w:r>
      <w:r>
        <w:tab/>
        <w:t>9</w:t>
      </w:r>
      <w:r w:rsidR="00925677">
        <w:t>0</w:t>
      </w:r>
    </w:p>
    <w:p w14:paraId="6BFDBE71" w14:textId="1476A61D" w:rsidR="00C07B14" w:rsidRDefault="00C07B14" w:rsidP="00C07B14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  <w:t>5.5</w:t>
      </w:r>
      <w:r>
        <w:tab/>
        <w:t>User Interface</w:t>
      </w:r>
      <w:r>
        <w:tab/>
      </w:r>
      <w:r>
        <w:tab/>
        <w:t>9</w:t>
      </w:r>
      <w:r w:rsidR="00925677">
        <w:t>1</w:t>
      </w:r>
    </w:p>
    <w:p w14:paraId="61C5E135" w14:textId="7D6C3A5D" w:rsidR="00C07B14" w:rsidRDefault="00C07B14" w:rsidP="00C07B14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  <w:t>5.6</w:t>
      </w:r>
      <w:r>
        <w:tab/>
        <w:t>Desain Aksi Player / Bot</w:t>
      </w:r>
      <w:r>
        <w:tab/>
      </w:r>
      <w:r>
        <w:tab/>
        <w:t>9</w:t>
      </w:r>
      <w:r w:rsidR="00925677">
        <w:t>2</w:t>
      </w:r>
    </w:p>
    <w:p w14:paraId="47A4E765" w14:textId="182D50A9" w:rsidR="00C07B14" w:rsidRDefault="00C07B14" w:rsidP="00C07B14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5.6.1</w:t>
      </w:r>
      <w:r>
        <w:tab/>
        <w:t>Movement / Gerakan</w:t>
      </w:r>
      <w:r>
        <w:tab/>
      </w:r>
      <w:r>
        <w:tab/>
        <w:t>9</w:t>
      </w:r>
      <w:r w:rsidR="00925677">
        <w:t>2</w:t>
      </w:r>
    </w:p>
    <w:p w14:paraId="36D4FA0C" w14:textId="3DD0CBD0" w:rsidR="00C07B14" w:rsidRDefault="00C07B14" w:rsidP="00C07B14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5.6.</w:t>
      </w:r>
      <w:r w:rsidR="00614E22">
        <w:t>2</w:t>
      </w:r>
      <w:r>
        <w:tab/>
      </w:r>
      <w:proofErr w:type="spellStart"/>
      <w:r>
        <w:t>Mengambil</w:t>
      </w:r>
      <w:proofErr w:type="spellEnd"/>
      <w:r>
        <w:t xml:space="preserve"> Bola</w:t>
      </w:r>
      <w:r>
        <w:tab/>
      </w:r>
      <w:r>
        <w:tab/>
        <w:t>9</w:t>
      </w:r>
      <w:r w:rsidR="00925677">
        <w:t>3</w:t>
      </w:r>
    </w:p>
    <w:p w14:paraId="274C637A" w14:textId="248CED47" w:rsidR="00C07B14" w:rsidRDefault="00C07B14" w:rsidP="00C07B14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5.6.</w:t>
      </w:r>
      <w:r w:rsidR="00614E22">
        <w:t>3</w:t>
      </w:r>
      <w:r>
        <w:tab/>
      </w:r>
      <w:proofErr w:type="spellStart"/>
      <w:r>
        <w:t>Menangkap</w:t>
      </w:r>
      <w:proofErr w:type="spellEnd"/>
      <w:r>
        <w:t xml:space="preserve"> Bola</w:t>
      </w:r>
      <w:r>
        <w:tab/>
      </w:r>
      <w:r>
        <w:tab/>
        <w:t>9</w:t>
      </w:r>
      <w:r w:rsidR="00925677">
        <w:t>3</w:t>
      </w:r>
    </w:p>
    <w:p w14:paraId="2CF647E3" w14:textId="7A8AF3B1" w:rsidR="00C07B14" w:rsidRDefault="00C07B14" w:rsidP="00C07B14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5.6.</w:t>
      </w:r>
      <w:r w:rsidR="00614E22">
        <w:t>4</w:t>
      </w:r>
      <w:r>
        <w:tab/>
      </w:r>
      <w:proofErr w:type="spellStart"/>
      <w:r w:rsidR="00614E22">
        <w:t>Melempar</w:t>
      </w:r>
      <w:proofErr w:type="spellEnd"/>
      <w:r w:rsidR="00614E22">
        <w:t xml:space="preserve"> Bola</w:t>
      </w:r>
      <w:r>
        <w:tab/>
      </w:r>
      <w:r>
        <w:tab/>
        <w:t>9</w:t>
      </w:r>
      <w:r w:rsidR="00925677">
        <w:t>4</w:t>
      </w:r>
    </w:p>
    <w:p w14:paraId="25AD2BEF" w14:textId="0BD1D9DA" w:rsidR="00C07B14" w:rsidRDefault="00C07B14" w:rsidP="00C07B14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5.6.</w:t>
      </w:r>
      <w:r w:rsidR="00614E22">
        <w:t>5</w:t>
      </w:r>
      <w:r>
        <w:tab/>
      </w:r>
      <w:proofErr w:type="spellStart"/>
      <w:r w:rsidR="00614E22">
        <w:t>Kena</w:t>
      </w:r>
      <w:proofErr w:type="spellEnd"/>
      <w:r w:rsidR="00614E22">
        <w:t xml:space="preserve"> </w:t>
      </w:r>
      <w:proofErr w:type="spellStart"/>
      <w:r w:rsidR="00614E22">
        <w:t>Lempar</w:t>
      </w:r>
      <w:proofErr w:type="spellEnd"/>
      <w:r w:rsidR="00614E22">
        <w:t xml:space="preserve"> Bola</w:t>
      </w:r>
      <w:r>
        <w:tab/>
      </w:r>
      <w:r>
        <w:tab/>
        <w:t>9</w:t>
      </w:r>
      <w:r w:rsidR="00925677">
        <w:t>5</w:t>
      </w:r>
    </w:p>
    <w:p w14:paraId="1195B1DC" w14:textId="57BD14BF" w:rsidR="00C07B14" w:rsidRDefault="00C07B14" w:rsidP="00C07B14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5.6.</w:t>
      </w:r>
      <w:r w:rsidR="00614E22">
        <w:t>6</w:t>
      </w:r>
      <w:r>
        <w:tab/>
      </w:r>
      <w:proofErr w:type="spellStart"/>
      <w:r w:rsidR="00614E22">
        <w:t>Fakeout</w:t>
      </w:r>
      <w:proofErr w:type="spellEnd"/>
      <w:r w:rsidR="00614E22">
        <w:t xml:space="preserve"> (</w:t>
      </w:r>
      <w:proofErr w:type="spellStart"/>
      <w:r w:rsidR="00614E22">
        <w:t>Khusus</w:t>
      </w:r>
      <w:proofErr w:type="spellEnd"/>
      <w:r w:rsidR="00614E22">
        <w:t xml:space="preserve"> Player)</w:t>
      </w:r>
      <w:r>
        <w:tab/>
      </w:r>
      <w:r>
        <w:tab/>
        <w:t>9</w:t>
      </w:r>
      <w:r w:rsidR="00925677">
        <w:t>5</w:t>
      </w:r>
    </w:p>
    <w:p w14:paraId="2CB1BBC6" w14:textId="538DF3A5" w:rsidR="00C07B14" w:rsidRDefault="00C07B14" w:rsidP="00C07B14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  <w:t>5.7</w:t>
      </w:r>
      <w:r>
        <w:tab/>
        <w:t>Tutorial</w:t>
      </w:r>
      <w:r>
        <w:tab/>
      </w:r>
      <w:r>
        <w:tab/>
      </w:r>
      <w:r w:rsidR="001827ED">
        <w:t>9</w:t>
      </w:r>
      <w:r w:rsidR="00925677">
        <w:t>5</w:t>
      </w:r>
    </w:p>
    <w:p w14:paraId="4E5E0E42" w14:textId="41F38002" w:rsidR="00C07B14" w:rsidRDefault="00C07B14" w:rsidP="00C07B14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  <w:t>5.8</w:t>
      </w:r>
      <w:r>
        <w:tab/>
      </w:r>
      <w:r w:rsidR="00487A8F">
        <w:t>Map Generation</w:t>
      </w:r>
      <w:r>
        <w:tab/>
      </w:r>
      <w:r>
        <w:tab/>
      </w:r>
      <w:r w:rsidR="001827ED">
        <w:t>9</w:t>
      </w:r>
      <w:r w:rsidR="00925677">
        <w:t>6</w:t>
      </w:r>
    </w:p>
    <w:p w14:paraId="335C28B7" w14:textId="2A8F999D" w:rsidR="001827ED" w:rsidRDefault="001827ED" w:rsidP="001827ED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5.8.1</w:t>
      </w:r>
      <w:r>
        <w:tab/>
      </w:r>
      <w:r w:rsidR="00925677">
        <w:t xml:space="preserve">Jenis </w:t>
      </w:r>
      <w:proofErr w:type="spellStart"/>
      <w:r w:rsidR="00925677">
        <w:t>Generasi</w:t>
      </w:r>
      <w:proofErr w:type="spellEnd"/>
      <w:r w:rsidR="00925677">
        <w:t xml:space="preserve"> Map &amp; </w:t>
      </w:r>
      <w:proofErr w:type="spellStart"/>
      <w:r w:rsidR="00925677">
        <w:t>Representasi</w:t>
      </w:r>
      <w:proofErr w:type="spellEnd"/>
      <w:r w:rsidR="005473A5">
        <w:tab/>
      </w:r>
      <w:r>
        <w:tab/>
      </w:r>
      <w:r w:rsidR="0094733F">
        <w:t>9</w:t>
      </w:r>
      <w:r w:rsidR="00925677">
        <w:t>7</w:t>
      </w:r>
    </w:p>
    <w:p w14:paraId="3975B7F4" w14:textId="1867C372" w:rsidR="00925677" w:rsidRDefault="00925677" w:rsidP="00925677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</w:r>
      <w:r>
        <w:tab/>
        <w:t>5.8.1.1 Tile Generation</w:t>
      </w:r>
      <w:r>
        <w:tab/>
      </w:r>
      <w:r>
        <w:tab/>
        <w:t>97</w:t>
      </w:r>
    </w:p>
    <w:p w14:paraId="19ADBE99" w14:textId="6C899C4E" w:rsidR="00925677" w:rsidRDefault="00925677" w:rsidP="001827ED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</w:r>
      <w:r>
        <w:tab/>
        <w:t>5.8.1.2 Template Generation</w:t>
      </w:r>
      <w:r>
        <w:tab/>
      </w:r>
      <w:r>
        <w:tab/>
        <w:t>98</w:t>
      </w:r>
    </w:p>
    <w:p w14:paraId="4E08B2C4" w14:textId="0DCC378F" w:rsidR="001827ED" w:rsidRDefault="001827ED" w:rsidP="001827ED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5.8.2</w:t>
      </w:r>
      <w:r>
        <w:tab/>
      </w:r>
      <w:r w:rsidR="00925677">
        <w:t>Fitness Level</w:t>
      </w:r>
      <w:r>
        <w:tab/>
      </w:r>
      <w:r>
        <w:tab/>
      </w:r>
      <w:r w:rsidR="00925677">
        <w:t>99</w:t>
      </w:r>
    </w:p>
    <w:p w14:paraId="6F96E910" w14:textId="2819922E" w:rsidR="00925677" w:rsidRDefault="00925677" w:rsidP="00925677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</w:r>
      <w:r>
        <w:tab/>
        <w:t xml:space="preserve">5.8.2.1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dalam</w:t>
      </w:r>
      <w:proofErr w:type="spellEnd"/>
      <w:r>
        <w:t xml:space="preserve"> Map (Tile Generation)</w:t>
      </w:r>
      <w:r>
        <w:tab/>
      </w:r>
      <w:r>
        <w:tab/>
        <w:t>99</w:t>
      </w:r>
    </w:p>
    <w:p w14:paraId="18FA0E5C" w14:textId="0980A7FD" w:rsidR="00925677" w:rsidRDefault="00925677" w:rsidP="00925677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</w:r>
      <w:r>
        <w:tab/>
        <w:t xml:space="preserve">5.8.2.2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 (Tile Generation)</w:t>
      </w:r>
      <w:r>
        <w:tab/>
      </w:r>
      <w:r>
        <w:tab/>
        <w:t>101</w:t>
      </w:r>
    </w:p>
    <w:p w14:paraId="16457B16" w14:textId="7ED83AAF" w:rsidR="00925677" w:rsidRDefault="00925677" w:rsidP="00925677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</w:r>
      <w:r>
        <w:tab/>
        <w:t xml:space="preserve">5.8.2.3 </w:t>
      </w:r>
      <w:r w:rsidRPr="001827ED">
        <w:t xml:space="preserve">Luas Area yang </w:t>
      </w:r>
      <w:proofErr w:type="spellStart"/>
      <w:r w:rsidRPr="001827ED">
        <w:t>bisa</w:t>
      </w:r>
      <w:proofErr w:type="spellEnd"/>
      <w:r w:rsidRPr="001827ED">
        <w:t xml:space="preserve"> </w:t>
      </w:r>
      <w:proofErr w:type="spellStart"/>
      <w:r w:rsidRPr="001827ED">
        <w:t>diakses</w:t>
      </w:r>
      <w:proofErr w:type="spellEnd"/>
      <w:r>
        <w:tab/>
      </w:r>
      <w:r>
        <w:tab/>
        <w:t>102</w:t>
      </w:r>
    </w:p>
    <w:p w14:paraId="32718238" w14:textId="5749C50B" w:rsidR="00925677" w:rsidRDefault="00925677" w:rsidP="00925677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</w:r>
      <w:r>
        <w:tab/>
        <w:t xml:space="preserve">5.8.2.4 </w:t>
      </w:r>
      <w:proofErr w:type="spellStart"/>
      <w:r w:rsidRPr="001827ED">
        <w:t>Jumlah</w:t>
      </w:r>
      <w:proofErr w:type="spellEnd"/>
      <w:r w:rsidRPr="001827ED">
        <w:t xml:space="preserve"> bola </w:t>
      </w:r>
      <w:proofErr w:type="spellStart"/>
      <w:r w:rsidRPr="001827ED">
        <w:t>spesial</w:t>
      </w:r>
      <w:proofErr w:type="spellEnd"/>
      <w:r w:rsidRPr="001827ED">
        <w:t xml:space="preserve"> yang </w:t>
      </w:r>
      <w:proofErr w:type="spellStart"/>
      <w:r w:rsidRPr="001827ED">
        <w:t>bisa</w:t>
      </w:r>
      <w:proofErr w:type="spellEnd"/>
      <w:r w:rsidRPr="001827ED">
        <w:t xml:space="preserve"> </w:t>
      </w:r>
      <w:proofErr w:type="spellStart"/>
      <w:r w:rsidRPr="001827ED">
        <w:t>diambil</w:t>
      </w:r>
      <w:proofErr w:type="spellEnd"/>
      <w:r>
        <w:tab/>
      </w:r>
      <w:r>
        <w:tab/>
        <w:t>102</w:t>
      </w:r>
    </w:p>
    <w:p w14:paraId="41D7F0D0" w14:textId="2DA9607C" w:rsidR="00925677" w:rsidRDefault="00925677" w:rsidP="00925677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</w:r>
      <w:r>
        <w:tab/>
        <w:t xml:space="preserve">5.8.2.5 </w:t>
      </w:r>
      <w:proofErr w:type="spellStart"/>
      <w:r w:rsidRPr="001827ED">
        <w:t>Rasio</w:t>
      </w:r>
      <w:proofErr w:type="spellEnd"/>
      <w:r w:rsidRPr="001827ED">
        <w:t xml:space="preserve"> </w:t>
      </w:r>
      <w:proofErr w:type="spellStart"/>
      <w:r w:rsidRPr="001827ED">
        <w:t>antara</w:t>
      </w:r>
      <w:proofErr w:type="spellEnd"/>
      <w:r w:rsidRPr="001827ED">
        <w:t xml:space="preserve"> bola </w:t>
      </w:r>
      <w:proofErr w:type="spellStart"/>
      <w:r w:rsidRPr="001827ED">
        <w:t>spesial</w:t>
      </w:r>
      <w:proofErr w:type="spellEnd"/>
      <w:r w:rsidRPr="001827ED">
        <w:t xml:space="preserve"> dan </w:t>
      </w:r>
      <w:proofErr w:type="spellStart"/>
      <w:r w:rsidRPr="001827ED">
        <w:t>luas</w:t>
      </w:r>
      <w:proofErr w:type="spellEnd"/>
      <w:r w:rsidRPr="001827ED">
        <w:t xml:space="preserve"> area level</w:t>
      </w:r>
      <w:r>
        <w:tab/>
      </w:r>
      <w:r>
        <w:tab/>
        <w:t>103</w:t>
      </w:r>
    </w:p>
    <w:p w14:paraId="5CE51C05" w14:textId="74E5E1A8" w:rsidR="00925677" w:rsidRDefault="00925677" w:rsidP="00925677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</w:r>
      <w:r>
        <w:tab/>
        <w:t xml:space="preserve">5.8.2.6 </w:t>
      </w:r>
      <w:proofErr w:type="spellStart"/>
      <w:r w:rsidRPr="001827ED">
        <w:t>V</w:t>
      </w:r>
      <w:r w:rsidR="00D11225">
        <w:t>a</w:t>
      </w:r>
      <w:r w:rsidRPr="001827ED">
        <w:t>riasi</w:t>
      </w:r>
      <w:proofErr w:type="spellEnd"/>
      <w:r w:rsidRPr="001827ED">
        <w:t xml:space="preserve"> template </w:t>
      </w:r>
      <w:proofErr w:type="spellStart"/>
      <w:r w:rsidRPr="001827ED">
        <w:t>dalam</w:t>
      </w:r>
      <w:proofErr w:type="spellEnd"/>
      <w:r w:rsidRPr="001827ED">
        <w:t xml:space="preserve"> level (Template)</w:t>
      </w:r>
      <w:r>
        <w:tab/>
      </w:r>
      <w:r>
        <w:tab/>
        <w:t>10</w:t>
      </w:r>
      <w:r w:rsidR="00D11225">
        <w:t>4</w:t>
      </w:r>
    </w:p>
    <w:p w14:paraId="5EB8FACB" w14:textId="65DC0FEF" w:rsidR="001827ED" w:rsidRDefault="001827ED" w:rsidP="001827ED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5.8.7</w:t>
      </w:r>
      <w:r>
        <w:tab/>
      </w:r>
      <w:r w:rsidR="0024367E">
        <w:t>Selection</w:t>
      </w:r>
      <w:r>
        <w:tab/>
      </w:r>
      <w:r>
        <w:tab/>
      </w:r>
      <w:r w:rsidR="0094733F">
        <w:t>10</w:t>
      </w:r>
      <w:r w:rsidR="00D11225">
        <w:t>5</w:t>
      </w:r>
    </w:p>
    <w:p w14:paraId="1B62DF1D" w14:textId="7EFF860F" w:rsidR="001827ED" w:rsidRDefault="001827ED" w:rsidP="001827ED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5.8.8</w:t>
      </w:r>
      <w:r>
        <w:tab/>
      </w:r>
      <w:r w:rsidR="0024367E">
        <w:t>Crossover</w:t>
      </w:r>
      <w:r>
        <w:tab/>
      </w:r>
      <w:r>
        <w:tab/>
      </w:r>
      <w:r w:rsidR="0094733F">
        <w:t>106</w:t>
      </w:r>
    </w:p>
    <w:p w14:paraId="5C6EFBBA" w14:textId="68CDC00F" w:rsidR="001827ED" w:rsidRDefault="001827ED" w:rsidP="001827ED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5.8.9</w:t>
      </w:r>
      <w:r>
        <w:tab/>
      </w:r>
      <w:r w:rsidR="0024367E">
        <w:t>Mutation</w:t>
      </w:r>
      <w:r>
        <w:tab/>
      </w:r>
      <w:r>
        <w:tab/>
      </w:r>
      <w:r w:rsidR="0094733F">
        <w:t>107</w:t>
      </w:r>
    </w:p>
    <w:p w14:paraId="3FF19E8C" w14:textId="570D52E0" w:rsidR="001827ED" w:rsidRDefault="001827ED" w:rsidP="00C07B14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5.8.10</w:t>
      </w:r>
      <w:r>
        <w:tab/>
      </w:r>
      <w:r w:rsidR="0024367E">
        <w:t>Stop Condition</w:t>
      </w:r>
      <w:r>
        <w:tab/>
      </w:r>
      <w:r>
        <w:tab/>
      </w:r>
      <w:r w:rsidR="0094733F">
        <w:t>10</w:t>
      </w:r>
      <w:r w:rsidR="00D11225">
        <w:t>7</w:t>
      </w:r>
    </w:p>
    <w:p w14:paraId="3C2FA254" w14:textId="3D40A4B0" w:rsidR="00D11225" w:rsidRDefault="00D11225" w:rsidP="00C07B14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5.8.10</w:t>
      </w:r>
      <w:r>
        <w:tab/>
      </w:r>
      <w:proofErr w:type="spellStart"/>
      <w:r w:rsidRPr="00D11225">
        <w:t>Variabel-Variabel</w:t>
      </w:r>
      <w:proofErr w:type="spellEnd"/>
      <w:r w:rsidRPr="00D11225">
        <w:t xml:space="preserve"> </w:t>
      </w:r>
      <w:proofErr w:type="spellStart"/>
      <w:r w:rsidRPr="00D11225">
        <w:t>pelengkap</w:t>
      </w:r>
      <w:proofErr w:type="spellEnd"/>
      <w:r w:rsidRPr="00D11225">
        <w:t xml:space="preserve"> </w:t>
      </w:r>
      <w:proofErr w:type="spellStart"/>
      <w:r w:rsidRPr="00D11225">
        <w:t>algoritma</w:t>
      </w:r>
      <w:proofErr w:type="spellEnd"/>
      <w:r w:rsidRPr="00D11225">
        <w:t xml:space="preserve"> </w:t>
      </w:r>
      <w:proofErr w:type="spellStart"/>
      <w:r w:rsidRPr="00D11225">
        <w:t>genetik</w:t>
      </w:r>
      <w:proofErr w:type="spellEnd"/>
      <w:r>
        <w:tab/>
      </w:r>
      <w:r>
        <w:tab/>
        <w:t>108</w:t>
      </w:r>
    </w:p>
    <w:p w14:paraId="01BF0B4C" w14:textId="54B4C997" w:rsidR="00C07B14" w:rsidRDefault="00C07B14" w:rsidP="00C07B14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  <w:t>5.9</w:t>
      </w:r>
      <w:r>
        <w:tab/>
        <w:t>Bot State Machine</w:t>
      </w:r>
      <w:r>
        <w:tab/>
      </w:r>
      <w:r>
        <w:tab/>
      </w:r>
      <w:r w:rsidR="002A4303">
        <w:t>108</w:t>
      </w:r>
    </w:p>
    <w:p w14:paraId="44AD97D1" w14:textId="3D7CC9CC" w:rsidR="002A4303" w:rsidRDefault="002A4303" w:rsidP="002A4303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5.9.1</w:t>
      </w:r>
      <w:r>
        <w:tab/>
        <w:t>Start State</w:t>
      </w:r>
      <w:r>
        <w:tab/>
      </w:r>
      <w:r>
        <w:tab/>
        <w:t>109</w:t>
      </w:r>
    </w:p>
    <w:p w14:paraId="24DA5C63" w14:textId="50EA4595" w:rsidR="000036DF" w:rsidRDefault="000036DF" w:rsidP="000036DF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5.9.</w:t>
      </w:r>
      <w:r w:rsidR="006516C2">
        <w:t>2</w:t>
      </w:r>
      <w:r>
        <w:tab/>
      </w:r>
      <w:proofErr w:type="spellStart"/>
      <w:r>
        <w:t>Mencari</w:t>
      </w:r>
      <w:proofErr w:type="spellEnd"/>
      <w:r>
        <w:t xml:space="preserve"> Bola</w:t>
      </w:r>
      <w:r>
        <w:tab/>
      </w:r>
      <w:r>
        <w:tab/>
        <w:t>109</w:t>
      </w:r>
    </w:p>
    <w:p w14:paraId="25F5D94B" w14:textId="25F613E0" w:rsidR="000036DF" w:rsidRDefault="000036DF" w:rsidP="000036DF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lastRenderedPageBreak/>
        <w:tab/>
      </w:r>
      <w:r>
        <w:tab/>
        <w:t>5.9.</w:t>
      </w:r>
      <w:r w:rsidR="006516C2">
        <w:t>3</w:t>
      </w:r>
      <w:r>
        <w:tab/>
        <w:t>Ambil Bola</w:t>
      </w:r>
      <w:r>
        <w:tab/>
      </w:r>
      <w:r>
        <w:tab/>
        <w:t>109</w:t>
      </w:r>
    </w:p>
    <w:p w14:paraId="5BED8BB6" w14:textId="5EB0A63D" w:rsidR="000036DF" w:rsidRDefault="000036DF" w:rsidP="000036DF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5.9.</w:t>
      </w:r>
      <w:r w:rsidR="006516C2">
        <w:t>4</w:t>
      </w:r>
      <w:r>
        <w:tab/>
      </w:r>
      <w:proofErr w:type="spellStart"/>
      <w:r>
        <w:t>Mencari</w:t>
      </w:r>
      <w:proofErr w:type="spellEnd"/>
      <w:r>
        <w:t xml:space="preserve"> </w:t>
      </w:r>
      <w:proofErr w:type="spellStart"/>
      <w:r>
        <w:t>Musuh</w:t>
      </w:r>
      <w:proofErr w:type="spellEnd"/>
      <w:r>
        <w:tab/>
      </w:r>
      <w:r>
        <w:tab/>
        <w:t>1</w:t>
      </w:r>
      <w:r w:rsidR="00D11225">
        <w:t>10</w:t>
      </w:r>
    </w:p>
    <w:p w14:paraId="27F0FA53" w14:textId="478FB1E5" w:rsidR="000036DF" w:rsidRDefault="000036DF" w:rsidP="000036DF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5.9.</w:t>
      </w:r>
      <w:r w:rsidR="006516C2">
        <w:t>5</w:t>
      </w:r>
      <w:r>
        <w:tab/>
      </w:r>
      <w:proofErr w:type="spellStart"/>
      <w:r>
        <w:t>Bidik</w:t>
      </w:r>
      <w:proofErr w:type="spellEnd"/>
      <w:r>
        <w:t xml:space="preserve"> </w:t>
      </w:r>
      <w:proofErr w:type="spellStart"/>
      <w:r>
        <w:t>Musuh</w:t>
      </w:r>
      <w:proofErr w:type="spellEnd"/>
      <w:r>
        <w:tab/>
      </w:r>
      <w:r>
        <w:tab/>
        <w:t>1</w:t>
      </w:r>
      <w:r w:rsidR="006516C2">
        <w:t>10</w:t>
      </w:r>
    </w:p>
    <w:p w14:paraId="763504BA" w14:textId="1B486628" w:rsidR="000036DF" w:rsidRDefault="000036DF" w:rsidP="000036DF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5.9.</w:t>
      </w:r>
      <w:r w:rsidR="006516C2">
        <w:t>6</w:t>
      </w:r>
      <w:r>
        <w:tab/>
      </w:r>
      <w:proofErr w:type="spellStart"/>
      <w:r>
        <w:t>Kejar</w:t>
      </w:r>
      <w:proofErr w:type="spellEnd"/>
      <w:r>
        <w:t xml:space="preserve"> </w:t>
      </w:r>
      <w:proofErr w:type="spellStart"/>
      <w:r>
        <w:t>Musuh</w:t>
      </w:r>
      <w:proofErr w:type="spellEnd"/>
      <w:r>
        <w:tab/>
      </w:r>
      <w:r>
        <w:tab/>
        <w:t>1</w:t>
      </w:r>
      <w:r w:rsidR="006516C2">
        <w:t>10</w:t>
      </w:r>
    </w:p>
    <w:p w14:paraId="71B9B8B7" w14:textId="47D3C935" w:rsidR="000036DF" w:rsidRDefault="000036DF" w:rsidP="000036DF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5.9.</w:t>
      </w:r>
      <w:r w:rsidR="006516C2">
        <w:t>7</w:t>
      </w:r>
      <w:r>
        <w:tab/>
        <w:t xml:space="preserve">Coba </w:t>
      </w:r>
      <w:proofErr w:type="spellStart"/>
      <w:r>
        <w:t>Tangkap</w:t>
      </w:r>
      <w:proofErr w:type="spellEnd"/>
      <w:r>
        <w:t xml:space="preserve"> Bola</w:t>
      </w:r>
      <w:r>
        <w:tab/>
      </w:r>
      <w:r>
        <w:tab/>
        <w:t>1</w:t>
      </w:r>
      <w:r w:rsidR="006516C2">
        <w:t>10</w:t>
      </w:r>
    </w:p>
    <w:p w14:paraId="14CE4505" w14:textId="77777777" w:rsidR="00990BB9" w:rsidRDefault="006516C2" w:rsidP="006516C2">
      <w:pPr>
        <w:pStyle w:val="STTSNormalDaftarIsi"/>
        <w:tabs>
          <w:tab w:val="left" w:pos="993"/>
          <w:tab w:val="left" w:pos="1418"/>
          <w:tab w:val="right" w:leader="dot" w:pos="7230"/>
          <w:tab w:val="right" w:pos="7938"/>
        </w:tabs>
      </w:pPr>
      <w:r>
        <w:t>BAB V</w:t>
      </w:r>
      <w:r w:rsidR="00D9130C">
        <w:t>I</w:t>
      </w:r>
      <w:r>
        <w:tab/>
        <w:t xml:space="preserve">IMPLEMENTASI MAP GENERATION </w:t>
      </w:r>
    </w:p>
    <w:p w14:paraId="3DE70BFB" w14:textId="24613639" w:rsidR="006516C2" w:rsidRDefault="006516C2" w:rsidP="00990BB9">
      <w:pPr>
        <w:pStyle w:val="STTSNormalDaftarIsi"/>
        <w:tabs>
          <w:tab w:val="left" w:pos="993"/>
          <w:tab w:val="left" w:pos="1418"/>
          <w:tab w:val="right" w:leader="dot" w:pos="7230"/>
          <w:tab w:val="right" w:pos="7938"/>
        </w:tabs>
        <w:ind w:left="851" w:firstLine="142"/>
      </w:pPr>
      <w:r>
        <w:t>MENGGUNAKAN</w:t>
      </w:r>
      <w:r w:rsidR="00990BB9">
        <w:t>F</w:t>
      </w:r>
      <w:r>
        <w:t xml:space="preserve"> GENETIC ALGORITHM</w:t>
      </w:r>
      <w:r>
        <w:tab/>
      </w:r>
      <w:r>
        <w:tab/>
      </w:r>
      <w:r w:rsidR="006F163E">
        <w:t>111</w:t>
      </w:r>
    </w:p>
    <w:p w14:paraId="5ACF9992" w14:textId="4A4198C1" w:rsidR="00D9130C" w:rsidRDefault="00D9130C" w:rsidP="00D9130C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  <w:t>6.1</w:t>
      </w:r>
      <w:r>
        <w:tab/>
        <w:t xml:space="preserve">Chromosome / </w:t>
      </w:r>
      <w:proofErr w:type="spellStart"/>
      <w:r>
        <w:t>Representasi</w:t>
      </w:r>
      <w:proofErr w:type="spellEnd"/>
      <w:r>
        <w:tab/>
      </w:r>
      <w:r>
        <w:tab/>
      </w:r>
      <w:r w:rsidR="006F163E">
        <w:t>111</w:t>
      </w:r>
    </w:p>
    <w:p w14:paraId="107CFE5C" w14:textId="6B0F035B" w:rsidR="002B4E41" w:rsidRDefault="002B4E41" w:rsidP="002B4E41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6.1.1</w:t>
      </w:r>
      <w:r>
        <w:tab/>
        <w:t>Tile Chromosome</w:t>
      </w:r>
      <w:r>
        <w:tab/>
      </w:r>
      <w:r>
        <w:tab/>
        <w:t>111</w:t>
      </w:r>
    </w:p>
    <w:p w14:paraId="679A2EBB" w14:textId="3FDE8694" w:rsidR="002B4E41" w:rsidRDefault="002B4E41" w:rsidP="00D9130C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6.1.2</w:t>
      </w:r>
      <w:r>
        <w:tab/>
        <w:t>Templated Map Chromosome</w:t>
      </w:r>
      <w:r>
        <w:tab/>
      </w:r>
      <w:r>
        <w:tab/>
        <w:t>113</w:t>
      </w:r>
    </w:p>
    <w:p w14:paraId="5FADAD33" w14:textId="0B0BD1D4" w:rsidR="000036DF" w:rsidRDefault="006F163E" w:rsidP="002A4303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  <w:t>6.2</w:t>
      </w:r>
      <w:r>
        <w:tab/>
        <w:t>Main Code</w:t>
      </w:r>
      <w:r>
        <w:tab/>
      </w:r>
      <w:r>
        <w:tab/>
        <w:t>11</w:t>
      </w:r>
      <w:r w:rsidR="002B4E41">
        <w:t>6</w:t>
      </w:r>
      <w:r>
        <w:tab/>
        <w:t>6.3</w:t>
      </w:r>
      <w:r>
        <w:tab/>
        <w:t xml:space="preserve">Function </w:t>
      </w:r>
      <w:proofErr w:type="spellStart"/>
      <w:r>
        <w:t>FitnessFunction</w:t>
      </w:r>
      <w:proofErr w:type="spellEnd"/>
      <w:r>
        <w:tab/>
      </w:r>
      <w:r>
        <w:tab/>
        <w:t>11</w:t>
      </w:r>
      <w:r w:rsidR="00F230BD">
        <w:t>9</w:t>
      </w:r>
      <w:r>
        <w:tab/>
        <w:t>6.4</w:t>
      </w:r>
      <w:r>
        <w:tab/>
        <w:t>Fitness Individual</w:t>
      </w:r>
      <w:r>
        <w:tab/>
      </w:r>
      <w:r>
        <w:tab/>
        <w:t>1</w:t>
      </w:r>
      <w:r w:rsidR="002B4E41">
        <w:t>2</w:t>
      </w:r>
      <w:r w:rsidR="00F230BD">
        <w:t>1</w:t>
      </w:r>
    </w:p>
    <w:p w14:paraId="0548B0CD" w14:textId="664FBF9A" w:rsidR="002B4E41" w:rsidRDefault="002B4E41" w:rsidP="002B4E41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6.4.1</w:t>
      </w:r>
      <w:r>
        <w:tab/>
        <w:t>Rock Amount</w:t>
      </w:r>
      <w:r w:rsidR="002B208E">
        <w:t xml:space="preserve"> Fitness</w:t>
      </w:r>
      <w:r>
        <w:tab/>
      </w:r>
      <w:r>
        <w:tab/>
        <w:t>12</w:t>
      </w:r>
      <w:r w:rsidR="00F230BD">
        <w:t>3</w:t>
      </w:r>
    </w:p>
    <w:p w14:paraId="7834248E" w14:textId="052ADC7C" w:rsidR="001B07F4" w:rsidRDefault="001B07F4" w:rsidP="001B07F4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6.4.2</w:t>
      </w:r>
      <w:r>
        <w:tab/>
        <w:t>Rock Groups Size Fitness</w:t>
      </w:r>
      <w:r>
        <w:tab/>
      </w:r>
      <w:r>
        <w:tab/>
      </w:r>
      <w:r w:rsidR="00414997">
        <w:t>12</w:t>
      </w:r>
      <w:r w:rsidR="00F230BD">
        <w:t>6</w:t>
      </w:r>
    </w:p>
    <w:p w14:paraId="3413B68B" w14:textId="70BC904C" w:rsidR="001B07F4" w:rsidRDefault="001B07F4" w:rsidP="001B07F4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6.4.3</w:t>
      </w:r>
      <w:r>
        <w:tab/>
        <w:t>Area Fitness</w:t>
      </w:r>
      <w:r>
        <w:tab/>
      </w:r>
      <w:r>
        <w:tab/>
      </w:r>
      <w:r w:rsidR="00414997">
        <w:t>12</w:t>
      </w:r>
      <w:r w:rsidR="00F230BD">
        <w:t>8</w:t>
      </w:r>
    </w:p>
    <w:p w14:paraId="502B7BFB" w14:textId="4F7E6141" w:rsidR="001B07F4" w:rsidRDefault="001B07F4" w:rsidP="001B07F4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6.4.4</w:t>
      </w:r>
      <w:r>
        <w:tab/>
        <w:t>Power Up Access Fitness</w:t>
      </w:r>
      <w:r>
        <w:tab/>
      </w:r>
      <w:r>
        <w:tab/>
      </w:r>
      <w:r w:rsidR="00414997">
        <w:t>12</w:t>
      </w:r>
      <w:r w:rsidR="00F230BD">
        <w:t>9</w:t>
      </w:r>
    </w:p>
    <w:p w14:paraId="607E069B" w14:textId="21B5C5EC" w:rsidR="001B07F4" w:rsidRDefault="001B07F4" w:rsidP="001B07F4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6.4.5</w:t>
      </w:r>
      <w:r>
        <w:tab/>
        <w:t>Power Up Ratio Fitness</w:t>
      </w:r>
      <w:r>
        <w:tab/>
      </w:r>
      <w:r>
        <w:tab/>
        <w:t>1</w:t>
      </w:r>
      <w:r w:rsidR="00F230BD">
        <w:t>31</w:t>
      </w:r>
    </w:p>
    <w:p w14:paraId="2A5704B1" w14:textId="483609DE" w:rsidR="001B07F4" w:rsidRDefault="001B07F4" w:rsidP="001B07F4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6.4.6</w:t>
      </w:r>
      <w:r>
        <w:tab/>
      </w:r>
      <w:r w:rsidR="00002EBD">
        <w:t>Template Variety</w:t>
      </w:r>
      <w:r>
        <w:t xml:space="preserve"> Fitness</w:t>
      </w:r>
      <w:r>
        <w:tab/>
      </w:r>
      <w:r>
        <w:tab/>
        <w:t>1</w:t>
      </w:r>
      <w:r w:rsidR="00414997">
        <w:t>3</w:t>
      </w:r>
      <w:r w:rsidR="00F230BD">
        <w:t>2</w:t>
      </w:r>
    </w:p>
    <w:p w14:paraId="1DFC7D4C" w14:textId="095692EC" w:rsidR="00414997" w:rsidRDefault="00414997" w:rsidP="00414997">
      <w:pPr>
        <w:pStyle w:val="STTSNormalDaftarIsi"/>
        <w:tabs>
          <w:tab w:val="left" w:pos="993"/>
          <w:tab w:val="left" w:pos="1418"/>
          <w:tab w:val="right" w:leader="dot" w:pos="7230"/>
          <w:tab w:val="right" w:pos="7938"/>
        </w:tabs>
      </w:pPr>
      <w:r>
        <w:t>BAB VII</w:t>
      </w:r>
      <w:r>
        <w:tab/>
        <w:t>IMPLEMENTASI GAME</w:t>
      </w:r>
      <w:r>
        <w:tab/>
      </w:r>
      <w:r>
        <w:tab/>
      </w:r>
      <w:r w:rsidR="00F87798">
        <w:t>13</w:t>
      </w:r>
      <w:r w:rsidR="00F230BD">
        <w:t>6</w:t>
      </w:r>
    </w:p>
    <w:p w14:paraId="13F6FCB0" w14:textId="487AF351" w:rsidR="002B4E41" w:rsidRDefault="00B50570" w:rsidP="002A4303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  <w:t>7.1</w:t>
      </w:r>
      <w:r>
        <w:tab/>
      </w:r>
      <w:proofErr w:type="spellStart"/>
      <w:r>
        <w:t>Mengolah</w:t>
      </w:r>
      <w:proofErr w:type="spellEnd"/>
      <w:r>
        <w:t xml:space="preserve"> Hasil Genetic Algorithm </w:t>
      </w:r>
      <w:proofErr w:type="spellStart"/>
      <w:r>
        <w:t>Menjadi</w:t>
      </w:r>
      <w:proofErr w:type="spellEnd"/>
      <w:r>
        <w:t xml:space="preserve"> Level</w:t>
      </w:r>
      <w:r>
        <w:tab/>
      </w:r>
      <w:r>
        <w:tab/>
      </w:r>
      <w:r w:rsidR="00866EF4">
        <w:t>13</w:t>
      </w:r>
      <w:r w:rsidR="00F230BD">
        <w:t>6</w:t>
      </w:r>
    </w:p>
    <w:p w14:paraId="692F9CA3" w14:textId="262F7947" w:rsidR="00F176F2" w:rsidRDefault="00F176F2" w:rsidP="00F176F2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7.1.1</w:t>
      </w:r>
      <w:r>
        <w:tab/>
      </w:r>
      <w:proofErr w:type="spellStart"/>
      <w:r>
        <w:t>SetObjects</w:t>
      </w:r>
      <w:proofErr w:type="spellEnd"/>
      <w:r>
        <w:tab/>
      </w:r>
      <w:r>
        <w:tab/>
      </w:r>
      <w:r w:rsidR="001269B0">
        <w:t>13</w:t>
      </w:r>
      <w:r w:rsidR="00F230BD">
        <w:t>6</w:t>
      </w:r>
    </w:p>
    <w:p w14:paraId="6828253E" w14:textId="3CCB2E8D" w:rsidR="001269B0" w:rsidRDefault="001269B0" w:rsidP="001269B0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7.1.2</w:t>
      </w:r>
      <w:r>
        <w:tab/>
      </w:r>
      <w:proofErr w:type="spellStart"/>
      <w:r>
        <w:t>MakeFloor</w:t>
      </w:r>
      <w:proofErr w:type="spellEnd"/>
      <w:r>
        <w:tab/>
      </w:r>
      <w:r>
        <w:tab/>
        <w:t>13</w:t>
      </w:r>
      <w:r w:rsidR="00F230BD">
        <w:t>9</w:t>
      </w:r>
    </w:p>
    <w:p w14:paraId="686AEDBF" w14:textId="1546BEAF" w:rsidR="00F176F2" w:rsidRDefault="001269B0" w:rsidP="002A4303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7.1.3</w:t>
      </w:r>
      <w:r>
        <w:tab/>
      </w:r>
      <w:proofErr w:type="spellStart"/>
      <w:r>
        <w:t>PlayersManager</w:t>
      </w:r>
      <w:proofErr w:type="spellEnd"/>
      <w:r>
        <w:tab/>
      </w:r>
      <w:r>
        <w:tab/>
        <w:t>1</w:t>
      </w:r>
      <w:r w:rsidR="00F230BD">
        <w:t>40</w:t>
      </w:r>
    </w:p>
    <w:p w14:paraId="59D4A9CC" w14:textId="73E6A0B7" w:rsidR="006D2A20" w:rsidRDefault="00B50570" w:rsidP="00DD3179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7.2</w:t>
      </w:r>
      <w:r>
        <w:tab/>
      </w:r>
      <w:r w:rsidR="00EF05B5">
        <w:t xml:space="preserve">Bola </w:t>
      </w:r>
      <w:proofErr w:type="spellStart"/>
      <w:r w:rsidR="00EF05B5">
        <w:t>Salju</w:t>
      </w:r>
      <w:proofErr w:type="spellEnd"/>
      <w:r>
        <w:tab/>
      </w:r>
      <w:r>
        <w:tab/>
      </w:r>
      <w:r w:rsidR="00866EF4">
        <w:t>14</w:t>
      </w:r>
      <w:r w:rsidR="00F230BD">
        <w:t>2</w:t>
      </w:r>
    </w:p>
    <w:p w14:paraId="4A3E4B9D" w14:textId="1A6B85D8" w:rsidR="0006208F" w:rsidRDefault="0006208F" w:rsidP="0006208F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7.2.1</w:t>
      </w:r>
      <w:r>
        <w:tab/>
        <w:t>Snowball Manager</w:t>
      </w:r>
      <w:r>
        <w:tab/>
      </w:r>
      <w:r>
        <w:tab/>
        <w:t>14</w:t>
      </w:r>
      <w:r w:rsidR="00F230BD">
        <w:t>3</w:t>
      </w:r>
    </w:p>
    <w:p w14:paraId="78635D9E" w14:textId="08B50CEE" w:rsidR="0006208F" w:rsidRDefault="0006208F" w:rsidP="0006208F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7.2.2</w:t>
      </w:r>
      <w:r>
        <w:tab/>
        <w:t>Ball Movement</w:t>
      </w:r>
      <w:r>
        <w:tab/>
      </w:r>
      <w:r>
        <w:tab/>
        <w:t>14</w:t>
      </w:r>
      <w:r w:rsidR="00F230BD">
        <w:t>6</w:t>
      </w:r>
    </w:p>
    <w:p w14:paraId="224D7E12" w14:textId="1EB830AC" w:rsidR="0006208F" w:rsidRDefault="0006208F" w:rsidP="0006208F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7.2.3</w:t>
      </w:r>
      <w:r>
        <w:tab/>
        <w:t xml:space="preserve">Bola </w:t>
      </w:r>
      <w:proofErr w:type="spellStart"/>
      <w:r>
        <w:t>Spesial</w:t>
      </w:r>
      <w:proofErr w:type="spellEnd"/>
      <w:r>
        <w:tab/>
      </w:r>
      <w:r>
        <w:tab/>
        <w:t>14</w:t>
      </w:r>
      <w:r w:rsidR="00F230BD">
        <w:t>7</w:t>
      </w:r>
    </w:p>
    <w:p w14:paraId="7D35CD2C" w14:textId="5F6C00A6" w:rsidR="0006208F" w:rsidRDefault="0006208F" w:rsidP="0006208F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7.2.4</w:t>
      </w:r>
      <w:r>
        <w:tab/>
        <w:t>Power Up</w:t>
      </w:r>
      <w:r>
        <w:tab/>
      </w:r>
      <w:r>
        <w:tab/>
        <w:t>1</w:t>
      </w:r>
      <w:r w:rsidR="00F230BD">
        <w:t>51</w:t>
      </w:r>
    </w:p>
    <w:p w14:paraId="06493DB6" w14:textId="3A206440" w:rsidR="00B50570" w:rsidRDefault="00B50570" w:rsidP="00DD3179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7.3</w:t>
      </w:r>
      <w:r>
        <w:tab/>
      </w:r>
      <w:proofErr w:type="spellStart"/>
      <w:r w:rsidR="00EF05B5">
        <w:t>Karakter</w:t>
      </w:r>
      <w:proofErr w:type="spellEnd"/>
      <w:r w:rsidR="00EF05B5">
        <w:t xml:space="preserve"> Player</w:t>
      </w:r>
      <w:r>
        <w:tab/>
      </w:r>
      <w:r>
        <w:tab/>
      </w:r>
      <w:r w:rsidR="00866EF4">
        <w:t>1</w:t>
      </w:r>
      <w:r w:rsidR="0006208F">
        <w:t>5</w:t>
      </w:r>
      <w:r w:rsidR="00F230BD">
        <w:t>5</w:t>
      </w:r>
    </w:p>
    <w:p w14:paraId="1282048B" w14:textId="700C175A" w:rsidR="0006208F" w:rsidRDefault="0006208F" w:rsidP="0006208F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7.3.1</w:t>
      </w:r>
      <w:r>
        <w:tab/>
      </w:r>
      <w:proofErr w:type="spellStart"/>
      <w:r>
        <w:t>SnowBrawler</w:t>
      </w:r>
      <w:proofErr w:type="spellEnd"/>
      <w:r>
        <w:tab/>
      </w:r>
      <w:r>
        <w:tab/>
      </w:r>
      <w:r w:rsidR="00FA3AF4">
        <w:t>15</w:t>
      </w:r>
      <w:r w:rsidR="00F230BD">
        <w:t>5</w:t>
      </w:r>
    </w:p>
    <w:p w14:paraId="05760C43" w14:textId="713C6979" w:rsidR="00FA3AF4" w:rsidRDefault="00FA3AF4" w:rsidP="00FA3AF4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lastRenderedPageBreak/>
        <w:tab/>
      </w:r>
      <w:r>
        <w:tab/>
        <w:t>7.3.2</w:t>
      </w:r>
      <w:r>
        <w:tab/>
      </w:r>
      <w:r w:rsidR="009B3849">
        <w:t>Movement / Gerakan</w:t>
      </w:r>
      <w:r>
        <w:tab/>
      </w:r>
      <w:r>
        <w:tab/>
        <w:t>15</w:t>
      </w:r>
      <w:r w:rsidR="00F230BD">
        <w:t>8</w:t>
      </w:r>
    </w:p>
    <w:p w14:paraId="2F34ED01" w14:textId="7CFFF3D3" w:rsidR="00FA3AF4" w:rsidRDefault="00FA3AF4" w:rsidP="00FA3AF4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7.3.3</w:t>
      </w:r>
      <w:r>
        <w:tab/>
      </w:r>
      <w:r w:rsidR="009B3849">
        <w:t>Shoot Mechanic</w:t>
      </w:r>
      <w:r>
        <w:tab/>
      </w:r>
      <w:r>
        <w:tab/>
        <w:t>1</w:t>
      </w:r>
      <w:r w:rsidR="00F230BD">
        <w:t>60</w:t>
      </w:r>
    </w:p>
    <w:p w14:paraId="14B952D2" w14:textId="6F90DA11" w:rsidR="0006208F" w:rsidRDefault="00FA3AF4" w:rsidP="00A0185E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7.3.4</w:t>
      </w:r>
      <w:r>
        <w:tab/>
      </w:r>
      <w:r w:rsidR="009B3849">
        <w:t>Catch Ball</w:t>
      </w:r>
      <w:r>
        <w:tab/>
      </w:r>
      <w:r>
        <w:tab/>
        <w:t>1</w:t>
      </w:r>
      <w:r w:rsidR="00F230BD">
        <w:t>62</w:t>
      </w:r>
    </w:p>
    <w:p w14:paraId="1803A301" w14:textId="6AB86921" w:rsidR="00B50570" w:rsidRDefault="00B50570" w:rsidP="00DD3179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7.4</w:t>
      </w:r>
      <w:r>
        <w:tab/>
      </w:r>
      <w:proofErr w:type="spellStart"/>
      <w:r w:rsidR="00EF05B5">
        <w:t>Karakter</w:t>
      </w:r>
      <w:proofErr w:type="spellEnd"/>
      <w:r w:rsidR="00EF05B5">
        <w:t xml:space="preserve"> Bot</w:t>
      </w:r>
      <w:r>
        <w:tab/>
      </w:r>
      <w:r>
        <w:tab/>
      </w:r>
      <w:r w:rsidR="00866EF4">
        <w:t>16</w:t>
      </w:r>
      <w:r w:rsidR="00F230BD">
        <w:t>3</w:t>
      </w:r>
    </w:p>
    <w:p w14:paraId="122F08B3" w14:textId="5E5C4C6F" w:rsidR="00F7731C" w:rsidRDefault="00F7731C" w:rsidP="00F7731C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7.4.1</w:t>
      </w:r>
      <w:r>
        <w:tab/>
        <w:t>Bot Actions</w:t>
      </w:r>
      <w:r>
        <w:tab/>
      </w:r>
      <w:r>
        <w:tab/>
      </w:r>
      <w:r w:rsidR="00B523EF">
        <w:t>16</w:t>
      </w:r>
      <w:r w:rsidR="00F230BD">
        <w:t>3</w:t>
      </w:r>
    </w:p>
    <w:p w14:paraId="75767BE9" w14:textId="44D028E7" w:rsidR="00F7731C" w:rsidRDefault="00F7731C" w:rsidP="00F7731C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7.4.2</w:t>
      </w:r>
      <w:r>
        <w:tab/>
        <w:t xml:space="preserve">Metode </w:t>
      </w:r>
      <w:proofErr w:type="spellStart"/>
      <w:r>
        <w:t>Melempar</w:t>
      </w:r>
      <w:proofErr w:type="spellEnd"/>
      <w:r>
        <w:t xml:space="preserve"> Bot</w:t>
      </w:r>
      <w:r>
        <w:tab/>
      </w:r>
      <w:r>
        <w:tab/>
        <w:t>1</w:t>
      </w:r>
      <w:r w:rsidR="00B523EF">
        <w:t>6</w:t>
      </w:r>
      <w:r w:rsidR="00F230BD">
        <w:t>7</w:t>
      </w:r>
    </w:p>
    <w:p w14:paraId="0B0A359D" w14:textId="229A24C1" w:rsidR="00F7731C" w:rsidRDefault="00F7731C" w:rsidP="00F7731C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7.4.3</w:t>
      </w:r>
      <w:r>
        <w:tab/>
        <w:t>Coordinate Movement</w:t>
      </w:r>
      <w:r>
        <w:tab/>
      </w:r>
      <w:r>
        <w:tab/>
        <w:t>1</w:t>
      </w:r>
      <w:r w:rsidR="00B523EF">
        <w:t>68</w:t>
      </w:r>
    </w:p>
    <w:p w14:paraId="7DAAA724" w14:textId="03C3DEDB" w:rsidR="00F7731C" w:rsidRDefault="00F7731C" w:rsidP="00F7731C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7.4.4</w:t>
      </w:r>
      <w:r>
        <w:tab/>
        <w:t>A* Algorithm</w:t>
      </w:r>
      <w:r>
        <w:tab/>
      </w:r>
      <w:r>
        <w:tab/>
        <w:t>1</w:t>
      </w:r>
      <w:r w:rsidR="00F230BD">
        <w:t>73</w:t>
      </w:r>
    </w:p>
    <w:p w14:paraId="4B086C5F" w14:textId="2B929CAB" w:rsidR="00B523EF" w:rsidRDefault="00F7731C" w:rsidP="00B523EF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7.4.5</w:t>
      </w:r>
      <w:r>
        <w:tab/>
        <w:t>State Machine</w:t>
      </w:r>
      <w:r>
        <w:tab/>
      </w:r>
      <w:r>
        <w:tab/>
        <w:t>1</w:t>
      </w:r>
      <w:r w:rsidR="00F230BD">
        <w:t>78</w:t>
      </w:r>
    </w:p>
    <w:p w14:paraId="1D3243F8" w14:textId="05BA9C6C" w:rsidR="00B523EF" w:rsidRDefault="00B523EF" w:rsidP="00B523EF">
      <w:pPr>
        <w:pStyle w:val="STTSNormalDaftarIsi"/>
        <w:tabs>
          <w:tab w:val="left" w:pos="993"/>
          <w:tab w:val="left" w:pos="1560"/>
          <w:tab w:val="left" w:pos="2268"/>
          <w:tab w:val="left" w:pos="3119"/>
          <w:tab w:val="right" w:leader="dot" w:pos="7230"/>
          <w:tab w:val="right" w:pos="7938"/>
        </w:tabs>
      </w:pPr>
      <w:r>
        <w:tab/>
      </w:r>
      <w:r>
        <w:tab/>
      </w:r>
      <w:r>
        <w:tab/>
        <w:t>7.4.5.1</w:t>
      </w:r>
      <w:r>
        <w:tab/>
        <w:t>Random Walking</w:t>
      </w:r>
      <w:r>
        <w:tab/>
      </w:r>
      <w:r>
        <w:tab/>
        <w:t>17</w:t>
      </w:r>
      <w:r w:rsidR="00F230BD">
        <w:t>9</w:t>
      </w:r>
    </w:p>
    <w:p w14:paraId="506ABB26" w14:textId="66C5EF15" w:rsidR="00B523EF" w:rsidRDefault="00B523EF" w:rsidP="00B523EF">
      <w:pPr>
        <w:pStyle w:val="STTSNormalDaftarIsi"/>
        <w:tabs>
          <w:tab w:val="left" w:pos="993"/>
          <w:tab w:val="left" w:pos="1560"/>
          <w:tab w:val="left" w:pos="2268"/>
          <w:tab w:val="left" w:pos="3119"/>
          <w:tab w:val="right" w:leader="dot" w:pos="7230"/>
          <w:tab w:val="right" w:pos="7938"/>
        </w:tabs>
      </w:pPr>
      <w:r>
        <w:tab/>
      </w:r>
      <w:r>
        <w:tab/>
      </w:r>
      <w:r>
        <w:tab/>
        <w:t>7.4.5.2</w:t>
      </w:r>
      <w:r>
        <w:tab/>
      </w:r>
      <w:r w:rsidR="00D63565">
        <w:t xml:space="preserve">Random Walking </w:t>
      </w:r>
      <w:proofErr w:type="spellStart"/>
      <w:r w:rsidR="00D63565">
        <w:t>Menuju</w:t>
      </w:r>
      <w:proofErr w:type="spellEnd"/>
      <w:r w:rsidR="00D63565">
        <w:t xml:space="preserve"> Ambil Bola</w:t>
      </w:r>
      <w:r>
        <w:tab/>
      </w:r>
      <w:r>
        <w:tab/>
        <w:t>17</w:t>
      </w:r>
      <w:r w:rsidR="00F230BD">
        <w:t>9</w:t>
      </w:r>
    </w:p>
    <w:p w14:paraId="65A701EE" w14:textId="4853B780" w:rsidR="00B523EF" w:rsidRDefault="00B523EF" w:rsidP="00B523EF">
      <w:pPr>
        <w:pStyle w:val="STTSNormalDaftarIsi"/>
        <w:tabs>
          <w:tab w:val="left" w:pos="993"/>
          <w:tab w:val="left" w:pos="1560"/>
          <w:tab w:val="left" w:pos="2268"/>
          <w:tab w:val="left" w:pos="3119"/>
          <w:tab w:val="right" w:leader="dot" w:pos="7230"/>
          <w:tab w:val="right" w:pos="7938"/>
        </w:tabs>
      </w:pPr>
      <w:r>
        <w:tab/>
      </w:r>
      <w:r>
        <w:tab/>
      </w:r>
      <w:r>
        <w:tab/>
        <w:t>7.4.5.3</w:t>
      </w:r>
      <w:r>
        <w:tab/>
      </w:r>
      <w:r w:rsidR="00D63565" w:rsidRPr="00D63565">
        <w:t>Ambil Bola</w:t>
      </w:r>
      <w:r>
        <w:tab/>
      </w:r>
      <w:r>
        <w:tab/>
        <w:t>1</w:t>
      </w:r>
      <w:r w:rsidR="00F230BD">
        <w:t>80</w:t>
      </w:r>
    </w:p>
    <w:p w14:paraId="20A97465" w14:textId="185FA8A4" w:rsidR="00B523EF" w:rsidRDefault="00B523EF" w:rsidP="00B523EF">
      <w:pPr>
        <w:pStyle w:val="STTSNormalDaftarIsi"/>
        <w:tabs>
          <w:tab w:val="left" w:pos="993"/>
          <w:tab w:val="left" w:pos="1560"/>
          <w:tab w:val="left" w:pos="2268"/>
          <w:tab w:val="left" w:pos="3119"/>
          <w:tab w:val="right" w:leader="dot" w:pos="7230"/>
          <w:tab w:val="right" w:pos="7938"/>
        </w:tabs>
      </w:pPr>
      <w:r>
        <w:tab/>
      </w:r>
      <w:r>
        <w:tab/>
      </w:r>
      <w:r>
        <w:tab/>
        <w:t>7.4.5.4</w:t>
      </w:r>
      <w:r>
        <w:tab/>
      </w:r>
      <w:r w:rsidR="00D63565" w:rsidRPr="00D63565">
        <w:t xml:space="preserve">Ambil Bola </w:t>
      </w:r>
      <w:proofErr w:type="spellStart"/>
      <w:r w:rsidR="00D63565">
        <w:t>M</w:t>
      </w:r>
      <w:r w:rsidR="00D63565" w:rsidRPr="00D63565">
        <w:t>enuju</w:t>
      </w:r>
      <w:proofErr w:type="spellEnd"/>
      <w:r w:rsidR="00D63565" w:rsidRPr="00D63565">
        <w:t xml:space="preserve"> Random Walking</w:t>
      </w:r>
      <w:r>
        <w:tab/>
      </w:r>
      <w:r>
        <w:tab/>
      </w:r>
      <w:r w:rsidR="00F230BD">
        <w:t>180</w:t>
      </w:r>
    </w:p>
    <w:p w14:paraId="00A7F1ED" w14:textId="4E09F206" w:rsidR="00B523EF" w:rsidRDefault="00B523EF" w:rsidP="00B523EF">
      <w:pPr>
        <w:pStyle w:val="STTSNormalDaftarIsi"/>
        <w:tabs>
          <w:tab w:val="left" w:pos="993"/>
          <w:tab w:val="left" w:pos="1560"/>
          <w:tab w:val="left" w:pos="2268"/>
          <w:tab w:val="left" w:pos="3119"/>
          <w:tab w:val="right" w:leader="dot" w:pos="7230"/>
          <w:tab w:val="right" w:pos="7938"/>
        </w:tabs>
      </w:pPr>
      <w:r>
        <w:tab/>
      </w:r>
      <w:r>
        <w:tab/>
      </w:r>
      <w:r>
        <w:tab/>
        <w:t>7.4.5.5</w:t>
      </w:r>
      <w:r>
        <w:tab/>
      </w:r>
      <w:r w:rsidR="00D63565" w:rsidRPr="00D63565">
        <w:t xml:space="preserve">Random Walking </w:t>
      </w:r>
      <w:proofErr w:type="spellStart"/>
      <w:r w:rsidR="00D63565">
        <w:t>M</w:t>
      </w:r>
      <w:r w:rsidR="00D63565" w:rsidRPr="00D63565">
        <w:t>enuju</w:t>
      </w:r>
      <w:proofErr w:type="spellEnd"/>
      <w:r w:rsidR="00D63565" w:rsidRPr="00D63565">
        <w:t xml:space="preserve"> Aim &amp; Throw</w:t>
      </w:r>
      <w:r>
        <w:tab/>
      </w:r>
      <w:r>
        <w:tab/>
        <w:t>1</w:t>
      </w:r>
      <w:r w:rsidR="00F230BD">
        <w:t>80</w:t>
      </w:r>
    </w:p>
    <w:p w14:paraId="69FED875" w14:textId="4AD57CF0" w:rsidR="00B523EF" w:rsidRDefault="00B523EF" w:rsidP="00B523EF">
      <w:pPr>
        <w:pStyle w:val="STTSNormalDaftarIsi"/>
        <w:tabs>
          <w:tab w:val="left" w:pos="993"/>
          <w:tab w:val="left" w:pos="1560"/>
          <w:tab w:val="left" w:pos="2268"/>
          <w:tab w:val="left" w:pos="3119"/>
          <w:tab w:val="right" w:leader="dot" w:pos="7230"/>
          <w:tab w:val="right" w:pos="7938"/>
        </w:tabs>
      </w:pPr>
      <w:r>
        <w:tab/>
      </w:r>
      <w:r>
        <w:tab/>
      </w:r>
      <w:r>
        <w:tab/>
        <w:t>7.4.5.6</w:t>
      </w:r>
      <w:r>
        <w:tab/>
      </w:r>
      <w:r w:rsidR="00D63565" w:rsidRPr="00D63565">
        <w:t>Aim &amp; Throw</w:t>
      </w:r>
      <w:r>
        <w:tab/>
      </w:r>
      <w:r>
        <w:tab/>
        <w:t>1</w:t>
      </w:r>
      <w:r w:rsidR="00F230BD">
        <w:t>81</w:t>
      </w:r>
    </w:p>
    <w:p w14:paraId="23FB9486" w14:textId="59719EE1" w:rsidR="00B523EF" w:rsidRDefault="00B523EF" w:rsidP="00B523EF">
      <w:pPr>
        <w:pStyle w:val="STTSNormalDaftarIsi"/>
        <w:tabs>
          <w:tab w:val="left" w:pos="993"/>
          <w:tab w:val="left" w:pos="1560"/>
          <w:tab w:val="left" w:pos="2268"/>
          <w:tab w:val="left" w:pos="3119"/>
          <w:tab w:val="right" w:leader="dot" w:pos="7230"/>
          <w:tab w:val="right" w:pos="7938"/>
        </w:tabs>
      </w:pPr>
      <w:r>
        <w:tab/>
      </w:r>
      <w:r>
        <w:tab/>
      </w:r>
      <w:r>
        <w:tab/>
        <w:t>7.4.5.7</w:t>
      </w:r>
      <w:r>
        <w:tab/>
      </w:r>
      <w:r w:rsidR="00D63565" w:rsidRPr="00D63565">
        <w:t>Aim &amp; Th</w:t>
      </w:r>
      <w:r w:rsidR="00D63565">
        <w:t>row</w:t>
      </w:r>
      <w:r w:rsidR="00D63565" w:rsidRPr="00D63565">
        <w:t xml:space="preserve"> </w:t>
      </w:r>
      <w:proofErr w:type="spellStart"/>
      <w:r w:rsidR="00D63565">
        <w:t>M</w:t>
      </w:r>
      <w:r w:rsidR="00D63565" w:rsidRPr="00D63565">
        <w:t>enuju</w:t>
      </w:r>
      <w:proofErr w:type="spellEnd"/>
      <w:r w:rsidR="00D63565" w:rsidRPr="00D63565">
        <w:t xml:space="preserve"> Random Walking</w:t>
      </w:r>
      <w:r>
        <w:tab/>
      </w:r>
      <w:r>
        <w:tab/>
        <w:t>1</w:t>
      </w:r>
      <w:r w:rsidR="00386536">
        <w:t>8</w:t>
      </w:r>
      <w:r w:rsidR="00F230BD">
        <w:t>1</w:t>
      </w:r>
    </w:p>
    <w:p w14:paraId="1A003DB9" w14:textId="61B6C2B6" w:rsidR="00B523EF" w:rsidRDefault="00B523EF" w:rsidP="00B523EF">
      <w:pPr>
        <w:pStyle w:val="STTSNormalDaftarIsi"/>
        <w:tabs>
          <w:tab w:val="left" w:pos="993"/>
          <w:tab w:val="left" w:pos="1560"/>
          <w:tab w:val="left" w:pos="2268"/>
          <w:tab w:val="left" w:pos="3119"/>
          <w:tab w:val="right" w:leader="dot" w:pos="7230"/>
          <w:tab w:val="right" w:pos="7938"/>
        </w:tabs>
      </w:pPr>
      <w:r>
        <w:tab/>
      </w:r>
      <w:r>
        <w:tab/>
      </w:r>
      <w:r>
        <w:tab/>
        <w:t>7.4.5.8</w:t>
      </w:r>
      <w:r>
        <w:tab/>
      </w:r>
      <w:r w:rsidR="00D63565" w:rsidRPr="00D63565">
        <w:t xml:space="preserve">Aim &amp; Throw </w:t>
      </w:r>
      <w:proofErr w:type="spellStart"/>
      <w:r w:rsidR="00D63565">
        <w:t>M</w:t>
      </w:r>
      <w:r w:rsidR="00D63565" w:rsidRPr="00D63565">
        <w:t>enuju</w:t>
      </w:r>
      <w:proofErr w:type="spellEnd"/>
      <w:r w:rsidR="00D63565" w:rsidRPr="00D63565">
        <w:t xml:space="preserve"> Follow Target</w:t>
      </w:r>
      <w:r>
        <w:tab/>
      </w:r>
      <w:r>
        <w:tab/>
        <w:t>1</w:t>
      </w:r>
      <w:r w:rsidR="00386536">
        <w:t>8</w:t>
      </w:r>
      <w:r w:rsidR="00F230BD">
        <w:t>2</w:t>
      </w:r>
    </w:p>
    <w:p w14:paraId="2C7E5479" w14:textId="56136441" w:rsidR="00B523EF" w:rsidRDefault="00B523EF" w:rsidP="00B523EF">
      <w:pPr>
        <w:pStyle w:val="STTSNormalDaftarIsi"/>
        <w:tabs>
          <w:tab w:val="left" w:pos="993"/>
          <w:tab w:val="left" w:pos="1560"/>
          <w:tab w:val="left" w:pos="2268"/>
          <w:tab w:val="left" w:pos="3119"/>
          <w:tab w:val="right" w:leader="dot" w:pos="7230"/>
          <w:tab w:val="right" w:pos="7938"/>
        </w:tabs>
      </w:pPr>
      <w:r>
        <w:tab/>
      </w:r>
      <w:r>
        <w:tab/>
      </w:r>
      <w:r>
        <w:tab/>
        <w:t>7.4.5.9</w:t>
      </w:r>
      <w:r>
        <w:tab/>
      </w:r>
      <w:r w:rsidR="00D63565" w:rsidRPr="00D63565">
        <w:t>Follow Target</w:t>
      </w:r>
      <w:r>
        <w:tab/>
      </w:r>
      <w:r>
        <w:tab/>
        <w:t>1</w:t>
      </w:r>
      <w:r w:rsidR="00386536">
        <w:t>8</w:t>
      </w:r>
      <w:r w:rsidR="00F230BD">
        <w:t>2</w:t>
      </w:r>
    </w:p>
    <w:p w14:paraId="6090D9F3" w14:textId="1E17E952" w:rsidR="00B523EF" w:rsidRDefault="00B523EF" w:rsidP="00B523EF">
      <w:pPr>
        <w:pStyle w:val="STTSNormalDaftarIsi"/>
        <w:tabs>
          <w:tab w:val="left" w:pos="993"/>
          <w:tab w:val="left" w:pos="1560"/>
          <w:tab w:val="left" w:pos="2268"/>
          <w:tab w:val="left" w:pos="3119"/>
          <w:tab w:val="right" w:leader="dot" w:pos="7230"/>
          <w:tab w:val="right" w:pos="7938"/>
        </w:tabs>
      </w:pPr>
      <w:r>
        <w:tab/>
      </w:r>
      <w:r>
        <w:tab/>
      </w:r>
      <w:r>
        <w:tab/>
        <w:t>7.4.5.10</w:t>
      </w:r>
      <w:r>
        <w:tab/>
      </w:r>
      <w:r w:rsidR="00D63565" w:rsidRPr="00D63565">
        <w:t xml:space="preserve">Follow Target </w:t>
      </w:r>
      <w:proofErr w:type="spellStart"/>
      <w:r w:rsidR="00D63565" w:rsidRPr="00D63565">
        <w:t>menuju</w:t>
      </w:r>
      <w:proofErr w:type="spellEnd"/>
      <w:r w:rsidR="00D63565" w:rsidRPr="00D63565">
        <w:t xml:space="preserve"> Random Walking</w:t>
      </w:r>
      <w:r>
        <w:tab/>
      </w:r>
      <w:r>
        <w:tab/>
        <w:t>1</w:t>
      </w:r>
      <w:r w:rsidR="00386536">
        <w:t>82</w:t>
      </w:r>
    </w:p>
    <w:p w14:paraId="4C8134B0" w14:textId="0BC15583" w:rsidR="00B523EF" w:rsidRDefault="00B523EF" w:rsidP="00B523EF">
      <w:pPr>
        <w:pStyle w:val="STTSNormalDaftarIsi"/>
        <w:tabs>
          <w:tab w:val="left" w:pos="993"/>
          <w:tab w:val="left" w:pos="1560"/>
          <w:tab w:val="left" w:pos="2268"/>
          <w:tab w:val="left" w:pos="3119"/>
          <w:tab w:val="right" w:leader="dot" w:pos="7230"/>
          <w:tab w:val="right" w:pos="7938"/>
        </w:tabs>
      </w:pPr>
      <w:r>
        <w:tab/>
      </w:r>
      <w:r>
        <w:tab/>
      </w:r>
      <w:r>
        <w:tab/>
        <w:t>7.4.5.11</w:t>
      </w:r>
      <w:r>
        <w:tab/>
      </w:r>
      <w:r w:rsidR="00D63565" w:rsidRPr="00D63565">
        <w:t xml:space="preserve">Follow Target </w:t>
      </w:r>
      <w:proofErr w:type="spellStart"/>
      <w:r w:rsidR="00D63565" w:rsidRPr="00D63565">
        <w:t>menuju</w:t>
      </w:r>
      <w:proofErr w:type="spellEnd"/>
      <w:r w:rsidR="00D63565" w:rsidRPr="00D63565">
        <w:t xml:space="preserve"> Aim &amp; Throw</w:t>
      </w:r>
      <w:r>
        <w:tab/>
      </w:r>
      <w:r>
        <w:tab/>
        <w:t>1</w:t>
      </w:r>
      <w:r w:rsidR="00386536">
        <w:t>83</w:t>
      </w:r>
    </w:p>
    <w:p w14:paraId="3B951191" w14:textId="5C58BE85" w:rsidR="00B523EF" w:rsidRDefault="00B523EF" w:rsidP="00B523EF">
      <w:pPr>
        <w:pStyle w:val="STTSNormalDaftarIsi"/>
        <w:tabs>
          <w:tab w:val="left" w:pos="993"/>
          <w:tab w:val="left" w:pos="1560"/>
          <w:tab w:val="left" w:pos="2268"/>
          <w:tab w:val="left" w:pos="3119"/>
          <w:tab w:val="right" w:leader="dot" w:pos="7230"/>
          <w:tab w:val="right" w:pos="7938"/>
        </w:tabs>
      </w:pPr>
      <w:r>
        <w:tab/>
      </w:r>
      <w:r>
        <w:tab/>
      </w:r>
      <w:r>
        <w:tab/>
        <w:t>7.4.5.12</w:t>
      </w:r>
      <w:r>
        <w:tab/>
      </w:r>
      <w:r w:rsidR="00D63565" w:rsidRPr="00D63565">
        <w:t xml:space="preserve">Any State </w:t>
      </w:r>
      <w:proofErr w:type="spellStart"/>
      <w:r w:rsidR="00D63565" w:rsidRPr="00D63565">
        <w:t>menuju</w:t>
      </w:r>
      <w:proofErr w:type="spellEnd"/>
      <w:r w:rsidR="00D63565" w:rsidRPr="00D63565">
        <w:t xml:space="preserve"> Catch Ball</w:t>
      </w:r>
      <w:r>
        <w:tab/>
      </w:r>
      <w:r>
        <w:tab/>
        <w:t>1</w:t>
      </w:r>
      <w:r w:rsidR="00386536">
        <w:t>83</w:t>
      </w:r>
    </w:p>
    <w:p w14:paraId="1AB44E5D" w14:textId="5079BF6A" w:rsidR="00F7731C" w:rsidRDefault="00B523EF" w:rsidP="00386536">
      <w:pPr>
        <w:pStyle w:val="STTSNormalDaftarIsi"/>
        <w:tabs>
          <w:tab w:val="left" w:pos="993"/>
          <w:tab w:val="left" w:pos="1560"/>
          <w:tab w:val="left" w:pos="2268"/>
          <w:tab w:val="left" w:pos="3119"/>
          <w:tab w:val="right" w:leader="dot" w:pos="7230"/>
          <w:tab w:val="right" w:pos="7938"/>
        </w:tabs>
      </w:pPr>
      <w:r>
        <w:tab/>
      </w:r>
      <w:r>
        <w:tab/>
      </w:r>
      <w:r>
        <w:tab/>
        <w:t>7.4.5.13</w:t>
      </w:r>
      <w:r w:rsidR="00D63565">
        <w:tab/>
      </w:r>
      <w:r w:rsidR="00D63565" w:rsidRPr="00D63565">
        <w:t xml:space="preserve">Catch Ball dan </w:t>
      </w:r>
      <w:proofErr w:type="spellStart"/>
      <w:r w:rsidR="00D63565" w:rsidRPr="00D63565">
        <w:t>transisinya</w:t>
      </w:r>
      <w:proofErr w:type="spellEnd"/>
      <w:r>
        <w:tab/>
      </w:r>
      <w:r>
        <w:tab/>
        <w:t>1</w:t>
      </w:r>
      <w:r w:rsidR="00386536">
        <w:t>8</w:t>
      </w:r>
      <w:r w:rsidR="00F230BD">
        <w:t>4</w:t>
      </w:r>
    </w:p>
    <w:p w14:paraId="31124F56" w14:textId="0EF4616B" w:rsidR="00B50570" w:rsidRDefault="00B50570" w:rsidP="00DD3179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7.5</w:t>
      </w:r>
      <w:r>
        <w:tab/>
      </w:r>
      <w:proofErr w:type="spellStart"/>
      <w:r w:rsidR="00EF05B5">
        <w:t>Sistem</w:t>
      </w:r>
      <w:proofErr w:type="spellEnd"/>
      <w:r w:rsidR="00EF05B5">
        <w:t xml:space="preserve"> Timer &amp; Skor</w:t>
      </w:r>
      <w:r>
        <w:tab/>
      </w:r>
      <w:r>
        <w:tab/>
      </w:r>
      <w:r w:rsidR="00866EF4">
        <w:t>185</w:t>
      </w:r>
    </w:p>
    <w:p w14:paraId="54577B2B" w14:textId="5E50410F" w:rsidR="00C1456B" w:rsidRDefault="00C1456B" w:rsidP="00C1456B">
      <w:pPr>
        <w:pStyle w:val="STTSNormalDaftarIsi"/>
        <w:tabs>
          <w:tab w:val="left" w:pos="993"/>
          <w:tab w:val="left" w:pos="1418"/>
          <w:tab w:val="right" w:leader="dot" w:pos="7230"/>
          <w:tab w:val="right" w:pos="7938"/>
        </w:tabs>
      </w:pPr>
      <w:r>
        <w:t>BAB VIII</w:t>
      </w:r>
      <w:r>
        <w:tab/>
        <w:t>UJI COBA</w:t>
      </w:r>
      <w:r>
        <w:tab/>
      </w:r>
      <w:r>
        <w:tab/>
      </w:r>
      <w:r w:rsidR="00D73A3E">
        <w:t>188</w:t>
      </w:r>
    </w:p>
    <w:p w14:paraId="08D66742" w14:textId="67897C50" w:rsidR="00FF48D1" w:rsidRDefault="00FF48D1" w:rsidP="00FF48D1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8.1</w:t>
      </w:r>
      <w:r>
        <w:tab/>
      </w:r>
      <w:proofErr w:type="spellStart"/>
      <w:r>
        <w:t>Tes</w:t>
      </w:r>
      <w:proofErr w:type="spellEnd"/>
      <w:r>
        <w:t xml:space="preserve"> AI Dari Bot</w:t>
      </w:r>
      <w:r>
        <w:tab/>
      </w:r>
      <w:r>
        <w:tab/>
      </w:r>
      <w:r w:rsidR="006F79F8">
        <w:t>188</w:t>
      </w:r>
    </w:p>
    <w:p w14:paraId="01D989D9" w14:textId="1BCB1BDE" w:rsidR="00E92207" w:rsidRDefault="00E92207" w:rsidP="00E92207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8.1.1</w:t>
      </w:r>
      <w:r>
        <w:tab/>
        <w:t xml:space="preserve">Bisa </w:t>
      </w:r>
      <w:proofErr w:type="spellStart"/>
      <w:r>
        <w:t>Melihat</w:t>
      </w:r>
      <w:proofErr w:type="spellEnd"/>
      <w:r>
        <w:t xml:space="preserve"> Dan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Salju</w:t>
      </w:r>
      <w:proofErr w:type="spellEnd"/>
      <w:r>
        <w:tab/>
      </w:r>
      <w:r>
        <w:tab/>
      </w:r>
      <w:r w:rsidR="00800916">
        <w:t>189</w:t>
      </w:r>
    </w:p>
    <w:p w14:paraId="275999D6" w14:textId="52B94A3B" w:rsidR="00672119" w:rsidRDefault="00672119" w:rsidP="00672119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8.1.</w:t>
      </w:r>
      <w:r w:rsidR="006F79F8">
        <w:t>2</w:t>
      </w:r>
      <w:r>
        <w:tab/>
      </w:r>
      <w:proofErr w:type="spellStart"/>
      <w:r>
        <w:t>Mencari</w:t>
      </w:r>
      <w:proofErr w:type="spellEnd"/>
      <w:r>
        <w:t xml:space="preserve"> Lawan Dan </w:t>
      </w:r>
      <w:proofErr w:type="spellStart"/>
      <w:r>
        <w:t>Membidiknya</w:t>
      </w:r>
      <w:proofErr w:type="spellEnd"/>
      <w:r>
        <w:tab/>
      </w:r>
      <w:r>
        <w:tab/>
        <w:t>1</w:t>
      </w:r>
      <w:r w:rsidR="00800916">
        <w:t>89</w:t>
      </w:r>
    </w:p>
    <w:p w14:paraId="1E0AEDB5" w14:textId="039CF3A8" w:rsidR="00672119" w:rsidRDefault="00672119" w:rsidP="00672119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8.1.</w:t>
      </w:r>
      <w:r w:rsidR="006F79F8">
        <w:t>3</w:t>
      </w:r>
      <w:r>
        <w:tab/>
      </w:r>
      <w:proofErr w:type="spellStart"/>
      <w:r>
        <w:t>Melempar</w:t>
      </w:r>
      <w:proofErr w:type="spellEnd"/>
      <w:r>
        <w:t xml:space="preserve"> Bola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ab/>
      </w:r>
      <w:r>
        <w:tab/>
        <w:t>1</w:t>
      </w:r>
      <w:r w:rsidR="00800916">
        <w:t>90</w:t>
      </w:r>
    </w:p>
    <w:p w14:paraId="0C183BEF" w14:textId="72FA34BA" w:rsidR="00672119" w:rsidRDefault="00672119" w:rsidP="00672119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8.1.</w:t>
      </w:r>
      <w:r w:rsidR="006F79F8">
        <w:t>4</w:t>
      </w:r>
      <w:r>
        <w:tab/>
      </w:r>
      <w:proofErr w:type="spellStart"/>
      <w:r w:rsidR="00CD4125">
        <w:t>Mencari</w:t>
      </w:r>
      <w:proofErr w:type="spellEnd"/>
      <w:r w:rsidR="00CD4125">
        <w:t xml:space="preserve"> </w:t>
      </w:r>
      <w:proofErr w:type="spellStart"/>
      <w:r w:rsidR="00CD4125">
        <w:t>Salju</w:t>
      </w:r>
      <w:proofErr w:type="spellEnd"/>
      <w:r w:rsidR="00CD4125">
        <w:t xml:space="preserve"> Baru </w:t>
      </w:r>
      <w:proofErr w:type="spellStart"/>
      <w:r w:rsidR="00CD4125">
        <w:t>Setelah</w:t>
      </w:r>
      <w:proofErr w:type="spellEnd"/>
      <w:r w:rsidR="00CD4125">
        <w:t xml:space="preserve"> </w:t>
      </w:r>
      <w:proofErr w:type="spellStart"/>
      <w:r w:rsidR="00CD4125">
        <w:t>Melempar</w:t>
      </w:r>
      <w:proofErr w:type="spellEnd"/>
      <w:r w:rsidR="00CD4125">
        <w:t xml:space="preserve"> Bola</w:t>
      </w:r>
      <w:r>
        <w:tab/>
      </w:r>
      <w:r>
        <w:tab/>
        <w:t>1</w:t>
      </w:r>
      <w:r w:rsidR="00800916">
        <w:t>91</w:t>
      </w:r>
    </w:p>
    <w:p w14:paraId="5D257A81" w14:textId="525C1B92" w:rsidR="00E92207" w:rsidRDefault="00672119" w:rsidP="00CD4125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8.1.</w:t>
      </w:r>
      <w:r w:rsidR="006F79F8">
        <w:t>5</w:t>
      </w:r>
      <w:r>
        <w:tab/>
      </w:r>
      <w:proofErr w:type="spellStart"/>
      <w:r w:rsidR="00CD4125">
        <w:t>Menangkap</w:t>
      </w:r>
      <w:proofErr w:type="spellEnd"/>
      <w:r w:rsidR="00CD4125">
        <w:t xml:space="preserve"> Bola</w:t>
      </w:r>
      <w:r>
        <w:tab/>
      </w:r>
      <w:r>
        <w:tab/>
        <w:t>1</w:t>
      </w:r>
      <w:r w:rsidR="00800916">
        <w:t>93</w:t>
      </w:r>
    </w:p>
    <w:p w14:paraId="1C7278BA" w14:textId="03B8EABE" w:rsidR="00FF48D1" w:rsidRDefault="00FF48D1" w:rsidP="00FF48D1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8.2</w:t>
      </w:r>
      <w:r>
        <w:tab/>
      </w:r>
      <w:proofErr w:type="spellStart"/>
      <w:r>
        <w:t>Evaluasi</w:t>
      </w:r>
      <w:proofErr w:type="spellEnd"/>
      <w:r>
        <w:t xml:space="preserve"> Level Yang </w:t>
      </w:r>
      <w:proofErr w:type="spellStart"/>
      <w:r>
        <w:t>Dibuat</w:t>
      </w:r>
      <w:proofErr w:type="spellEnd"/>
      <w:r>
        <w:t xml:space="preserve"> Genetic Algorithm</w:t>
      </w:r>
      <w:r>
        <w:tab/>
      </w:r>
      <w:r>
        <w:tab/>
      </w:r>
      <w:r w:rsidR="006F79F8">
        <w:t>192</w:t>
      </w:r>
    </w:p>
    <w:p w14:paraId="79F9D4CE" w14:textId="2A8E1447" w:rsidR="00800916" w:rsidRDefault="00800916" w:rsidP="00800916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lastRenderedPageBreak/>
        <w:tab/>
      </w:r>
      <w:r>
        <w:tab/>
        <w:t>8.</w:t>
      </w:r>
      <w:r w:rsidR="008B37FB">
        <w:t>2</w:t>
      </w:r>
      <w:r>
        <w:t>.</w:t>
      </w:r>
      <w:r w:rsidR="008B37FB">
        <w:t>1</w:t>
      </w:r>
      <w:r>
        <w:tab/>
      </w:r>
      <w:r w:rsidR="008B37FB">
        <w:t>Level Dari Template Generation</w:t>
      </w:r>
      <w:r>
        <w:tab/>
      </w:r>
      <w:r>
        <w:tab/>
        <w:t>19</w:t>
      </w:r>
      <w:r w:rsidR="008B37FB">
        <w:t>2</w:t>
      </w:r>
    </w:p>
    <w:p w14:paraId="5160646F" w14:textId="44ADB5D0" w:rsidR="00800916" w:rsidRDefault="008B37FB" w:rsidP="008B37FB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8.2.2</w:t>
      </w:r>
      <w:r>
        <w:tab/>
        <w:t>Level Dari Tile Generation</w:t>
      </w:r>
      <w:r>
        <w:tab/>
      </w:r>
      <w:r>
        <w:tab/>
        <w:t>196</w:t>
      </w:r>
    </w:p>
    <w:p w14:paraId="65B6D85B" w14:textId="24DADF4B" w:rsidR="00FF48D1" w:rsidRDefault="00FF48D1" w:rsidP="00FF48D1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8.3</w:t>
      </w:r>
      <w:r>
        <w:tab/>
      </w:r>
      <w:proofErr w:type="spellStart"/>
      <w:r>
        <w:t>Kusisioner</w:t>
      </w:r>
      <w:proofErr w:type="spellEnd"/>
      <w:r>
        <w:tab/>
      </w:r>
      <w:r>
        <w:tab/>
      </w:r>
      <w:r w:rsidR="006F79F8">
        <w:t>200</w:t>
      </w:r>
    </w:p>
    <w:p w14:paraId="370D63EA" w14:textId="3F88B8E8" w:rsidR="008B37FB" w:rsidRDefault="008B37FB" w:rsidP="008B37FB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8.3.1</w:t>
      </w:r>
      <w:r>
        <w:tab/>
        <w:t>Generasi Level</w:t>
      </w:r>
      <w:r>
        <w:tab/>
      </w:r>
      <w:r>
        <w:tab/>
        <w:t>201</w:t>
      </w:r>
    </w:p>
    <w:p w14:paraId="5CAF36F5" w14:textId="09DB2B31" w:rsidR="008B37FB" w:rsidRDefault="008B37FB" w:rsidP="008B37FB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8.3.2</w:t>
      </w:r>
      <w:r>
        <w:tab/>
      </w:r>
      <w:proofErr w:type="spellStart"/>
      <w:r>
        <w:t>Kualitas</w:t>
      </w:r>
      <w:proofErr w:type="spellEnd"/>
      <w:r>
        <w:t xml:space="preserve"> Bot</w:t>
      </w:r>
      <w:r>
        <w:tab/>
      </w:r>
      <w:r>
        <w:tab/>
        <w:t>203</w:t>
      </w:r>
    </w:p>
    <w:p w14:paraId="2A925A59" w14:textId="0B485DCE" w:rsidR="008B37FB" w:rsidRDefault="008B37FB" w:rsidP="008B37FB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8.3.3</w:t>
      </w:r>
      <w:r>
        <w:tab/>
      </w:r>
      <w:proofErr w:type="spellStart"/>
      <w:r>
        <w:t>Keseruan</w:t>
      </w:r>
      <w:proofErr w:type="spellEnd"/>
      <w:r>
        <w:t xml:space="preserve"> Dari Game</w:t>
      </w:r>
      <w:r>
        <w:tab/>
      </w:r>
      <w:r>
        <w:tab/>
        <w:t>203</w:t>
      </w:r>
    </w:p>
    <w:p w14:paraId="15724AE0" w14:textId="18EE1347" w:rsidR="008B37FB" w:rsidRDefault="008B37FB" w:rsidP="008B37FB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>BAB IX</w:t>
      </w:r>
      <w:r>
        <w:tab/>
      </w:r>
      <w:r w:rsidR="00B30673">
        <w:t>PENUTUP</w:t>
      </w:r>
      <w:r>
        <w:tab/>
      </w:r>
      <w:r w:rsidR="00B30673">
        <w:tab/>
      </w:r>
      <w:r>
        <w:tab/>
      </w:r>
      <w:r w:rsidR="00B30673">
        <w:t>205</w:t>
      </w:r>
    </w:p>
    <w:p w14:paraId="571D6A64" w14:textId="000CC60A" w:rsidR="00B30673" w:rsidRDefault="00B30673" w:rsidP="00B30673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9.1</w:t>
      </w:r>
      <w:r>
        <w:tab/>
        <w:t>Kesimpulan</w:t>
      </w:r>
      <w:r>
        <w:tab/>
      </w:r>
      <w:r>
        <w:tab/>
        <w:t>205</w:t>
      </w:r>
    </w:p>
    <w:p w14:paraId="05FE845B" w14:textId="3C6B8792" w:rsidR="00DD3179" w:rsidRDefault="00B30673" w:rsidP="00B87DC6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9.2</w:t>
      </w:r>
      <w:r>
        <w:tab/>
        <w:t>Saran</w:t>
      </w:r>
      <w:r>
        <w:tab/>
      </w:r>
      <w:r>
        <w:tab/>
        <w:t>205</w:t>
      </w:r>
    </w:p>
    <w:p w14:paraId="53418D67" w14:textId="5894651B" w:rsidR="00B87DC6" w:rsidRDefault="00B87DC6" w:rsidP="00B87DC6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>DAFTAR PUSTAKA</w:t>
      </w:r>
      <w:r>
        <w:tab/>
      </w:r>
      <w:r>
        <w:tab/>
      </w:r>
      <w:r w:rsidR="00841AE5">
        <w:t>207</w:t>
      </w:r>
    </w:p>
    <w:p w14:paraId="14DA8B54" w14:textId="335774F6" w:rsidR="00B87DC6" w:rsidRDefault="00B87DC6" w:rsidP="00B87DC6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>RIWAYAT HIDUP</w:t>
      </w:r>
      <w:r>
        <w:tab/>
      </w:r>
      <w:r>
        <w:tab/>
      </w:r>
      <w:r w:rsidR="00841AE5">
        <w:t>208</w:t>
      </w:r>
    </w:p>
    <w:p w14:paraId="1F1FC001" w14:textId="77777777" w:rsidR="00B87DC6" w:rsidRDefault="00B87DC6" w:rsidP="00B87DC6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>LAMPIRAN A KUESIONER</w:t>
      </w:r>
      <w:r>
        <w:tab/>
      </w:r>
      <w:r>
        <w:tab/>
        <w:t>A-1</w:t>
      </w:r>
    </w:p>
    <w:p w14:paraId="20159977" w14:textId="77777777" w:rsidR="00B87DC6" w:rsidRDefault="00B87DC6" w:rsidP="00B87DC6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>LAMPIRAN B TAMPILAN PROGRAM</w:t>
      </w:r>
      <w:r>
        <w:tab/>
      </w:r>
      <w:r>
        <w:tab/>
        <w:t>B-1</w:t>
      </w:r>
    </w:p>
    <w:p w14:paraId="48A9D631" w14:textId="362A7A09" w:rsidR="002712A6" w:rsidRDefault="002712A6" w:rsidP="00B87DC6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>LAMPIRAN C TEMPLATE YANG TERSEDIA DALAM SPLATTED</w:t>
      </w:r>
      <w:r>
        <w:tab/>
      </w:r>
      <w:r>
        <w:tab/>
        <w:t>C-1</w:t>
      </w:r>
    </w:p>
    <w:p w14:paraId="3F8DB8D6" w14:textId="72460B37" w:rsidR="002712A6" w:rsidRDefault="002712A6" w:rsidP="00B87DC6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>LAMPIRAN B GAMBAR-GAMBAR STATE MACHINE</w:t>
      </w:r>
      <w:r>
        <w:tab/>
      </w:r>
      <w:r>
        <w:tab/>
        <w:t>D-1</w:t>
      </w:r>
    </w:p>
    <w:p w14:paraId="77AD3F6C" w14:textId="77777777" w:rsidR="00B87DC6" w:rsidRDefault="00B87DC6" w:rsidP="00B87DC6">
      <w:pPr>
        <w:pStyle w:val="STTSJudulBab"/>
      </w:pPr>
      <w:r>
        <w:br w:type="page"/>
      </w:r>
      <w:r>
        <w:lastRenderedPageBreak/>
        <w:t>DAFTAR GAMBAR</w:t>
      </w:r>
    </w:p>
    <w:p w14:paraId="4C67003B" w14:textId="77777777" w:rsidR="00B87DC6" w:rsidRDefault="00B87DC6" w:rsidP="00B87DC6">
      <w:pPr>
        <w:pStyle w:val="STTSJudulBab"/>
      </w:pPr>
    </w:p>
    <w:p w14:paraId="2680A3CA" w14:textId="77777777" w:rsidR="00B87DC6" w:rsidRDefault="00B87DC6" w:rsidP="00B87DC6">
      <w:pPr>
        <w:pStyle w:val="STTSKeteranganDaftar"/>
        <w:tabs>
          <w:tab w:val="right" w:pos="7938"/>
        </w:tabs>
      </w:pPr>
      <w:r>
        <w:t>Gambar</w:t>
      </w:r>
      <w:r>
        <w:tab/>
        <w:t>Halaman</w:t>
      </w:r>
    </w:p>
    <w:p w14:paraId="30183362" w14:textId="52380AFD" w:rsidR="00B87DC6" w:rsidRDefault="00B87DC6" w:rsidP="00B87DC6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1.1</w:t>
      </w:r>
      <w:r>
        <w:tab/>
        <w:t xml:space="preserve">Nilai </w:t>
      </w:r>
      <w:r w:rsidR="00EE61BB">
        <w:t>D</w:t>
      </w:r>
      <w:r>
        <w:t xml:space="preserve">ari </w:t>
      </w:r>
      <w:proofErr w:type="spellStart"/>
      <w:r w:rsidR="00EE61BB">
        <w:t>S</w:t>
      </w:r>
      <w:r>
        <w:t>etiap</w:t>
      </w:r>
      <w:proofErr w:type="spellEnd"/>
      <w:r>
        <w:t xml:space="preserve"> </w:t>
      </w:r>
      <w:proofErr w:type="spellStart"/>
      <w:r w:rsidR="00EE61BB">
        <w:t>I</w:t>
      </w:r>
      <w:r>
        <w:t>ndustr</w:t>
      </w:r>
      <w:r w:rsidR="00EE61BB">
        <w:t>i</w:t>
      </w:r>
      <w:proofErr w:type="spellEnd"/>
      <w:r>
        <w:t xml:space="preserve"> </w:t>
      </w:r>
      <w:proofErr w:type="spellStart"/>
      <w:r w:rsidR="00EE61BB">
        <w:t>H</w:t>
      </w:r>
      <w:r>
        <w:t>iburan</w:t>
      </w:r>
      <w:proofErr w:type="spellEnd"/>
      <w:r>
        <w:t xml:space="preserve"> </w:t>
      </w:r>
      <w:proofErr w:type="spellStart"/>
      <w:r w:rsidR="00EE61BB">
        <w:t>M</w:t>
      </w:r>
      <w:r>
        <w:t>enurut</w:t>
      </w:r>
      <w:proofErr w:type="spellEnd"/>
      <w:r>
        <w:t xml:space="preserve"> </w:t>
      </w:r>
      <w:r w:rsidR="00EE61BB">
        <w:t>S</w:t>
      </w:r>
      <w:r>
        <w:t>tatista</w:t>
      </w:r>
      <w:r>
        <w:tab/>
      </w:r>
      <w:r>
        <w:tab/>
        <w:t>1</w:t>
      </w:r>
    </w:p>
    <w:p w14:paraId="2B77F684" w14:textId="29241653" w:rsidR="00B87DC6" w:rsidRDefault="00B87DC6" w:rsidP="00B87DC6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1.2</w:t>
      </w:r>
      <w:r>
        <w:tab/>
      </w:r>
      <w:proofErr w:type="spellStart"/>
      <w:r w:rsidRPr="00410C2B">
        <w:t>Contoh</w:t>
      </w:r>
      <w:proofErr w:type="spellEnd"/>
      <w:r w:rsidRPr="00410C2B">
        <w:t xml:space="preserve"> Object Oriented Programming </w:t>
      </w:r>
      <w:r w:rsidR="00EE61BB">
        <w:t>P</w:t>
      </w:r>
      <w:r w:rsidRPr="00410C2B">
        <w:t xml:space="preserve">ada </w:t>
      </w:r>
      <w:r w:rsidR="00EE61BB">
        <w:t>M</w:t>
      </w:r>
      <w:r w:rsidRPr="00410C2B">
        <w:t>obil</w:t>
      </w:r>
      <w:r>
        <w:tab/>
      </w:r>
      <w:r>
        <w:tab/>
        <w:t>3</w:t>
      </w:r>
    </w:p>
    <w:p w14:paraId="3438FD78" w14:textId="689404EC" w:rsidR="00B87DC6" w:rsidRDefault="00B87DC6" w:rsidP="00B87DC6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1.3</w:t>
      </w:r>
      <w:r>
        <w:tab/>
        <w:t xml:space="preserve">Visualisasi </w:t>
      </w:r>
      <w:proofErr w:type="spellStart"/>
      <w:r w:rsidR="00EE61BB">
        <w:t>S</w:t>
      </w:r>
      <w:r>
        <w:t>ederhana</w:t>
      </w:r>
      <w:proofErr w:type="spellEnd"/>
      <w:r>
        <w:t xml:space="preserve"> </w:t>
      </w:r>
      <w:proofErr w:type="spellStart"/>
      <w:r w:rsidR="00EE61BB">
        <w:t>A</w:t>
      </w:r>
      <w:r>
        <w:t>lgoritma</w:t>
      </w:r>
      <w:proofErr w:type="spellEnd"/>
      <w:r>
        <w:t xml:space="preserve"> A*</w:t>
      </w:r>
      <w:r>
        <w:tab/>
      </w:r>
      <w:r>
        <w:tab/>
        <w:t>4</w:t>
      </w:r>
    </w:p>
    <w:p w14:paraId="0960C46E" w14:textId="7E1A6432" w:rsidR="00B87DC6" w:rsidRDefault="00B87DC6" w:rsidP="00B87DC6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1.4</w:t>
      </w:r>
      <w:r>
        <w:tab/>
      </w:r>
      <w:proofErr w:type="spellStart"/>
      <w:r>
        <w:t>Contoh</w:t>
      </w:r>
      <w:proofErr w:type="spellEnd"/>
      <w:r>
        <w:t xml:space="preserve"> </w:t>
      </w:r>
      <w:proofErr w:type="spellStart"/>
      <w:r w:rsidR="00EE61BB">
        <w:t>P</w:t>
      </w:r>
      <w:r>
        <w:t>erhitungan</w:t>
      </w:r>
      <w:proofErr w:type="spellEnd"/>
      <w:r>
        <w:t xml:space="preserve"> </w:t>
      </w:r>
      <w:proofErr w:type="spellStart"/>
      <w:r w:rsidR="00EE61BB">
        <w:t>A</w:t>
      </w:r>
      <w:r>
        <w:t>lgoritma</w:t>
      </w:r>
      <w:proofErr w:type="spellEnd"/>
      <w:r>
        <w:t xml:space="preserve"> A*</w:t>
      </w:r>
      <w:r>
        <w:tab/>
      </w:r>
      <w:r>
        <w:tab/>
        <w:t>4</w:t>
      </w:r>
    </w:p>
    <w:p w14:paraId="605C6FA6" w14:textId="77777777" w:rsidR="00B87DC6" w:rsidRDefault="00B87DC6" w:rsidP="00B87DC6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1.5</w:t>
      </w:r>
      <w:r>
        <w:tab/>
      </w:r>
      <w:proofErr w:type="spellStart"/>
      <w:r w:rsidRPr="00410C2B">
        <w:t>Contoh</w:t>
      </w:r>
      <w:proofErr w:type="spellEnd"/>
      <w:r w:rsidRPr="00410C2B">
        <w:t xml:space="preserve"> Finite State Machine</w:t>
      </w:r>
      <w:r>
        <w:tab/>
      </w:r>
      <w:r>
        <w:tab/>
        <w:t>5</w:t>
      </w:r>
    </w:p>
    <w:p w14:paraId="2AE2FA98" w14:textId="49CAF50A" w:rsidR="00531940" w:rsidRDefault="00531940" w:rsidP="0053194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2.1</w:t>
      </w:r>
      <w:r>
        <w:tab/>
      </w:r>
      <w:r w:rsidRPr="00531940">
        <w:t>Visualisasi Gene, Kromosom dan Populasi</w:t>
      </w:r>
      <w:r>
        <w:tab/>
      </w:r>
      <w:r>
        <w:tab/>
        <w:t>1</w:t>
      </w:r>
      <w:r w:rsidR="004018F9">
        <w:t>1</w:t>
      </w:r>
    </w:p>
    <w:p w14:paraId="4EB5BA49" w14:textId="0A2754EE" w:rsidR="00531940" w:rsidRDefault="00531940" w:rsidP="0053194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2.2</w:t>
      </w:r>
      <w:r>
        <w:tab/>
      </w:r>
      <w:r w:rsidRPr="00531940">
        <w:t xml:space="preserve">Visualisasi Garis </w:t>
      </w:r>
      <w:proofErr w:type="spellStart"/>
      <w:r w:rsidRPr="00531940">
        <w:t>besar</w:t>
      </w:r>
      <w:proofErr w:type="spellEnd"/>
      <w:r w:rsidRPr="00531940">
        <w:t xml:space="preserve"> </w:t>
      </w:r>
      <w:proofErr w:type="spellStart"/>
      <w:r w:rsidRPr="00531940">
        <w:t>cara</w:t>
      </w:r>
      <w:proofErr w:type="spellEnd"/>
      <w:r w:rsidRPr="00531940">
        <w:t xml:space="preserve"> </w:t>
      </w:r>
      <w:proofErr w:type="spellStart"/>
      <w:r w:rsidRPr="00531940">
        <w:t>kerja</w:t>
      </w:r>
      <w:proofErr w:type="spellEnd"/>
      <w:r w:rsidRPr="00531940">
        <w:t xml:space="preserve"> </w:t>
      </w:r>
      <w:proofErr w:type="spellStart"/>
      <w:r w:rsidRPr="00531940">
        <w:t>Algoritma</w:t>
      </w:r>
      <w:proofErr w:type="spellEnd"/>
      <w:r w:rsidRPr="00531940">
        <w:t xml:space="preserve"> </w:t>
      </w:r>
      <w:proofErr w:type="spellStart"/>
      <w:r w:rsidRPr="00531940">
        <w:t>Genetik</w:t>
      </w:r>
      <w:proofErr w:type="spellEnd"/>
      <w:r>
        <w:tab/>
      </w:r>
      <w:r>
        <w:tab/>
        <w:t>1</w:t>
      </w:r>
      <w:r w:rsidR="004018F9">
        <w:t>2</w:t>
      </w:r>
    </w:p>
    <w:p w14:paraId="476E1CC8" w14:textId="21F1EF33" w:rsidR="00531940" w:rsidRDefault="00531940" w:rsidP="0053194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2.3</w:t>
      </w:r>
      <w:r>
        <w:tab/>
      </w:r>
      <w:r w:rsidRPr="00531940">
        <w:t>Visualisasi One Point Crossover</w:t>
      </w:r>
      <w:r>
        <w:tab/>
      </w:r>
      <w:r>
        <w:tab/>
        <w:t>1</w:t>
      </w:r>
      <w:r w:rsidR="004018F9">
        <w:t>4</w:t>
      </w:r>
    </w:p>
    <w:p w14:paraId="682DF768" w14:textId="59724EF8" w:rsidR="00531940" w:rsidRDefault="00531940" w:rsidP="0053194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2.4</w:t>
      </w:r>
      <w:r>
        <w:tab/>
      </w:r>
      <w:r w:rsidRPr="00531940">
        <w:t>Visualisasi Random Mutation</w:t>
      </w:r>
      <w:r>
        <w:tab/>
      </w:r>
      <w:r>
        <w:tab/>
        <w:t>1</w:t>
      </w:r>
      <w:r w:rsidR="004018F9">
        <w:t>5</w:t>
      </w:r>
    </w:p>
    <w:p w14:paraId="3DE1A6B1" w14:textId="114C58F6" w:rsidR="00531940" w:rsidRDefault="00531940" w:rsidP="0053194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2.5</w:t>
      </w:r>
      <w:r>
        <w:tab/>
      </w:r>
      <w:r w:rsidRPr="00531940">
        <w:t xml:space="preserve">Visualisasi </w:t>
      </w:r>
      <w:proofErr w:type="spellStart"/>
      <w:r w:rsidRPr="00531940">
        <w:t>konsep</w:t>
      </w:r>
      <w:proofErr w:type="spellEnd"/>
      <w:r w:rsidRPr="00531940">
        <w:t xml:space="preserve"> Elitism</w:t>
      </w:r>
      <w:r>
        <w:tab/>
      </w:r>
      <w:r>
        <w:tab/>
        <w:t>1</w:t>
      </w:r>
      <w:r w:rsidR="004018F9">
        <w:t>6</w:t>
      </w:r>
    </w:p>
    <w:p w14:paraId="635CCEFB" w14:textId="38FD992E" w:rsidR="00531940" w:rsidRDefault="00531940" w:rsidP="0053194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2.6</w:t>
      </w:r>
      <w:r>
        <w:tab/>
      </w:r>
      <w:proofErr w:type="spellStart"/>
      <w:r w:rsidRPr="00531940">
        <w:t>Sebuah</w:t>
      </w:r>
      <w:proofErr w:type="spellEnd"/>
      <w:r w:rsidRPr="00531940">
        <w:t xml:space="preserve"> Kubus dan 2 garis diagonal</w:t>
      </w:r>
      <w:r>
        <w:tab/>
      </w:r>
      <w:r>
        <w:tab/>
        <w:t>1</w:t>
      </w:r>
      <w:r w:rsidR="004018F9">
        <w:t>7</w:t>
      </w:r>
    </w:p>
    <w:p w14:paraId="0A385200" w14:textId="73EA3BF2" w:rsidR="00531940" w:rsidRDefault="00531940" w:rsidP="0053194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2.7</w:t>
      </w:r>
      <w:r>
        <w:tab/>
      </w:r>
      <w:proofErr w:type="spellStart"/>
      <w:r w:rsidRPr="00531940">
        <w:t>Rumus</w:t>
      </w:r>
      <w:proofErr w:type="spellEnd"/>
      <w:r w:rsidRPr="00531940">
        <w:t xml:space="preserve"> </w:t>
      </w:r>
      <w:proofErr w:type="spellStart"/>
      <w:r w:rsidRPr="00531940">
        <w:t>menghitung</w:t>
      </w:r>
      <w:proofErr w:type="spellEnd"/>
      <w:r w:rsidRPr="00531940">
        <w:t xml:space="preserve"> diagonal </w:t>
      </w:r>
      <w:proofErr w:type="spellStart"/>
      <w:r w:rsidRPr="00531940">
        <w:t>dari</w:t>
      </w:r>
      <w:proofErr w:type="spellEnd"/>
      <w:r w:rsidRPr="00531940">
        <w:t xml:space="preserve"> </w:t>
      </w:r>
      <w:proofErr w:type="spellStart"/>
      <w:r w:rsidRPr="00531940">
        <w:t>kubus</w:t>
      </w:r>
      <w:proofErr w:type="spellEnd"/>
      <w:r>
        <w:tab/>
      </w:r>
      <w:r>
        <w:tab/>
        <w:t>1</w:t>
      </w:r>
      <w:r w:rsidR="004018F9">
        <w:t>8</w:t>
      </w:r>
    </w:p>
    <w:p w14:paraId="263B1C9F" w14:textId="29381B1F" w:rsidR="00531940" w:rsidRDefault="00531940" w:rsidP="0053194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2.8</w:t>
      </w:r>
      <w:r>
        <w:tab/>
      </w:r>
      <w:proofErr w:type="spellStart"/>
      <w:r w:rsidRPr="00531940">
        <w:t>Rumus</w:t>
      </w:r>
      <w:proofErr w:type="spellEnd"/>
      <w:r w:rsidRPr="00531940">
        <w:t xml:space="preserve"> </w:t>
      </w:r>
      <w:proofErr w:type="spellStart"/>
      <w:r w:rsidRPr="00531940">
        <w:t>menghitung</w:t>
      </w:r>
      <w:proofErr w:type="spellEnd"/>
      <w:r w:rsidRPr="00531940">
        <w:t xml:space="preserve"> </w:t>
      </w:r>
      <w:proofErr w:type="spellStart"/>
      <w:r w:rsidRPr="00531940">
        <w:t>jarak</w:t>
      </w:r>
      <w:proofErr w:type="spellEnd"/>
      <w:r w:rsidRPr="00531940">
        <w:t xml:space="preserve"> </w:t>
      </w:r>
      <w:proofErr w:type="spellStart"/>
      <w:r w:rsidRPr="00531940">
        <w:t>antara</w:t>
      </w:r>
      <w:proofErr w:type="spellEnd"/>
      <w:r w:rsidRPr="00531940">
        <w:t xml:space="preserve"> 2 </w:t>
      </w:r>
      <w:proofErr w:type="spellStart"/>
      <w:r w:rsidRPr="00531940">
        <w:t>titik</w:t>
      </w:r>
      <w:proofErr w:type="spellEnd"/>
      <w:r w:rsidRPr="00531940">
        <w:t xml:space="preserve"> di </w:t>
      </w:r>
      <w:proofErr w:type="spellStart"/>
      <w:r w:rsidRPr="00531940">
        <w:t>dalam</w:t>
      </w:r>
      <w:proofErr w:type="spellEnd"/>
      <w:r w:rsidRPr="00531940">
        <w:t xml:space="preserve"> </w:t>
      </w:r>
      <w:proofErr w:type="spellStart"/>
      <w:r w:rsidRPr="00531940">
        <w:t>kubus</w:t>
      </w:r>
      <w:proofErr w:type="spellEnd"/>
      <w:r>
        <w:tab/>
      </w:r>
      <w:r>
        <w:tab/>
        <w:t>1</w:t>
      </w:r>
      <w:r w:rsidR="00654016">
        <w:t>8</w:t>
      </w:r>
    </w:p>
    <w:p w14:paraId="4C3436A3" w14:textId="62E9CC5B" w:rsidR="00531940" w:rsidRDefault="00531940" w:rsidP="0053194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2.9</w:t>
      </w:r>
      <w:r>
        <w:tab/>
      </w:r>
      <w:proofErr w:type="spellStart"/>
      <w:r w:rsidRPr="00531940">
        <w:t>Generasi</w:t>
      </w:r>
      <w:proofErr w:type="spellEnd"/>
      <w:r w:rsidRPr="00531940">
        <w:t xml:space="preserve"> </w:t>
      </w:r>
      <w:proofErr w:type="spellStart"/>
      <w:r w:rsidRPr="00531940">
        <w:t>Pertama</w:t>
      </w:r>
      <w:proofErr w:type="spellEnd"/>
      <w:r>
        <w:tab/>
      </w:r>
      <w:r>
        <w:tab/>
      </w:r>
      <w:r w:rsidR="004018F9">
        <w:t>2</w:t>
      </w:r>
      <w:r w:rsidR="00654016">
        <w:t>3</w:t>
      </w:r>
    </w:p>
    <w:p w14:paraId="30D38D07" w14:textId="6073E6E6" w:rsidR="00531940" w:rsidRDefault="00531940" w:rsidP="0053194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2.10</w:t>
      </w:r>
      <w:r>
        <w:tab/>
      </w:r>
      <w:proofErr w:type="spellStart"/>
      <w:r w:rsidRPr="00531940">
        <w:t>Persentase</w:t>
      </w:r>
      <w:proofErr w:type="spellEnd"/>
      <w:r w:rsidRPr="00531940">
        <w:t xml:space="preserve"> </w:t>
      </w:r>
      <w:proofErr w:type="spellStart"/>
      <w:r w:rsidRPr="00531940">
        <w:t>seluruh</w:t>
      </w:r>
      <w:proofErr w:type="spellEnd"/>
      <w:r w:rsidRPr="00531940">
        <w:t xml:space="preserve"> </w:t>
      </w:r>
      <w:proofErr w:type="spellStart"/>
      <w:r w:rsidRPr="00531940">
        <w:t>Populasi</w:t>
      </w:r>
      <w:proofErr w:type="spellEnd"/>
      <w:r w:rsidRPr="00531940">
        <w:t xml:space="preserve"> dan Visualisasi </w:t>
      </w:r>
      <w:proofErr w:type="spellStart"/>
      <w:r w:rsidRPr="00531940">
        <w:t>roda</w:t>
      </w:r>
      <w:proofErr w:type="spellEnd"/>
      <w:r w:rsidRPr="00531940">
        <w:t xml:space="preserve"> Roulette</w:t>
      </w:r>
      <w:r>
        <w:tab/>
      </w:r>
      <w:r>
        <w:tab/>
      </w:r>
      <w:r w:rsidR="004018F9">
        <w:t>2</w:t>
      </w:r>
      <w:r w:rsidR="00654016">
        <w:t>4</w:t>
      </w:r>
    </w:p>
    <w:p w14:paraId="5DD97266" w14:textId="6A3C338A" w:rsidR="00531940" w:rsidRDefault="00531940" w:rsidP="0053194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2.11</w:t>
      </w:r>
      <w:r>
        <w:tab/>
      </w:r>
      <w:proofErr w:type="spellStart"/>
      <w:r w:rsidRPr="00531940">
        <w:t>Persentase</w:t>
      </w:r>
      <w:proofErr w:type="spellEnd"/>
      <w:r w:rsidRPr="00531940">
        <w:t xml:space="preserve"> dan Visualisasi Fitness </w:t>
      </w:r>
      <w:proofErr w:type="spellStart"/>
      <w:r w:rsidRPr="00531940">
        <w:t>kuadrat</w:t>
      </w:r>
      <w:proofErr w:type="spellEnd"/>
      <w:r>
        <w:tab/>
      </w:r>
      <w:r>
        <w:tab/>
      </w:r>
      <w:r w:rsidR="004018F9">
        <w:t>2</w:t>
      </w:r>
      <w:r w:rsidR="00654016">
        <w:t>5</w:t>
      </w:r>
    </w:p>
    <w:p w14:paraId="28573246" w14:textId="671985F5" w:rsidR="00531940" w:rsidRDefault="00531940" w:rsidP="0053194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2.12</w:t>
      </w:r>
      <w:r>
        <w:tab/>
      </w:r>
      <w:r w:rsidRPr="00531940">
        <w:t xml:space="preserve">Hasil </w:t>
      </w:r>
      <w:proofErr w:type="spellStart"/>
      <w:r w:rsidRPr="00531940">
        <w:t>Memutar</w:t>
      </w:r>
      <w:proofErr w:type="spellEnd"/>
      <w:r w:rsidRPr="00531940">
        <w:t xml:space="preserve"> </w:t>
      </w:r>
      <w:proofErr w:type="spellStart"/>
      <w:r w:rsidRPr="00531940">
        <w:t>roda</w:t>
      </w:r>
      <w:proofErr w:type="spellEnd"/>
      <w:r w:rsidRPr="00531940">
        <w:t xml:space="preserve"> Roulette</w:t>
      </w:r>
      <w:r>
        <w:tab/>
      </w:r>
      <w:r>
        <w:tab/>
      </w:r>
      <w:r w:rsidR="004018F9">
        <w:t>26</w:t>
      </w:r>
    </w:p>
    <w:p w14:paraId="35EA39C3" w14:textId="59AB48BD" w:rsidR="00531940" w:rsidRDefault="00531940" w:rsidP="0053194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2.13</w:t>
      </w:r>
      <w:r>
        <w:tab/>
      </w:r>
      <w:r w:rsidRPr="00531940">
        <w:t xml:space="preserve">Crossover </w:t>
      </w:r>
      <w:proofErr w:type="spellStart"/>
      <w:r w:rsidRPr="00531940">
        <w:t>pasangan</w:t>
      </w:r>
      <w:proofErr w:type="spellEnd"/>
      <w:r w:rsidRPr="00531940">
        <w:t xml:space="preserve"> </w:t>
      </w:r>
      <w:proofErr w:type="spellStart"/>
      <w:r w:rsidRPr="00531940">
        <w:t>kromosom</w:t>
      </w:r>
      <w:proofErr w:type="spellEnd"/>
      <w:r w:rsidRPr="00531940">
        <w:t xml:space="preserve"> </w:t>
      </w:r>
      <w:proofErr w:type="spellStart"/>
      <w:r w:rsidRPr="00531940">
        <w:t>pertama</w:t>
      </w:r>
      <w:proofErr w:type="spellEnd"/>
      <w:r w:rsidRPr="00531940">
        <w:t xml:space="preserve"> dan </w:t>
      </w:r>
      <w:proofErr w:type="spellStart"/>
      <w:r w:rsidRPr="00531940">
        <w:t>hasil</w:t>
      </w:r>
      <w:proofErr w:type="spellEnd"/>
      <w:r w:rsidRPr="00531940">
        <w:t xml:space="preserve"> </w:t>
      </w:r>
      <w:proofErr w:type="spellStart"/>
      <w:r w:rsidRPr="00531940">
        <w:t>keseluruhan</w:t>
      </w:r>
      <w:proofErr w:type="spellEnd"/>
      <w:r>
        <w:tab/>
      </w:r>
      <w:r>
        <w:tab/>
      </w:r>
      <w:r w:rsidR="004018F9">
        <w:t>2</w:t>
      </w:r>
      <w:r w:rsidR="00654016">
        <w:t>6</w:t>
      </w:r>
    </w:p>
    <w:p w14:paraId="751EFE09" w14:textId="2A6E5698" w:rsidR="00531940" w:rsidRDefault="00531940" w:rsidP="0053194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2.14</w:t>
      </w:r>
      <w:r>
        <w:tab/>
      </w:r>
      <w:proofErr w:type="spellStart"/>
      <w:r w:rsidRPr="00531940">
        <w:t>Mutasi</w:t>
      </w:r>
      <w:proofErr w:type="spellEnd"/>
      <w:r w:rsidRPr="00531940">
        <w:t xml:space="preserve"> </w:t>
      </w:r>
      <w:proofErr w:type="spellStart"/>
      <w:r w:rsidRPr="00531940">
        <w:t>kromosom</w:t>
      </w:r>
      <w:proofErr w:type="spellEnd"/>
      <w:r w:rsidRPr="00531940">
        <w:t xml:space="preserve"> </w:t>
      </w:r>
      <w:proofErr w:type="spellStart"/>
      <w:r w:rsidRPr="00531940">
        <w:t>pertama</w:t>
      </w:r>
      <w:proofErr w:type="spellEnd"/>
      <w:r w:rsidRPr="00531940">
        <w:t xml:space="preserve"> dan </w:t>
      </w:r>
      <w:proofErr w:type="spellStart"/>
      <w:r w:rsidRPr="00531940">
        <w:t>hasil</w:t>
      </w:r>
      <w:proofErr w:type="spellEnd"/>
      <w:r w:rsidRPr="00531940">
        <w:t xml:space="preserve"> </w:t>
      </w:r>
      <w:proofErr w:type="spellStart"/>
      <w:r w:rsidRPr="00531940">
        <w:t>keseluruhan</w:t>
      </w:r>
      <w:proofErr w:type="spellEnd"/>
      <w:r>
        <w:tab/>
      </w:r>
      <w:r>
        <w:tab/>
      </w:r>
      <w:r w:rsidR="004018F9">
        <w:t>2</w:t>
      </w:r>
      <w:r w:rsidR="00654016">
        <w:t>7</w:t>
      </w:r>
    </w:p>
    <w:p w14:paraId="3FBF56D3" w14:textId="2536DCC8" w:rsidR="004018F9" w:rsidRDefault="004018F9" w:rsidP="004018F9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3.1</w:t>
      </w:r>
      <w:r>
        <w:tab/>
      </w:r>
      <w:r w:rsidRPr="004018F9">
        <w:t xml:space="preserve">Logo Unity </w:t>
      </w:r>
      <w:proofErr w:type="spellStart"/>
      <w:r w:rsidRPr="004018F9">
        <w:t>sebelum</w:t>
      </w:r>
      <w:proofErr w:type="spellEnd"/>
      <w:r w:rsidRPr="004018F9">
        <w:t xml:space="preserve"> 2021 dan </w:t>
      </w:r>
      <w:proofErr w:type="spellStart"/>
      <w:r w:rsidRPr="004018F9">
        <w:t>dari</w:t>
      </w:r>
      <w:proofErr w:type="spellEnd"/>
      <w:r w:rsidRPr="004018F9">
        <w:t xml:space="preserve"> 2021 </w:t>
      </w:r>
      <w:proofErr w:type="spellStart"/>
      <w:r w:rsidRPr="004018F9">
        <w:t>hingga</w:t>
      </w:r>
      <w:proofErr w:type="spellEnd"/>
      <w:r w:rsidRPr="004018F9">
        <w:t xml:space="preserve"> </w:t>
      </w:r>
      <w:proofErr w:type="spellStart"/>
      <w:r w:rsidRPr="004018F9">
        <w:t>sekarang</w:t>
      </w:r>
      <w:proofErr w:type="spellEnd"/>
      <w:r>
        <w:tab/>
      </w:r>
      <w:r>
        <w:tab/>
        <w:t>2</w:t>
      </w:r>
      <w:r w:rsidR="00654016">
        <w:t>8</w:t>
      </w:r>
    </w:p>
    <w:p w14:paraId="6622C7BE" w14:textId="17359A3D" w:rsidR="00531940" w:rsidRDefault="004018F9" w:rsidP="00B87DC6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3.2</w:t>
      </w:r>
      <w:r>
        <w:tab/>
      </w:r>
      <w:r w:rsidRPr="004018F9">
        <w:t>UI Unity</w:t>
      </w:r>
      <w:r>
        <w:tab/>
      </w:r>
      <w:r>
        <w:tab/>
      </w:r>
      <w:r w:rsidR="00654016">
        <w:t>29</w:t>
      </w:r>
    </w:p>
    <w:p w14:paraId="7BDB00DE" w14:textId="65DC94CF" w:rsidR="004018F9" w:rsidRDefault="004018F9" w:rsidP="00B87DC6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3.3</w:t>
      </w:r>
      <w:r>
        <w:tab/>
      </w:r>
      <w:proofErr w:type="spellStart"/>
      <w:r w:rsidRPr="004018F9">
        <w:t>Tampilan</w:t>
      </w:r>
      <w:proofErr w:type="spellEnd"/>
      <w:r w:rsidRPr="004018F9">
        <w:t xml:space="preserve"> Transform</w:t>
      </w:r>
      <w:r>
        <w:tab/>
      </w:r>
      <w:r>
        <w:tab/>
      </w:r>
      <w:r w:rsidR="008817DC">
        <w:t>3</w:t>
      </w:r>
      <w:r w:rsidR="00654016">
        <w:t>0</w:t>
      </w:r>
    </w:p>
    <w:p w14:paraId="28748442" w14:textId="41AB4D55" w:rsidR="004018F9" w:rsidRDefault="004018F9" w:rsidP="00B87DC6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3.4</w:t>
      </w:r>
      <w:r>
        <w:tab/>
      </w:r>
      <w:proofErr w:type="spellStart"/>
      <w:r w:rsidRPr="004018F9">
        <w:t>Tampilan</w:t>
      </w:r>
      <w:proofErr w:type="spellEnd"/>
      <w:r w:rsidRPr="004018F9">
        <w:t xml:space="preserve"> Sprite Renderer</w:t>
      </w:r>
      <w:r>
        <w:tab/>
      </w:r>
      <w:r>
        <w:tab/>
      </w:r>
      <w:r w:rsidR="008817DC">
        <w:t>3</w:t>
      </w:r>
      <w:r w:rsidR="00654016">
        <w:t>1</w:t>
      </w:r>
    </w:p>
    <w:p w14:paraId="616A4DE4" w14:textId="3A161742" w:rsidR="004018F9" w:rsidRDefault="004018F9" w:rsidP="00B87DC6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3.5</w:t>
      </w:r>
      <w:r>
        <w:tab/>
      </w:r>
      <w:proofErr w:type="spellStart"/>
      <w:r w:rsidRPr="004018F9">
        <w:t>Tampilan</w:t>
      </w:r>
      <w:proofErr w:type="spellEnd"/>
      <w:r w:rsidRPr="004018F9">
        <w:t xml:space="preserve"> Animator</w:t>
      </w:r>
      <w:r>
        <w:tab/>
      </w:r>
      <w:r>
        <w:tab/>
      </w:r>
      <w:r w:rsidR="008817DC">
        <w:t>3</w:t>
      </w:r>
      <w:r w:rsidR="00654016">
        <w:t>2</w:t>
      </w:r>
    </w:p>
    <w:p w14:paraId="3C6DB3B8" w14:textId="64826A99" w:rsidR="004018F9" w:rsidRDefault="004018F9" w:rsidP="00B87DC6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3.6</w:t>
      </w:r>
      <w:r>
        <w:tab/>
      </w:r>
      <w:r w:rsidRPr="004018F9">
        <w:t xml:space="preserve">Isi </w:t>
      </w:r>
      <w:proofErr w:type="spellStart"/>
      <w:r w:rsidRPr="004018F9">
        <w:t>dari</w:t>
      </w:r>
      <w:proofErr w:type="spellEnd"/>
      <w:r w:rsidRPr="004018F9">
        <w:t xml:space="preserve"> </w:t>
      </w:r>
      <w:proofErr w:type="spellStart"/>
      <w:r w:rsidRPr="004018F9">
        <w:t>sebuah</w:t>
      </w:r>
      <w:proofErr w:type="spellEnd"/>
      <w:r w:rsidRPr="004018F9">
        <w:t xml:space="preserve"> Animation Controller</w:t>
      </w:r>
      <w:r>
        <w:tab/>
      </w:r>
      <w:r>
        <w:tab/>
      </w:r>
      <w:r w:rsidR="008817DC">
        <w:t>3</w:t>
      </w:r>
      <w:r w:rsidR="00654016">
        <w:t>2</w:t>
      </w:r>
    </w:p>
    <w:p w14:paraId="7BD69836" w14:textId="11E867E8" w:rsidR="004018F9" w:rsidRDefault="004018F9" w:rsidP="00B87DC6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3.7</w:t>
      </w:r>
      <w:r>
        <w:tab/>
      </w:r>
      <w:r w:rsidRPr="004018F9">
        <w:t xml:space="preserve">Isi </w:t>
      </w:r>
      <w:proofErr w:type="spellStart"/>
      <w:r w:rsidRPr="004018F9">
        <w:t>dari</w:t>
      </w:r>
      <w:proofErr w:type="spellEnd"/>
      <w:r w:rsidRPr="004018F9">
        <w:t xml:space="preserve"> </w:t>
      </w:r>
      <w:proofErr w:type="spellStart"/>
      <w:r w:rsidRPr="004018F9">
        <w:t>sebuah</w:t>
      </w:r>
      <w:proofErr w:type="spellEnd"/>
      <w:r w:rsidRPr="004018F9">
        <w:t xml:space="preserve"> </w:t>
      </w:r>
      <w:proofErr w:type="spellStart"/>
      <w:r w:rsidRPr="004018F9">
        <w:t>Transisi</w:t>
      </w:r>
      <w:proofErr w:type="spellEnd"/>
      <w:r>
        <w:tab/>
      </w:r>
      <w:r>
        <w:tab/>
      </w:r>
      <w:r w:rsidR="008817DC">
        <w:t>3</w:t>
      </w:r>
      <w:r w:rsidR="00654016">
        <w:t>3</w:t>
      </w:r>
    </w:p>
    <w:p w14:paraId="098BE304" w14:textId="03FD797F" w:rsidR="004018F9" w:rsidRDefault="004018F9" w:rsidP="00B87DC6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3.8</w:t>
      </w:r>
      <w:r>
        <w:tab/>
      </w:r>
      <w:proofErr w:type="spellStart"/>
      <w:r w:rsidRPr="004018F9">
        <w:t>Rigidbody</w:t>
      </w:r>
      <w:proofErr w:type="spellEnd"/>
      <w:r w:rsidRPr="004018F9">
        <w:t xml:space="preserve"> 2D</w:t>
      </w:r>
      <w:r>
        <w:tab/>
      </w:r>
      <w:r>
        <w:tab/>
      </w:r>
      <w:r w:rsidR="008817DC">
        <w:t>3</w:t>
      </w:r>
      <w:r w:rsidR="00654016">
        <w:t>4</w:t>
      </w:r>
    </w:p>
    <w:p w14:paraId="323F1107" w14:textId="377880B1" w:rsidR="004018F9" w:rsidRDefault="004018F9" w:rsidP="00B87DC6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lastRenderedPageBreak/>
        <w:t>3.9</w:t>
      </w:r>
      <w:r>
        <w:tab/>
      </w:r>
      <w:proofErr w:type="spellStart"/>
      <w:r w:rsidRPr="004018F9">
        <w:t>Komponen</w:t>
      </w:r>
      <w:proofErr w:type="spellEnd"/>
      <w:r w:rsidRPr="004018F9">
        <w:t xml:space="preserve"> Box Collider 2D dan </w:t>
      </w:r>
      <w:proofErr w:type="spellStart"/>
      <w:r w:rsidRPr="004018F9">
        <w:t>tampilan</w:t>
      </w:r>
      <w:proofErr w:type="spellEnd"/>
      <w:r w:rsidRPr="004018F9">
        <w:t xml:space="preserve"> di</w:t>
      </w:r>
      <w:r>
        <w:t xml:space="preserve"> </w:t>
      </w:r>
      <w:proofErr w:type="spellStart"/>
      <w:r>
        <w:t>dalam</w:t>
      </w:r>
      <w:proofErr w:type="spellEnd"/>
      <w:r w:rsidRPr="004018F9">
        <w:t xml:space="preserve"> </w:t>
      </w:r>
      <w:proofErr w:type="spellStart"/>
      <w:r w:rsidRPr="004018F9">
        <w:t>Gameobject</w:t>
      </w:r>
      <w:proofErr w:type="spellEnd"/>
      <w:r>
        <w:tab/>
      </w:r>
      <w:r>
        <w:tab/>
      </w:r>
      <w:r w:rsidR="008817DC">
        <w:t>3</w:t>
      </w:r>
      <w:r w:rsidR="00654016">
        <w:t>5</w:t>
      </w:r>
    </w:p>
    <w:p w14:paraId="13AEBC88" w14:textId="50DFC33D" w:rsidR="004018F9" w:rsidRDefault="004018F9" w:rsidP="00B87DC6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3.10</w:t>
      </w:r>
      <w:r>
        <w:tab/>
      </w:r>
      <w:proofErr w:type="spellStart"/>
      <w:r w:rsidR="008817DC" w:rsidRPr="008817DC">
        <w:t>Komponen</w:t>
      </w:r>
      <w:proofErr w:type="spellEnd"/>
      <w:r w:rsidR="008817DC" w:rsidRPr="008817DC">
        <w:t xml:space="preserve"> Script Bot Action dan </w:t>
      </w:r>
      <w:proofErr w:type="spellStart"/>
      <w:r w:rsidR="008817DC" w:rsidRPr="008817DC">
        <w:t>isi</w:t>
      </w:r>
      <w:proofErr w:type="spellEnd"/>
      <w:r w:rsidR="008817DC" w:rsidRPr="008817DC">
        <w:t xml:space="preserve"> </w:t>
      </w:r>
      <w:proofErr w:type="spellStart"/>
      <w:r w:rsidR="008817DC" w:rsidRPr="008817DC">
        <w:t>Variabel</w:t>
      </w:r>
      <w:proofErr w:type="spellEnd"/>
      <w:r>
        <w:tab/>
      </w:r>
      <w:r>
        <w:tab/>
      </w:r>
      <w:r w:rsidR="008817DC">
        <w:t>3</w:t>
      </w:r>
      <w:r w:rsidR="00654016">
        <w:t>6</w:t>
      </w:r>
    </w:p>
    <w:p w14:paraId="26A9E940" w14:textId="650EF68D" w:rsidR="004018F9" w:rsidRDefault="004018F9" w:rsidP="00B87DC6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3.11</w:t>
      </w:r>
      <w:r>
        <w:tab/>
      </w:r>
      <w:proofErr w:type="spellStart"/>
      <w:r w:rsidR="008817DC" w:rsidRPr="008817DC">
        <w:t>Contoh</w:t>
      </w:r>
      <w:proofErr w:type="spellEnd"/>
      <w:r w:rsidR="008817DC" w:rsidRPr="008817DC">
        <w:t xml:space="preserve"> </w:t>
      </w:r>
      <w:proofErr w:type="spellStart"/>
      <w:r w:rsidR="008817DC" w:rsidRPr="008817DC">
        <w:t>Tilemap</w:t>
      </w:r>
      <w:proofErr w:type="spellEnd"/>
      <w:r>
        <w:tab/>
      </w:r>
      <w:r>
        <w:tab/>
      </w:r>
      <w:r w:rsidR="008817DC">
        <w:t>3</w:t>
      </w:r>
      <w:r w:rsidR="00654016">
        <w:t>7</w:t>
      </w:r>
    </w:p>
    <w:p w14:paraId="7113F644" w14:textId="713CFE84" w:rsidR="004018F9" w:rsidRDefault="004018F9" w:rsidP="004018F9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3.12</w:t>
      </w:r>
      <w:r>
        <w:tab/>
      </w:r>
      <w:r w:rsidR="008817DC" w:rsidRPr="008817DC">
        <w:t>Rule Tile</w:t>
      </w:r>
      <w:r>
        <w:tab/>
      </w:r>
      <w:r>
        <w:tab/>
      </w:r>
      <w:r w:rsidR="008817DC">
        <w:t>3</w:t>
      </w:r>
      <w:r w:rsidR="00654016">
        <w:t>7</w:t>
      </w:r>
    </w:p>
    <w:p w14:paraId="7B16D1CC" w14:textId="428E4EE3" w:rsidR="004018F9" w:rsidRDefault="004018F9" w:rsidP="004018F9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3.13</w:t>
      </w:r>
      <w:r>
        <w:tab/>
      </w:r>
      <w:r w:rsidR="008817DC" w:rsidRPr="008817DC">
        <w:t>State Machine</w:t>
      </w:r>
      <w:r>
        <w:tab/>
      </w:r>
      <w:r>
        <w:tab/>
      </w:r>
      <w:r w:rsidR="008817DC">
        <w:t>3</w:t>
      </w:r>
      <w:r w:rsidR="00654016">
        <w:t>8</w:t>
      </w:r>
    </w:p>
    <w:p w14:paraId="52EEA729" w14:textId="0D6A36F0" w:rsidR="004018F9" w:rsidRDefault="004018F9" w:rsidP="004018F9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3.14</w:t>
      </w:r>
      <w:r>
        <w:tab/>
      </w:r>
      <w:r w:rsidR="008817DC" w:rsidRPr="008817DC">
        <w:t>Shader Graph</w:t>
      </w:r>
      <w:r>
        <w:tab/>
      </w:r>
      <w:r>
        <w:tab/>
      </w:r>
      <w:r w:rsidR="00654016">
        <w:t>39</w:t>
      </w:r>
    </w:p>
    <w:p w14:paraId="74EA0B8E" w14:textId="333138C1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4.1</w:t>
      </w:r>
      <w:r>
        <w:tab/>
      </w:r>
      <w:proofErr w:type="spellStart"/>
      <w:r w:rsidR="0064612F" w:rsidRPr="0064612F">
        <w:t>Cuplikan</w:t>
      </w:r>
      <w:proofErr w:type="spellEnd"/>
      <w:r w:rsidR="0064612F" w:rsidRPr="0064612F">
        <w:t xml:space="preserve"> Layar </w:t>
      </w:r>
      <w:proofErr w:type="spellStart"/>
      <w:r w:rsidR="0064612F" w:rsidRPr="0064612F">
        <w:t>CrossCode</w:t>
      </w:r>
      <w:proofErr w:type="spellEnd"/>
      <w:r>
        <w:tab/>
      </w:r>
      <w:r>
        <w:tab/>
        <w:t>4</w:t>
      </w:r>
      <w:r w:rsidR="00B1561F">
        <w:t>1</w:t>
      </w:r>
    </w:p>
    <w:p w14:paraId="16859582" w14:textId="7B347B58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4.2</w:t>
      </w:r>
      <w:r>
        <w:tab/>
      </w:r>
      <w:r w:rsidR="0064612F" w:rsidRPr="0064612F">
        <w:t xml:space="preserve">Dari Kiri; Sergei Asimov, Carla Salvator dan Lea </w:t>
      </w:r>
      <w:proofErr w:type="spellStart"/>
      <w:r w:rsidR="0064612F" w:rsidRPr="0064612F">
        <w:t>berbincang</w:t>
      </w:r>
      <w:proofErr w:type="spellEnd"/>
      <w:r>
        <w:tab/>
      </w:r>
      <w:r>
        <w:tab/>
        <w:t>4</w:t>
      </w:r>
      <w:r w:rsidR="00B1561F">
        <w:t>3</w:t>
      </w:r>
    </w:p>
    <w:p w14:paraId="1B16D8C9" w14:textId="1880AF3A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4.3</w:t>
      </w:r>
      <w:r>
        <w:tab/>
      </w:r>
      <w:r w:rsidR="0064612F" w:rsidRPr="0064612F">
        <w:t xml:space="preserve">Gerald “Jet” McFly </w:t>
      </w:r>
      <w:proofErr w:type="spellStart"/>
      <w:r w:rsidR="0064612F" w:rsidRPr="0064612F">
        <w:t>didatangi</w:t>
      </w:r>
      <w:proofErr w:type="spellEnd"/>
      <w:r w:rsidR="0064612F" w:rsidRPr="0064612F">
        <w:t xml:space="preserve"> oleh </w:t>
      </w:r>
      <w:proofErr w:type="spellStart"/>
      <w:r w:rsidR="0064612F" w:rsidRPr="0064612F">
        <w:t>seorang</w:t>
      </w:r>
      <w:proofErr w:type="spellEnd"/>
      <w:r w:rsidR="0064612F" w:rsidRPr="0064612F">
        <w:t xml:space="preserve"> Avatar </w:t>
      </w:r>
      <w:proofErr w:type="spellStart"/>
      <w:r w:rsidR="0064612F" w:rsidRPr="0064612F">
        <w:t>biru</w:t>
      </w:r>
      <w:proofErr w:type="spellEnd"/>
      <w:r>
        <w:tab/>
      </w:r>
      <w:r>
        <w:tab/>
        <w:t>4</w:t>
      </w:r>
      <w:r w:rsidR="00B1561F">
        <w:t>3</w:t>
      </w:r>
    </w:p>
    <w:p w14:paraId="57922D65" w14:textId="727673ED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4.4</w:t>
      </w:r>
      <w:r>
        <w:tab/>
      </w:r>
      <w:r w:rsidR="0064612F" w:rsidRPr="0064612F">
        <w:t xml:space="preserve">Lea dan Carla </w:t>
      </w:r>
      <w:proofErr w:type="spellStart"/>
      <w:r w:rsidR="0064612F" w:rsidRPr="0064612F">
        <w:t>dihadang</w:t>
      </w:r>
      <w:proofErr w:type="spellEnd"/>
      <w:r w:rsidR="0064612F" w:rsidRPr="0064612F">
        <w:t xml:space="preserve"> oleh monster </w:t>
      </w:r>
      <w:proofErr w:type="spellStart"/>
      <w:r w:rsidR="0064612F" w:rsidRPr="0064612F">
        <w:t>milik</w:t>
      </w:r>
      <w:proofErr w:type="spellEnd"/>
      <w:r w:rsidR="0064612F" w:rsidRPr="0064612F">
        <w:t xml:space="preserve"> avatar </w:t>
      </w:r>
      <w:proofErr w:type="spellStart"/>
      <w:r w:rsidR="0064612F" w:rsidRPr="0064612F">
        <w:t>biru</w:t>
      </w:r>
      <w:proofErr w:type="spellEnd"/>
      <w:r>
        <w:tab/>
      </w:r>
      <w:r>
        <w:tab/>
        <w:t>4</w:t>
      </w:r>
      <w:r w:rsidR="00B1561F">
        <w:t>4</w:t>
      </w:r>
    </w:p>
    <w:p w14:paraId="1D834A12" w14:textId="4EF2723D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4.5</w:t>
      </w:r>
      <w:r>
        <w:tab/>
      </w:r>
      <w:r w:rsidR="0064612F" w:rsidRPr="0064612F">
        <w:t xml:space="preserve">Lea </w:t>
      </w:r>
      <w:proofErr w:type="spellStart"/>
      <w:r w:rsidR="0064612F" w:rsidRPr="0064612F">
        <w:t>menyerang</w:t>
      </w:r>
      <w:proofErr w:type="spellEnd"/>
      <w:r w:rsidR="0064612F" w:rsidRPr="0064612F">
        <w:t xml:space="preserve"> </w:t>
      </w:r>
      <w:proofErr w:type="spellStart"/>
      <w:r w:rsidR="0064612F" w:rsidRPr="0064612F">
        <w:t>dengan</w:t>
      </w:r>
      <w:proofErr w:type="spellEnd"/>
      <w:r w:rsidR="0064612F" w:rsidRPr="0064612F">
        <w:t xml:space="preserve"> VPI dan VRP</w:t>
      </w:r>
      <w:r>
        <w:tab/>
      </w:r>
      <w:r>
        <w:tab/>
        <w:t>4</w:t>
      </w:r>
      <w:r w:rsidR="00B1561F">
        <w:t>5</w:t>
      </w:r>
    </w:p>
    <w:p w14:paraId="49C7C299" w14:textId="3E4C3949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4.6</w:t>
      </w:r>
      <w:r>
        <w:tab/>
      </w:r>
      <w:r w:rsidR="0064612F" w:rsidRPr="0064612F">
        <w:t xml:space="preserve">Lea </w:t>
      </w:r>
      <w:proofErr w:type="spellStart"/>
      <w:r w:rsidR="0064612F" w:rsidRPr="0064612F">
        <w:t>membidik</w:t>
      </w:r>
      <w:proofErr w:type="spellEnd"/>
      <w:r w:rsidR="0064612F" w:rsidRPr="0064612F">
        <w:t xml:space="preserve"> Charged Shot </w:t>
      </w:r>
      <w:proofErr w:type="spellStart"/>
      <w:r w:rsidR="0064612F" w:rsidRPr="0064612F">
        <w:t>untuk</w:t>
      </w:r>
      <w:proofErr w:type="spellEnd"/>
      <w:r w:rsidR="0064612F" w:rsidRPr="0064612F">
        <w:t xml:space="preserve"> </w:t>
      </w:r>
      <w:proofErr w:type="spellStart"/>
      <w:r w:rsidR="0064612F" w:rsidRPr="0064612F">
        <w:t>menyelesaikan</w:t>
      </w:r>
      <w:proofErr w:type="spellEnd"/>
      <w:r w:rsidR="0064612F" w:rsidRPr="0064612F">
        <w:t xml:space="preserve"> puzzle</w:t>
      </w:r>
      <w:r>
        <w:tab/>
      </w:r>
      <w:r>
        <w:tab/>
        <w:t>4</w:t>
      </w:r>
      <w:r w:rsidR="00B1561F">
        <w:t>6</w:t>
      </w:r>
    </w:p>
    <w:p w14:paraId="63DCE4B4" w14:textId="2FBD3436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4.7</w:t>
      </w:r>
      <w:r>
        <w:tab/>
      </w:r>
      <w:r w:rsidR="0064612F" w:rsidRPr="0064612F">
        <w:t xml:space="preserve">5 </w:t>
      </w:r>
      <w:proofErr w:type="spellStart"/>
      <w:r w:rsidR="0064612F" w:rsidRPr="0064612F">
        <w:t>Elemen</w:t>
      </w:r>
      <w:proofErr w:type="spellEnd"/>
      <w:r w:rsidR="0064612F" w:rsidRPr="0064612F">
        <w:t xml:space="preserve"> </w:t>
      </w:r>
      <w:proofErr w:type="spellStart"/>
      <w:r w:rsidR="0064612F" w:rsidRPr="0064612F">
        <w:t>dalam</w:t>
      </w:r>
      <w:proofErr w:type="spellEnd"/>
      <w:r w:rsidR="0064612F" w:rsidRPr="0064612F">
        <w:t xml:space="preserve"> </w:t>
      </w:r>
      <w:proofErr w:type="spellStart"/>
      <w:r w:rsidR="0064612F" w:rsidRPr="0064612F">
        <w:t>Crosscode</w:t>
      </w:r>
      <w:proofErr w:type="spellEnd"/>
      <w:r w:rsidR="0064612F" w:rsidRPr="0064612F">
        <w:t xml:space="preserve"> dan Lea </w:t>
      </w:r>
      <w:proofErr w:type="spellStart"/>
      <w:r w:rsidR="0064612F" w:rsidRPr="0064612F">
        <w:t>mengalami</w:t>
      </w:r>
      <w:proofErr w:type="spellEnd"/>
      <w:r w:rsidR="0064612F" w:rsidRPr="0064612F">
        <w:t xml:space="preserve"> elemental overload</w:t>
      </w:r>
      <w:r>
        <w:tab/>
      </w:r>
      <w:r>
        <w:tab/>
        <w:t>4</w:t>
      </w:r>
      <w:r w:rsidR="00B1561F">
        <w:t>8</w:t>
      </w:r>
    </w:p>
    <w:p w14:paraId="7E2214AA" w14:textId="15F8BC2E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4.8</w:t>
      </w:r>
      <w:r>
        <w:tab/>
      </w:r>
      <w:proofErr w:type="spellStart"/>
      <w:r w:rsidR="0064612F" w:rsidRPr="0064612F">
        <w:t>Tampilan</w:t>
      </w:r>
      <w:proofErr w:type="spellEnd"/>
      <w:r w:rsidR="0064612F" w:rsidRPr="0064612F">
        <w:t xml:space="preserve"> Skill Tree </w:t>
      </w:r>
      <w:proofErr w:type="spellStart"/>
      <w:r w:rsidR="0064612F" w:rsidRPr="0064612F">
        <w:t>secara</w:t>
      </w:r>
      <w:proofErr w:type="spellEnd"/>
      <w:r w:rsidR="0064612F" w:rsidRPr="0064612F">
        <w:t xml:space="preserve"> </w:t>
      </w:r>
      <w:proofErr w:type="spellStart"/>
      <w:r w:rsidR="0064612F" w:rsidRPr="0064612F">
        <w:t>keseluruhan</w:t>
      </w:r>
      <w:proofErr w:type="spellEnd"/>
      <w:r>
        <w:tab/>
      </w:r>
      <w:r>
        <w:tab/>
      </w:r>
      <w:r w:rsidR="00B1561F">
        <w:t>49</w:t>
      </w:r>
    </w:p>
    <w:p w14:paraId="72AE39DC" w14:textId="3FFF9553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4.9</w:t>
      </w:r>
      <w:r>
        <w:tab/>
      </w:r>
      <w:proofErr w:type="spellStart"/>
      <w:r w:rsidR="0064612F" w:rsidRPr="0064612F">
        <w:t>Tampilan</w:t>
      </w:r>
      <w:proofErr w:type="spellEnd"/>
      <w:r w:rsidR="0064612F" w:rsidRPr="0064612F">
        <w:t xml:space="preserve"> Skill Tree </w:t>
      </w:r>
      <w:proofErr w:type="spellStart"/>
      <w:r w:rsidR="0064612F" w:rsidRPr="0064612F">
        <w:t>elemen</w:t>
      </w:r>
      <w:proofErr w:type="spellEnd"/>
      <w:r w:rsidR="0064612F" w:rsidRPr="0064612F">
        <w:t xml:space="preserve"> </w:t>
      </w:r>
      <w:proofErr w:type="spellStart"/>
      <w:r w:rsidR="0064612F" w:rsidRPr="0064612F">
        <w:t>netral</w:t>
      </w:r>
      <w:proofErr w:type="spellEnd"/>
      <w:r>
        <w:tab/>
      </w:r>
      <w:r>
        <w:tab/>
      </w:r>
      <w:r w:rsidR="00B1561F">
        <w:t>49</w:t>
      </w:r>
    </w:p>
    <w:p w14:paraId="31385BF5" w14:textId="4DEAC2C2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4.10</w:t>
      </w:r>
      <w:r>
        <w:tab/>
      </w:r>
      <w:proofErr w:type="spellStart"/>
      <w:r w:rsidR="0064612F" w:rsidRPr="0064612F">
        <w:t>Tampilan</w:t>
      </w:r>
      <w:proofErr w:type="spellEnd"/>
      <w:r w:rsidR="0064612F" w:rsidRPr="0064612F">
        <w:t xml:space="preserve"> Skill Tree </w:t>
      </w:r>
      <w:proofErr w:type="spellStart"/>
      <w:r w:rsidR="0064612F" w:rsidRPr="0064612F">
        <w:t>elemen</w:t>
      </w:r>
      <w:proofErr w:type="spellEnd"/>
      <w:r w:rsidR="0064612F" w:rsidRPr="0064612F">
        <w:t xml:space="preserve"> Es</w:t>
      </w:r>
      <w:r>
        <w:tab/>
      </w:r>
      <w:r>
        <w:tab/>
      </w:r>
      <w:r w:rsidR="0064612F">
        <w:t>5</w:t>
      </w:r>
      <w:r w:rsidR="00B1561F">
        <w:t>0</w:t>
      </w:r>
    </w:p>
    <w:p w14:paraId="78E74FA9" w14:textId="6EB7254B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4.11</w:t>
      </w:r>
      <w:r>
        <w:tab/>
      </w:r>
      <w:r w:rsidR="0064612F" w:rsidRPr="0064612F">
        <w:t xml:space="preserve">Special Point Bar yang </w:t>
      </w:r>
      <w:proofErr w:type="spellStart"/>
      <w:r w:rsidR="0064612F" w:rsidRPr="0064612F">
        <w:t>ditampilkan</w:t>
      </w:r>
      <w:proofErr w:type="spellEnd"/>
      <w:r>
        <w:tab/>
      </w:r>
      <w:r>
        <w:tab/>
      </w:r>
      <w:r w:rsidR="0064612F">
        <w:t>5</w:t>
      </w:r>
      <w:r w:rsidR="00B1561F">
        <w:t>1</w:t>
      </w:r>
    </w:p>
    <w:p w14:paraId="12712D22" w14:textId="4A062FBC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4.12</w:t>
      </w:r>
      <w:r>
        <w:tab/>
      </w:r>
      <w:r w:rsidR="0064612F" w:rsidRPr="0064612F">
        <w:t xml:space="preserve">Combat Art </w:t>
      </w:r>
      <w:proofErr w:type="spellStart"/>
      <w:r w:rsidR="0064612F" w:rsidRPr="0064612F">
        <w:t>jarak</w:t>
      </w:r>
      <w:proofErr w:type="spellEnd"/>
      <w:r w:rsidR="0064612F" w:rsidRPr="0064612F">
        <w:t xml:space="preserve"> </w:t>
      </w:r>
      <w:proofErr w:type="spellStart"/>
      <w:r w:rsidR="0064612F" w:rsidRPr="0064612F">
        <w:t>jauh</w:t>
      </w:r>
      <w:proofErr w:type="spellEnd"/>
      <w:r w:rsidR="0064612F" w:rsidRPr="0064612F">
        <w:t xml:space="preserve"> Es level 3 “Gatling </w:t>
      </w:r>
      <w:proofErr w:type="spellStart"/>
      <w:r w:rsidR="0064612F" w:rsidRPr="0064612F">
        <w:t>Arctillery</w:t>
      </w:r>
      <w:proofErr w:type="spellEnd"/>
      <w:r w:rsidR="0064612F" w:rsidRPr="0064612F">
        <w:t>”</w:t>
      </w:r>
      <w:r>
        <w:tab/>
      </w:r>
      <w:r>
        <w:tab/>
      </w:r>
      <w:r w:rsidR="0064612F">
        <w:t>5</w:t>
      </w:r>
      <w:r w:rsidR="00B1561F">
        <w:t>2</w:t>
      </w:r>
    </w:p>
    <w:p w14:paraId="676FB687" w14:textId="5187CF96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4.13</w:t>
      </w:r>
      <w:r>
        <w:tab/>
      </w:r>
      <w:r w:rsidR="0064612F" w:rsidRPr="0064612F">
        <w:t>Menu Equipment Lea</w:t>
      </w:r>
      <w:r>
        <w:tab/>
      </w:r>
      <w:r>
        <w:tab/>
      </w:r>
      <w:r w:rsidR="0064612F">
        <w:t>5</w:t>
      </w:r>
      <w:r w:rsidR="00B1561F">
        <w:t>2</w:t>
      </w:r>
    </w:p>
    <w:p w14:paraId="7246A5D9" w14:textId="6E8811CA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4.14</w:t>
      </w:r>
      <w:r>
        <w:tab/>
      </w:r>
      <w:r w:rsidR="0064612F" w:rsidRPr="0064612F">
        <w:t xml:space="preserve">Lea </w:t>
      </w:r>
      <w:proofErr w:type="spellStart"/>
      <w:r w:rsidR="0064612F" w:rsidRPr="0064612F">
        <w:t>Memakan</w:t>
      </w:r>
      <w:proofErr w:type="spellEnd"/>
      <w:r w:rsidR="0064612F" w:rsidRPr="0064612F">
        <w:t xml:space="preserve"> Sandwich</w:t>
      </w:r>
      <w:r>
        <w:tab/>
      </w:r>
      <w:r>
        <w:tab/>
      </w:r>
      <w:r w:rsidR="0064612F">
        <w:t>5</w:t>
      </w:r>
      <w:r w:rsidR="00B1561F">
        <w:t>4</w:t>
      </w:r>
    </w:p>
    <w:p w14:paraId="13FA83A8" w14:textId="1579A2D9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4.15</w:t>
      </w:r>
      <w:r>
        <w:tab/>
      </w:r>
      <w:proofErr w:type="spellStart"/>
      <w:r w:rsidR="0064612F" w:rsidRPr="0064612F">
        <w:t>Tampilan</w:t>
      </w:r>
      <w:proofErr w:type="spellEnd"/>
      <w:r w:rsidR="0064612F" w:rsidRPr="0064612F">
        <w:t xml:space="preserve"> </w:t>
      </w:r>
      <w:proofErr w:type="spellStart"/>
      <w:r w:rsidR="0064612F" w:rsidRPr="0064612F">
        <w:t>keempat</w:t>
      </w:r>
      <w:proofErr w:type="spellEnd"/>
      <w:r w:rsidR="0064612F" w:rsidRPr="0064612F">
        <w:t xml:space="preserve"> status condition</w:t>
      </w:r>
      <w:r>
        <w:tab/>
      </w:r>
      <w:r>
        <w:tab/>
      </w:r>
      <w:r w:rsidR="00B1561F">
        <w:t>54</w:t>
      </w:r>
    </w:p>
    <w:p w14:paraId="72366EBC" w14:textId="38073156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4.16</w:t>
      </w:r>
      <w:r>
        <w:tab/>
      </w:r>
      <w:r w:rsidR="0064612F" w:rsidRPr="0064612F">
        <w:t xml:space="preserve">Lea </w:t>
      </w:r>
      <w:proofErr w:type="spellStart"/>
      <w:r w:rsidR="0064612F" w:rsidRPr="0064612F">
        <w:t>bertarung</w:t>
      </w:r>
      <w:proofErr w:type="spellEnd"/>
      <w:r w:rsidR="0064612F" w:rsidRPr="0064612F">
        <w:t xml:space="preserve"> </w:t>
      </w:r>
      <w:proofErr w:type="spellStart"/>
      <w:r w:rsidR="0064612F" w:rsidRPr="0064612F">
        <w:t>bersama</w:t>
      </w:r>
      <w:proofErr w:type="spellEnd"/>
      <w:r w:rsidR="0064612F" w:rsidRPr="0064612F">
        <w:t xml:space="preserve"> </w:t>
      </w:r>
      <w:proofErr w:type="spellStart"/>
      <w:r w:rsidR="0064612F" w:rsidRPr="0064612F">
        <w:t>dengan</w:t>
      </w:r>
      <w:proofErr w:type="spellEnd"/>
      <w:r w:rsidR="0064612F" w:rsidRPr="0064612F">
        <w:t xml:space="preserve"> Emilie</w:t>
      </w:r>
      <w:r>
        <w:tab/>
      </w:r>
      <w:r>
        <w:tab/>
      </w:r>
      <w:r w:rsidR="0064612F">
        <w:t>5</w:t>
      </w:r>
      <w:r w:rsidR="00B1561F">
        <w:t>5</w:t>
      </w:r>
    </w:p>
    <w:p w14:paraId="0AA8D30E" w14:textId="220D9082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4.17</w:t>
      </w:r>
      <w:r>
        <w:tab/>
      </w:r>
      <w:proofErr w:type="spellStart"/>
      <w:r w:rsidR="0064612F" w:rsidRPr="0064612F">
        <w:t>Tampilan</w:t>
      </w:r>
      <w:proofErr w:type="spellEnd"/>
      <w:r w:rsidR="0064612F" w:rsidRPr="0064612F">
        <w:t xml:space="preserve"> Menu </w:t>
      </w:r>
      <w:proofErr w:type="spellStart"/>
      <w:r w:rsidR="0064612F" w:rsidRPr="0064612F">
        <w:t>mengajak</w:t>
      </w:r>
      <w:proofErr w:type="spellEnd"/>
      <w:r w:rsidR="0064612F" w:rsidRPr="0064612F">
        <w:t xml:space="preserve"> </w:t>
      </w:r>
      <w:proofErr w:type="spellStart"/>
      <w:r w:rsidR="0064612F" w:rsidRPr="0064612F">
        <w:t>anggota</w:t>
      </w:r>
      <w:proofErr w:type="spellEnd"/>
      <w:r w:rsidR="0064612F" w:rsidRPr="0064612F">
        <w:t xml:space="preserve"> party</w:t>
      </w:r>
      <w:r>
        <w:tab/>
      </w:r>
      <w:r>
        <w:tab/>
      </w:r>
      <w:r w:rsidR="0064612F">
        <w:t>5</w:t>
      </w:r>
      <w:r w:rsidR="00B1561F">
        <w:t>6</w:t>
      </w:r>
    </w:p>
    <w:p w14:paraId="2FBC3AFD" w14:textId="7090A3CC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4.18</w:t>
      </w:r>
      <w:r>
        <w:tab/>
      </w:r>
      <w:r w:rsidR="0064612F" w:rsidRPr="0064612F">
        <w:t xml:space="preserve">Menu </w:t>
      </w:r>
      <w:proofErr w:type="spellStart"/>
      <w:r w:rsidR="0064612F" w:rsidRPr="0064612F">
        <w:t>untuk</w:t>
      </w:r>
      <w:proofErr w:type="spellEnd"/>
      <w:r w:rsidR="0064612F" w:rsidRPr="0064612F">
        <w:t xml:space="preserve"> </w:t>
      </w:r>
      <w:proofErr w:type="spellStart"/>
      <w:r w:rsidR="0064612F" w:rsidRPr="0064612F">
        <w:t>mengatur</w:t>
      </w:r>
      <w:proofErr w:type="spellEnd"/>
      <w:r w:rsidR="0064612F" w:rsidRPr="0064612F">
        <w:t xml:space="preserve"> </w:t>
      </w:r>
      <w:proofErr w:type="spellStart"/>
      <w:r w:rsidR="0064612F" w:rsidRPr="0064612F">
        <w:t>perilaku</w:t>
      </w:r>
      <w:proofErr w:type="spellEnd"/>
      <w:r w:rsidR="0064612F" w:rsidRPr="0064612F">
        <w:t xml:space="preserve"> </w:t>
      </w:r>
      <w:proofErr w:type="spellStart"/>
      <w:r w:rsidR="0064612F" w:rsidRPr="0064612F">
        <w:t>dari</w:t>
      </w:r>
      <w:proofErr w:type="spellEnd"/>
      <w:r w:rsidR="0064612F" w:rsidRPr="0064612F">
        <w:t xml:space="preserve"> para party member</w:t>
      </w:r>
      <w:r>
        <w:tab/>
      </w:r>
      <w:r>
        <w:tab/>
      </w:r>
      <w:r w:rsidR="0064612F">
        <w:t>5</w:t>
      </w:r>
      <w:r w:rsidR="00B1561F">
        <w:t>7</w:t>
      </w:r>
    </w:p>
    <w:p w14:paraId="32B1948A" w14:textId="34FEFC29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4.19</w:t>
      </w:r>
      <w:r>
        <w:tab/>
      </w:r>
      <w:r w:rsidR="0064612F" w:rsidRPr="0064612F">
        <w:t xml:space="preserve">UI </w:t>
      </w:r>
      <w:proofErr w:type="spellStart"/>
      <w:r w:rsidR="0064612F" w:rsidRPr="0064612F">
        <w:t>Crosscode</w:t>
      </w:r>
      <w:proofErr w:type="spellEnd"/>
      <w:r w:rsidR="0064612F" w:rsidRPr="0064612F">
        <w:t xml:space="preserve"> </w:t>
      </w:r>
      <w:proofErr w:type="spellStart"/>
      <w:r w:rsidR="0064612F" w:rsidRPr="0064612F">
        <w:t>secara</w:t>
      </w:r>
      <w:proofErr w:type="spellEnd"/>
      <w:r w:rsidR="0064612F" w:rsidRPr="0064612F">
        <w:t xml:space="preserve"> normal dan </w:t>
      </w:r>
      <w:proofErr w:type="spellStart"/>
      <w:r w:rsidR="0064612F" w:rsidRPr="0064612F">
        <w:t>saat</w:t>
      </w:r>
      <w:proofErr w:type="spellEnd"/>
      <w:r w:rsidR="0064612F" w:rsidRPr="0064612F">
        <w:t xml:space="preserve"> shift </w:t>
      </w:r>
      <w:proofErr w:type="spellStart"/>
      <w:r w:rsidR="0064612F" w:rsidRPr="0064612F">
        <w:t>ditahan</w:t>
      </w:r>
      <w:proofErr w:type="spellEnd"/>
      <w:r>
        <w:tab/>
      </w:r>
      <w:r>
        <w:tab/>
      </w:r>
      <w:r w:rsidR="0064612F">
        <w:t>5</w:t>
      </w:r>
      <w:r w:rsidR="00B1561F">
        <w:t>8</w:t>
      </w:r>
    </w:p>
    <w:p w14:paraId="4B56CE1A" w14:textId="4560B0D4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4.20</w:t>
      </w:r>
      <w:r>
        <w:tab/>
      </w:r>
      <w:r w:rsidR="0064612F" w:rsidRPr="0064612F">
        <w:t xml:space="preserve">UI menu </w:t>
      </w:r>
      <w:proofErr w:type="spellStart"/>
      <w:r w:rsidR="0064612F" w:rsidRPr="0064612F">
        <w:t>saat</w:t>
      </w:r>
      <w:proofErr w:type="spellEnd"/>
      <w:r w:rsidR="0064612F" w:rsidRPr="0064612F">
        <w:t xml:space="preserve"> tab </w:t>
      </w:r>
      <w:proofErr w:type="spellStart"/>
      <w:r w:rsidR="0064612F" w:rsidRPr="0064612F">
        <w:t>ditekan</w:t>
      </w:r>
      <w:proofErr w:type="spellEnd"/>
      <w:r>
        <w:tab/>
      </w:r>
      <w:r>
        <w:tab/>
      </w:r>
      <w:r w:rsidR="00B1561F">
        <w:t>59</w:t>
      </w:r>
    </w:p>
    <w:p w14:paraId="3516D45D" w14:textId="4688A405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4.21</w:t>
      </w:r>
      <w:r>
        <w:tab/>
      </w:r>
      <w:r w:rsidR="0064612F" w:rsidRPr="0064612F">
        <w:t xml:space="preserve">Equipment lain </w:t>
      </w:r>
      <w:proofErr w:type="spellStart"/>
      <w:r w:rsidR="0064612F" w:rsidRPr="0064612F">
        <w:t>dihover</w:t>
      </w:r>
      <w:proofErr w:type="spellEnd"/>
      <w:r w:rsidR="0064612F" w:rsidRPr="0064612F">
        <w:t xml:space="preserve"> </w:t>
      </w:r>
      <w:proofErr w:type="spellStart"/>
      <w:r w:rsidR="0064612F" w:rsidRPr="0064612F">
        <w:t>untuk</w:t>
      </w:r>
      <w:proofErr w:type="spellEnd"/>
      <w:r w:rsidR="0064612F" w:rsidRPr="0064612F">
        <w:t xml:space="preserve"> </w:t>
      </w:r>
      <w:proofErr w:type="spellStart"/>
      <w:r w:rsidR="0064612F" w:rsidRPr="0064612F">
        <w:t>melihat</w:t>
      </w:r>
      <w:proofErr w:type="spellEnd"/>
      <w:r w:rsidR="0064612F" w:rsidRPr="0064612F">
        <w:t xml:space="preserve"> </w:t>
      </w:r>
      <w:proofErr w:type="spellStart"/>
      <w:r w:rsidR="0064612F" w:rsidRPr="0064612F">
        <w:t>perbedaan</w:t>
      </w:r>
      <w:proofErr w:type="spellEnd"/>
      <w:r w:rsidR="0064612F" w:rsidRPr="0064612F">
        <w:t xml:space="preserve"> stat</w:t>
      </w:r>
      <w:r>
        <w:tab/>
      </w:r>
      <w:r>
        <w:tab/>
      </w:r>
      <w:r w:rsidR="0064612F">
        <w:t>6</w:t>
      </w:r>
      <w:r w:rsidR="00B1561F">
        <w:t>1</w:t>
      </w:r>
    </w:p>
    <w:p w14:paraId="7D905017" w14:textId="144B7F22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4.22</w:t>
      </w:r>
      <w:r>
        <w:tab/>
      </w:r>
      <w:proofErr w:type="spellStart"/>
      <w:r w:rsidR="0064612F" w:rsidRPr="0064612F">
        <w:t>Dipencet</w:t>
      </w:r>
      <w:proofErr w:type="spellEnd"/>
      <w:r w:rsidR="0064612F" w:rsidRPr="0064612F">
        <w:t xml:space="preserve"> help dan mouse </w:t>
      </w:r>
      <w:proofErr w:type="spellStart"/>
      <w:r w:rsidR="0064612F" w:rsidRPr="0064612F">
        <w:t>melayang</w:t>
      </w:r>
      <w:proofErr w:type="spellEnd"/>
      <w:r w:rsidR="0064612F" w:rsidRPr="0064612F">
        <w:t xml:space="preserve"> di modifier Bullseye</w:t>
      </w:r>
      <w:r>
        <w:tab/>
      </w:r>
      <w:r>
        <w:tab/>
      </w:r>
      <w:r w:rsidR="0064612F">
        <w:t>6</w:t>
      </w:r>
      <w:r w:rsidR="00B1561F">
        <w:t>2</w:t>
      </w:r>
    </w:p>
    <w:p w14:paraId="4D34A914" w14:textId="0521FD6A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4.23</w:t>
      </w:r>
      <w:r>
        <w:tab/>
      </w:r>
      <w:r w:rsidR="0064612F" w:rsidRPr="0064612F">
        <w:t>Menu Inventory Consumables</w:t>
      </w:r>
      <w:r>
        <w:tab/>
      </w:r>
      <w:r>
        <w:tab/>
      </w:r>
      <w:r w:rsidR="0064612F">
        <w:t>6</w:t>
      </w:r>
      <w:r w:rsidR="00B1561F">
        <w:t>3</w:t>
      </w:r>
    </w:p>
    <w:p w14:paraId="6C814922" w14:textId="14E93E32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4.24</w:t>
      </w:r>
      <w:r>
        <w:tab/>
      </w:r>
      <w:r w:rsidR="0064612F" w:rsidRPr="0064612F">
        <w:t>Menu Inventory Arms</w:t>
      </w:r>
      <w:r>
        <w:tab/>
      </w:r>
      <w:r>
        <w:tab/>
      </w:r>
      <w:r w:rsidR="0064612F">
        <w:t>6</w:t>
      </w:r>
      <w:r w:rsidR="00B1561F">
        <w:t>4</w:t>
      </w:r>
    </w:p>
    <w:p w14:paraId="172E5431" w14:textId="534C61DC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4.25</w:t>
      </w:r>
      <w:r>
        <w:tab/>
      </w:r>
      <w:r w:rsidR="0064612F" w:rsidRPr="0064612F">
        <w:t>Menu Inventory Trade</w:t>
      </w:r>
      <w:r>
        <w:tab/>
      </w:r>
      <w:r>
        <w:tab/>
      </w:r>
      <w:r w:rsidR="0064612F">
        <w:t>6</w:t>
      </w:r>
      <w:r w:rsidR="00B1561F">
        <w:t>5</w:t>
      </w:r>
    </w:p>
    <w:p w14:paraId="43A3490D" w14:textId="6FF19173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lastRenderedPageBreak/>
        <w:t>4.26</w:t>
      </w:r>
      <w:r>
        <w:tab/>
      </w:r>
      <w:r w:rsidR="0064612F" w:rsidRPr="0064612F">
        <w:t xml:space="preserve">Lea </w:t>
      </w:r>
      <w:proofErr w:type="spellStart"/>
      <w:r w:rsidR="0064612F" w:rsidRPr="0064612F">
        <w:t>melakukan</w:t>
      </w:r>
      <w:proofErr w:type="spellEnd"/>
      <w:r w:rsidR="0064612F" w:rsidRPr="0064612F">
        <w:t xml:space="preserve"> Break pada </w:t>
      </w:r>
      <w:proofErr w:type="spellStart"/>
      <w:r w:rsidR="0064612F" w:rsidRPr="0064612F">
        <w:t>Rockin</w:t>
      </w:r>
      <w:proofErr w:type="spellEnd"/>
      <w:r w:rsidR="0064612F" w:rsidRPr="0064612F">
        <w:t xml:space="preserve">’ </w:t>
      </w:r>
      <w:proofErr w:type="spellStart"/>
      <w:r w:rsidR="0064612F" w:rsidRPr="0064612F">
        <w:t>Hillkat</w:t>
      </w:r>
      <w:proofErr w:type="spellEnd"/>
      <w:r>
        <w:tab/>
      </w:r>
      <w:r>
        <w:tab/>
      </w:r>
      <w:r w:rsidR="0064612F">
        <w:t>6</w:t>
      </w:r>
      <w:r w:rsidR="00B1561F">
        <w:t>6</w:t>
      </w:r>
    </w:p>
    <w:p w14:paraId="52B98820" w14:textId="5E00D2FF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4.27</w:t>
      </w:r>
      <w:r>
        <w:tab/>
      </w:r>
      <w:r w:rsidR="0064612F" w:rsidRPr="0064612F">
        <w:t xml:space="preserve">PVP </w:t>
      </w:r>
      <w:proofErr w:type="spellStart"/>
      <w:r w:rsidR="0064612F" w:rsidRPr="0064612F">
        <w:t>antara</w:t>
      </w:r>
      <w:proofErr w:type="spellEnd"/>
      <w:r w:rsidR="0064612F" w:rsidRPr="0064612F">
        <w:t xml:space="preserve"> Lea dan Apollo di Bergen Trail</w:t>
      </w:r>
      <w:r>
        <w:tab/>
      </w:r>
      <w:r>
        <w:tab/>
      </w:r>
      <w:r w:rsidR="0064612F">
        <w:t>6</w:t>
      </w:r>
      <w:r w:rsidR="00B1561F">
        <w:t>7</w:t>
      </w:r>
    </w:p>
    <w:p w14:paraId="23D4C65A" w14:textId="28DA6A92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4.28</w:t>
      </w:r>
      <w:r>
        <w:tab/>
      </w:r>
      <w:r w:rsidR="0064612F" w:rsidRPr="0064612F">
        <w:t xml:space="preserve">Apollo dan Lea </w:t>
      </w:r>
      <w:proofErr w:type="spellStart"/>
      <w:r w:rsidR="0064612F" w:rsidRPr="0064612F">
        <w:t>sebelum</w:t>
      </w:r>
      <w:proofErr w:type="spellEnd"/>
      <w:r w:rsidR="0064612F" w:rsidRPr="0064612F">
        <w:t xml:space="preserve"> duel </w:t>
      </w:r>
      <w:proofErr w:type="spellStart"/>
      <w:r w:rsidR="0064612F" w:rsidRPr="0064612F">
        <w:t>dimulai</w:t>
      </w:r>
      <w:proofErr w:type="spellEnd"/>
      <w:r>
        <w:tab/>
      </w:r>
      <w:r>
        <w:tab/>
      </w:r>
      <w:r w:rsidR="0064612F">
        <w:t>6</w:t>
      </w:r>
      <w:r w:rsidR="00B1561F">
        <w:t>8</w:t>
      </w:r>
    </w:p>
    <w:p w14:paraId="4CC61221" w14:textId="2996AD92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4.29</w:t>
      </w:r>
      <w:r>
        <w:tab/>
      </w:r>
      <w:proofErr w:type="spellStart"/>
      <w:r w:rsidR="0064612F" w:rsidRPr="0064612F">
        <w:t>Sebuah</w:t>
      </w:r>
      <w:proofErr w:type="spellEnd"/>
      <w:r w:rsidR="0064612F" w:rsidRPr="0064612F">
        <w:t xml:space="preserve"> silver chest di </w:t>
      </w:r>
      <w:proofErr w:type="spellStart"/>
      <w:r w:rsidR="0064612F" w:rsidRPr="0064612F">
        <w:t>sebelah</w:t>
      </w:r>
      <w:proofErr w:type="spellEnd"/>
      <w:r w:rsidR="0064612F" w:rsidRPr="0064612F">
        <w:t xml:space="preserve"> </w:t>
      </w:r>
      <w:proofErr w:type="spellStart"/>
      <w:r w:rsidR="0064612F" w:rsidRPr="0064612F">
        <w:t>kiri</w:t>
      </w:r>
      <w:proofErr w:type="spellEnd"/>
      <w:r w:rsidR="0064612F" w:rsidRPr="0064612F">
        <w:t xml:space="preserve"> </w:t>
      </w:r>
      <w:proofErr w:type="spellStart"/>
      <w:r w:rsidR="0064612F" w:rsidRPr="0064612F">
        <w:t>layar</w:t>
      </w:r>
      <w:proofErr w:type="spellEnd"/>
      <w:r>
        <w:tab/>
      </w:r>
      <w:r>
        <w:tab/>
      </w:r>
      <w:r w:rsidR="00B1561F">
        <w:t>69</w:t>
      </w:r>
    </w:p>
    <w:p w14:paraId="7DF56910" w14:textId="12B1BB7B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4.3</w:t>
      </w:r>
      <w:r w:rsidR="0064612F">
        <w:t>0</w:t>
      </w:r>
      <w:r>
        <w:tab/>
      </w:r>
      <w:r w:rsidR="0064612F" w:rsidRPr="0064612F">
        <w:t>Screenshot game Knockout City</w:t>
      </w:r>
      <w:r>
        <w:tab/>
      </w:r>
      <w:r>
        <w:tab/>
      </w:r>
      <w:r w:rsidR="0064612F">
        <w:t>7</w:t>
      </w:r>
      <w:r w:rsidR="00B1561F">
        <w:t>1</w:t>
      </w:r>
    </w:p>
    <w:p w14:paraId="41F9D665" w14:textId="53F0109C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4.3</w:t>
      </w:r>
      <w:r w:rsidR="0064612F">
        <w:t>1</w:t>
      </w:r>
      <w:r>
        <w:tab/>
      </w:r>
      <w:r w:rsidR="0064612F" w:rsidRPr="0064612F">
        <w:t xml:space="preserve">Aksi yang </w:t>
      </w:r>
      <w:proofErr w:type="spellStart"/>
      <w:proofErr w:type="gramStart"/>
      <w:r w:rsidR="0064612F" w:rsidRPr="0064612F">
        <w:t>tersedia</w:t>
      </w:r>
      <w:proofErr w:type="spellEnd"/>
      <w:r w:rsidR="0064612F" w:rsidRPr="0064612F">
        <w:t xml:space="preserve"> :</w:t>
      </w:r>
      <w:proofErr w:type="gramEnd"/>
      <w:r w:rsidR="0064612F" w:rsidRPr="0064612F">
        <w:t xml:space="preserve"> </w:t>
      </w:r>
      <w:proofErr w:type="spellStart"/>
      <w:r w:rsidR="0064612F" w:rsidRPr="0064612F">
        <w:t>Lempar</w:t>
      </w:r>
      <w:proofErr w:type="spellEnd"/>
      <w:r w:rsidR="0064612F" w:rsidRPr="0064612F">
        <w:t xml:space="preserve">, Fake out, </w:t>
      </w:r>
      <w:proofErr w:type="spellStart"/>
      <w:r w:rsidR="0064612F" w:rsidRPr="0064612F">
        <w:t>Tangkap</w:t>
      </w:r>
      <w:proofErr w:type="spellEnd"/>
      <w:r w:rsidR="0064612F" w:rsidRPr="0064612F">
        <w:t>, dan Dash</w:t>
      </w:r>
      <w:r>
        <w:tab/>
      </w:r>
      <w:r>
        <w:tab/>
      </w:r>
      <w:r w:rsidR="0064612F">
        <w:t>7</w:t>
      </w:r>
      <w:r w:rsidR="00B1561F">
        <w:t>2</w:t>
      </w:r>
    </w:p>
    <w:p w14:paraId="2082FA9C" w14:textId="6CD8A240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4.3</w:t>
      </w:r>
      <w:r w:rsidR="0064612F">
        <w:t>2</w:t>
      </w:r>
      <w:r>
        <w:tab/>
      </w:r>
      <w:r w:rsidR="0064612F" w:rsidRPr="0064612F">
        <w:t xml:space="preserve">Player </w:t>
      </w:r>
      <w:proofErr w:type="spellStart"/>
      <w:r w:rsidR="0064612F" w:rsidRPr="0064612F">
        <w:t>menjadi</w:t>
      </w:r>
      <w:proofErr w:type="spellEnd"/>
      <w:r w:rsidR="0064612F" w:rsidRPr="0064612F">
        <w:t xml:space="preserve"> bola dan player </w:t>
      </w:r>
      <w:proofErr w:type="spellStart"/>
      <w:r w:rsidR="0064612F" w:rsidRPr="0064612F">
        <w:t>dilempar</w:t>
      </w:r>
      <w:proofErr w:type="spellEnd"/>
      <w:r>
        <w:tab/>
      </w:r>
      <w:r>
        <w:tab/>
      </w:r>
      <w:r w:rsidR="0064612F">
        <w:t>7</w:t>
      </w:r>
      <w:r w:rsidR="00B1561F">
        <w:t>3</w:t>
      </w:r>
    </w:p>
    <w:p w14:paraId="174A5D25" w14:textId="0BD0D5F8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4.3</w:t>
      </w:r>
      <w:r w:rsidR="0064612F">
        <w:t>3</w:t>
      </w:r>
      <w:r>
        <w:tab/>
      </w:r>
      <w:r w:rsidR="0064612F" w:rsidRPr="0064612F">
        <w:t xml:space="preserve">UI Knockout City </w:t>
      </w:r>
      <w:proofErr w:type="spellStart"/>
      <w:r w:rsidR="0064612F" w:rsidRPr="0064612F">
        <w:t>secara</w:t>
      </w:r>
      <w:proofErr w:type="spellEnd"/>
      <w:r w:rsidR="0064612F" w:rsidRPr="0064612F">
        <w:t xml:space="preserve"> normal dan </w:t>
      </w:r>
      <w:proofErr w:type="spellStart"/>
      <w:r w:rsidR="0064612F" w:rsidRPr="0064612F">
        <w:t>saat</w:t>
      </w:r>
      <w:proofErr w:type="spellEnd"/>
      <w:r w:rsidR="0064612F" w:rsidRPr="0064612F">
        <w:t xml:space="preserve"> </w:t>
      </w:r>
      <w:proofErr w:type="spellStart"/>
      <w:r w:rsidR="0064612F" w:rsidRPr="0064612F">
        <w:t>dilempar</w:t>
      </w:r>
      <w:proofErr w:type="spellEnd"/>
      <w:r w:rsidR="0064612F" w:rsidRPr="0064612F">
        <w:t xml:space="preserve"> bola</w:t>
      </w:r>
      <w:r>
        <w:tab/>
      </w:r>
      <w:r>
        <w:tab/>
      </w:r>
      <w:r w:rsidR="0064612F">
        <w:t>7</w:t>
      </w:r>
      <w:r w:rsidR="00B1561F">
        <w:t>4</w:t>
      </w:r>
    </w:p>
    <w:p w14:paraId="1694D745" w14:textId="43124F87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4.3</w:t>
      </w:r>
      <w:r w:rsidR="0064612F">
        <w:t>4</w:t>
      </w:r>
      <w:r>
        <w:tab/>
      </w:r>
      <w:proofErr w:type="spellStart"/>
      <w:r w:rsidR="0064612F" w:rsidRPr="0064612F">
        <w:t>Seluruh</w:t>
      </w:r>
      <w:proofErr w:type="spellEnd"/>
      <w:r w:rsidR="0064612F" w:rsidRPr="0064612F">
        <w:t xml:space="preserve"> bola yang </w:t>
      </w:r>
      <w:proofErr w:type="spellStart"/>
      <w:r w:rsidR="0064612F" w:rsidRPr="0064612F">
        <w:t>terdapat</w:t>
      </w:r>
      <w:proofErr w:type="spellEnd"/>
      <w:r w:rsidR="0064612F" w:rsidRPr="0064612F">
        <w:t xml:space="preserve"> di </w:t>
      </w:r>
      <w:proofErr w:type="spellStart"/>
      <w:r w:rsidR="0064612F" w:rsidRPr="0064612F">
        <w:t>dalam</w:t>
      </w:r>
      <w:proofErr w:type="spellEnd"/>
      <w:r w:rsidR="0064612F" w:rsidRPr="0064612F">
        <w:t xml:space="preserve"> Knockout City</w:t>
      </w:r>
      <w:r>
        <w:tab/>
      </w:r>
      <w:r>
        <w:tab/>
      </w:r>
      <w:r w:rsidR="0064612F">
        <w:t>7</w:t>
      </w:r>
      <w:r w:rsidR="00B1561F">
        <w:t>5</w:t>
      </w:r>
    </w:p>
    <w:p w14:paraId="6BECA855" w14:textId="400462E7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4.3</w:t>
      </w:r>
      <w:r w:rsidR="0064612F">
        <w:t>5</w:t>
      </w:r>
      <w:r>
        <w:tab/>
      </w:r>
      <w:r w:rsidR="0064612F" w:rsidRPr="0064612F">
        <w:t xml:space="preserve">Gambar Jukebox Station </w:t>
      </w:r>
      <w:proofErr w:type="spellStart"/>
      <w:r w:rsidR="0064612F" w:rsidRPr="0064612F">
        <w:t>dari</w:t>
      </w:r>
      <w:proofErr w:type="spellEnd"/>
      <w:r w:rsidR="0064612F" w:rsidRPr="0064612F">
        <w:t xml:space="preserve"> wiki</w:t>
      </w:r>
      <w:r>
        <w:tab/>
      </w:r>
      <w:r>
        <w:tab/>
      </w:r>
      <w:r w:rsidR="0064612F">
        <w:t>7</w:t>
      </w:r>
      <w:r w:rsidR="00E1328B">
        <w:t>6</w:t>
      </w:r>
    </w:p>
    <w:p w14:paraId="4A76F53F" w14:textId="005E0694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4.3</w:t>
      </w:r>
      <w:r w:rsidR="0064612F">
        <w:t>6</w:t>
      </w:r>
      <w:r>
        <w:tab/>
      </w:r>
      <w:r w:rsidR="0064612F" w:rsidRPr="0064612F">
        <w:t xml:space="preserve">Screenshot game </w:t>
      </w:r>
      <w:proofErr w:type="spellStart"/>
      <w:r w:rsidR="0064612F" w:rsidRPr="0064612F">
        <w:t>Spelunky</w:t>
      </w:r>
      <w:proofErr w:type="spellEnd"/>
      <w:r w:rsidR="0064612F" w:rsidRPr="0064612F">
        <w:t xml:space="preserve"> 2</w:t>
      </w:r>
      <w:r>
        <w:tab/>
      </w:r>
      <w:r>
        <w:tab/>
      </w:r>
      <w:r w:rsidR="0064612F">
        <w:t>7</w:t>
      </w:r>
      <w:r w:rsidR="00B1561F">
        <w:t>7</w:t>
      </w:r>
    </w:p>
    <w:p w14:paraId="14683AF1" w14:textId="534B312A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4.3</w:t>
      </w:r>
      <w:r w:rsidR="0064612F">
        <w:t>7</w:t>
      </w:r>
      <w:r>
        <w:tab/>
      </w:r>
      <w:r w:rsidR="0064612F" w:rsidRPr="0064612F">
        <w:t xml:space="preserve">Halaman </w:t>
      </w:r>
      <w:proofErr w:type="spellStart"/>
      <w:r w:rsidR="0064612F" w:rsidRPr="0064612F">
        <w:t>terakhir</w:t>
      </w:r>
      <w:proofErr w:type="spellEnd"/>
      <w:r w:rsidR="0064612F" w:rsidRPr="0064612F">
        <w:t xml:space="preserve"> </w:t>
      </w:r>
      <w:proofErr w:type="spellStart"/>
      <w:r w:rsidR="0064612F" w:rsidRPr="0064612F">
        <w:t>jurnal</w:t>
      </w:r>
      <w:proofErr w:type="spellEnd"/>
      <w:r w:rsidR="0064612F" w:rsidRPr="0064612F">
        <w:t xml:space="preserve"> Guy </w:t>
      </w:r>
      <w:proofErr w:type="spellStart"/>
      <w:r w:rsidR="0064612F" w:rsidRPr="0064612F">
        <w:t>Spelunky</w:t>
      </w:r>
      <w:proofErr w:type="spellEnd"/>
      <w:r w:rsidR="0064612F" w:rsidRPr="0064612F">
        <w:t xml:space="preserve"> yang </w:t>
      </w:r>
      <w:proofErr w:type="spellStart"/>
      <w:r w:rsidR="0064612F" w:rsidRPr="0064612F">
        <w:t>ditinggal</w:t>
      </w:r>
      <w:proofErr w:type="spellEnd"/>
      <w:r w:rsidR="0064612F" w:rsidRPr="0064612F">
        <w:t xml:space="preserve"> di </w:t>
      </w:r>
      <w:proofErr w:type="spellStart"/>
      <w:r w:rsidR="0064612F" w:rsidRPr="0064612F">
        <w:t>bulan</w:t>
      </w:r>
      <w:proofErr w:type="spellEnd"/>
      <w:r>
        <w:tab/>
      </w:r>
      <w:r>
        <w:tab/>
      </w:r>
      <w:r w:rsidR="00E1328B">
        <w:t>77</w:t>
      </w:r>
    </w:p>
    <w:p w14:paraId="4BDEAFD5" w14:textId="6B4F120B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4.3</w:t>
      </w:r>
      <w:r w:rsidR="0064612F">
        <w:t>8</w:t>
      </w:r>
      <w:r>
        <w:tab/>
      </w:r>
      <w:r w:rsidR="004B7D3D" w:rsidRPr="004B7D3D">
        <w:t xml:space="preserve">Player </w:t>
      </w:r>
      <w:proofErr w:type="spellStart"/>
      <w:r w:rsidR="004B7D3D" w:rsidRPr="004B7D3D">
        <w:t>membawa</w:t>
      </w:r>
      <w:proofErr w:type="spellEnd"/>
      <w:r w:rsidR="004B7D3D" w:rsidRPr="004B7D3D">
        <w:t xml:space="preserve"> </w:t>
      </w:r>
      <w:proofErr w:type="spellStart"/>
      <w:r w:rsidR="004B7D3D" w:rsidRPr="004B7D3D">
        <w:t>mayat</w:t>
      </w:r>
      <w:proofErr w:type="spellEnd"/>
      <w:r w:rsidR="004B7D3D" w:rsidRPr="004B7D3D">
        <w:t xml:space="preserve"> </w:t>
      </w:r>
      <w:proofErr w:type="spellStart"/>
      <w:r w:rsidR="004B7D3D" w:rsidRPr="004B7D3D">
        <w:t>musuh</w:t>
      </w:r>
      <w:proofErr w:type="spellEnd"/>
      <w:r w:rsidR="004B7D3D" w:rsidRPr="004B7D3D">
        <w:t xml:space="preserve"> </w:t>
      </w:r>
      <w:proofErr w:type="spellStart"/>
      <w:r w:rsidR="004B7D3D" w:rsidRPr="004B7D3D">
        <w:t>untuk</w:t>
      </w:r>
      <w:proofErr w:type="spellEnd"/>
      <w:r w:rsidR="004B7D3D" w:rsidRPr="004B7D3D">
        <w:t xml:space="preserve"> </w:t>
      </w:r>
      <w:proofErr w:type="spellStart"/>
      <w:r w:rsidR="004B7D3D" w:rsidRPr="004B7D3D">
        <w:t>menangkis</w:t>
      </w:r>
      <w:proofErr w:type="spellEnd"/>
      <w:r w:rsidR="004B7D3D" w:rsidRPr="004B7D3D">
        <w:t xml:space="preserve"> </w:t>
      </w:r>
      <w:proofErr w:type="spellStart"/>
      <w:r w:rsidR="004B7D3D" w:rsidRPr="004B7D3D">
        <w:t>panah</w:t>
      </w:r>
      <w:proofErr w:type="spellEnd"/>
      <w:r w:rsidR="004B7D3D" w:rsidRPr="004B7D3D">
        <w:t xml:space="preserve"> </w:t>
      </w:r>
      <w:proofErr w:type="spellStart"/>
      <w:r w:rsidR="004B7D3D" w:rsidRPr="004B7D3D">
        <w:t>perangkap</w:t>
      </w:r>
      <w:proofErr w:type="spellEnd"/>
      <w:r>
        <w:tab/>
      </w:r>
      <w:r>
        <w:tab/>
      </w:r>
      <w:r w:rsidR="00E1328B">
        <w:t>79</w:t>
      </w:r>
    </w:p>
    <w:p w14:paraId="67EC39CB" w14:textId="2AB1EE8D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4.3</w:t>
      </w:r>
      <w:r w:rsidR="0064612F">
        <w:t>9</w:t>
      </w:r>
      <w:r>
        <w:tab/>
      </w:r>
      <w:r w:rsidR="008348FD" w:rsidRPr="008348FD">
        <w:t xml:space="preserve">Player </w:t>
      </w:r>
      <w:proofErr w:type="spellStart"/>
      <w:r w:rsidR="008348FD" w:rsidRPr="008348FD">
        <w:t>melempar</w:t>
      </w:r>
      <w:proofErr w:type="spellEnd"/>
      <w:r w:rsidR="008348FD" w:rsidRPr="008348FD">
        <w:t xml:space="preserve"> </w:t>
      </w:r>
      <w:proofErr w:type="spellStart"/>
      <w:r w:rsidR="008348FD" w:rsidRPr="008348FD">
        <w:t>bom</w:t>
      </w:r>
      <w:proofErr w:type="spellEnd"/>
      <w:r w:rsidR="008348FD" w:rsidRPr="008348FD">
        <w:t xml:space="preserve"> dan </w:t>
      </w:r>
      <w:proofErr w:type="spellStart"/>
      <w:r w:rsidR="008348FD" w:rsidRPr="008348FD">
        <w:t>bom</w:t>
      </w:r>
      <w:proofErr w:type="spellEnd"/>
      <w:r w:rsidR="008348FD" w:rsidRPr="008348FD">
        <w:t xml:space="preserve"> </w:t>
      </w:r>
      <w:proofErr w:type="spellStart"/>
      <w:r w:rsidR="008348FD" w:rsidRPr="008348FD">
        <w:t>meledak</w:t>
      </w:r>
      <w:proofErr w:type="spellEnd"/>
      <w:r>
        <w:tab/>
      </w:r>
      <w:r>
        <w:tab/>
      </w:r>
      <w:r w:rsidR="0064612F">
        <w:t>8</w:t>
      </w:r>
      <w:r w:rsidR="00E1328B">
        <w:t>0</w:t>
      </w:r>
    </w:p>
    <w:p w14:paraId="45CEF742" w14:textId="76556182" w:rsidR="008817DC" w:rsidRDefault="008817DC" w:rsidP="008817D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4.4</w:t>
      </w:r>
      <w:r w:rsidR="0064612F">
        <w:t>0</w:t>
      </w:r>
      <w:r>
        <w:tab/>
      </w:r>
      <w:r w:rsidR="008348FD" w:rsidRPr="008348FD">
        <w:t xml:space="preserve">Player </w:t>
      </w:r>
      <w:proofErr w:type="spellStart"/>
      <w:r w:rsidR="008348FD" w:rsidRPr="008348FD">
        <w:t>melempar</w:t>
      </w:r>
      <w:proofErr w:type="spellEnd"/>
      <w:r w:rsidR="008348FD" w:rsidRPr="008348FD">
        <w:t xml:space="preserve"> </w:t>
      </w:r>
      <w:proofErr w:type="spellStart"/>
      <w:r w:rsidR="008348FD" w:rsidRPr="008348FD">
        <w:t>tali</w:t>
      </w:r>
      <w:proofErr w:type="spellEnd"/>
      <w:r w:rsidR="008348FD" w:rsidRPr="008348FD">
        <w:t xml:space="preserve"> dan </w:t>
      </w:r>
      <w:proofErr w:type="spellStart"/>
      <w:r w:rsidR="008348FD" w:rsidRPr="008348FD">
        <w:t>memanjat</w:t>
      </w:r>
      <w:proofErr w:type="spellEnd"/>
      <w:r w:rsidR="008348FD" w:rsidRPr="008348FD">
        <w:t xml:space="preserve"> </w:t>
      </w:r>
      <w:proofErr w:type="spellStart"/>
      <w:r w:rsidR="008348FD" w:rsidRPr="008348FD">
        <w:t>tali</w:t>
      </w:r>
      <w:proofErr w:type="spellEnd"/>
      <w:r w:rsidR="008348FD" w:rsidRPr="008348FD">
        <w:t xml:space="preserve"> yang </w:t>
      </w:r>
      <w:proofErr w:type="spellStart"/>
      <w:r w:rsidR="008348FD" w:rsidRPr="008348FD">
        <w:t>dilempar</w:t>
      </w:r>
      <w:proofErr w:type="spellEnd"/>
      <w:r>
        <w:tab/>
      </w:r>
      <w:r>
        <w:tab/>
      </w:r>
      <w:r w:rsidR="0064612F">
        <w:t>8</w:t>
      </w:r>
      <w:r w:rsidR="00E1328B">
        <w:t>1</w:t>
      </w:r>
    </w:p>
    <w:p w14:paraId="700DF52A" w14:textId="090163AB" w:rsidR="0064612F" w:rsidRDefault="0064612F" w:rsidP="0064612F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4.41</w:t>
      </w:r>
      <w:r>
        <w:tab/>
      </w:r>
      <w:r w:rsidR="008348FD" w:rsidRPr="008348FD">
        <w:t xml:space="preserve">Player </w:t>
      </w:r>
      <w:proofErr w:type="spellStart"/>
      <w:r w:rsidR="008348FD" w:rsidRPr="008348FD">
        <w:t>mati</w:t>
      </w:r>
      <w:proofErr w:type="spellEnd"/>
      <w:r w:rsidR="008348FD" w:rsidRPr="008348FD">
        <w:t xml:space="preserve"> </w:t>
      </w:r>
      <w:proofErr w:type="spellStart"/>
      <w:r w:rsidR="008348FD" w:rsidRPr="008348FD">
        <w:t>kena</w:t>
      </w:r>
      <w:proofErr w:type="spellEnd"/>
      <w:r w:rsidR="008348FD" w:rsidRPr="008348FD">
        <w:t xml:space="preserve"> </w:t>
      </w:r>
      <w:proofErr w:type="spellStart"/>
      <w:r w:rsidR="008348FD" w:rsidRPr="008348FD">
        <w:t>perangkap</w:t>
      </w:r>
      <w:proofErr w:type="spellEnd"/>
      <w:r w:rsidR="008348FD" w:rsidRPr="008348FD">
        <w:t xml:space="preserve"> </w:t>
      </w:r>
      <w:proofErr w:type="spellStart"/>
      <w:r w:rsidR="008348FD" w:rsidRPr="008348FD">
        <w:t>tinju</w:t>
      </w:r>
      <w:proofErr w:type="spellEnd"/>
      <w:r>
        <w:tab/>
      </w:r>
      <w:r>
        <w:tab/>
        <w:t>8</w:t>
      </w:r>
      <w:r w:rsidR="00E1328B">
        <w:t>2</w:t>
      </w:r>
    </w:p>
    <w:p w14:paraId="1930F88F" w14:textId="1F55CCD3" w:rsidR="0064612F" w:rsidRDefault="0064612F" w:rsidP="0064612F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4.42</w:t>
      </w:r>
      <w:r>
        <w:tab/>
      </w:r>
      <w:r w:rsidR="008348FD" w:rsidRPr="008348FD">
        <w:t xml:space="preserve">Player </w:t>
      </w:r>
      <w:proofErr w:type="spellStart"/>
      <w:r w:rsidR="008348FD" w:rsidRPr="008348FD">
        <w:t>bersama</w:t>
      </w:r>
      <w:proofErr w:type="spellEnd"/>
      <w:r w:rsidR="008348FD" w:rsidRPr="008348FD">
        <w:t xml:space="preserve"> </w:t>
      </w:r>
      <w:proofErr w:type="spellStart"/>
      <w:r w:rsidR="008348FD" w:rsidRPr="008348FD">
        <w:t>dengan</w:t>
      </w:r>
      <w:proofErr w:type="spellEnd"/>
      <w:r w:rsidR="008348FD" w:rsidRPr="008348FD">
        <w:t xml:space="preserve"> </w:t>
      </w:r>
      <w:proofErr w:type="spellStart"/>
      <w:r w:rsidR="008348FD" w:rsidRPr="008348FD">
        <w:t>kucingnya</w:t>
      </w:r>
      <w:proofErr w:type="spellEnd"/>
      <w:r w:rsidR="008348FD" w:rsidRPr="008348FD">
        <w:t xml:space="preserve"> Percy</w:t>
      </w:r>
      <w:r>
        <w:tab/>
      </w:r>
      <w:r>
        <w:tab/>
        <w:t>8</w:t>
      </w:r>
      <w:r w:rsidR="00E1328B">
        <w:t>2</w:t>
      </w:r>
    </w:p>
    <w:p w14:paraId="31949C7B" w14:textId="3467B8A0" w:rsidR="0064612F" w:rsidRDefault="0064612F" w:rsidP="0064612F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4.43</w:t>
      </w:r>
      <w:r>
        <w:tab/>
      </w:r>
      <w:r w:rsidR="008348FD" w:rsidRPr="008348FD">
        <w:t xml:space="preserve">Player </w:t>
      </w:r>
      <w:proofErr w:type="spellStart"/>
      <w:r w:rsidR="008348FD" w:rsidRPr="008348FD">
        <w:t>membawa</w:t>
      </w:r>
      <w:proofErr w:type="spellEnd"/>
      <w:r w:rsidR="008348FD" w:rsidRPr="008348FD">
        <w:t xml:space="preserve"> </w:t>
      </w:r>
      <w:proofErr w:type="spellStart"/>
      <w:r w:rsidR="008348FD" w:rsidRPr="008348FD">
        <w:t>sebuah</w:t>
      </w:r>
      <w:proofErr w:type="spellEnd"/>
      <w:r w:rsidR="008348FD" w:rsidRPr="008348FD">
        <w:t xml:space="preserve"> teleporter</w:t>
      </w:r>
      <w:r>
        <w:tab/>
      </w:r>
      <w:r>
        <w:tab/>
        <w:t>8</w:t>
      </w:r>
      <w:r w:rsidR="00E1328B">
        <w:t>3</w:t>
      </w:r>
    </w:p>
    <w:p w14:paraId="568F788C" w14:textId="6FE9ABDD" w:rsidR="0064612F" w:rsidRDefault="0064612F" w:rsidP="0064612F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4.44</w:t>
      </w:r>
      <w:r>
        <w:tab/>
      </w:r>
      <w:r w:rsidR="008348FD" w:rsidRPr="008348FD">
        <w:t xml:space="preserve">Player </w:t>
      </w:r>
      <w:proofErr w:type="spellStart"/>
      <w:r w:rsidR="008348FD" w:rsidRPr="008348FD">
        <w:t>melakukan</w:t>
      </w:r>
      <w:proofErr w:type="spellEnd"/>
      <w:r w:rsidR="008348FD" w:rsidRPr="008348FD">
        <w:t xml:space="preserve"> stun </w:t>
      </w:r>
      <w:proofErr w:type="spellStart"/>
      <w:r w:rsidR="008348FD" w:rsidRPr="008348FD">
        <w:t>kepada</w:t>
      </w:r>
      <w:proofErr w:type="spellEnd"/>
      <w:r w:rsidR="008348FD" w:rsidRPr="008348FD">
        <w:t xml:space="preserve"> </w:t>
      </w:r>
      <w:proofErr w:type="spellStart"/>
      <w:r w:rsidR="008348FD" w:rsidRPr="008348FD">
        <w:t>penjaga</w:t>
      </w:r>
      <w:proofErr w:type="spellEnd"/>
      <w:r w:rsidR="008348FD" w:rsidRPr="008348FD">
        <w:t xml:space="preserve"> </w:t>
      </w:r>
      <w:proofErr w:type="spellStart"/>
      <w:r w:rsidR="008348FD" w:rsidRPr="008348FD">
        <w:t>toko</w:t>
      </w:r>
      <w:proofErr w:type="spellEnd"/>
      <w:r w:rsidR="008348FD" w:rsidRPr="008348FD">
        <w:t xml:space="preserve"> </w:t>
      </w:r>
      <w:proofErr w:type="spellStart"/>
      <w:r w:rsidR="008348FD" w:rsidRPr="008348FD">
        <w:t>untuk</w:t>
      </w:r>
      <w:proofErr w:type="spellEnd"/>
      <w:r w:rsidR="008348FD" w:rsidRPr="008348FD">
        <w:t xml:space="preserve"> </w:t>
      </w:r>
      <w:proofErr w:type="spellStart"/>
      <w:r w:rsidR="008348FD" w:rsidRPr="008348FD">
        <w:t>mencuri</w:t>
      </w:r>
      <w:proofErr w:type="spellEnd"/>
      <w:r w:rsidR="008348FD" w:rsidRPr="008348FD">
        <w:t xml:space="preserve"> </w:t>
      </w:r>
      <w:proofErr w:type="spellStart"/>
      <w:r w:rsidR="008348FD" w:rsidRPr="008348FD">
        <w:t>barang</w:t>
      </w:r>
      <w:proofErr w:type="spellEnd"/>
      <w:r>
        <w:tab/>
      </w:r>
      <w:r>
        <w:tab/>
        <w:t>8</w:t>
      </w:r>
      <w:r w:rsidR="00E1328B">
        <w:t>4</w:t>
      </w:r>
    </w:p>
    <w:p w14:paraId="69730913" w14:textId="21D5B581" w:rsidR="00301685" w:rsidRDefault="00301685" w:rsidP="0030168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</w:t>
      </w:r>
      <w:r w:rsidR="009A62D3">
        <w:t>1</w:t>
      </w:r>
      <w:r>
        <w:tab/>
      </w:r>
      <w:r w:rsidR="001B0AB7" w:rsidRPr="001B0AB7">
        <w:t xml:space="preserve">Flow </w:t>
      </w:r>
      <w:proofErr w:type="spellStart"/>
      <w:r w:rsidR="001B0AB7" w:rsidRPr="001B0AB7">
        <w:t>dari</w:t>
      </w:r>
      <w:proofErr w:type="spellEnd"/>
      <w:r w:rsidR="001B0AB7" w:rsidRPr="001B0AB7">
        <w:t xml:space="preserve"> Splatted</w:t>
      </w:r>
      <w:r>
        <w:tab/>
      </w:r>
      <w:r>
        <w:tab/>
      </w:r>
      <w:r w:rsidR="00E1328B">
        <w:t>86</w:t>
      </w:r>
    </w:p>
    <w:p w14:paraId="5A51CE45" w14:textId="269FEF63" w:rsidR="009A62D3" w:rsidRDefault="009A62D3" w:rsidP="009A62D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5.2</w:t>
      </w:r>
      <w:r>
        <w:tab/>
      </w:r>
      <w:r w:rsidR="001B0AB7" w:rsidRPr="001B0AB7">
        <w:t>Ice Piercer</w:t>
      </w:r>
      <w:r>
        <w:tab/>
      </w:r>
      <w:r>
        <w:tab/>
      </w:r>
      <w:r w:rsidR="00E1328B">
        <w:t>89</w:t>
      </w:r>
    </w:p>
    <w:p w14:paraId="7F959F31" w14:textId="104B8DDE" w:rsidR="009A62D3" w:rsidRDefault="009A62D3" w:rsidP="009A62D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5.3</w:t>
      </w:r>
      <w:r>
        <w:tab/>
      </w:r>
      <w:r w:rsidR="001B0AB7" w:rsidRPr="001B0AB7">
        <w:t>Snow-a-rang</w:t>
      </w:r>
      <w:r>
        <w:tab/>
      </w:r>
      <w:r>
        <w:tab/>
      </w:r>
      <w:r w:rsidR="00E1328B">
        <w:t>89</w:t>
      </w:r>
    </w:p>
    <w:p w14:paraId="58E43B78" w14:textId="70EB57CA" w:rsidR="009A62D3" w:rsidRDefault="009A62D3" w:rsidP="009A62D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5.4</w:t>
      </w:r>
      <w:r>
        <w:tab/>
      </w:r>
      <w:proofErr w:type="spellStart"/>
      <w:r w:rsidR="001B0AB7" w:rsidRPr="001B0AB7">
        <w:t>Explod</w:t>
      </w:r>
      <w:proofErr w:type="spellEnd"/>
      <w:r w:rsidR="001B0AB7" w:rsidRPr="001B0AB7">
        <w:t>-o-Ball</w:t>
      </w:r>
      <w:r>
        <w:tab/>
      </w:r>
      <w:r>
        <w:tab/>
      </w:r>
      <w:r w:rsidR="00E1328B">
        <w:t>89</w:t>
      </w:r>
    </w:p>
    <w:p w14:paraId="7014B8FC" w14:textId="5BBEED2B" w:rsidR="009A62D3" w:rsidRDefault="009A62D3" w:rsidP="009A62D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5.5</w:t>
      </w:r>
      <w:r>
        <w:tab/>
      </w:r>
      <w:r w:rsidR="001B0AB7">
        <w:t>F</w:t>
      </w:r>
      <w:r w:rsidR="001B0AB7" w:rsidRPr="001B0AB7">
        <w:t>reezing Winter</w:t>
      </w:r>
      <w:r>
        <w:tab/>
      </w:r>
      <w:r>
        <w:tab/>
        <w:t>9</w:t>
      </w:r>
      <w:r w:rsidR="00E1328B">
        <w:t>0</w:t>
      </w:r>
    </w:p>
    <w:p w14:paraId="1E689C4E" w14:textId="368BF2B5" w:rsidR="009A62D3" w:rsidRDefault="009A62D3" w:rsidP="009A62D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5.6</w:t>
      </w:r>
      <w:r>
        <w:tab/>
      </w:r>
      <w:r w:rsidR="001B0AB7" w:rsidRPr="001B0AB7">
        <w:t>Stone Auger</w:t>
      </w:r>
      <w:r>
        <w:tab/>
      </w:r>
      <w:r>
        <w:tab/>
        <w:t>9</w:t>
      </w:r>
      <w:r w:rsidR="00E1328B">
        <w:t>0</w:t>
      </w:r>
    </w:p>
    <w:p w14:paraId="63FF32E4" w14:textId="18868E49" w:rsidR="009A62D3" w:rsidRDefault="009A62D3" w:rsidP="009A62D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5.7</w:t>
      </w:r>
      <w:r>
        <w:tab/>
      </w:r>
      <w:r w:rsidR="001B0AB7" w:rsidRPr="001B0AB7">
        <w:t xml:space="preserve">Design UI </w:t>
      </w:r>
      <w:proofErr w:type="spellStart"/>
      <w:r w:rsidR="001B0AB7" w:rsidRPr="001B0AB7">
        <w:t>untuk</w:t>
      </w:r>
      <w:proofErr w:type="spellEnd"/>
      <w:r w:rsidR="001B0AB7" w:rsidRPr="001B0AB7">
        <w:t xml:space="preserve"> </w:t>
      </w:r>
      <w:proofErr w:type="spellStart"/>
      <w:r w:rsidR="001B0AB7" w:rsidRPr="001B0AB7">
        <w:t>permainan</w:t>
      </w:r>
      <w:proofErr w:type="spellEnd"/>
      <w:r w:rsidR="001B0AB7" w:rsidRPr="001B0AB7">
        <w:t xml:space="preserve"> Splatted</w:t>
      </w:r>
      <w:r>
        <w:tab/>
      </w:r>
      <w:r>
        <w:tab/>
        <w:t>9</w:t>
      </w:r>
      <w:r w:rsidR="00E1328B">
        <w:t>1</w:t>
      </w:r>
    </w:p>
    <w:p w14:paraId="7B87B46A" w14:textId="00CCCDEC" w:rsidR="009A62D3" w:rsidRDefault="009A62D3" w:rsidP="009A62D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5.8</w:t>
      </w:r>
      <w:r>
        <w:tab/>
      </w:r>
      <w:r w:rsidR="001B0AB7" w:rsidRPr="001B0AB7">
        <w:t>Dodo</w:t>
      </w:r>
      <w:r>
        <w:tab/>
      </w:r>
      <w:r>
        <w:tab/>
        <w:t>9</w:t>
      </w:r>
      <w:r w:rsidR="00E1328B">
        <w:t>2</w:t>
      </w:r>
    </w:p>
    <w:p w14:paraId="69B64089" w14:textId="6667BD94" w:rsidR="009A62D3" w:rsidRDefault="009A62D3" w:rsidP="009A62D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5.9</w:t>
      </w:r>
      <w:r>
        <w:tab/>
      </w:r>
      <w:proofErr w:type="spellStart"/>
      <w:r w:rsidR="001B0AB7" w:rsidRPr="001B0AB7">
        <w:t>Ilustrasi</w:t>
      </w:r>
      <w:proofErr w:type="spellEnd"/>
      <w:r w:rsidR="001B0AB7" w:rsidRPr="001B0AB7">
        <w:t xml:space="preserve"> </w:t>
      </w:r>
      <w:proofErr w:type="spellStart"/>
      <w:r w:rsidR="001B0AB7" w:rsidRPr="001B0AB7">
        <w:t>cara</w:t>
      </w:r>
      <w:proofErr w:type="spellEnd"/>
      <w:r w:rsidR="001B0AB7" w:rsidRPr="001B0AB7">
        <w:t xml:space="preserve"> </w:t>
      </w:r>
      <w:proofErr w:type="spellStart"/>
      <w:r w:rsidR="001B0AB7" w:rsidRPr="001B0AB7">
        <w:t>kerja</w:t>
      </w:r>
      <w:proofErr w:type="spellEnd"/>
      <w:r w:rsidR="001B0AB7" w:rsidRPr="001B0AB7">
        <w:t xml:space="preserve"> A* </w:t>
      </w:r>
      <w:proofErr w:type="spellStart"/>
      <w:r w:rsidR="001B0AB7" w:rsidRPr="001B0AB7">
        <w:t>untuk</w:t>
      </w:r>
      <w:proofErr w:type="spellEnd"/>
      <w:r w:rsidR="001B0AB7" w:rsidRPr="001B0AB7">
        <w:t xml:space="preserve"> </w:t>
      </w:r>
      <w:proofErr w:type="spellStart"/>
      <w:r w:rsidR="001B0AB7" w:rsidRPr="001B0AB7">
        <w:t>mencapai</w:t>
      </w:r>
      <w:proofErr w:type="spellEnd"/>
      <w:r w:rsidR="001B0AB7" w:rsidRPr="001B0AB7">
        <w:t xml:space="preserve"> </w:t>
      </w:r>
      <w:proofErr w:type="spellStart"/>
      <w:r w:rsidR="001B0AB7" w:rsidRPr="001B0AB7">
        <w:t>tujuan</w:t>
      </w:r>
      <w:proofErr w:type="spellEnd"/>
      <w:r>
        <w:tab/>
      </w:r>
      <w:r>
        <w:tab/>
        <w:t>9</w:t>
      </w:r>
      <w:r w:rsidR="00E1328B">
        <w:t>3</w:t>
      </w:r>
    </w:p>
    <w:p w14:paraId="088301CD" w14:textId="3011205D" w:rsidR="009A62D3" w:rsidRDefault="009A62D3" w:rsidP="009A62D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5.10</w:t>
      </w:r>
      <w:r>
        <w:tab/>
      </w:r>
      <w:proofErr w:type="spellStart"/>
      <w:r w:rsidR="001B0AB7" w:rsidRPr="001B0AB7">
        <w:t>Ilustrasi</w:t>
      </w:r>
      <w:proofErr w:type="spellEnd"/>
      <w:r w:rsidR="001B0AB7" w:rsidRPr="001B0AB7">
        <w:t xml:space="preserve"> Dodo </w:t>
      </w:r>
      <w:proofErr w:type="spellStart"/>
      <w:r w:rsidR="001B0AB7" w:rsidRPr="001B0AB7">
        <w:t>membidik</w:t>
      </w:r>
      <w:proofErr w:type="spellEnd"/>
      <w:r w:rsidR="001B0AB7" w:rsidRPr="001B0AB7">
        <w:t xml:space="preserve"> </w:t>
      </w:r>
      <w:proofErr w:type="spellStart"/>
      <w:r w:rsidR="001B0AB7" w:rsidRPr="001B0AB7">
        <w:t>seseorang</w:t>
      </w:r>
      <w:proofErr w:type="spellEnd"/>
      <w:r>
        <w:tab/>
      </w:r>
      <w:r>
        <w:tab/>
        <w:t>9</w:t>
      </w:r>
      <w:r w:rsidR="00E1328B">
        <w:t>4</w:t>
      </w:r>
    </w:p>
    <w:p w14:paraId="4A5077DE" w14:textId="4E273E96" w:rsidR="009A62D3" w:rsidRDefault="009A62D3" w:rsidP="009A62D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5.11</w:t>
      </w:r>
      <w:r>
        <w:tab/>
      </w:r>
      <w:proofErr w:type="spellStart"/>
      <w:r w:rsidR="00C3736F" w:rsidRPr="00C3736F">
        <w:t>Contoh</w:t>
      </w:r>
      <w:proofErr w:type="spellEnd"/>
      <w:r w:rsidR="00C3736F" w:rsidRPr="00C3736F">
        <w:t xml:space="preserve"> </w:t>
      </w:r>
      <w:proofErr w:type="spellStart"/>
      <w:r w:rsidR="00C3736F" w:rsidRPr="00C3736F">
        <w:t>Representasi</w:t>
      </w:r>
      <w:proofErr w:type="spellEnd"/>
      <w:r w:rsidR="00C3736F" w:rsidRPr="00C3736F">
        <w:t xml:space="preserve"> Tile </w:t>
      </w:r>
      <w:proofErr w:type="spellStart"/>
      <w:r w:rsidR="00C3736F" w:rsidRPr="00C3736F">
        <w:t>berbentuk</w:t>
      </w:r>
      <w:proofErr w:type="spellEnd"/>
      <w:r w:rsidR="00C3736F" w:rsidRPr="00C3736F">
        <w:t xml:space="preserve"> 1 </w:t>
      </w:r>
      <w:proofErr w:type="spellStart"/>
      <w:r w:rsidR="00C3736F" w:rsidRPr="00C3736F">
        <w:t>Dimensi</w:t>
      </w:r>
      <w:proofErr w:type="spellEnd"/>
      <w:r w:rsidR="00C3736F" w:rsidRPr="00C3736F">
        <w:t xml:space="preserve"> dan 2 </w:t>
      </w:r>
      <w:proofErr w:type="spellStart"/>
      <w:r w:rsidR="00C3736F" w:rsidRPr="00C3736F">
        <w:t>Dimensi</w:t>
      </w:r>
      <w:proofErr w:type="spellEnd"/>
      <w:r>
        <w:tab/>
      </w:r>
      <w:r>
        <w:tab/>
      </w:r>
      <w:r w:rsidR="00E1328B">
        <w:t>97</w:t>
      </w:r>
    </w:p>
    <w:p w14:paraId="42655A40" w14:textId="2D04AC22" w:rsidR="00C3736F" w:rsidRDefault="00C3736F" w:rsidP="00C3736F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5.12</w:t>
      </w:r>
      <w:r>
        <w:tab/>
      </w:r>
      <w:proofErr w:type="spellStart"/>
      <w:r w:rsidRPr="00C3736F">
        <w:t>Contoh</w:t>
      </w:r>
      <w:proofErr w:type="spellEnd"/>
      <w:r w:rsidRPr="00C3736F">
        <w:t xml:space="preserve"> </w:t>
      </w:r>
      <w:proofErr w:type="spellStart"/>
      <w:r w:rsidRPr="00C3736F">
        <w:t>Representasi</w:t>
      </w:r>
      <w:proofErr w:type="spellEnd"/>
      <w:r w:rsidRPr="00C3736F">
        <w:t xml:space="preserve"> </w:t>
      </w:r>
      <w:r w:rsidR="00E3130C">
        <w:t>Template</w:t>
      </w:r>
      <w:r w:rsidRPr="00C3736F">
        <w:t xml:space="preserve"> 1 </w:t>
      </w:r>
      <w:proofErr w:type="spellStart"/>
      <w:r w:rsidRPr="00C3736F">
        <w:t>Dimensi</w:t>
      </w:r>
      <w:proofErr w:type="spellEnd"/>
      <w:r w:rsidRPr="00C3736F">
        <w:t xml:space="preserve">, 2 </w:t>
      </w:r>
      <w:proofErr w:type="spellStart"/>
      <w:r w:rsidRPr="00C3736F">
        <w:t>Dimensi</w:t>
      </w:r>
      <w:proofErr w:type="spellEnd"/>
      <w:r w:rsidRPr="00C3736F">
        <w:t xml:space="preserve"> dan </w:t>
      </w:r>
      <w:proofErr w:type="spellStart"/>
      <w:r w:rsidRPr="00C3736F">
        <w:t>hasil</w:t>
      </w:r>
      <w:proofErr w:type="spellEnd"/>
      <w:r w:rsidRPr="00C3736F">
        <w:t xml:space="preserve"> </w:t>
      </w:r>
      <w:proofErr w:type="spellStart"/>
      <w:r w:rsidRPr="00C3736F">
        <w:t>akhir</w:t>
      </w:r>
      <w:proofErr w:type="spellEnd"/>
      <w:r w:rsidR="00F001EB">
        <w:tab/>
      </w:r>
      <w:r w:rsidR="00E1328B">
        <w:t>98</w:t>
      </w:r>
    </w:p>
    <w:p w14:paraId="74642ED3" w14:textId="48D47E7A" w:rsidR="00C3736F" w:rsidRDefault="00C3736F" w:rsidP="009A62D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lastRenderedPageBreak/>
        <w:t>5.13</w:t>
      </w:r>
      <w:r>
        <w:tab/>
      </w:r>
      <w:r w:rsidRPr="001B0AB7">
        <w:t xml:space="preserve">Hasil </w:t>
      </w:r>
      <w:proofErr w:type="spellStart"/>
      <w:r w:rsidRPr="001B0AB7">
        <w:t>nilai</w:t>
      </w:r>
      <w:proofErr w:type="spellEnd"/>
      <w:r w:rsidRPr="001B0AB7">
        <w:t xml:space="preserve"> m </w:t>
      </w:r>
      <w:proofErr w:type="spellStart"/>
      <w:r w:rsidRPr="001B0AB7">
        <w:t>fungsi</w:t>
      </w:r>
      <w:proofErr w:type="spellEnd"/>
      <w:r w:rsidRPr="001B0AB7">
        <w:t xml:space="preserve"> 5.1</w:t>
      </w:r>
      <w:r>
        <w:tab/>
      </w:r>
      <w:r>
        <w:tab/>
        <w:t>100</w:t>
      </w:r>
    </w:p>
    <w:p w14:paraId="701E3027" w14:textId="2D61084F" w:rsidR="009A62D3" w:rsidRDefault="009A62D3" w:rsidP="009A62D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5.1</w:t>
      </w:r>
      <w:r w:rsidR="00C3736F">
        <w:t>4</w:t>
      </w:r>
      <w:r>
        <w:tab/>
      </w:r>
      <w:proofErr w:type="spellStart"/>
      <w:r w:rsidR="001B0AB7" w:rsidRPr="001B0AB7">
        <w:t>Grafik</w:t>
      </w:r>
      <w:proofErr w:type="spellEnd"/>
      <w:r w:rsidR="001B0AB7" w:rsidRPr="001B0AB7">
        <w:t xml:space="preserve"> </w:t>
      </w:r>
      <w:proofErr w:type="spellStart"/>
      <w:r w:rsidR="001B0AB7" w:rsidRPr="001B0AB7">
        <w:t>hasil</w:t>
      </w:r>
      <w:proofErr w:type="spellEnd"/>
      <w:r w:rsidR="001B0AB7" w:rsidRPr="001B0AB7">
        <w:t xml:space="preserve"> fitness </w:t>
      </w:r>
      <w:proofErr w:type="spellStart"/>
      <w:r w:rsidR="001B0AB7" w:rsidRPr="001B0AB7">
        <w:t>contoh</w:t>
      </w:r>
      <w:proofErr w:type="spellEnd"/>
      <w:r w:rsidR="001B0AB7" w:rsidRPr="001B0AB7">
        <w:t xml:space="preserve"> yang </w:t>
      </w:r>
      <w:proofErr w:type="spellStart"/>
      <w:r w:rsidR="001B0AB7" w:rsidRPr="001B0AB7">
        <w:t>diberi</w:t>
      </w:r>
      <w:proofErr w:type="spellEnd"/>
      <w:r w:rsidR="001B0AB7" w:rsidRPr="001B0AB7">
        <w:t xml:space="preserve"> </w:t>
      </w:r>
      <w:proofErr w:type="spellStart"/>
      <w:r w:rsidR="001B0AB7" w:rsidRPr="001B0AB7">
        <w:t>sebelum</w:t>
      </w:r>
      <w:proofErr w:type="spellEnd"/>
      <w:r w:rsidR="001B0AB7" w:rsidRPr="001B0AB7">
        <w:t xml:space="preserve"> </w:t>
      </w:r>
      <w:proofErr w:type="spellStart"/>
      <w:r w:rsidR="001B0AB7" w:rsidRPr="001B0AB7">
        <w:t>dikuadrat</w:t>
      </w:r>
      <w:proofErr w:type="spellEnd"/>
      <w:r>
        <w:tab/>
      </w:r>
      <w:r>
        <w:tab/>
        <w:t>101</w:t>
      </w:r>
    </w:p>
    <w:p w14:paraId="652E2647" w14:textId="5928909E" w:rsidR="009A62D3" w:rsidRDefault="009A62D3" w:rsidP="009A62D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5.1</w:t>
      </w:r>
      <w:r w:rsidR="00C3736F">
        <w:t>5</w:t>
      </w:r>
      <w:r>
        <w:tab/>
      </w:r>
      <w:r w:rsidR="00153FCE" w:rsidRPr="00153FCE">
        <w:t xml:space="preserve">Hasil </w:t>
      </w:r>
      <w:proofErr w:type="spellStart"/>
      <w:r w:rsidR="00153FCE" w:rsidRPr="00153FCE">
        <w:t>perhitungan</w:t>
      </w:r>
      <w:proofErr w:type="spellEnd"/>
      <w:r w:rsidR="00153FCE" w:rsidRPr="00153FCE">
        <w:t xml:space="preserve"> template </w:t>
      </w:r>
      <w:proofErr w:type="spellStart"/>
      <w:r w:rsidR="00153FCE" w:rsidRPr="00153FCE">
        <w:t>contoh</w:t>
      </w:r>
      <w:proofErr w:type="spellEnd"/>
      <w:r>
        <w:tab/>
      </w:r>
      <w:r>
        <w:tab/>
        <w:t>105</w:t>
      </w:r>
    </w:p>
    <w:p w14:paraId="6C273DF9" w14:textId="48097FC3" w:rsidR="009A62D3" w:rsidRDefault="009A62D3" w:rsidP="009A62D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5.1</w:t>
      </w:r>
      <w:r w:rsidR="00C3736F">
        <w:t>6</w:t>
      </w:r>
      <w:r>
        <w:tab/>
      </w:r>
      <w:r w:rsidR="00153FCE" w:rsidRPr="00153FCE">
        <w:t xml:space="preserve">Hasil </w:t>
      </w:r>
      <w:proofErr w:type="spellStart"/>
      <w:r w:rsidR="00153FCE" w:rsidRPr="00153FCE">
        <w:t>perhitungan</w:t>
      </w:r>
      <w:proofErr w:type="spellEnd"/>
      <w:r w:rsidR="00153FCE" w:rsidRPr="00153FCE">
        <w:t xml:space="preserve"> template </w:t>
      </w:r>
      <w:proofErr w:type="spellStart"/>
      <w:r w:rsidR="00153FCE" w:rsidRPr="00153FCE">
        <w:t>contoh</w:t>
      </w:r>
      <w:proofErr w:type="spellEnd"/>
      <w:r w:rsidR="00153FCE" w:rsidRPr="00153FCE">
        <w:t xml:space="preserve"> </w:t>
      </w:r>
      <w:proofErr w:type="spellStart"/>
      <w:r w:rsidR="00153FCE" w:rsidRPr="00153FCE">
        <w:t>dengan</w:t>
      </w:r>
      <w:proofErr w:type="spellEnd"/>
      <w:r w:rsidR="00153FCE" w:rsidRPr="00153FCE">
        <w:t xml:space="preserve"> </w:t>
      </w:r>
      <w:proofErr w:type="spellStart"/>
      <w:r w:rsidR="00153FCE" w:rsidRPr="00153FCE">
        <w:t>toleransi</w:t>
      </w:r>
      <w:proofErr w:type="spellEnd"/>
      <w:r>
        <w:tab/>
      </w:r>
      <w:r>
        <w:tab/>
        <w:t>105</w:t>
      </w:r>
    </w:p>
    <w:p w14:paraId="62D9177D" w14:textId="0A39728F" w:rsidR="009A62D3" w:rsidRDefault="009A62D3" w:rsidP="009A62D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5.1</w:t>
      </w:r>
      <w:r w:rsidR="00C3736F">
        <w:t>7</w:t>
      </w:r>
      <w:r>
        <w:tab/>
      </w:r>
      <w:r w:rsidR="00153FCE" w:rsidRPr="00153FCE">
        <w:t>Visualisasi Roulette Wheel Selection</w:t>
      </w:r>
      <w:r>
        <w:tab/>
      </w:r>
      <w:r>
        <w:tab/>
        <w:t>106</w:t>
      </w:r>
    </w:p>
    <w:p w14:paraId="5D1CD8CF" w14:textId="08A48422" w:rsidR="009A62D3" w:rsidRDefault="009A62D3" w:rsidP="009A62D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5.1</w:t>
      </w:r>
      <w:r w:rsidR="00C3736F">
        <w:t>8</w:t>
      </w:r>
      <w:r>
        <w:tab/>
      </w:r>
      <w:r w:rsidR="00153FCE" w:rsidRPr="00153FCE">
        <w:t>Visualisasi Uniform Crossover</w:t>
      </w:r>
      <w:r>
        <w:tab/>
      </w:r>
      <w:r>
        <w:tab/>
        <w:t>106</w:t>
      </w:r>
    </w:p>
    <w:p w14:paraId="00387F29" w14:textId="4D42D242" w:rsidR="009A62D3" w:rsidRDefault="009A62D3" w:rsidP="009A62D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5.1</w:t>
      </w:r>
      <w:r w:rsidR="00C3736F">
        <w:t>9</w:t>
      </w:r>
      <w:r>
        <w:tab/>
      </w:r>
      <w:r w:rsidR="00153FCE" w:rsidRPr="00153FCE">
        <w:t>Visualisasi Partial Shuffle Mutation</w:t>
      </w:r>
      <w:r>
        <w:tab/>
      </w:r>
      <w:r>
        <w:tab/>
        <w:t>107</w:t>
      </w:r>
    </w:p>
    <w:p w14:paraId="0101ED23" w14:textId="5D38CA9E" w:rsidR="009A62D3" w:rsidRDefault="009A62D3" w:rsidP="009A62D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</w:t>
      </w:r>
      <w:r w:rsidR="00C3736F">
        <w:t>20</w:t>
      </w:r>
      <w:r>
        <w:tab/>
      </w:r>
      <w:r w:rsidR="00153FCE" w:rsidRPr="00153FCE">
        <w:t>State Machine Diagram Bot</w:t>
      </w:r>
      <w:r>
        <w:tab/>
      </w:r>
      <w:r>
        <w:tab/>
        <w:t>108</w:t>
      </w:r>
    </w:p>
    <w:p w14:paraId="24D8CA4D" w14:textId="0A236A8D" w:rsidR="00153FCE" w:rsidRDefault="00153FCE" w:rsidP="00153FCE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6.1</w:t>
      </w:r>
      <w:r>
        <w:tab/>
      </w:r>
      <w:r w:rsidRPr="00153FCE">
        <w:t xml:space="preserve">Isi </w:t>
      </w:r>
      <w:proofErr w:type="spellStart"/>
      <w:r w:rsidRPr="00153FCE">
        <w:t>Variabel</w:t>
      </w:r>
      <w:proofErr w:type="spellEnd"/>
      <w:r w:rsidRPr="00153FCE">
        <w:t xml:space="preserve"> </w:t>
      </w:r>
      <w:proofErr w:type="spellStart"/>
      <w:r w:rsidRPr="00153FCE">
        <w:t>pengaturan</w:t>
      </w:r>
      <w:proofErr w:type="spellEnd"/>
      <w:r w:rsidRPr="00153FCE">
        <w:t xml:space="preserve"> </w:t>
      </w:r>
      <w:proofErr w:type="spellStart"/>
      <w:r w:rsidRPr="00153FCE">
        <w:t>dari</w:t>
      </w:r>
      <w:proofErr w:type="spellEnd"/>
      <w:r w:rsidRPr="00153FCE">
        <w:t xml:space="preserve"> </w:t>
      </w:r>
      <w:proofErr w:type="spellStart"/>
      <w:r w:rsidRPr="00153FCE">
        <w:t>algoritma</w:t>
      </w:r>
      <w:proofErr w:type="spellEnd"/>
      <w:r w:rsidRPr="00153FCE">
        <w:t xml:space="preserve"> </w:t>
      </w:r>
      <w:proofErr w:type="spellStart"/>
      <w:r w:rsidRPr="00153FCE">
        <w:t>genetik</w:t>
      </w:r>
      <w:proofErr w:type="spellEnd"/>
      <w:r>
        <w:tab/>
      </w:r>
      <w:r>
        <w:tab/>
        <w:t>11</w:t>
      </w:r>
      <w:r w:rsidR="00E1328B">
        <w:t>9</w:t>
      </w:r>
    </w:p>
    <w:p w14:paraId="7039EB2B" w14:textId="2E139607" w:rsidR="00153FCE" w:rsidRDefault="00153FCE" w:rsidP="00153FCE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6.2</w:t>
      </w:r>
      <w:r>
        <w:tab/>
      </w:r>
      <w:r w:rsidRPr="00153FCE">
        <w:t xml:space="preserve">Isi </w:t>
      </w:r>
      <w:proofErr w:type="spellStart"/>
      <w:r w:rsidRPr="00153FCE">
        <w:t>Variabel</w:t>
      </w:r>
      <w:proofErr w:type="spellEnd"/>
      <w:r w:rsidRPr="00153FCE">
        <w:t xml:space="preserve"> </w:t>
      </w:r>
      <w:proofErr w:type="spellStart"/>
      <w:r w:rsidRPr="00153FCE">
        <w:t>dari</w:t>
      </w:r>
      <w:proofErr w:type="spellEnd"/>
      <w:r w:rsidRPr="00153FCE">
        <w:t xml:space="preserve"> Rock Amount Fitness</w:t>
      </w:r>
      <w:r>
        <w:tab/>
      </w:r>
      <w:r>
        <w:tab/>
        <w:t>12</w:t>
      </w:r>
      <w:r w:rsidR="00E1328B">
        <w:t>5</w:t>
      </w:r>
    </w:p>
    <w:p w14:paraId="41311577" w14:textId="6546498C" w:rsidR="00153FCE" w:rsidRDefault="00153FCE" w:rsidP="00153FCE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6.3</w:t>
      </w:r>
      <w:r>
        <w:tab/>
      </w:r>
      <w:r w:rsidRPr="00153FCE">
        <w:t xml:space="preserve">Isi </w:t>
      </w:r>
      <w:proofErr w:type="spellStart"/>
      <w:r w:rsidRPr="00153FCE">
        <w:t>Variabel</w:t>
      </w:r>
      <w:proofErr w:type="spellEnd"/>
      <w:r w:rsidRPr="00153FCE">
        <w:t xml:space="preserve"> </w:t>
      </w:r>
      <w:proofErr w:type="spellStart"/>
      <w:r w:rsidRPr="00153FCE">
        <w:t>dari</w:t>
      </w:r>
      <w:proofErr w:type="spellEnd"/>
      <w:r w:rsidRPr="00153FCE">
        <w:t xml:space="preserve"> Rock Groups Size Fitness</w:t>
      </w:r>
      <w:r>
        <w:tab/>
      </w:r>
      <w:r>
        <w:tab/>
        <w:t>12</w:t>
      </w:r>
      <w:r w:rsidR="00E1328B">
        <w:t>7</w:t>
      </w:r>
    </w:p>
    <w:p w14:paraId="521FDB45" w14:textId="608FB98D" w:rsidR="00153FCE" w:rsidRDefault="00153FCE" w:rsidP="00153FCE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6.4</w:t>
      </w:r>
      <w:r>
        <w:tab/>
      </w:r>
      <w:r w:rsidRPr="00153FCE">
        <w:t xml:space="preserve">Isi </w:t>
      </w:r>
      <w:proofErr w:type="spellStart"/>
      <w:r w:rsidRPr="00153FCE">
        <w:t>Variabel</w:t>
      </w:r>
      <w:proofErr w:type="spellEnd"/>
      <w:r w:rsidRPr="00153FCE">
        <w:t xml:space="preserve"> </w:t>
      </w:r>
      <w:proofErr w:type="spellStart"/>
      <w:r w:rsidRPr="00153FCE">
        <w:t>dari</w:t>
      </w:r>
      <w:proofErr w:type="spellEnd"/>
      <w:r w:rsidRPr="00153FCE">
        <w:t xml:space="preserve"> Power Up Ratio Fitness</w:t>
      </w:r>
      <w:r>
        <w:tab/>
      </w:r>
      <w:r>
        <w:tab/>
        <w:t>13</w:t>
      </w:r>
      <w:r w:rsidR="00E1328B">
        <w:t>2</w:t>
      </w:r>
    </w:p>
    <w:p w14:paraId="04A0A55E" w14:textId="792738AA" w:rsidR="00153FCE" w:rsidRDefault="00153FCE" w:rsidP="00153FCE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6.5</w:t>
      </w:r>
      <w:r>
        <w:tab/>
      </w:r>
      <w:r w:rsidRPr="00153FCE">
        <w:t xml:space="preserve">Isi </w:t>
      </w:r>
      <w:proofErr w:type="spellStart"/>
      <w:r w:rsidRPr="00153FCE">
        <w:t>Variabel</w:t>
      </w:r>
      <w:proofErr w:type="spellEnd"/>
      <w:r w:rsidRPr="00153FCE">
        <w:t xml:space="preserve"> </w:t>
      </w:r>
      <w:proofErr w:type="spellStart"/>
      <w:r w:rsidRPr="00153FCE">
        <w:t>dari</w:t>
      </w:r>
      <w:proofErr w:type="spellEnd"/>
      <w:r w:rsidRPr="00153FCE">
        <w:t xml:space="preserve"> Template Variety Fitness</w:t>
      </w:r>
      <w:r>
        <w:tab/>
      </w:r>
      <w:r>
        <w:tab/>
        <w:t>13</w:t>
      </w:r>
      <w:r w:rsidR="00E1328B">
        <w:t>4</w:t>
      </w:r>
    </w:p>
    <w:p w14:paraId="617215A2" w14:textId="2AE9656F" w:rsidR="00354422" w:rsidRDefault="00354422" w:rsidP="0035442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7.1</w:t>
      </w:r>
      <w:r>
        <w:tab/>
      </w:r>
      <w:proofErr w:type="spellStart"/>
      <w:r w:rsidR="00815DDD" w:rsidRPr="00815DDD">
        <w:t>Variabel</w:t>
      </w:r>
      <w:proofErr w:type="spellEnd"/>
      <w:r w:rsidR="00815DDD" w:rsidRPr="00815DDD">
        <w:t xml:space="preserve"> Set Objects di </w:t>
      </w:r>
      <w:proofErr w:type="spellStart"/>
      <w:r w:rsidR="00815DDD" w:rsidRPr="00815DDD">
        <w:t>dalam</w:t>
      </w:r>
      <w:proofErr w:type="spellEnd"/>
      <w:r w:rsidR="00815DDD" w:rsidRPr="00815DDD">
        <w:t xml:space="preserve"> Level </w:t>
      </w:r>
      <w:proofErr w:type="spellStart"/>
      <w:r w:rsidR="00815DDD" w:rsidRPr="00815DDD">
        <w:t>utama</w:t>
      </w:r>
      <w:proofErr w:type="spellEnd"/>
      <w:r>
        <w:tab/>
      </w:r>
      <w:r>
        <w:tab/>
      </w:r>
      <w:r w:rsidRPr="00354422">
        <w:t>13</w:t>
      </w:r>
      <w:r w:rsidR="00E1328B">
        <w:t>8</w:t>
      </w:r>
    </w:p>
    <w:p w14:paraId="33F3422A" w14:textId="2C370D27" w:rsidR="00354422" w:rsidRDefault="00354422" w:rsidP="0035442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7.2</w:t>
      </w:r>
      <w:r>
        <w:tab/>
      </w:r>
      <w:r w:rsidR="00815DDD" w:rsidRPr="00815DDD">
        <w:t xml:space="preserve">Tile batu dan </w:t>
      </w:r>
      <w:proofErr w:type="spellStart"/>
      <w:r w:rsidR="00815DDD" w:rsidRPr="00815DDD">
        <w:t>Tampilan</w:t>
      </w:r>
      <w:proofErr w:type="spellEnd"/>
      <w:r w:rsidR="00815DDD" w:rsidRPr="00815DDD">
        <w:t xml:space="preserve"> level </w:t>
      </w:r>
      <w:proofErr w:type="spellStart"/>
      <w:r w:rsidR="00815DDD" w:rsidRPr="00815DDD">
        <w:t>dengan</w:t>
      </w:r>
      <w:proofErr w:type="spellEnd"/>
      <w:r w:rsidR="00815DDD" w:rsidRPr="00815DDD">
        <w:t xml:space="preserve"> </w:t>
      </w:r>
      <w:proofErr w:type="spellStart"/>
      <w:r w:rsidR="00815DDD" w:rsidRPr="00815DDD">
        <w:t>setobject</w:t>
      </w:r>
      <w:proofErr w:type="spellEnd"/>
      <w:r w:rsidR="00815DDD" w:rsidRPr="00815DDD">
        <w:t xml:space="preserve"> dan Player Manager</w:t>
      </w:r>
      <w:r>
        <w:tab/>
      </w:r>
      <w:r>
        <w:tab/>
      </w:r>
      <w:r w:rsidRPr="00354422">
        <w:t>13</w:t>
      </w:r>
      <w:r w:rsidR="00E1328B">
        <w:t>9</w:t>
      </w:r>
    </w:p>
    <w:p w14:paraId="0B30978C" w14:textId="36AC03D7" w:rsidR="00354422" w:rsidRDefault="00354422" w:rsidP="0035442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7.3</w:t>
      </w:r>
      <w:r>
        <w:tab/>
      </w:r>
      <w:r w:rsidR="00815DDD" w:rsidRPr="00815DDD">
        <w:t xml:space="preserve">Tile </w:t>
      </w:r>
      <w:proofErr w:type="spellStart"/>
      <w:r w:rsidR="00815DDD" w:rsidRPr="00815DDD">
        <w:t>tanah</w:t>
      </w:r>
      <w:proofErr w:type="spellEnd"/>
      <w:r w:rsidR="00815DDD" w:rsidRPr="00815DDD">
        <w:t xml:space="preserve"> </w:t>
      </w:r>
      <w:proofErr w:type="spellStart"/>
      <w:r w:rsidR="00815DDD" w:rsidRPr="00815DDD">
        <w:t>salju</w:t>
      </w:r>
      <w:proofErr w:type="spellEnd"/>
      <w:r w:rsidR="00815DDD" w:rsidRPr="00815DDD">
        <w:t xml:space="preserve"> dan </w:t>
      </w:r>
      <w:proofErr w:type="spellStart"/>
      <w:r w:rsidR="00815DDD" w:rsidRPr="00815DDD">
        <w:t>Tampilan</w:t>
      </w:r>
      <w:proofErr w:type="spellEnd"/>
      <w:r w:rsidR="00815DDD" w:rsidRPr="00815DDD">
        <w:t xml:space="preserve"> level </w:t>
      </w:r>
      <w:proofErr w:type="spellStart"/>
      <w:r w:rsidR="00815DDD" w:rsidRPr="00815DDD">
        <w:t>hanya</w:t>
      </w:r>
      <w:proofErr w:type="spellEnd"/>
      <w:r w:rsidR="00815DDD" w:rsidRPr="00815DDD">
        <w:t xml:space="preserve"> </w:t>
      </w:r>
      <w:proofErr w:type="spellStart"/>
      <w:r w:rsidR="00815DDD" w:rsidRPr="00815DDD">
        <w:t>dengan</w:t>
      </w:r>
      <w:proofErr w:type="spellEnd"/>
      <w:r w:rsidR="00815DDD" w:rsidRPr="00815DDD">
        <w:t xml:space="preserve"> </w:t>
      </w:r>
      <w:proofErr w:type="spellStart"/>
      <w:r w:rsidR="00815DDD" w:rsidRPr="00815DDD">
        <w:t>makeFloor</w:t>
      </w:r>
      <w:proofErr w:type="spellEnd"/>
      <w:r>
        <w:tab/>
      </w:r>
      <w:r>
        <w:tab/>
      </w:r>
      <w:r w:rsidRPr="00354422">
        <w:t>1</w:t>
      </w:r>
      <w:r w:rsidR="00E1328B">
        <w:t>40</w:t>
      </w:r>
    </w:p>
    <w:p w14:paraId="39DC35F2" w14:textId="4F8769AF" w:rsidR="00354422" w:rsidRDefault="00354422" w:rsidP="0035442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7.4</w:t>
      </w:r>
      <w:r>
        <w:tab/>
      </w:r>
      <w:r w:rsidR="00815DDD" w:rsidRPr="00815DDD">
        <w:t xml:space="preserve">Isi </w:t>
      </w:r>
      <w:proofErr w:type="spellStart"/>
      <w:r w:rsidR="00815DDD" w:rsidRPr="00815DDD">
        <w:t>variabel</w:t>
      </w:r>
      <w:proofErr w:type="spellEnd"/>
      <w:r w:rsidR="00815DDD" w:rsidRPr="00815DDD">
        <w:t xml:space="preserve"> player manager</w:t>
      </w:r>
      <w:r>
        <w:tab/>
      </w:r>
      <w:r>
        <w:tab/>
      </w:r>
      <w:r w:rsidRPr="00354422">
        <w:t>14</w:t>
      </w:r>
      <w:r w:rsidR="00E1328B">
        <w:t>2</w:t>
      </w:r>
    </w:p>
    <w:p w14:paraId="61D5B0BA" w14:textId="3093E0F5" w:rsidR="00354422" w:rsidRDefault="00354422" w:rsidP="0035442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7.5</w:t>
      </w:r>
      <w:r>
        <w:tab/>
      </w:r>
      <w:proofErr w:type="spellStart"/>
      <w:r w:rsidR="00815DDD" w:rsidRPr="00815DDD">
        <w:t>Gumpalan</w:t>
      </w:r>
      <w:proofErr w:type="spellEnd"/>
      <w:r w:rsidR="00815DDD" w:rsidRPr="00815DDD">
        <w:t xml:space="preserve"> </w:t>
      </w:r>
      <w:proofErr w:type="spellStart"/>
      <w:r w:rsidR="00815DDD" w:rsidRPr="00815DDD">
        <w:t>salju</w:t>
      </w:r>
      <w:proofErr w:type="spellEnd"/>
      <w:r w:rsidR="00815DDD" w:rsidRPr="00815DDD">
        <w:t xml:space="preserve"> yang di-spawn </w:t>
      </w:r>
      <w:proofErr w:type="spellStart"/>
      <w:r w:rsidR="00815DDD" w:rsidRPr="00815DDD">
        <w:t>secara</w:t>
      </w:r>
      <w:proofErr w:type="spellEnd"/>
      <w:r w:rsidR="00815DDD" w:rsidRPr="00815DDD">
        <w:t xml:space="preserve"> </w:t>
      </w:r>
      <w:proofErr w:type="spellStart"/>
      <w:r w:rsidR="00815DDD" w:rsidRPr="00815DDD">
        <w:t>berkala</w:t>
      </w:r>
      <w:proofErr w:type="spellEnd"/>
      <w:r>
        <w:tab/>
      </w:r>
      <w:r>
        <w:tab/>
      </w:r>
      <w:r w:rsidRPr="00354422">
        <w:t>14</w:t>
      </w:r>
      <w:r w:rsidR="00E1328B">
        <w:t>3</w:t>
      </w:r>
    </w:p>
    <w:p w14:paraId="2EE69164" w14:textId="44A272D4" w:rsidR="00354422" w:rsidRDefault="00354422" w:rsidP="0035442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7.6</w:t>
      </w:r>
      <w:r>
        <w:tab/>
      </w:r>
      <w:r w:rsidR="00815DDD" w:rsidRPr="00815DDD">
        <w:t xml:space="preserve">Isi </w:t>
      </w:r>
      <w:proofErr w:type="spellStart"/>
      <w:r w:rsidR="00815DDD" w:rsidRPr="00815DDD">
        <w:t>Variabel</w:t>
      </w:r>
      <w:proofErr w:type="spellEnd"/>
      <w:r w:rsidR="00815DDD" w:rsidRPr="00815DDD">
        <w:t xml:space="preserve"> </w:t>
      </w:r>
      <w:proofErr w:type="spellStart"/>
      <w:r w:rsidR="00815DDD" w:rsidRPr="00815DDD">
        <w:t>dari</w:t>
      </w:r>
      <w:proofErr w:type="spellEnd"/>
      <w:r w:rsidR="00815DDD" w:rsidRPr="00815DDD">
        <w:t xml:space="preserve"> script </w:t>
      </w:r>
      <w:proofErr w:type="spellStart"/>
      <w:r w:rsidR="00815DDD" w:rsidRPr="00815DDD">
        <w:t>SnowBallManager</w:t>
      </w:r>
      <w:proofErr w:type="spellEnd"/>
      <w:r>
        <w:tab/>
      </w:r>
      <w:r>
        <w:tab/>
      </w:r>
      <w:r w:rsidRPr="00354422">
        <w:t>14</w:t>
      </w:r>
      <w:r w:rsidR="00E1328B">
        <w:t>5</w:t>
      </w:r>
    </w:p>
    <w:p w14:paraId="7B6BCD8C" w14:textId="7915408F" w:rsidR="00354422" w:rsidRDefault="00354422" w:rsidP="0035442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7.7</w:t>
      </w:r>
      <w:r>
        <w:tab/>
      </w:r>
      <w:r w:rsidR="00815DDD" w:rsidRPr="00815DDD">
        <w:t xml:space="preserve">Bola – bola </w:t>
      </w:r>
      <w:proofErr w:type="spellStart"/>
      <w:r w:rsidR="00815DDD" w:rsidRPr="00815DDD">
        <w:t>salju</w:t>
      </w:r>
      <w:proofErr w:type="spellEnd"/>
      <w:r w:rsidR="00815DDD" w:rsidRPr="00815DDD">
        <w:t xml:space="preserve"> </w:t>
      </w:r>
      <w:proofErr w:type="spellStart"/>
      <w:r w:rsidR="00815DDD" w:rsidRPr="00815DDD">
        <w:t>dengan</w:t>
      </w:r>
      <w:proofErr w:type="spellEnd"/>
      <w:r w:rsidR="00815DDD" w:rsidRPr="00815DDD">
        <w:t xml:space="preserve"> power up id 0 – 5</w:t>
      </w:r>
      <w:r>
        <w:tab/>
      </w:r>
      <w:r>
        <w:tab/>
      </w:r>
      <w:r w:rsidRPr="00354422">
        <w:t>14</w:t>
      </w:r>
      <w:r w:rsidR="00E1328B">
        <w:t>8</w:t>
      </w:r>
    </w:p>
    <w:p w14:paraId="4E67B586" w14:textId="770D2156" w:rsidR="00354422" w:rsidRDefault="00354422" w:rsidP="0035442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7.8</w:t>
      </w:r>
      <w:r>
        <w:tab/>
      </w:r>
      <w:r w:rsidR="00815DDD" w:rsidRPr="00815DDD">
        <w:t xml:space="preserve">Isi </w:t>
      </w:r>
      <w:proofErr w:type="spellStart"/>
      <w:r w:rsidR="00815DDD" w:rsidRPr="00815DDD">
        <w:t>Variabel</w:t>
      </w:r>
      <w:proofErr w:type="spellEnd"/>
      <w:r w:rsidR="00815DDD" w:rsidRPr="00815DDD">
        <w:t xml:space="preserve"> Ball Power Up</w:t>
      </w:r>
      <w:r>
        <w:tab/>
      </w:r>
      <w:r>
        <w:tab/>
      </w:r>
      <w:r w:rsidRPr="00354422">
        <w:t>1</w:t>
      </w:r>
      <w:r w:rsidR="00E1328B">
        <w:t>51</w:t>
      </w:r>
    </w:p>
    <w:p w14:paraId="7124504D" w14:textId="2902855F" w:rsidR="00354422" w:rsidRDefault="00354422" w:rsidP="0035442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7.9</w:t>
      </w:r>
      <w:r>
        <w:tab/>
      </w:r>
      <w:proofErr w:type="spellStart"/>
      <w:r w:rsidR="00815DDD" w:rsidRPr="00815DDD">
        <w:t>Tampilan</w:t>
      </w:r>
      <w:proofErr w:type="spellEnd"/>
      <w:r w:rsidR="00815DDD" w:rsidRPr="00815DDD">
        <w:t xml:space="preserve"> Spawner Bola </w:t>
      </w:r>
      <w:proofErr w:type="spellStart"/>
      <w:r w:rsidR="00815DDD" w:rsidRPr="00815DDD">
        <w:t>Spesial</w:t>
      </w:r>
      <w:proofErr w:type="spellEnd"/>
      <w:r w:rsidR="00815DDD" w:rsidRPr="00815DDD">
        <w:t xml:space="preserve"> di </w:t>
      </w:r>
      <w:proofErr w:type="spellStart"/>
      <w:r w:rsidR="00815DDD" w:rsidRPr="00815DDD">
        <w:t>dalam</w:t>
      </w:r>
      <w:proofErr w:type="spellEnd"/>
      <w:r w:rsidR="00815DDD" w:rsidRPr="00815DDD">
        <w:t xml:space="preserve"> game</w:t>
      </w:r>
      <w:r>
        <w:tab/>
      </w:r>
      <w:r>
        <w:tab/>
      </w:r>
      <w:r w:rsidRPr="00354422">
        <w:t>1</w:t>
      </w:r>
      <w:r w:rsidR="00E1328B">
        <w:t>52</w:t>
      </w:r>
    </w:p>
    <w:p w14:paraId="0B3FFEAC" w14:textId="4080DA7A" w:rsidR="00354422" w:rsidRDefault="00354422" w:rsidP="0035442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7.10</w:t>
      </w:r>
      <w:r>
        <w:tab/>
      </w:r>
      <w:proofErr w:type="spellStart"/>
      <w:r w:rsidR="00815DDD" w:rsidRPr="00815DDD">
        <w:t>Variabel</w:t>
      </w:r>
      <w:proofErr w:type="spellEnd"/>
      <w:r w:rsidR="00815DDD" w:rsidRPr="00815DDD">
        <w:t xml:space="preserve"> yang </w:t>
      </w:r>
      <w:proofErr w:type="spellStart"/>
      <w:r w:rsidR="00815DDD" w:rsidRPr="00815DDD">
        <w:t>dipakai</w:t>
      </w:r>
      <w:proofErr w:type="spellEnd"/>
      <w:r w:rsidR="00815DDD" w:rsidRPr="00815DDD">
        <w:t xml:space="preserve"> Script power up</w:t>
      </w:r>
      <w:r>
        <w:tab/>
      </w:r>
      <w:r>
        <w:tab/>
      </w:r>
      <w:r w:rsidRPr="00354422">
        <w:t>15</w:t>
      </w:r>
      <w:r w:rsidR="00E1328B">
        <w:t>4</w:t>
      </w:r>
    </w:p>
    <w:p w14:paraId="35CAE9E2" w14:textId="7D9A5C72" w:rsidR="00354422" w:rsidRDefault="00354422" w:rsidP="0035442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7.11</w:t>
      </w:r>
      <w:r>
        <w:tab/>
      </w:r>
      <w:proofErr w:type="spellStart"/>
      <w:r w:rsidR="00815DDD" w:rsidRPr="00815DDD">
        <w:t>Tampilan</w:t>
      </w:r>
      <w:proofErr w:type="spellEnd"/>
      <w:r w:rsidR="00815DDD" w:rsidRPr="00815DDD">
        <w:t xml:space="preserve"> </w:t>
      </w:r>
      <w:proofErr w:type="spellStart"/>
      <w:r w:rsidR="00815DDD" w:rsidRPr="00815DDD">
        <w:t>Karakter</w:t>
      </w:r>
      <w:proofErr w:type="spellEnd"/>
      <w:r w:rsidR="00815DDD" w:rsidRPr="00815DDD">
        <w:t xml:space="preserve"> </w:t>
      </w:r>
      <w:proofErr w:type="spellStart"/>
      <w:r w:rsidR="00815DDD" w:rsidRPr="00815DDD">
        <w:t>membidik</w:t>
      </w:r>
      <w:proofErr w:type="spellEnd"/>
      <w:r w:rsidR="00815DDD" w:rsidRPr="00815DDD">
        <w:t xml:space="preserve"> </w:t>
      </w:r>
      <w:proofErr w:type="spellStart"/>
      <w:r w:rsidR="00815DDD" w:rsidRPr="00815DDD">
        <w:t>sebuah</w:t>
      </w:r>
      <w:proofErr w:type="spellEnd"/>
      <w:r w:rsidR="00815DDD" w:rsidRPr="00815DDD">
        <w:t xml:space="preserve"> bola</w:t>
      </w:r>
      <w:r>
        <w:tab/>
      </w:r>
      <w:r>
        <w:tab/>
      </w:r>
      <w:r w:rsidRPr="00354422">
        <w:t>15</w:t>
      </w:r>
      <w:r w:rsidR="00E1328B">
        <w:t>8</w:t>
      </w:r>
    </w:p>
    <w:p w14:paraId="4576EE89" w14:textId="0C75EB5E" w:rsidR="00354422" w:rsidRDefault="00354422" w:rsidP="0035442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7.12</w:t>
      </w:r>
      <w:r>
        <w:tab/>
      </w:r>
      <w:proofErr w:type="spellStart"/>
      <w:r w:rsidR="00815DDD" w:rsidRPr="00815DDD">
        <w:t>Variabel</w:t>
      </w:r>
      <w:proofErr w:type="spellEnd"/>
      <w:r w:rsidR="00815DDD" w:rsidRPr="00815DDD">
        <w:t xml:space="preserve"> yang </w:t>
      </w:r>
      <w:proofErr w:type="spellStart"/>
      <w:r w:rsidR="00815DDD" w:rsidRPr="00815DDD">
        <w:t>digunakan</w:t>
      </w:r>
      <w:proofErr w:type="spellEnd"/>
      <w:r w:rsidR="00815DDD" w:rsidRPr="00815DDD">
        <w:t xml:space="preserve"> pada shoot Mechanic</w:t>
      </w:r>
      <w:r>
        <w:tab/>
      </w:r>
      <w:r>
        <w:tab/>
      </w:r>
      <w:r w:rsidRPr="00354422">
        <w:t>1</w:t>
      </w:r>
      <w:r w:rsidR="00E1328B">
        <w:t>61</w:t>
      </w:r>
    </w:p>
    <w:p w14:paraId="2C631EDF" w14:textId="6A595BC4" w:rsidR="00354422" w:rsidRDefault="00354422" w:rsidP="0035442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7.13</w:t>
      </w:r>
      <w:r>
        <w:tab/>
      </w:r>
      <w:proofErr w:type="spellStart"/>
      <w:r w:rsidR="00815DDD" w:rsidRPr="00815DDD">
        <w:t>Tampilan</w:t>
      </w:r>
      <w:proofErr w:type="spellEnd"/>
      <w:r w:rsidR="00815DDD" w:rsidRPr="00815DDD">
        <w:t xml:space="preserve"> </w:t>
      </w:r>
      <w:proofErr w:type="spellStart"/>
      <w:r w:rsidR="00815DDD" w:rsidRPr="00815DDD">
        <w:t>karakter</w:t>
      </w:r>
      <w:proofErr w:type="spellEnd"/>
      <w:r w:rsidR="00815DDD" w:rsidRPr="00815DDD">
        <w:t xml:space="preserve"> player </w:t>
      </w:r>
      <w:proofErr w:type="spellStart"/>
      <w:r w:rsidR="00815DDD" w:rsidRPr="00815DDD">
        <w:t>membidik</w:t>
      </w:r>
      <w:proofErr w:type="spellEnd"/>
      <w:r w:rsidR="00815DDD" w:rsidRPr="00815DDD">
        <w:t xml:space="preserve"> bola</w:t>
      </w:r>
      <w:r>
        <w:tab/>
      </w:r>
      <w:r>
        <w:tab/>
      </w:r>
      <w:r w:rsidRPr="00354422">
        <w:t>1</w:t>
      </w:r>
      <w:r w:rsidR="00E1328B">
        <w:t>62</w:t>
      </w:r>
    </w:p>
    <w:p w14:paraId="4A7E74FE" w14:textId="5E26FC04" w:rsidR="00354422" w:rsidRDefault="00354422" w:rsidP="0035442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7.14</w:t>
      </w:r>
      <w:r>
        <w:tab/>
      </w:r>
      <w:proofErr w:type="spellStart"/>
      <w:r w:rsidR="00815DDD" w:rsidRPr="00815DDD">
        <w:t>Tampilan</w:t>
      </w:r>
      <w:proofErr w:type="spellEnd"/>
      <w:r w:rsidR="00815DDD" w:rsidRPr="00815DDD">
        <w:t xml:space="preserve"> </w:t>
      </w:r>
      <w:proofErr w:type="spellStart"/>
      <w:r w:rsidR="00815DDD" w:rsidRPr="00815DDD">
        <w:t>karakter</w:t>
      </w:r>
      <w:proofErr w:type="spellEnd"/>
      <w:r w:rsidR="00815DDD" w:rsidRPr="00815DDD">
        <w:t xml:space="preserve"> player </w:t>
      </w:r>
      <w:proofErr w:type="spellStart"/>
      <w:r w:rsidR="00815DDD" w:rsidRPr="00815DDD">
        <w:t>mencoba</w:t>
      </w:r>
      <w:proofErr w:type="spellEnd"/>
      <w:r w:rsidR="00815DDD" w:rsidRPr="00815DDD">
        <w:t xml:space="preserve"> </w:t>
      </w:r>
      <w:proofErr w:type="spellStart"/>
      <w:r w:rsidR="00815DDD" w:rsidRPr="00815DDD">
        <w:t>menangkap</w:t>
      </w:r>
      <w:proofErr w:type="spellEnd"/>
      <w:r w:rsidR="00815DDD" w:rsidRPr="00815DDD">
        <w:t xml:space="preserve"> bola</w:t>
      </w:r>
      <w:r>
        <w:tab/>
      </w:r>
      <w:r>
        <w:tab/>
      </w:r>
      <w:r w:rsidRPr="00354422">
        <w:t>1</w:t>
      </w:r>
      <w:r w:rsidR="00E1328B">
        <w:t>63</w:t>
      </w:r>
    </w:p>
    <w:p w14:paraId="02703E0D" w14:textId="2904D747" w:rsidR="00354422" w:rsidRDefault="00354422" w:rsidP="0035442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7.15</w:t>
      </w:r>
      <w:r>
        <w:tab/>
      </w:r>
      <w:proofErr w:type="spellStart"/>
      <w:r w:rsidR="00815DDD" w:rsidRPr="00815DDD">
        <w:t>Variabel</w:t>
      </w:r>
      <w:proofErr w:type="spellEnd"/>
      <w:r w:rsidR="00815DDD" w:rsidRPr="00815DDD">
        <w:t xml:space="preserve"> – </w:t>
      </w:r>
      <w:proofErr w:type="spellStart"/>
      <w:r w:rsidR="00815DDD" w:rsidRPr="00815DDD">
        <w:t>variabel</w:t>
      </w:r>
      <w:proofErr w:type="spellEnd"/>
      <w:r w:rsidR="00815DDD" w:rsidRPr="00815DDD">
        <w:t xml:space="preserve"> yang </w:t>
      </w:r>
      <w:proofErr w:type="spellStart"/>
      <w:r w:rsidR="00815DDD" w:rsidRPr="00815DDD">
        <w:t>digunakan</w:t>
      </w:r>
      <w:proofErr w:type="spellEnd"/>
      <w:r w:rsidR="00815DDD" w:rsidRPr="00815DDD">
        <w:t xml:space="preserve"> oleh Bot Actions</w:t>
      </w:r>
      <w:r>
        <w:tab/>
      </w:r>
      <w:r>
        <w:tab/>
      </w:r>
      <w:r w:rsidRPr="00354422">
        <w:t>16</w:t>
      </w:r>
      <w:r w:rsidR="00E1328B">
        <w:t>6</w:t>
      </w:r>
    </w:p>
    <w:p w14:paraId="5657E8AD" w14:textId="1EF459D6" w:rsidR="00354422" w:rsidRDefault="00354422" w:rsidP="0035442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7.16</w:t>
      </w:r>
      <w:r>
        <w:tab/>
      </w:r>
      <w:r w:rsidR="00815DDD" w:rsidRPr="00815DDD">
        <w:t xml:space="preserve">Bot </w:t>
      </w:r>
      <w:proofErr w:type="spellStart"/>
      <w:r w:rsidR="00815DDD" w:rsidRPr="00815DDD">
        <w:t>menggunakan</w:t>
      </w:r>
      <w:proofErr w:type="spellEnd"/>
      <w:r w:rsidR="00815DDD" w:rsidRPr="00815DDD">
        <w:t xml:space="preserve"> </w:t>
      </w:r>
      <w:proofErr w:type="spellStart"/>
      <w:r w:rsidR="00815DDD" w:rsidRPr="00815DDD">
        <w:t>Linecast</w:t>
      </w:r>
      <w:proofErr w:type="spellEnd"/>
      <w:r w:rsidR="00815DDD" w:rsidRPr="00815DDD">
        <w:t xml:space="preserve"> </w:t>
      </w:r>
      <w:proofErr w:type="spellStart"/>
      <w:r w:rsidR="00815DDD" w:rsidRPr="00815DDD">
        <w:t>untuk</w:t>
      </w:r>
      <w:proofErr w:type="spellEnd"/>
      <w:r w:rsidR="00815DDD" w:rsidRPr="00815DDD">
        <w:t xml:space="preserve"> “</w:t>
      </w:r>
      <w:proofErr w:type="spellStart"/>
      <w:r w:rsidR="00815DDD" w:rsidRPr="00815DDD">
        <w:t>melihat</w:t>
      </w:r>
      <w:proofErr w:type="spellEnd"/>
      <w:r w:rsidR="00815DDD" w:rsidRPr="00815DDD">
        <w:t>”</w:t>
      </w:r>
      <w:r>
        <w:tab/>
      </w:r>
      <w:r>
        <w:tab/>
      </w:r>
      <w:r w:rsidRPr="00354422">
        <w:t>16</w:t>
      </w:r>
      <w:r w:rsidR="00E1328B">
        <w:t>7</w:t>
      </w:r>
    </w:p>
    <w:p w14:paraId="421A8FAC" w14:textId="3E4D382A" w:rsidR="00354422" w:rsidRDefault="00354422" w:rsidP="0035442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7.17</w:t>
      </w:r>
      <w:r>
        <w:tab/>
      </w:r>
      <w:r w:rsidR="00815DDD" w:rsidRPr="00815DDD">
        <w:t>Hukum Cosine</w:t>
      </w:r>
      <w:r>
        <w:tab/>
      </w:r>
      <w:r>
        <w:tab/>
      </w:r>
      <w:r w:rsidRPr="00354422">
        <w:t>16</w:t>
      </w:r>
      <w:r w:rsidR="00E1328B">
        <w:t>8</w:t>
      </w:r>
    </w:p>
    <w:p w14:paraId="06741255" w14:textId="7EE069B7" w:rsidR="00354422" w:rsidRDefault="00354422" w:rsidP="0035442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7.18</w:t>
      </w:r>
      <w:r>
        <w:tab/>
      </w:r>
      <w:r w:rsidR="00815DDD" w:rsidRPr="00815DDD">
        <w:t xml:space="preserve">Hukum Cosine </w:t>
      </w:r>
      <w:proofErr w:type="spellStart"/>
      <w:r w:rsidR="00815DDD" w:rsidRPr="00815DDD">
        <w:t>untuk</w:t>
      </w:r>
      <w:proofErr w:type="spellEnd"/>
      <w:r w:rsidR="00815DDD" w:rsidRPr="00815DDD">
        <w:t xml:space="preserve"> </w:t>
      </w:r>
      <w:proofErr w:type="spellStart"/>
      <w:r w:rsidR="00815DDD" w:rsidRPr="00815DDD">
        <w:t>keperluan</w:t>
      </w:r>
      <w:proofErr w:type="spellEnd"/>
      <w:r w:rsidR="00815DDD" w:rsidRPr="00815DDD">
        <w:t xml:space="preserve"> </w:t>
      </w:r>
      <w:proofErr w:type="spellStart"/>
      <w:r w:rsidR="00815DDD" w:rsidRPr="00815DDD">
        <w:t>prediksi</w:t>
      </w:r>
      <w:proofErr w:type="spellEnd"/>
      <w:r w:rsidR="00815DDD" w:rsidRPr="00815DDD">
        <w:t xml:space="preserve"> </w:t>
      </w:r>
      <w:proofErr w:type="spellStart"/>
      <w:r w:rsidR="00815DDD" w:rsidRPr="00815DDD">
        <w:t>lemparan</w:t>
      </w:r>
      <w:proofErr w:type="spellEnd"/>
      <w:r w:rsidR="00815DDD" w:rsidRPr="00815DDD">
        <w:t xml:space="preserve"> bola</w:t>
      </w:r>
      <w:r>
        <w:tab/>
      </w:r>
      <w:r>
        <w:tab/>
      </w:r>
      <w:r w:rsidRPr="00354422">
        <w:t>16</w:t>
      </w:r>
      <w:r w:rsidR="00E1328B">
        <w:t>8</w:t>
      </w:r>
    </w:p>
    <w:p w14:paraId="757072C0" w14:textId="782B0A70" w:rsidR="00354422" w:rsidRDefault="00354422" w:rsidP="0035442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lastRenderedPageBreak/>
        <w:t>7.19</w:t>
      </w:r>
      <w:r>
        <w:tab/>
      </w:r>
      <w:proofErr w:type="spellStart"/>
      <w:r w:rsidR="00815DDD" w:rsidRPr="00815DDD">
        <w:t>Rumus</w:t>
      </w:r>
      <w:proofErr w:type="spellEnd"/>
      <w:r w:rsidR="00815DDD" w:rsidRPr="00815DDD">
        <w:t xml:space="preserve"> </w:t>
      </w:r>
      <w:proofErr w:type="spellStart"/>
      <w:r w:rsidR="00815DDD" w:rsidRPr="00815DDD">
        <w:t>kuadrat</w:t>
      </w:r>
      <w:proofErr w:type="spellEnd"/>
      <w:r w:rsidR="00815DDD" w:rsidRPr="00815DDD">
        <w:t xml:space="preserve"> ABC</w:t>
      </w:r>
      <w:r>
        <w:tab/>
      </w:r>
      <w:r>
        <w:tab/>
      </w:r>
      <w:r w:rsidRPr="00354422">
        <w:t>1</w:t>
      </w:r>
      <w:r w:rsidR="00E1328B">
        <w:t>71</w:t>
      </w:r>
    </w:p>
    <w:p w14:paraId="5B4980A1" w14:textId="76EEBDCC" w:rsidR="00354422" w:rsidRDefault="00354422" w:rsidP="0035442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7.20</w:t>
      </w:r>
      <w:r>
        <w:tab/>
      </w:r>
      <w:r w:rsidR="00815DDD" w:rsidRPr="00815DDD">
        <w:t xml:space="preserve">State Machine </w:t>
      </w:r>
      <w:proofErr w:type="spellStart"/>
      <w:r w:rsidR="00815DDD" w:rsidRPr="00815DDD">
        <w:t>dari</w:t>
      </w:r>
      <w:proofErr w:type="spellEnd"/>
      <w:r w:rsidR="00815DDD" w:rsidRPr="00815DDD">
        <w:t xml:space="preserve"> bot</w:t>
      </w:r>
      <w:r>
        <w:tab/>
      </w:r>
      <w:r>
        <w:tab/>
      </w:r>
      <w:r w:rsidRPr="00354422">
        <w:t>17</w:t>
      </w:r>
      <w:r w:rsidR="00E1328B">
        <w:t>8</w:t>
      </w:r>
    </w:p>
    <w:p w14:paraId="2DB616FB" w14:textId="076D42A6" w:rsidR="00354422" w:rsidRDefault="00354422" w:rsidP="0035442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7.2</w:t>
      </w:r>
      <w:r w:rsidR="00E1328B">
        <w:t>1</w:t>
      </w:r>
      <w:r>
        <w:tab/>
      </w:r>
      <w:r w:rsidR="00815DDD" w:rsidRPr="00815DDD">
        <w:t>Isi state Follow Target</w:t>
      </w:r>
      <w:r>
        <w:tab/>
      </w:r>
      <w:r>
        <w:tab/>
      </w:r>
      <w:r w:rsidRPr="00354422">
        <w:t>181</w:t>
      </w:r>
    </w:p>
    <w:p w14:paraId="03CB1D7A" w14:textId="062DEEA6" w:rsidR="00354422" w:rsidRDefault="00354422" w:rsidP="0035442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</w:t>
      </w:r>
      <w:r w:rsidR="00E1328B">
        <w:t>22</w:t>
      </w:r>
      <w:r>
        <w:tab/>
      </w:r>
      <w:r w:rsidR="00815DDD" w:rsidRPr="00815DDD">
        <w:t xml:space="preserve">Isi state Catchball, </w:t>
      </w:r>
      <w:proofErr w:type="spellStart"/>
      <w:r w:rsidR="00815DDD" w:rsidRPr="00815DDD">
        <w:t>transisi</w:t>
      </w:r>
      <w:proofErr w:type="spellEnd"/>
      <w:r w:rsidR="00815DDD" w:rsidRPr="00815DDD">
        <w:t xml:space="preserve"> </w:t>
      </w:r>
      <w:proofErr w:type="spellStart"/>
      <w:r w:rsidR="00815DDD" w:rsidRPr="00815DDD">
        <w:t>ke</w:t>
      </w:r>
      <w:proofErr w:type="spellEnd"/>
      <w:r w:rsidR="00815DDD" w:rsidRPr="00815DDD">
        <w:t xml:space="preserve"> </w:t>
      </w:r>
      <w:proofErr w:type="spellStart"/>
      <w:r w:rsidR="00815DDD" w:rsidRPr="00815DDD">
        <w:t>jalan</w:t>
      </w:r>
      <w:proofErr w:type="spellEnd"/>
      <w:r w:rsidR="00815DDD" w:rsidRPr="00815DDD">
        <w:t xml:space="preserve"> dan ke Aim &amp; Throw</w:t>
      </w:r>
      <w:r>
        <w:tab/>
      </w:r>
      <w:r>
        <w:tab/>
      </w:r>
      <w:r w:rsidRPr="00354422">
        <w:t>184</w:t>
      </w:r>
    </w:p>
    <w:p w14:paraId="20A0DC11" w14:textId="740E33D1" w:rsidR="00354422" w:rsidRDefault="00354422" w:rsidP="0035442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</w:t>
      </w:r>
      <w:r w:rsidR="00E1328B">
        <w:t>23</w:t>
      </w:r>
      <w:r>
        <w:tab/>
      </w:r>
      <w:proofErr w:type="spellStart"/>
      <w:r w:rsidR="00815DDD" w:rsidRPr="00815DDD">
        <w:t>Tampilan</w:t>
      </w:r>
      <w:proofErr w:type="spellEnd"/>
      <w:r w:rsidR="00815DDD" w:rsidRPr="00815DDD">
        <w:t xml:space="preserve"> </w:t>
      </w:r>
      <w:proofErr w:type="spellStart"/>
      <w:r w:rsidR="00815DDD" w:rsidRPr="00815DDD">
        <w:t>layar</w:t>
      </w:r>
      <w:proofErr w:type="spellEnd"/>
      <w:r w:rsidR="00815DDD" w:rsidRPr="00815DDD">
        <w:t xml:space="preserve"> Splatted</w:t>
      </w:r>
      <w:r>
        <w:tab/>
      </w:r>
      <w:r>
        <w:tab/>
      </w:r>
      <w:r w:rsidRPr="00354422">
        <w:t>185</w:t>
      </w:r>
    </w:p>
    <w:p w14:paraId="16C13DF2" w14:textId="30A790FE" w:rsidR="00354422" w:rsidRDefault="00354422" w:rsidP="0035442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</w:t>
      </w:r>
      <w:r w:rsidR="00E1328B">
        <w:t>24</w:t>
      </w:r>
      <w:r>
        <w:tab/>
      </w:r>
      <w:r w:rsidR="00815DDD" w:rsidRPr="00815DDD">
        <w:t xml:space="preserve">Isi </w:t>
      </w:r>
      <w:proofErr w:type="spellStart"/>
      <w:r w:rsidR="00815DDD" w:rsidRPr="00815DDD">
        <w:t>Variabel</w:t>
      </w:r>
      <w:proofErr w:type="spellEnd"/>
      <w:r w:rsidR="00815DDD" w:rsidRPr="00815DDD">
        <w:t xml:space="preserve"> Bar Score Manager</w:t>
      </w:r>
      <w:r>
        <w:tab/>
      </w:r>
      <w:r>
        <w:tab/>
      </w:r>
      <w:r w:rsidRPr="00354422">
        <w:t>186</w:t>
      </w:r>
    </w:p>
    <w:p w14:paraId="394F3054" w14:textId="2E04FB53" w:rsidR="006B365B" w:rsidRDefault="006B365B" w:rsidP="006B365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8.1</w:t>
      </w:r>
      <w:r>
        <w:tab/>
      </w:r>
      <w:r w:rsidR="0032249D" w:rsidRPr="0032249D">
        <w:t xml:space="preserve">Level yang </w:t>
      </w:r>
      <w:proofErr w:type="spellStart"/>
      <w:r w:rsidR="0032249D" w:rsidRPr="0032249D">
        <w:t>akan</w:t>
      </w:r>
      <w:proofErr w:type="spellEnd"/>
      <w:r w:rsidR="0032249D" w:rsidRPr="0032249D">
        <w:t xml:space="preserve"> </w:t>
      </w:r>
      <w:proofErr w:type="spellStart"/>
      <w:r w:rsidR="0032249D" w:rsidRPr="0032249D">
        <w:t>digunakan</w:t>
      </w:r>
      <w:proofErr w:type="spellEnd"/>
      <w:r w:rsidR="0032249D" w:rsidRPr="0032249D">
        <w:t xml:space="preserve"> </w:t>
      </w:r>
      <w:proofErr w:type="spellStart"/>
      <w:r w:rsidR="0032249D" w:rsidRPr="0032249D">
        <w:t>untuk</w:t>
      </w:r>
      <w:proofErr w:type="spellEnd"/>
      <w:r w:rsidR="0032249D" w:rsidRPr="0032249D">
        <w:t xml:space="preserve"> </w:t>
      </w:r>
      <w:proofErr w:type="spellStart"/>
      <w:r w:rsidR="0032249D" w:rsidRPr="0032249D">
        <w:t>mencoba</w:t>
      </w:r>
      <w:proofErr w:type="spellEnd"/>
      <w:r w:rsidR="0032249D" w:rsidRPr="0032249D">
        <w:t xml:space="preserve"> AI </w:t>
      </w:r>
      <w:proofErr w:type="spellStart"/>
      <w:r w:rsidR="0032249D" w:rsidRPr="0032249D">
        <w:t>dari</w:t>
      </w:r>
      <w:proofErr w:type="spellEnd"/>
      <w:r w:rsidR="0032249D" w:rsidRPr="0032249D">
        <w:t xml:space="preserve"> bot</w:t>
      </w:r>
      <w:r>
        <w:tab/>
      </w:r>
      <w:r>
        <w:tab/>
      </w:r>
      <w:r w:rsidRPr="006B365B">
        <w:t>188</w:t>
      </w:r>
    </w:p>
    <w:p w14:paraId="10A8B3F7" w14:textId="04B38149" w:rsidR="006B365B" w:rsidRDefault="006B365B" w:rsidP="006B365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8.2</w:t>
      </w:r>
      <w:r>
        <w:tab/>
      </w:r>
      <w:r w:rsidR="0032249D" w:rsidRPr="0032249D">
        <w:t xml:space="preserve">Bot </w:t>
      </w:r>
      <w:proofErr w:type="spellStart"/>
      <w:r w:rsidR="0032249D" w:rsidRPr="0032249D">
        <w:t>melihat</w:t>
      </w:r>
      <w:proofErr w:type="spellEnd"/>
      <w:r w:rsidR="0032249D" w:rsidRPr="0032249D">
        <w:t xml:space="preserve"> bola dan </w:t>
      </w:r>
      <w:proofErr w:type="spellStart"/>
      <w:r w:rsidR="0032249D" w:rsidRPr="0032249D">
        <w:t>mengambilnya</w:t>
      </w:r>
      <w:proofErr w:type="spellEnd"/>
      <w:r>
        <w:tab/>
      </w:r>
      <w:r>
        <w:tab/>
      </w:r>
      <w:r w:rsidRPr="006B365B">
        <w:t>189</w:t>
      </w:r>
    </w:p>
    <w:p w14:paraId="73BDCCC3" w14:textId="116767CF" w:rsidR="006B365B" w:rsidRDefault="006B365B" w:rsidP="006B365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8.3</w:t>
      </w:r>
      <w:r>
        <w:tab/>
      </w:r>
      <w:r w:rsidR="0032249D" w:rsidRPr="0032249D">
        <w:t xml:space="preserve">Bot </w:t>
      </w:r>
      <w:proofErr w:type="spellStart"/>
      <w:r w:rsidR="0032249D" w:rsidRPr="0032249D">
        <w:t>melihat</w:t>
      </w:r>
      <w:proofErr w:type="spellEnd"/>
      <w:r w:rsidR="0032249D" w:rsidRPr="0032249D">
        <w:t xml:space="preserve"> </w:t>
      </w:r>
      <w:proofErr w:type="spellStart"/>
      <w:r w:rsidR="0032249D" w:rsidRPr="0032249D">
        <w:t>lawan</w:t>
      </w:r>
      <w:proofErr w:type="spellEnd"/>
      <w:r w:rsidR="0032249D" w:rsidRPr="0032249D">
        <w:t xml:space="preserve"> dan </w:t>
      </w:r>
      <w:proofErr w:type="spellStart"/>
      <w:r w:rsidR="0032249D" w:rsidRPr="0032249D">
        <w:t>membidik</w:t>
      </w:r>
      <w:proofErr w:type="spellEnd"/>
      <w:r w:rsidR="0032249D" w:rsidRPr="0032249D">
        <w:t xml:space="preserve"> player</w:t>
      </w:r>
      <w:r>
        <w:tab/>
      </w:r>
      <w:r>
        <w:tab/>
      </w:r>
      <w:r w:rsidRPr="006B365B">
        <w:t>189</w:t>
      </w:r>
    </w:p>
    <w:p w14:paraId="419357E5" w14:textId="0B42F59D" w:rsidR="006B365B" w:rsidRDefault="006B365B" w:rsidP="006B365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8.4</w:t>
      </w:r>
      <w:r>
        <w:tab/>
      </w:r>
      <w:r w:rsidR="0032249D" w:rsidRPr="0032249D">
        <w:t xml:space="preserve">Bot </w:t>
      </w:r>
      <w:proofErr w:type="spellStart"/>
      <w:r w:rsidR="0032249D" w:rsidRPr="0032249D">
        <w:t>memprediksi</w:t>
      </w:r>
      <w:proofErr w:type="spellEnd"/>
      <w:r w:rsidR="0032249D" w:rsidRPr="0032249D">
        <w:t xml:space="preserve"> </w:t>
      </w:r>
      <w:proofErr w:type="spellStart"/>
      <w:r w:rsidR="0032249D" w:rsidRPr="0032249D">
        <w:t>melempar</w:t>
      </w:r>
      <w:proofErr w:type="spellEnd"/>
      <w:r w:rsidR="0032249D" w:rsidRPr="0032249D">
        <w:t xml:space="preserve"> boomerang </w:t>
      </w:r>
      <w:proofErr w:type="spellStart"/>
      <w:r w:rsidR="0032249D" w:rsidRPr="0032249D">
        <w:t>ke</w:t>
      </w:r>
      <w:proofErr w:type="spellEnd"/>
      <w:r w:rsidR="0032249D" w:rsidRPr="0032249D">
        <w:t xml:space="preserve"> </w:t>
      </w:r>
      <w:proofErr w:type="spellStart"/>
      <w:r w:rsidR="0032249D" w:rsidRPr="0032249D">
        <w:t>kanan</w:t>
      </w:r>
      <w:proofErr w:type="spellEnd"/>
      <w:r w:rsidR="0032249D" w:rsidRPr="0032249D">
        <w:t xml:space="preserve"> </w:t>
      </w:r>
      <w:proofErr w:type="spellStart"/>
      <w:r w:rsidR="0032249D" w:rsidRPr="0032249D">
        <w:t>atas</w:t>
      </w:r>
      <w:proofErr w:type="spellEnd"/>
      <w:r>
        <w:tab/>
      </w:r>
      <w:r>
        <w:tab/>
      </w:r>
      <w:r w:rsidRPr="006B365B">
        <w:t>190</w:t>
      </w:r>
    </w:p>
    <w:p w14:paraId="7B94D980" w14:textId="28336A0D" w:rsidR="006B365B" w:rsidRDefault="006B365B" w:rsidP="006B365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8.5</w:t>
      </w:r>
      <w:r>
        <w:tab/>
      </w:r>
      <w:r w:rsidR="0032249D" w:rsidRPr="0032249D">
        <w:t xml:space="preserve">Bot </w:t>
      </w:r>
      <w:proofErr w:type="spellStart"/>
      <w:r w:rsidR="0032249D" w:rsidRPr="0032249D">
        <w:t>melihat</w:t>
      </w:r>
      <w:proofErr w:type="spellEnd"/>
      <w:r w:rsidR="0032249D" w:rsidRPr="0032249D">
        <w:t xml:space="preserve"> bola dan </w:t>
      </w:r>
      <w:proofErr w:type="spellStart"/>
      <w:r w:rsidR="0032249D" w:rsidRPr="0032249D">
        <w:t>berhasil</w:t>
      </w:r>
      <w:proofErr w:type="spellEnd"/>
      <w:r w:rsidR="0032249D" w:rsidRPr="0032249D">
        <w:t xml:space="preserve"> </w:t>
      </w:r>
      <w:proofErr w:type="spellStart"/>
      <w:r w:rsidR="0032249D" w:rsidRPr="0032249D">
        <w:t>mengambilnya</w:t>
      </w:r>
      <w:proofErr w:type="spellEnd"/>
      <w:r>
        <w:tab/>
      </w:r>
      <w:r>
        <w:tab/>
      </w:r>
      <w:r w:rsidRPr="006B365B">
        <w:t>191</w:t>
      </w:r>
    </w:p>
    <w:p w14:paraId="7620EE24" w14:textId="2098E409" w:rsidR="006B365B" w:rsidRDefault="006B365B" w:rsidP="006B365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8.6</w:t>
      </w:r>
      <w:r>
        <w:tab/>
      </w:r>
      <w:proofErr w:type="spellStart"/>
      <w:r w:rsidR="0032249D" w:rsidRPr="0032249D">
        <w:t>Bentuk</w:t>
      </w:r>
      <w:proofErr w:type="spellEnd"/>
      <w:r w:rsidR="0032249D" w:rsidRPr="0032249D">
        <w:t xml:space="preserve"> </w:t>
      </w:r>
      <w:proofErr w:type="spellStart"/>
      <w:r w:rsidR="0032249D" w:rsidRPr="0032249D">
        <w:t>lokasi</w:t>
      </w:r>
      <w:proofErr w:type="spellEnd"/>
      <w:r w:rsidR="0032249D" w:rsidRPr="0032249D">
        <w:t xml:space="preserve"> uji </w:t>
      </w:r>
      <w:proofErr w:type="spellStart"/>
      <w:r w:rsidR="0032249D" w:rsidRPr="0032249D">
        <w:t>coba</w:t>
      </w:r>
      <w:proofErr w:type="spellEnd"/>
      <w:r w:rsidR="0032249D" w:rsidRPr="0032249D">
        <w:t xml:space="preserve"> </w:t>
      </w:r>
      <w:proofErr w:type="spellStart"/>
      <w:r w:rsidR="0032249D" w:rsidRPr="0032249D">
        <w:t>tangkap</w:t>
      </w:r>
      <w:proofErr w:type="spellEnd"/>
      <w:r w:rsidR="0032249D" w:rsidRPr="0032249D">
        <w:t xml:space="preserve"> bola bot</w:t>
      </w:r>
      <w:r>
        <w:tab/>
      </w:r>
      <w:r>
        <w:tab/>
      </w:r>
      <w:r w:rsidRPr="006B365B">
        <w:t>191</w:t>
      </w:r>
    </w:p>
    <w:p w14:paraId="1394E3E7" w14:textId="0AB006FF" w:rsidR="006B365B" w:rsidRDefault="006B365B" w:rsidP="006B365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8.7</w:t>
      </w:r>
      <w:r>
        <w:tab/>
      </w:r>
      <w:r w:rsidR="003A0F83" w:rsidRPr="003A0F83">
        <w:t xml:space="preserve">Bot </w:t>
      </w:r>
      <w:proofErr w:type="spellStart"/>
      <w:r w:rsidR="003A0F83" w:rsidRPr="003A0F83">
        <w:t>menangkap</w:t>
      </w:r>
      <w:proofErr w:type="spellEnd"/>
      <w:r w:rsidR="003A0F83" w:rsidRPr="003A0F83">
        <w:t xml:space="preserve"> bola di </w:t>
      </w:r>
      <w:proofErr w:type="spellStart"/>
      <w:r w:rsidR="003A0F83" w:rsidRPr="003A0F83">
        <w:t>depannya</w:t>
      </w:r>
      <w:proofErr w:type="spellEnd"/>
      <w:r>
        <w:tab/>
      </w:r>
      <w:r>
        <w:tab/>
      </w:r>
      <w:r w:rsidRPr="006B365B">
        <w:t>192</w:t>
      </w:r>
    </w:p>
    <w:p w14:paraId="4DB4DF9D" w14:textId="78A8CFFB" w:rsidR="006B365B" w:rsidRDefault="006B365B" w:rsidP="006B365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8.8</w:t>
      </w:r>
      <w:r>
        <w:tab/>
      </w:r>
      <w:r w:rsidR="003A0F83" w:rsidRPr="003A0F83">
        <w:t xml:space="preserve">Level </w:t>
      </w:r>
      <w:proofErr w:type="spellStart"/>
      <w:proofErr w:type="gramStart"/>
      <w:r w:rsidR="003A0F83" w:rsidRPr="003A0F83">
        <w:t>Pertama,fitnessnya</w:t>
      </w:r>
      <w:proofErr w:type="spellEnd"/>
      <w:proofErr w:type="gramEnd"/>
      <w:r w:rsidR="003A0F83" w:rsidRPr="003A0F83">
        <w:t xml:space="preserve"> dan array id </w:t>
      </w:r>
      <w:proofErr w:type="spellStart"/>
      <w:r w:rsidR="003A0F83" w:rsidRPr="003A0F83">
        <w:t>templatenya</w:t>
      </w:r>
      <w:proofErr w:type="spellEnd"/>
      <w:r>
        <w:tab/>
      </w:r>
      <w:r>
        <w:tab/>
      </w:r>
      <w:r w:rsidRPr="006B365B">
        <w:t>193</w:t>
      </w:r>
    </w:p>
    <w:p w14:paraId="5506C8A7" w14:textId="11201659" w:rsidR="006B365B" w:rsidRDefault="006B365B" w:rsidP="006B365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8.9</w:t>
      </w:r>
      <w:r>
        <w:tab/>
      </w:r>
      <w:r w:rsidR="003A0F83" w:rsidRPr="003A0F83">
        <w:t xml:space="preserve">Level </w:t>
      </w:r>
      <w:proofErr w:type="spellStart"/>
      <w:proofErr w:type="gramStart"/>
      <w:r w:rsidR="003A0F83" w:rsidRPr="003A0F83">
        <w:t>Kedua,fitnessnya</w:t>
      </w:r>
      <w:proofErr w:type="spellEnd"/>
      <w:proofErr w:type="gramEnd"/>
      <w:r w:rsidR="003A0F83" w:rsidRPr="003A0F83">
        <w:t xml:space="preserve"> dan array id </w:t>
      </w:r>
      <w:proofErr w:type="spellStart"/>
      <w:r w:rsidR="003A0F83" w:rsidRPr="003A0F83">
        <w:t>templatenya</w:t>
      </w:r>
      <w:proofErr w:type="spellEnd"/>
      <w:r>
        <w:tab/>
      </w:r>
      <w:r>
        <w:tab/>
      </w:r>
      <w:r w:rsidRPr="006B365B">
        <w:t>194</w:t>
      </w:r>
    </w:p>
    <w:p w14:paraId="5E6D00CA" w14:textId="2056025A" w:rsidR="006B365B" w:rsidRDefault="006B365B" w:rsidP="006B365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8.10</w:t>
      </w:r>
      <w:r>
        <w:tab/>
      </w:r>
      <w:r w:rsidR="003A0F83" w:rsidRPr="003A0F83">
        <w:t xml:space="preserve">Level </w:t>
      </w:r>
      <w:proofErr w:type="spellStart"/>
      <w:proofErr w:type="gramStart"/>
      <w:r w:rsidR="003A0F83" w:rsidRPr="003A0F83">
        <w:t>ketiga,fitnessnya</w:t>
      </w:r>
      <w:proofErr w:type="spellEnd"/>
      <w:proofErr w:type="gramEnd"/>
      <w:r w:rsidR="003A0F83" w:rsidRPr="003A0F83">
        <w:t xml:space="preserve"> dan array id </w:t>
      </w:r>
      <w:proofErr w:type="spellStart"/>
      <w:r w:rsidR="003A0F83" w:rsidRPr="003A0F83">
        <w:t>templatenya</w:t>
      </w:r>
      <w:proofErr w:type="spellEnd"/>
      <w:r>
        <w:tab/>
      </w:r>
      <w:r>
        <w:tab/>
      </w:r>
      <w:r w:rsidRPr="006B365B">
        <w:t>194</w:t>
      </w:r>
    </w:p>
    <w:p w14:paraId="510DC0E3" w14:textId="4CAB5D77" w:rsidR="006B365B" w:rsidRDefault="006B365B" w:rsidP="006B365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8.11</w:t>
      </w:r>
      <w:r>
        <w:tab/>
      </w:r>
      <w:r w:rsidR="003A0F83" w:rsidRPr="003A0F83">
        <w:t xml:space="preserve">Level </w:t>
      </w:r>
      <w:proofErr w:type="spellStart"/>
      <w:proofErr w:type="gramStart"/>
      <w:r w:rsidR="003A0F83" w:rsidRPr="003A0F83">
        <w:t>keempat,fitnessnya</w:t>
      </w:r>
      <w:proofErr w:type="spellEnd"/>
      <w:proofErr w:type="gramEnd"/>
      <w:r w:rsidR="003A0F83" w:rsidRPr="003A0F83">
        <w:t xml:space="preserve"> dan array id </w:t>
      </w:r>
      <w:proofErr w:type="spellStart"/>
      <w:r w:rsidR="003A0F83" w:rsidRPr="003A0F83">
        <w:t>templatenya</w:t>
      </w:r>
      <w:proofErr w:type="spellEnd"/>
      <w:r>
        <w:tab/>
      </w:r>
      <w:r>
        <w:tab/>
      </w:r>
      <w:r w:rsidRPr="006B365B">
        <w:t>195</w:t>
      </w:r>
    </w:p>
    <w:p w14:paraId="600C12BF" w14:textId="1642F354" w:rsidR="006B365B" w:rsidRDefault="006B365B" w:rsidP="006B365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8.12</w:t>
      </w:r>
      <w:r>
        <w:tab/>
      </w:r>
      <w:r w:rsidR="003A0F83" w:rsidRPr="003A0F83">
        <w:t xml:space="preserve">Level </w:t>
      </w:r>
      <w:proofErr w:type="spellStart"/>
      <w:proofErr w:type="gramStart"/>
      <w:r w:rsidR="003A0F83" w:rsidRPr="003A0F83">
        <w:t>kelima,fitnessnya</w:t>
      </w:r>
      <w:proofErr w:type="spellEnd"/>
      <w:proofErr w:type="gramEnd"/>
      <w:r w:rsidR="003A0F83" w:rsidRPr="003A0F83">
        <w:t xml:space="preserve"> dan array id </w:t>
      </w:r>
      <w:proofErr w:type="spellStart"/>
      <w:r w:rsidR="003A0F83" w:rsidRPr="003A0F83">
        <w:t>templatenya</w:t>
      </w:r>
      <w:proofErr w:type="spellEnd"/>
      <w:r>
        <w:tab/>
      </w:r>
      <w:r>
        <w:tab/>
      </w:r>
      <w:r w:rsidRPr="006B365B">
        <w:t>196</w:t>
      </w:r>
    </w:p>
    <w:p w14:paraId="7ADE6CC5" w14:textId="154BD199" w:rsidR="006B365B" w:rsidRDefault="006B365B" w:rsidP="006B365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8.13</w:t>
      </w:r>
      <w:r>
        <w:tab/>
      </w:r>
      <w:r w:rsidR="003A0F83" w:rsidRPr="003A0F83">
        <w:t xml:space="preserve">Level </w:t>
      </w:r>
      <w:proofErr w:type="spellStart"/>
      <w:r w:rsidR="003A0F83" w:rsidRPr="003A0F83">
        <w:t>kedua</w:t>
      </w:r>
      <w:proofErr w:type="spellEnd"/>
      <w:r w:rsidR="003A0F83" w:rsidRPr="003A0F83">
        <w:t xml:space="preserve"> dan </w:t>
      </w:r>
      <w:proofErr w:type="spellStart"/>
      <w:r w:rsidR="003A0F83" w:rsidRPr="003A0F83">
        <w:t>fitnessnya</w:t>
      </w:r>
      <w:proofErr w:type="spellEnd"/>
      <w:r>
        <w:tab/>
      </w:r>
      <w:r>
        <w:tab/>
      </w:r>
      <w:r w:rsidRPr="006B365B">
        <w:t>197</w:t>
      </w:r>
    </w:p>
    <w:p w14:paraId="0E187CA3" w14:textId="272031C9" w:rsidR="006B365B" w:rsidRDefault="006B365B" w:rsidP="006B365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8.14</w:t>
      </w:r>
      <w:r>
        <w:tab/>
      </w:r>
      <w:r w:rsidR="003A0F83" w:rsidRPr="003A0F83">
        <w:t xml:space="preserve">Level </w:t>
      </w:r>
      <w:proofErr w:type="spellStart"/>
      <w:r w:rsidR="003A0F83" w:rsidRPr="003A0F83">
        <w:t>kedua</w:t>
      </w:r>
      <w:proofErr w:type="spellEnd"/>
      <w:r w:rsidR="003A0F83" w:rsidRPr="003A0F83">
        <w:t xml:space="preserve"> dan </w:t>
      </w:r>
      <w:proofErr w:type="spellStart"/>
      <w:r w:rsidR="003A0F83" w:rsidRPr="003A0F83">
        <w:t>fitnessnya</w:t>
      </w:r>
      <w:proofErr w:type="spellEnd"/>
      <w:r>
        <w:tab/>
      </w:r>
      <w:r>
        <w:tab/>
      </w:r>
      <w:r w:rsidRPr="006B365B">
        <w:t>198</w:t>
      </w:r>
    </w:p>
    <w:p w14:paraId="7053E6A1" w14:textId="4CA370B6" w:rsidR="006B365B" w:rsidRDefault="006B365B" w:rsidP="006B365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8.15</w:t>
      </w:r>
      <w:r>
        <w:tab/>
      </w:r>
      <w:r w:rsidR="003A0F83" w:rsidRPr="003A0F83">
        <w:t xml:space="preserve">Level </w:t>
      </w:r>
      <w:proofErr w:type="spellStart"/>
      <w:r w:rsidR="003A0F83" w:rsidRPr="003A0F83">
        <w:t>ketiga</w:t>
      </w:r>
      <w:proofErr w:type="spellEnd"/>
      <w:r w:rsidR="003A0F83" w:rsidRPr="003A0F83">
        <w:t xml:space="preserve"> dan </w:t>
      </w:r>
      <w:proofErr w:type="spellStart"/>
      <w:r w:rsidR="003A0F83" w:rsidRPr="003A0F83">
        <w:t>fitnessnya</w:t>
      </w:r>
      <w:proofErr w:type="spellEnd"/>
      <w:r>
        <w:tab/>
      </w:r>
      <w:r>
        <w:tab/>
      </w:r>
      <w:r w:rsidRPr="006B365B">
        <w:t>198</w:t>
      </w:r>
    </w:p>
    <w:p w14:paraId="09835D6D" w14:textId="6D0CD3D3" w:rsidR="006B365B" w:rsidRDefault="006B365B" w:rsidP="006B365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8.16</w:t>
      </w:r>
      <w:r>
        <w:tab/>
      </w:r>
      <w:r w:rsidR="003A0F83" w:rsidRPr="003A0F83">
        <w:t xml:space="preserve">Level </w:t>
      </w:r>
      <w:proofErr w:type="spellStart"/>
      <w:r w:rsidR="003A0F83" w:rsidRPr="003A0F83">
        <w:t>keempat</w:t>
      </w:r>
      <w:proofErr w:type="spellEnd"/>
      <w:r w:rsidR="003A0F83" w:rsidRPr="003A0F83">
        <w:t xml:space="preserve"> dan </w:t>
      </w:r>
      <w:proofErr w:type="spellStart"/>
      <w:r w:rsidR="003A0F83" w:rsidRPr="003A0F83">
        <w:t>fitnessnya</w:t>
      </w:r>
      <w:proofErr w:type="spellEnd"/>
      <w:r>
        <w:tab/>
      </w:r>
      <w:r>
        <w:tab/>
      </w:r>
      <w:r w:rsidRPr="006B365B">
        <w:t>199</w:t>
      </w:r>
    </w:p>
    <w:p w14:paraId="12EED3B4" w14:textId="0EF35518" w:rsidR="006B365B" w:rsidRDefault="006B365B" w:rsidP="006B365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8.17</w:t>
      </w:r>
      <w:r>
        <w:tab/>
      </w:r>
      <w:r w:rsidR="003A0F83" w:rsidRPr="003A0F83">
        <w:t xml:space="preserve">Level </w:t>
      </w:r>
      <w:proofErr w:type="spellStart"/>
      <w:r w:rsidR="003A0F83" w:rsidRPr="003A0F83">
        <w:t>kelima</w:t>
      </w:r>
      <w:proofErr w:type="spellEnd"/>
      <w:r w:rsidR="003A0F83" w:rsidRPr="003A0F83">
        <w:t xml:space="preserve"> dan </w:t>
      </w:r>
      <w:proofErr w:type="spellStart"/>
      <w:r w:rsidR="003A0F83" w:rsidRPr="003A0F83">
        <w:t>fitnessnya</w:t>
      </w:r>
      <w:proofErr w:type="spellEnd"/>
      <w:r>
        <w:tab/>
      </w:r>
      <w:r>
        <w:tab/>
      </w:r>
      <w:r w:rsidRPr="006B365B">
        <w:t>200</w:t>
      </w:r>
    </w:p>
    <w:p w14:paraId="180F9B75" w14:textId="619553AD" w:rsidR="006B365B" w:rsidRDefault="006B365B" w:rsidP="006B365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8.18</w:t>
      </w:r>
      <w:r>
        <w:tab/>
      </w:r>
      <w:proofErr w:type="spellStart"/>
      <w:r w:rsidR="003A0F83" w:rsidRPr="003A0F83">
        <w:t>Pendapat</w:t>
      </w:r>
      <w:proofErr w:type="spellEnd"/>
      <w:r w:rsidR="003A0F83" w:rsidRPr="003A0F83">
        <w:t xml:space="preserve"> </w:t>
      </w:r>
      <w:proofErr w:type="spellStart"/>
      <w:r w:rsidR="003A0F83" w:rsidRPr="003A0F83">
        <w:t>responden</w:t>
      </w:r>
      <w:proofErr w:type="spellEnd"/>
      <w:r w:rsidR="003A0F83" w:rsidRPr="003A0F83">
        <w:t xml:space="preserve"> </w:t>
      </w:r>
      <w:proofErr w:type="spellStart"/>
      <w:r w:rsidR="003A0F83" w:rsidRPr="003A0F83">
        <w:t>mengenai</w:t>
      </w:r>
      <w:proofErr w:type="spellEnd"/>
      <w:r w:rsidR="003A0F83" w:rsidRPr="003A0F83">
        <w:t xml:space="preserve"> </w:t>
      </w:r>
      <w:proofErr w:type="spellStart"/>
      <w:r w:rsidR="003A0F83" w:rsidRPr="003A0F83">
        <w:t>kualitas</w:t>
      </w:r>
      <w:proofErr w:type="spellEnd"/>
      <w:r w:rsidR="003A0F83" w:rsidRPr="003A0F83">
        <w:t xml:space="preserve"> level yang </w:t>
      </w:r>
      <w:proofErr w:type="spellStart"/>
      <w:r w:rsidR="003A0F83" w:rsidRPr="003A0F83">
        <w:t>dibuat</w:t>
      </w:r>
      <w:proofErr w:type="spellEnd"/>
      <w:r>
        <w:tab/>
      </w:r>
      <w:r>
        <w:tab/>
      </w:r>
      <w:r w:rsidRPr="006B365B">
        <w:t>201</w:t>
      </w:r>
    </w:p>
    <w:p w14:paraId="1234309C" w14:textId="6E36F120" w:rsidR="006B365B" w:rsidRDefault="006B365B" w:rsidP="006B365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8.19</w:t>
      </w:r>
      <w:r>
        <w:tab/>
      </w:r>
      <w:proofErr w:type="spellStart"/>
      <w:r w:rsidR="003A0F83" w:rsidRPr="003A0F83">
        <w:t>Jumlah</w:t>
      </w:r>
      <w:proofErr w:type="spellEnd"/>
      <w:r w:rsidR="003A0F83" w:rsidRPr="003A0F83">
        <w:t xml:space="preserve"> </w:t>
      </w:r>
      <w:proofErr w:type="spellStart"/>
      <w:r w:rsidR="003A0F83" w:rsidRPr="003A0F83">
        <w:t>metode</w:t>
      </w:r>
      <w:proofErr w:type="spellEnd"/>
      <w:r w:rsidR="003A0F83" w:rsidRPr="003A0F83">
        <w:t xml:space="preserve"> Generation </w:t>
      </w:r>
      <w:proofErr w:type="spellStart"/>
      <w:r w:rsidR="003A0F83" w:rsidRPr="003A0F83">
        <w:t>tertentu</w:t>
      </w:r>
      <w:proofErr w:type="spellEnd"/>
      <w:r w:rsidR="003A0F83" w:rsidRPr="003A0F83">
        <w:t xml:space="preserve"> yang </w:t>
      </w:r>
      <w:proofErr w:type="spellStart"/>
      <w:r w:rsidR="003A0F83" w:rsidRPr="003A0F83">
        <w:t>dipakai</w:t>
      </w:r>
      <w:proofErr w:type="spellEnd"/>
      <w:r w:rsidR="003A0F83" w:rsidRPr="003A0F83">
        <w:t xml:space="preserve"> </w:t>
      </w:r>
      <w:proofErr w:type="spellStart"/>
      <w:r w:rsidR="003A0F83" w:rsidRPr="003A0F83">
        <w:t>responden</w:t>
      </w:r>
      <w:proofErr w:type="spellEnd"/>
      <w:r>
        <w:tab/>
      </w:r>
      <w:r>
        <w:tab/>
      </w:r>
      <w:r w:rsidRPr="006B365B">
        <w:t>202</w:t>
      </w:r>
    </w:p>
    <w:p w14:paraId="15432772" w14:textId="25242500" w:rsidR="006B365B" w:rsidRDefault="006B365B" w:rsidP="006B365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8.20</w:t>
      </w:r>
      <w:r>
        <w:tab/>
      </w:r>
      <w:proofErr w:type="spellStart"/>
      <w:r w:rsidR="003A0F83" w:rsidRPr="003A0F83">
        <w:t>Pendapat</w:t>
      </w:r>
      <w:proofErr w:type="spellEnd"/>
      <w:r w:rsidR="003A0F83" w:rsidRPr="003A0F83">
        <w:t xml:space="preserve"> </w:t>
      </w:r>
      <w:proofErr w:type="spellStart"/>
      <w:r w:rsidR="003A0F83" w:rsidRPr="003A0F83">
        <w:t>responden</w:t>
      </w:r>
      <w:proofErr w:type="spellEnd"/>
      <w:r w:rsidR="003A0F83" w:rsidRPr="003A0F83">
        <w:t xml:space="preserve"> </w:t>
      </w:r>
      <w:proofErr w:type="spellStart"/>
      <w:r w:rsidR="003A0F83" w:rsidRPr="003A0F83">
        <w:t>berdasarkan</w:t>
      </w:r>
      <w:proofErr w:type="spellEnd"/>
      <w:r w:rsidR="003A0F83" w:rsidRPr="003A0F83">
        <w:t xml:space="preserve"> </w:t>
      </w:r>
      <w:r w:rsidR="00487A8F">
        <w:t>Map Generation</w:t>
      </w:r>
      <w:r w:rsidR="003A0F83" w:rsidRPr="003A0F83">
        <w:t xml:space="preserve"> yang </w:t>
      </w:r>
      <w:proofErr w:type="spellStart"/>
      <w:r w:rsidR="003A0F83" w:rsidRPr="003A0F83">
        <w:t>dipakai</w:t>
      </w:r>
      <w:proofErr w:type="spellEnd"/>
      <w:r>
        <w:tab/>
      </w:r>
      <w:r>
        <w:tab/>
      </w:r>
      <w:r w:rsidRPr="006B365B">
        <w:t>202</w:t>
      </w:r>
    </w:p>
    <w:p w14:paraId="1F8E5F85" w14:textId="3D4E235F" w:rsidR="00354422" w:rsidRDefault="006B365B" w:rsidP="0035442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8.21</w:t>
      </w:r>
      <w:r>
        <w:tab/>
      </w:r>
      <w:proofErr w:type="spellStart"/>
      <w:r w:rsidR="003A0F83" w:rsidRPr="003A0F83">
        <w:t>Pendapat</w:t>
      </w:r>
      <w:proofErr w:type="spellEnd"/>
      <w:r w:rsidR="003A0F83" w:rsidRPr="003A0F83">
        <w:t xml:space="preserve"> </w:t>
      </w:r>
      <w:proofErr w:type="spellStart"/>
      <w:r w:rsidR="003A0F83" w:rsidRPr="003A0F83">
        <w:t>responden</w:t>
      </w:r>
      <w:proofErr w:type="spellEnd"/>
      <w:r w:rsidR="003A0F83" w:rsidRPr="003A0F83">
        <w:t xml:space="preserve"> </w:t>
      </w:r>
      <w:proofErr w:type="spellStart"/>
      <w:r w:rsidR="003A0F83" w:rsidRPr="003A0F83">
        <w:t>mengenai</w:t>
      </w:r>
      <w:proofErr w:type="spellEnd"/>
      <w:r w:rsidR="003A0F83" w:rsidRPr="003A0F83">
        <w:t xml:space="preserve"> </w:t>
      </w:r>
      <w:proofErr w:type="spellStart"/>
      <w:r w:rsidR="003A0F83" w:rsidRPr="003A0F83">
        <w:t>kualitas</w:t>
      </w:r>
      <w:proofErr w:type="spellEnd"/>
      <w:r w:rsidR="003A0F83" w:rsidRPr="003A0F83">
        <w:t xml:space="preserve"> bot yang </w:t>
      </w:r>
      <w:proofErr w:type="spellStart"/>
      <w:r w:rsidR="003A0F83" w:rsidRPr="003A0F83">
        <w:t>dibuat</w:t>
      </w:r>
      <w:proofErr w:type="spellEnd"/>
      <w:r>
        <w:tab/>
      </w:r>
      <w:r>
        <w:tab/>
      </w:r>
      <w:r w:rsidRPr="006B365B">
        <w:t>203</w:t>
      </w:r>
    </w:p>
    <w:p w14:paraId="15CFB0B4" w14:textId="53BBD61E" w:rsidR="006B365B" w:rsidRDefault="006B365B" w:rsidP="006B365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8.22</w:t>
      </w:r>
      <w:r>
        <w:tab/>
      </w:r>
      <w:proofErr w:type="spellStart"/>
      <w:r w:rsidR="003A0F83" w:rsidRPr="003A0F83">
        <w:t>Pendapat</w:t>
      </w:r>
      <w:proofErr w:type="spellEnd"/>
      <w:r w:rsidR="003A0F83" w:rsidRPr="003A0F83">
        <w:t xml:space="preserve"> </w:t>
      </w:r>
      <w:proofErr w:type="spellStart"/>
      <w:r w:rsidR="003A0F83" w:rsidRPr="003A0F83">
        <w:t>responden</w:t>
      </w:r>
      <w:proofErr w:type="spellEnd"/>
      <w:r w:rsidR="003A0F83" w:rsidRPr="003A0F83">
        <w:t xml:space="preserve"> </w:t>
      </w:r>
      <w:proofErr w:type="spellStart"/>
      <w:r w:rsidR="003A0F83" w:rsidRPr="003A0F83">
        <w:t>mengenai</w:t>
      </w:r>
      <w:proofErr w:type="spellEnd"/>
      <w:r w:rsidR="003A0F83" w:rsidRPr="003A0F83">
        <w:t xml:space="preserve"> </w:t>
      </w:r>
      <w:proofErr w:type="spellStart"/>
      <w:r w:rsidR="003A0F83" w:rsidRPr="003A0F83">
        <w:t>keseruan</w:t>
      </w:r>
      <w:proofErr w:type="spellEnd"/>
      <w:r w:rsidR="003A0F83" w:rsidRPr="003A0F83">
        <w:t xml:space="preserve"> game</w:t>
      </w:r>
      <w:r>
        <w:tab/>
      </w:r>
      <w:r>
        <w:tab/>
      </w:r>
      <w:r w:rsidRPr="006B365B">
        <w:t>203</w:t>
      </w:r>
    </w:p>
    <w:p w14:paraId="56075CEC" w14:textId="2DE5CFBB" w:rsidR="00E1328B" w:rsidRDefault="00E1328B" w:rsidP="00E1328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C.1</w:t>
      </w:r>
      <w:r>
        <w:tab/>
      </w:r>
      <w:r w:rsidRPr="00815DDD">
        <w:t xml:space="preserve">Isi </w:t>
      </w:r>
      <w:r>
        <w:t>Template One Way</w:t>
      </w:r>
      <w:r>
        <w:tab/>
      </w:r>
      <w:r>
        <w:tab/>
        <w:t>C-1</w:t>
      </w:r>
    </w:p>
    <w:p w14:paraId="5BD7663D" w14:textId="3D6F4FF5" w:rsidR="00E1328B" w:rsidRDefault="00E1328B" w:rsidP="00E1328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C.2</w:t>
      </w:r>
      <w:r>
        <w:tab/>
      </w:r>
      <w:r w:rsidRPr="00815DDD">
        <w:t xml:space="preserve">Isi </w:t>
      </w:r>
      <w:r>
        <w:t>Template Two Way</w:t>
      </w:r>
      <w:r>
        <w:tab/>
      </w:r>
      <w:r>
        <w:tab/>
        <w:t>C-1</w:t>
      </w:r>
    </w:p>
    <w:p w14:paraId="1CCBEB1C" w14:textId="2CC588FF" w:rsidR="00E1328B" w:rsidRDefault="00E1328B" w:rsidP="006B365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C.3</w:t>
      </w:r>
      <w:r>
        <w:tab/>
      </w:r>
      <w:r w:rsidRPr="00815DDD">
        <w:t xml:space="preserve">Isi </w:t>
      </w:r>
      <w:r>
        <w:t>Template Four Way</w:t>
      </w:r>
      <w:r>
        <w:tab/>
      </w:r>
      <w:r>
        <w:tab/>
        <w:t>C-1</w:t>
      </w:r>
    </w:p>
    <w:p w14:paraId="61588379" w14:textId="625291EB" w:rsidR="00E1328B" w:rsidRDefault="00E1328B" w:rsidP="00E1328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lastRenderedPageBreak/>
        <w:t>D.1</w:t>
      </w:r>
      <w:r>
        <w:tab/>
      </w:r>
      <w:r w:rsidRPr="00815DDD">
        <w:t>Isi state Random Walking</w:t>
      </w:r>
      <w:r>
        <w:tab/>
      </w:r>
      <w:r>
        <w:tab/>
        <w:t>D-1</w:t>
      </w:r>
    </w:p>
    <w:p w14:paraId="1BB89379" w14:textId="0480BF81" w:rsidR="00E1328B" w:rsidRDefault="00E1328B" w:rsidP="00E1328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D.2</w:t>
      </w:r>
      <w:r>
        <w:tab/>
      </w:r>
      <w:r w:rsidRPr="00815DDD">
        <w:t xml:space="preserve">Isi </w:t>
      </w:r>
      <w:proofErr w:type="spellStart"/>
      <w:r w:rsidRPr="00815DDD">
        <w:t>transisi</w:t>
      </w:r>
      <w:proofErr w:type="spellEnd"/>
      <w:r w:rsidRPr="00815DDD">
        <w:t xml:space="preserve"> Jalan </w:t>
      </w:r>
      <w:proofErr w:type="spellStart"/>
      <w:r w:rsidRPr="00815DDD">
        <w:t>menuju</w:t>
      </w:r>
      <w:proofErr w:type="spellEnd"/>
      <w:r w:rsidRPr="00815DDD">
        <w:t xml:space="preserve"> </w:t>
      </w:r>
      <w:proofErr w:type="spellStart"/>
      <w:r w:rsidRPr="00815DDD">
        <w:t>ambil</w:t>
      </w:r>
      <w:proofErr w:type="spellEnd"/>
      <w:r w:rsidRPr="00815DDD">
        <w:t xml:space="preserve"> bola</w:t>
      </w:r>
      <w:r>
        <w:tab/>
      </w:r>
      <w:r>
        <w:tab/>
        <w:t>D-2</w:t>
      </w:r>
    </w:p>
    <w:p w14:paraId="12FE4C9F" w14:textId="4C08F12B" w:rsidR="00E1328B" w:rsidRDefault="00E1328B" w:rsidP="00E1328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D.3</w:t>
      </w:r>
      <w:r>
        <w:tab/>
      </w:r>
      <w:r w:rsidRPr="00815DDD">
        <w:t>Isi state Ambil Bola</w:t>
      </w:r>
      <w:r>
        <w:tab/>
      </w:r>
      <w:r>
        <w:tab/>
        <w:t>D-3</w:t>
      </w:r>
    </w:p>
    <w:p w14:paraId="40CE2410" w14:textId="6A37D868" w:rsidR="00E1328B" w:rsidRDefault="00E1328B" w:rsidP="00E1328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D.4</w:t>
      </w:r>
      <w:r>
        <w:tab/>
      </w:r>
      <w:proofErr w:type="spellStart"/>
      <w:proofErr w:type="gramStart"/>
      <w:r w:rsidRPr="00815DDD">
        <w:t>Transisi</w:t>
      </w:r>
      <w:proofErr w:type="spellEnd"/>
      <w:r w:rsidRPr="00815DDD">
        <w:t xml:space="preserve">  Ambil</w:t>
      </w:r>
      <w:proofErr w:type="gramEnd"/>
      <w:r w:rsidRPr="00815DDD">
        <w:t xml:space="preserve"> bola </w:t>
      </w:r>
      <w:proofErr w:type="spellStart"/>
      <w:r w:rsidRPr="00815DDD">
        <w:t>ke</w:t>
      </w:r>
      <w:proofErr w:type="spellEnd"/>
      <w:r w:rsidRPr="00815DDD">
        <w:t xml:space="preserve"> </w:t>
      </w:r>
      <w:proofErr w:type="spellStart"/>
      <w:r w:rsidRPr="00815DDD">
        <w:t>berjalan</w:t>
      </w:r>
      <w:proofErr w:type="spellEnd"/>
      <w:r>
        <w:tab/>
      </w:r>
      <w:r>
        <w:tab/>
        <w:t>D-4</w:t>
      </w:r>
    </w:p>
    <w:p w14:paraId="3F4A4B69" w14:textId="7DB84FAA" w:rsidR="00E1328B" w:rsidRDefault="00E1328B" w:rsidP="00E1328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D.5</w:t>
      </w:r>
      <w:r>
        <w:tab/>
      </w:r>
      <w:r w:rsidRPr="00815DDD">
        <w:t xml:space="preserve">Bagian </w:t>
      </w:r>
      <w:proofErr w:type="spellStart"/>
      <w:r w:rsidRPr="00815DDD">
        <w:t>kiri</w:t>
      </w:r>
      <w:proofErr w:type="spellEnd"/>
      <w:r w:rsidRPr="00815DDD">
        <w:t xml:space="preserve"> dan </w:t>
      </w:r>
      <w:proofErr w:type="spellStart"/>
      <w:r w:rsidRPr="00815DDD">
        <w:t>kanan</w:t>
      </w:r>
      <w:proofErr w:type="spellEnd"/>
      <w:r w:rsidRPr="00815DDD">
        <w:t xml:space="preserve"> </w:t>
      </w:r>
      <w:proofErr w:type="spellStart"/>
      <w:r w:rsidRPr="00815DDD">
        <w:t>dari</w:t>
      </w:r>
      <w:proofErr w:type="spellEnd"/>
      <w:r w:rsidRPr="00815DDD">
        <w:t xml:space="preserve"> </w:t>
      </w:r>
      <w:proofErr w:type="spellStart"/>
      <w:r w:rsidRPr="00815DDD">
        <w:t>transisi</w:t>
      </w:r>
      <w:proofErr w:type="spellEnd"/>
      <w:r w:rsidRPr="00815DDD">
        <w:t xml:space="preserve"> </w:t>
      </w:r>
      <w:proofErr w:type="spellStart"/>
      <w:r w:rsidRPr="00815DDD">
        <w:t>jalan</w:t>
      </w:r>
      <w:proofErr w:type="spellEnd"/>
      <w:r w:rsidRPr="00815DDD">
        <w:t xml:space="preserve"> </w:t>
      </w:r>
      <w:proofErr w:type="spellStart"/>
      <w:r w:rsidRPr="00815DDD">
        <w:t>ke</w:t>
      </w:r>
      <w:proofErr w:type="spellEnd"/>
      <w:r w:rsidRPr="00815DDD">
        <w:t xml:space="preserve"> </w:t>
      </w:r>
      <w:proofErr w:type="spellStart"/>
      <w:r w:rsidRPr="00815DDD">
        <w:t>bidik</w:t>
      </w:r>
      <w:proofErr w:type="spellEnd"/>
      <w:r w:rsidRPr="00815DDD">
        <w:t xml:space="preserve"> bola</w:t>
      </w:r>
      <w:r>
        <w:tab/>
      </w:r>
      <w:r>
        <w:tab/>
        <w:t>D-</w:t>
      </w:r>
      <w:r w:rsidR="00C27E41">
        <w:t>6</w:t>
      </w:r>
    </w:p>
    <w:p w14:paraId="203BCD91" w14:textId="08E556A1" w:rsidR="00E1328B" w:rsidRDefault="00E1328B" w:rsidP="00E1328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D.6</w:t>
      </w:r>
      <w:r>
        <w:tab/>
      </w:r>
      <w:r w:rsidRPr="00815DDD">
        <w:t>Isi state Aim &amp; Throw</w:t>
      </w:r>
      <w:r>
        <w:tab/>
      </w:r>
      <w:r>
        <w:tab/>
        <w:t>D-</w:t>
      </w:r>
      <w:r w:rsidR="00C27E41">
        <w:t>7</w:t>
      </w:r>
    </w:p>
    <w:p w14:paraId="314A0606" w14:textId="6822037E" w:rsidR="00E1328B" w:rsidRDefault="00E1328B" w:rsidP="00E1328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D.7</w:t>
      </w:r>
      <w:r>
        <w:tab/>
      </w:r>
      <w:proofErr w:type="spellStart"/>
      <w:r w:rsidRPr="00815DDD">
        <w:t>Transisi</w:t>
      </w:r>
      <w:proofErr w:type="spellEnd"/>
      <w:r w:rsidRPr="00815DDD">
        <w:t xml:space="preserve"> aim &amp; throw </w:t>
      </w:r>
      <w:proofErr w:type="spellStart"/>
      <w:r w:rsidRPr="00815DDD">
        <w:t>ke</w:t>
      </w:r>
      <w:proofErr w:type="spellEnd"/>
      <w:r w:rsidRPr="00815DDD">
        <w:t xml:space="preserve"> </w:t>
      </w:r>
      <w:proofErr w:type="spellStart"/>
      <w:r w:rsidRPr="00815DDD">
        <w:t>jalan</w:t>
      </w:r>
      <w:proofErr w:type="spellEnd"/>
      <w:r w:rsidRPr="00815DDD">
        <w:t xml:space="preserve"> </w:t>
      </w:r>
      <w:proofErr w:type="spellStart"/>
      <w:r w:rsidRPr="00815DDD">
        <w:t>bagian</w:t>
      </w:r>
      <w:proofErr w:type="spellEnd"/>
      <w:r w:rsidRPr="00815DDD">
        <w:t xml:space="preserve"> </w:t>
      </w:r>
      <w:proofErr w:type="spellStart"/>
      <w:r w:rsidRPr="00815DDD">
        <w:t>kiri</w:t>
      </w:r>
      <w:proofErr w:type="spellEnd"/>
      <w:r w:rsidRPr="00815DDD">
        <w:t xml:space="preserve"> dan </w:t>
      </w:r>
      <w:proofErr w:type="spellStart"/>
      <w:r w:rsidRPr="00815DDD">
        <w:t>kanan</w:t>
      </w:r>
      <w:proofErr w:type="spellEnd"/>
      <w:r>
        <w:tab/>
      </w:r>
      <w:r>
        <w:tab/>
        <w:t>D-</w:t>
      </w:r>
      <w:r w:rsidR="00C27E41">
        <w:t>9</w:t>
      </w:r>
    </w:p>
    <w:p w14:paraId="7FD5DF8E" w14:textId="529BDC1F" w:rsidR="00E1328B" w:rsidRDefault="00E1328B" w:rsidP="00E1328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D.8</w:t>
      </w:r>
      <w:r>
        <w:tab/>
      </w:r>
      <w:proofErr w:type="spellStart"/>
      <w:r w:rsidRPr="00815DDD">
        <w:t>Transisi</w:t>
      </w:r>
      <w:proofErr w:type="spellEnd"/>
      <w:r w:rsidRPr="00815DDD">
        <w:t xml:space="preserve"> Aim &amp; Throw </w:t>
      </w:r>
      <w:proofErr w:type="spellStart"/>
      <w:r w:rsidRPr="00815DDD">
        <w:t>menuju</w:t>
      </w:r>
      <w:proofErr w:type="spellEnd"/>
      <w:r w:rsidRPr="00815DDD">
        <w:t xml:space="preserve"> Follow Target</w:t>
      </w:r>
      <w:r>
        <w:tab/>
      </w:r>
      <w:r>
        <w:tab/>
        <w:t>D-1</w:t>
      </w:r>
      <w:r w:rsidR="00C27E41">
        <w:t>0</w:t>
      </w:r>
    </w:p>
    <w:p w14:paraId="03E1EBF1" w14:textId="69793E62" w:rsidR="00E1328B" w:rsidRDefault="00E1328B" w:rsidP="00E1328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D.9</w:t>
      </w:r>
      <w:r>
        <w:tab/>
      </w:r>
      <w:r w:rsidRPr="00815DDD">
        <w:t xml:space="preserve">Isi </w:t>
      </w:r>
      <w:proofErr w:type="spellStart"/>
      <w:r w:rsidRPr="00815DDD">
        <w:t>transisi</w:t>
      </w:r>
      <w:proofErr w:type="spellEnd"/>
      <w:r w:rsidRPr="00815DDD">
        <w:t xml:space="preserve"> Follow Target </w:t>
      </w:r>
      <w:proofErr w:type="spellStart"/>
      <w:r w:rsidRPr="00815DDD">
        <w:t>menuju</w:t>
      </w:r>
      <w:proofErr w:type="spellEnd"/>
      <w:r w:rsidRPr="00815DDD">
        <w:t xml:space="preserve"> </w:t>
      </w:r>
      <w:proofErr w:type="spellStart"/>
      <w:r w:rsidRPr="00815DDD">
        <w:t>jalan</w:t>
      </w:r>
      <w:proofErr w:type="spellEnd"/>
      <w:r w:rsidRPr="00815DDD">
        <w:t xml:space="preserve"> </w:t>
      </w:r>
      <w:proofErr w:type="spellStart"/>
      <w:r w:rsidRPr="00815DDD">
        <w:t>bagian</w:t>
      </w:r>
      <w:proofErr w:type="spellEnd"/>
      <w:r w:rsidRPr="00815DDD">
        <w:t xml:space="preserve"> </w:t>
      </w:r>
      <w:proofErr w:type="spellStart"/>
      <w:r w:rsidRPr="00815DDD">
        <w:t>kiri</w:t>
      </w:r>
      <w:proofErr w:type="spellEnd"/>
      <w:r w:rsidRPr="00815DDD">
        <w:t xml:space="preserve"> dan </w:t>
      </w:r>
      <w:proofErr w:type="spellStart"/>
      <w:r w:rsidRPr="00815DDD">
        <w:t>kanan</w:t>
      </w:r>
      <w:proofErr w:type="spellEnd"/>
      <w:r>
        <w:tab/>
      </w:r>
      <w:r>
        <w:tab/>
        <w:t>D-1</w:t>
      </w:r>
      <w:r w:rsidR="00C27E41">
        <w:t>2</w:t>
      </w:r>
    </w:p>
    <w:p w14:paraId="0D2539D8" w14:textId="22FDEE96" w:rsidR="00E1328B" w:rsidRDefault="00E1328B" w:rsidP="00E1328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D.10</w:t>
      </w:r>
      <w:r>
        <w:tab/>
      </w:r>
      <w:r w:rsidRPr="00815DDD">
        <w:t xml:space="preserve">Isi </w:t>
      </w:r>
      <w:proofErr w:type="spellStart"/>
      <w:r w:rsidRPr="00815DDD">
        <w:t>transisi</w:t>
      </w:r>
      <w:proofErr w:type="spellEnd"/>
      <w:r w:rsidRPr="00815DDD">
        <w:t xml:space="preserve"> Follow Target </w:t>
      </w:r>
      <w:proofErr w:type="spellStart"/>
      <w:r w:rsidRPr="00815DDD">
        <w:t>menuju</w:t>
      </w:r>
      <w:proofErr w:type="spellEnd"/>
      <w:r w:rsidRPr="00815DDD">
        <w:t xml:space="preserve"> Aim &amp; Throw</w:t>
      </w:r>
      <w:r>
        <w:tab/>
      </w:r>
      <w:r>
        <w:tab/>
        <w:t>D-1</w:t>
      </w:r>
      <w:r w:rsidR="00C27E41">
        <w:t>3</w:t>
      </w:r>
    </w:p>
    <w:p w14:paraId="6828DD45" w14:textId="023D791E" w:rsidR="00E1328B" w:rsidRDefault="00E1328B" w:rsidP="00E1328B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D.11</w:t>
      </w:r>
      <w:r>
        <w:tab/>
      </w:r>
      <w:r w:rsidRPr="00815DDD">
        <w:t xml:space="preserve">Isi </w:t>
      </w:r>
      <w:proofErr w:type="spellStart"/>
      <w:r w:rsidRPr="00815DDD">
        <w:t>transisi</w:t>
      </w:r>
      <w:proofErr w:type="spellEnd"/>
      <w:r w:rsidRPr="00815DDD">
        <w:t xml:space="preserve"> </w:t>
      </w:r>
      <w:proofErr w:type="spellStart"/>
      <w:r w:rsidRPr="00815DDD">
        <w:t>menangkap</w:t>
      </w:r>
      <w:proofErr w:type="spellEnd"/>
      <w:r w:rsidRPr="00815DDD">
        <w:t xml:space="preserve"> bola</w:t>
      </w:r>
      <w:r>
        <w:tab/>
      </w:r>
      <w:r>
        <w:tab/>
        <w:t>D-1</w:t>
      </w:r>
      <w:r w:rsidR="00C27E41">
        <w:t>3</w:t>
      </w:r>
    </w:p>
    <w:p w14:paraId="3ED4C6F8" w14:textId="77777777" w:rsidR="00E1328B" w:rsidRDefault="00E1328B" w:rsidP="00E1328B">
      <w:pPr>
        <w:pStyle w:val="STTSNormalDaftarIsi"/>
        <w:tabs>
          <w:tab w:val="left" w:pos="709"/>
          <w:tab w:val="right" w:leader="dot" w:pos="7230"/>
          <w:tab w:val="right" w:pos="7938"/>
        </w:tabs>
      </w:pPr>
    </w:p>
    <w:p w14:paraId="6A914031" w14:textId="77777777" w:rsidR="00E1328B" w:rsidRDefault="00E1328B" w:rsidP="006B365B">
      <w:pPr>
        <w:pStyle w:val="STTSNormalDaftarIsi"/>
        <w:tabs>
          <w:tab w:val="left" w:pos="709"/>
          <w:tab w:val="right" w:leader="dot" w:pos="7230"/>
          <w:tab w:val="right" w:pos="7938"/>
        </w:tabs>
      </w:pPr>
    </w:p>
    <w:p w14:paraId="21EBDAE9" w14:textId="308D106E" w:rsidR="00153FCE" w:rsidRDefault="00153FCE" w:rsidP="00153FCE">
      <w:pPr>
        <w:pStyle w:val="STTSNormalDaftarIsi"/>
        <w:tabs>
          <w:tab w:val="left" w:pos="709"/>
          <w:tab w:val="right" w:leader="dot" w:pos="7230"/>
          <w:tab w:val="right" w:pos="7938"/>
        </w:tabs>
      </w:pPr>
    </w:p>
    <w:p w14:paraId="0F9D692E" w14:textId="77777777" w:rsidR="00153FCE" w:rsidRDefault="00153FCE" w:rsidP="009A62D3">
      <w:pPr>
        <w:pStyle w:val="STTSNormalDaftarIsi"/>
        <w:tabs>
          <w:tab w:val="left" w:pos="709"/>
          <w:tab w:val="right" w:leader="dot" w:pos="7230"/>
          <w:tab w:val="right" w:pos="7938"/>
        </w:tabs>
      </w:pPr>
    </w:p>
    <w:p w14:paraId="5AE2CFF3" w14:textId="77777777" w:rsidR="009A62D3" w:rsidRDefault="009A62D3" w:rsidP="009A62D3">
      <w:pPr>
        <w:pStyle w:val="STTSNormalDaftarIsi"/>
        <w:tabs>
          <w:tab w:val="left" w:pos="709"/>
          <w:tab w:val="right" w:leader="dot" w:pos="7230"/>
          <w:tab w:val="right" w:pos="7938"/>
        </w:tabs>
      </w:pPr>
    </w:p>
    <w:p w14:paraId="57906A7B" w14:textId="77777777" w:rsidR="009A62D3" w:rsidRDefault="009A62D3" w:rsidP="00301685">
      <w:pPr>
        <w:pStyle w:val="STTSNormalDaftarIsi"/>
        <w:tabs>
          <w:tab w:val="left" w:pos="709"/>
          <w:tab w:val="right" w:leader="dot" w:pos="7230"/>
          <w:tab w:val="right" w:pos="7938"/>
        </w:tabs>
      </w:pPr>
    </w:p>
    <w:p w14:paraId="26C603EA" w14:textId="77777777" w:rsidR="008817DC" w:rsidRDefault="008817DC" w:rsidP="004018F9">
      <w:pPr>
        <w:pStyle w:val="STTSNormalDaftarIsi"/>
        <w:tabs>
          <w:tab w:val="left" w:pos="709"/>
          <w:tab w:val="right" w:leader="dot" w:pos="7230"/>
          <w:tab w:val="right" w:pos="7938"/>
        </w:tabs>
      </w:pPr>
    </w:p>
    <w:p w14:paraId="55341C47" w14:textId="77777777" w:rsidR="00B87DC6" w:rsidRDefault="00B87DC6" w:rsidP="00B87DC6">
      <w:pPr>
        <w:pStyle w:val="STTSNormalDaftarIsi"/>
        <w:tabs>
          <w:tab w:val="left" w:pos="709"/>
          <w:tab w:val="right" w:leader="dot" w:pos="7230"/>
          <w:tab w:val="right" w:pos="7938"/>
        </w:tabs>
      </w:pPr>
    </w:p>
    <w:p w14:paraId="4B2DBBFD" w14:textId="77777777" w:rsidR="00B87DC6" w:rsidRDefault="00B87DC6" w:rsidP="00B87DC6">
      <w:pPr>
        <w:pStyle w:val="STTSNormalDaftarIsi"/>
        <w:tabs>
          <w:tab w:val="left" w:pos="709"/>
          <w:tab w:val="right" w:leader="dot" w:pos="7230"/>
          <w:tab w:val="right" w:pos="8222"/>
        </w:tabs>
      </w:pPr>
    </w:p>
    <w:p w14:paraId="3491BDD7" w14:textId="77777777" w:rsidR="00B87DC6" w:rsidRDefault="00B87DC6" w:rsidP="00B87DC6">
      <w:pPr>
        <w:pStyle w:val="STTSJudulBab"/>
      </w:pPr>
    </w:p>
    <w:p w14:paraId="562CAE48" w14:textId="77777777" w:rsidR="00B87DC6" w:rsidRDefault="00B87DC6" w:rsidP="00B87DC6">
      <w:pPr>
        <w:pStyle w:val="STTSJudulBab"/>
      </w:pPr>
      <w:r>
        <w:br w:type="page"/>
      </w:r>
    </w:p>
    <w:p w14:paraId="0B26DD72" w14:textId="77777777" w:rsidR="00B87DC6" w:rsidRDefault="00B87DC6" w:rsidP="00B87DC6">
      <w:pPr>
        <w:pStyle w:val="STTSJudulBab"/>
      </w:pPr>
      <w:r>
        <w:lastRenderedPageBreak/>
        <w:t>DAFTAR ALGORITMA</w:t>
      </w:r>
    </w:p>
    <w:p w14:paraId="6D0A175B" w14:textId="77777777" w:rsidR="00B87DC6" w:rsidRDefault="00B87DC6" w:rsidP="00B87DC6">
      <w:pPr>
        <w:pStyle w:val="STTSJudulBab"/>
      </w:pPr>
    </w:p>
    <w:p w14:paraId="372F000F" w14:textId="77777777" w:rsidR="00B87DC6" w:rsidRDefault="00B87DC6" w:rsidP="00B87DC6">
      <w:pPr>
        <w:pStyle w:val="STTSKeteranganDaftar"/>
        <w:tabs>
          <w:tab w:val="right" w:pos="7938"/>
        </w:tabs>
      </w:pPr>
      <w:proofErr w:type="spellStart"/>
      <w:r>
        <w:t>Algoritma</w:t>
      </w:r>
      <w:proofErr w:type="spellEnd"/>
      <w:r>
        <w:tab/>
        <w:t>Halaman</w:t>
      </w:r>
    </w:p>
    <w:p w14:paraId="6A3F5974" w14:textId="7C9DB476" w:rsidR="00B87DC6" w:rsidRDefault="00B87DC6" w:rsidP="009959F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2.1</w:t>
      </w:r>
      <w:r>
        <w:tab/>
      </w:r>
      <w:r w:rsidR="009959F5">
        <w:t xml:space="preserve">Pseudocode Library </w:t>
      </w:r>
      <w:proofErr w:type="spellStart"/>
      <w:r w:rsidR="009959F5">
        <w:t>GeneticSharp</w:t>
      </w:r>
      <w:proofErr w:type="spellEnd"/>
      <w:r>
        <w:tab/>
      </w:r>
      <w:r>
        <w:tab/>
      </w:r>
      <w:r w:rsidR="009959F5">
        <w:t>20</w:t>
      </w:r>
    </w:p>
    <w:p w14:paraId="1B57AA28" w14:textId="77777777" w:rsidR="00B87DC6" w:rsidRDefault="00B87DC6" w:rsidP="00B87DC6">
      <w:pPr>
        <w:pStyle w:val="STTSNormalDaftarIsi"/>
        <w:tabs>
          <w:tab w:val="left" w:pos="709"/>
          <w:tab w:val="right" w:leader="dot" w:pos="7230"/>
          <w:tab w:val="right" w:pos="8222"/>
        </w:tabs>
      </w:pPr>
    </w:p>
    <w:p w14:paraId="0D279368" w14:textId="77777777" w:rsidR="00B87DC6" w:rsidRDefault="00B87DC6" w:rsidP="00B87DC6">
      <w:pPr>
        <w:pStyle w:val="STTSJudulBab"/>
      </w:pPr>
      <w:r>
        <w:br w:type="page"/>
      </w:r>
      <w:r>
        <w:lastRenderedPageBreak/>
        <w:t>DAFTAR SEGMEN PROGRAM</w:t>
      </w:r>
    </w:p>
    <w:p w14:paraId="424EAC36" w14:textId="77777777" w:rsidR="00B87DC6" w:rsidRDefault="00B87DC6" w:rsidP="00B87DC6">
      <w:pPr>
        <w:pStyle w:val="STTSJudulBab"/>
      </w:pPr>
    </w:p>
    <w:p w14:paraId="5F316CA1" w14:textId="77777777" w:rsidR="00B87DC6" w:rsidRDefault="00B87DC6" w:rsidP="00B87DC6">
      <w:pPr>
        <w:pStyle w:val="STTSKeteranganDaftar"/>
        <w:tabs>
          <w:tab w:val="right" w:pos="7938"/>
        </w:tabs>
      </w:pPr>
      <w:proofErr w:type="spellStart"/>
      <w:r>
        <w:t>Segmen</w:t>
      </w:r>
      <w:proofErr w:type="spellEnd"/>
      <w:r>
        <w:t xml:space="preserve"> Program</w:t>
      </w:r>
      <w:r>
        <w:tab/>
        <w:t>Halaman</w:t>
      </w:r>
    </w:p>
    <w:p w14:paraId="48A1565A" w14:textId="0C04838F" w:rsidR="00B87DC6" w:rsidRDefault="00E024C2" w:rsidP="00E024C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6</w:t>
      </w:r>
      <w:r w:rsidR="00B87DC6">
        <w:t>.1</w:t>
      </w:r>
      <w:r w:rsidR="00B87DC6">
        <w:tab/>
      </w:r>
      <w:r w:rsidR="001C328B" w:rsidRPr="001C328B">
        <w:t xml:space="preserve">Class </w:t>
      </w:r>
      <w:proofErr w:type="spellStart"/>
      <w:r w:rsidR="001C328B" w:rsidRPr="001C328B">
        <w:t>TileChromosome</w:t>
      </w:r>
      <w:proofErr w:type="spellEnd"/>
      <w:r w:rsidR="00B87DC6">
        <w:tab/>
      </w:r>
      <w:r w:rsidR="00B87DC6">
        <w:tab/>
      </w:r>
      <w:r w:rsidRPr="00E024C2">
        <w:t>111</w:t>
      </w:r>
    </w:p>
    <w:p w14:paraId="666373FE" w14:textId="133F2AE3" w:rsidR="00E024C2" w:rsidRDefault="00E024C2" w:rsidP="00E024C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6.2</w:t>
      </w:r>
      <w:r>
        <w:tab/>
      </w:r>
      <w:r w:rsidR="001C328B" w:rsidRPr="001C328B">
        <w:t>Templated Map Chromosomes</w:t>
      </w:r>
      <w:r>
        <w:tab/>
      </w:r>
      <w:r>
        <w:tab/>
      </w:r>
      <w:r w:rsidRPr="00E024C2">
        <w:t>115</w:t>
      </w:r>
    </w:p>
    <w:p w14:paraId="304497B8" w14:textId="52612976" w:rsidR="00E024C2" w:rsidRDefault="00E024C2" w:rsidP="00E024C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6.3</w:t>
      </w:r>
      <w:r>
        <w:tab/>
      </w:r>
      <w:proofErr w:type="spellStart"/>
      <w:r w:rsidR="001C328B" w:rsidRPr="001C328B">
        <w:t>Fungsi</w:t>
      </w:r>
      <w:proofErr w:type="spellEnd"/>
      <w:r w:rsidR="001C328B" w:rsidRPr="001C328B">
        <w:t xml:space="preserve"> </w:t>
      </w:r>
      <w:proofErr w:type="spellStart"/>
      <w:r w:rsidR="001C328B" w:rsidRPr="001C328B">
        <w:t>FitnessFunction</w:t>
      </w:r>
      <w:proofErr w:type="spellEnd"/>
      <w:r>
        <w:tab/>
      </w:r>
      <w:r>
        <w:tab/>
      </w:r>
      <w:r w:rsidRPr="00E024C2">
        <w:t>1</w:t>
      </w:r>
      <w:r w:rsidR="00F42F05">
        <w:t>20</w:t>
      </w:r>
    </w:p>
    <w:p w14:paraId="7BAA7761" w14:textId="7C84FB5D" w:rsidR="00E024C2" w:rsidRDefault="00E024C2" w:rsidP="00E024C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6.4</w:t>
      </w:r>
      <w:r>
        <w:tab/>
      </w:r>
      <w:r w:rsidR="001C328B" w:rsidRPr="001C328B">
        <w:t xml:space="preserve">Class </w:t>
      </w:r>
      <w:proofErr w:type="spellStart"/>
      <w:r w:rsidR="001C328B" w:rsidRPr="001C328B">
        <w:t>Abstrak</w:t>
      </w:r>
      <w:proofErr w:type="spellEnd"/>
      <w:r w:rsidR="001C328B" w:rsidRPr="001C328B">
        <w:t xml:space="preserve"> </w:t>
      </w:r>
      <w:proofErr w:type="spellStart"/>
      <w:r w:rsidR="001C328B" w:rsidRPr="001C328B">
        <w:t>FitnessBase</w:t>
      </w:r>
      <w:proofErr w:type="spellEnd"/>
      <w:r>
        <w:tab/>
      </w:r>
      <w:r>
        <w:tab/>
      </w:r>
      <w:r w:rsidRPr="00E024C2">
        <w:t>12</w:t>
      </w:r>
      <w:r w:rsidR="00F42F05">
        <w:t>1</w:t>
      </w:r>
    </w:p>
    <w:p w14:paraId="1F97674B" w14:textId="2A899D85" w:rsidR="00E024C2" w:rsidRDefault="00E024C2" w:rsidP="00E024C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6.5</w:t>
      </w:r>
      <w:r>
        <w:tab/>
      </w:r>
      <w:r w:rsidR="001C328B" w:rsidRPr="001C328B">
        <w:t xml:space="preserve">Class </w:t>
      </w:r>
      <w:proofErr w:type="spellStart"/>
      <w:r w:rsidR="001C328B" w:rsidRPr="001C328B">
        <w:t>Abstrak</w:t>
      </w:r>
      <w:proofErr w:type="spellEnd"/>
      <w:r w:rsidR="001C328B" w:rsidRPr="001C328B">
        <w:t xml:space="preserve"> </w:t>
      </w:r>
      <w:proofErr w:type="spellStart"/>
      <w:r w:rsidR="001C328B" w:rsidRPr="001C328B">
        <w:t>InLoopFitnessBase</w:t>
      </w:r>
      <w:proofErr w:type="spellEnd"/>
      <w:r>
        <w:tab/>
      </w:r>
      <w:r>
        <w:tab/>
      </w:r>
      <w:r w:rsidRPr="00E024C2">
        <w:t>12</w:t>
      </w:r>
      <w:r w:rsidR="00F42F05">
        <w:t>3</w:t>
      </w:r>
    </w:p>
    <w:p w14:paraId="1911B2A8" w14:textId="7416EEEB" w:rsidR="00E024C2" w:rsidRDefault="00E024C2" w:rsidP="00E024C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6.6</w:t>
      </w:r>
      <w:r>
        <w:tab/>
      </w:r>
      <w:r w:rsidR="001C328B" w:rsidRPr="001C328B">
        <w:t>Class Rock Amount Fitness</w:t>
      </w:r>
      <w:r>
        <w:tab/>
      </w:r>
      <w:r>
        <w:tab/>
      </w:r>
      <w:r w:rsidRPr="00E024C2">
        <w:t>12</w:t>
      </w:r>
      <w:r w:rsidR="00F42F05">
        <w:t>3</w:t>
      </w:r>
    </w:p>
    <w:p w14:paraId="46AB0E47" w14:textId="47D8858C" w:rsidR="00E024C2" w:rsidRDefault="00E024C2" w:rsidP="00E024C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6.7</w:t>
      </w:r>
      <w:r>
        <w:tab/>
      </w:r>
      <w:r w:rsidR="001C328B" w:rsidRPr="001C328B">
        <w:t>Power Up Access Fitness</w:t>
      </w:r>
      <w:r>
        <w:tab/>
      </w:r>
      <w:r>
        <w:tab/>
      </w:r>
      <w:r w:rsidRPr="00E024C2">
        <w:t>12</w:t>
      </w:r>
      <w:r w:rsidR="00F42F05">
        <w:t>9</w:t>
      </w:r>
    </w:p>
    <w:p w14:paraId="74E5A874" w14:textId="7BBBE2F2" w:rsidR="00E024C2" w:rsidRDefault="00E024C2" w:rsidP="00E024C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6.8</w:t>
      </w:r>
      <w:r>
        <w:tab/>
      </w:r>
      <w:r w:rsidR="001C328B" w:rsidRPr="001C328B">
        <w:t>Template Variety Fitness</w:t>
      </w:r>
      <w:r>
        <w:tab/>
      </w:r>
      <w:r>
        <w:tab/>
      </w:r>
      <w:r w:rsidRPr="00E024C2">
        <w:t>13</w:t>
      </w:r>
      <w:r w:rsidR="00F42F05">
        <w:t>2</w:t>
      </w:r>
    </w:p>
    <w:p w14:paraId="5DC50EA5" w14:textId="38CC0FD2" w:rsidR="00157C42" w:rsidRDefault="00157C42" w:rsidP="00E024C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</w:t>
      </w:r>
      <w:r w:rsidR="001E0BF3">
        <w:t>1</w:t>
      </w:r>
      <w:r>
        <w:tab/>
      </w:r>
      <w:r w:rsidR="001E0BF3" w:rsidRPr="001E0BF3">
        <w:t>Class Make Floor</w:t>
      </w:r>
      <w:r>
        <w:tab/>
      </w:r>
      <w:r>
        <w:tab/>
      </w:r>
      <w:r w:rsidR="001E0BF3" w:rsidRPr="001E0BF3">
        <w:t>1</w:t>
      </w:r>
      <w:r w:rsidR="00F42F05">
        <w:t>39</w:t>
      </w:r>
    </w:p>
    <w:p w14:paraId="23E2AA7E" w14:textId="2D2592A6" w:rsidR="001E0BF3" w:rsidRDefault="001E0BF3" w:rsidP="00E024C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7.2</w:t>
      </w:r>
      <w:r>
        <w:tab/>
      </w:r>
      <w:r w:rsidRPr="001E0BF3">
        <w:t xml:space="preserve">Class </w:t>
      </w:r>
      <w:proofErr w:type="spellStart"/>
      <w:r w:rsidRPr="001E0BF3">
        <w:t>PowerUp</w:t>
      </w:r>
      <w:proofErr w:type="spellEnd"/>
      <w:r>
        <w:tab/>
      </w:r>
      <w:r>
        <w:tab/>
      </w:r>
      <w:r w:rsidRPr="001E0BF3">
        <w:t>1</w:t>
      </w:r>
      <w:r w:rsidR="00F42F05">
        <w:t>52</w:t>
      </w:r>
    </w:p>
    <w:p w14:paraId="6A949702" w14:textId="2D454CC8" w:rsidR="001E0BF3" w:rsidRDefault="001E0BF3" w:rsidP="00E024C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7.3</w:t>
      </w:r>
      <w:r>
        <w:tab/>
      </w:r>
      <w:r w:rsidRPr="001E0BF3">
        <w:t>Class Player Movement</w:t>
      </w:r>
      <w:r>
        <w:tab/>
      </w:r>
      <w:r>
        <w:tab/>
      </w:r>
      <w:r w:rsidRPr="001E0BF3">
        <w:t>15</w:t>
      </w:r>
      <w:r w:rsidR="00F42F05">
        <w:t>8</w:t>
      </w:r>
    </w:p>
    <w:p w14:paraId="4FBC6B19" w14:textId="06F19F09" w:rsidR="001E0BF3" w:rsidRDefault="001E0BF3" w:rsidP="00E024C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7.4</w:t>
      </w:r>
      <w:r>
        <w:tab/>
      </w:r>
      <w:r w:rsidRPr="001E0BF3">
        <w:t>Class CatchBall</w:t>
      </w:r>
      <w:r>
        <w:tab/>
      </w:r>
      <w:r>
        <w:tab/>
      </w:r>
      <w:r w:rsidRPr="001E0BF3">
        <w:t>1</w:t>
      </w:r>
      <w:r w:rsidR="00F42F05">
        <w:t>62</w:t>
      </w:r>
    </w:p>
    <w:p w14:paraId="09895AF7" w14:textId="49FD06AE" w:rsidR="001E0BF3" w:rsidRDefault="001E0BF3" w:rsidP="00E024C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7.5</w:t>
      </w:r>
      <w:r>
        <w:tab/>
      </w:r>
      <w:r w:rsidRPr="001E0BF3">
        <w:t>Class Coordinate</w:t>
      </w:r>
      <w:r>
        <w:tab/>
      </w:r>
      <w:r>
        <w:tab/>
      </w:r>
      <w:r w:rsidRPr="001E0BF3">
        <w:t>1</w:t>
      </w:r>
      <w:r w:rsidR="00F42F05">
        <w:t>73</w:t>
      </w:r>
    </w:p>
    <w:p w14:paraId="46A5D4DC" w14:textId="2105160A" w:rsidR="001E0BF3" w:rsidRDefault="001E0BF3" w:rsidP="00E024C2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7.6</w:t>
      </w:r>
      <w:r>
        <w:tab/>
      </w:r>
      <w:r w:rsidRPr="001E0BF3">
        <w:t>Class</w:t>
      </w:r>
      <w:r>
        <w:t xml:space="preserve"> </w:t>
      </w:r>
      <w:r w:rsidRPr="001E0BF3">
        <w:t>A Star Node</w:t>
      </w:r>
      <w:r>
        <w:tab/>
      </w:r>
      <w:r>
        <w:tab/>
      </w:r>
      <w:r w:rsidRPr="001E0BF3">
        <w:t>17</w:t>
      </w:r>
      <w:r w:rsidR="00F42F05">
        <w:t>4</w:t>
      </w:r>
    </w:p>
    <w:p w14:paraId="5DFE7C18" w14:textId="20405C38" w:rsidR="001E0BF3" w:rsidRDefault="001E0BF3" w:rsidP="001E0BF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A.1</w:t>
      </w:r>
      <w:r>
        <w:tab/>
      </w:r>
      <w:r w:rsidRPr="001E0BF3">
        <w:t xml:space="preserve">Class </w:t>
      </w:r>
      <w:proofErr w:type="spellStart"/>
      <w:r w:rsidRPr="001E0BF3">
        <w:t>PossibleTemplates</w:t>
      </w:r>
      <w:proofErr w:type="spellEnd"/>
      <w:r>
        <w:tab/>
      </w:r>
      <w:r>
        <w:tab/>
        <w:t>A-1</w:t>
      </w:r>
    </w:p>
    <w:p w14:paraId="1E982554" w14:textId="601E9700" w:rsidR="001E0BF3" w:rsidRDefault="001E0BF3" w:rsidP="001E0BF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A.2</w:t>
      </w:r>
      <w:r>
        <w:tab/>
      </w:r>
      <w:r w:rsidRPr="001E0BF3">
        <w:t>Genetic Algorithm</w:t>
      </w:r>
      <w:r>
        <w:tab/>
      </w:r>
      <w:r>
        <w:tab/>
        <w:t>A-2</w:t>
      </w:r>
    </w:p>
    <w:p w14:paraId="5DAD13E4" w14:textId="1093BFDB" w:rsidR="001E0BF3" w:rsidRDefault="001E0BF3" w:rsidP="001E0BF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A.3</w:t>
      </w:r>
      <w:r>
        <w:tab/>
      </w:r>
      <w:r w:rsidRPr="001E0BF3">
        <w:t>Rock Groups Size Fitness</w:t>
      </w:r>
      <w:r>
        <w:tab/>
      </w:r>
      <w:r>
        <w:tab/>
        <w:t>A-3</w:t>
      </w:r>
    </w:p>
    <w:p w14:paraId="489F80BB" w14:textId="0F33FAC5" w:rsidR="001E0BF3" w:rsidRDefault="001E0BF3" w:rsidP="001E0BF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A.4</w:t>
      </w:r>
      <w:r>
        <w:tab/>
      </w:r>
      <w:r w:rsidRPr="001E0BF3">
        <w:t>Area Fitness</w:t>
      </w:r>
      <w:r>
        <w:tab/>
      </w:r>
      <w:r>
        <w:tab/>
        <w:t>A-5</w:t>
      </w:r>
    </w:p>
    <w:p w14:paraId="316F1D48" w14:textId="5828129C" w:rsidR="001E0BF3" w:rsidRDefault="001E0BF3" w:rsidP="001E0BF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A.5</w:t>
      </w:r>
      <w:r>
        <w:tab/>
      </w:r>
      <w:r w:rsidRPr="001E0BF3">
        <w:t>Power Up Ratio Fitness</w:t>
      </w:r>
      <w:r>
        <w:tab/>
      </w:r>
      <w:r>
        <w:tab/>
        <w:t>A-6</w:t>
      </w:r>
    </w:p>
    <w:p w14:paraId="42C2AF4B" w14:textId="4B9DE705" w:rsidR="001E0BF3" w:rsidRDefault="001E0BF3" w:rsidP="001E0BF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B.1</w:t>
      </w:r>
      <w:r>
        <w:tab/>
        <w:t xml:space="preserve">Class </w:t>
      </w:r>
      <w:r w:rsidRPr="001E0BF3">
        <w:t>Set Objects</w:t>
      </w:r>
      <w:r>
        <w:tab/>
      </w:r>
      <w:r>
        <w:tab/>
        <w:t>B-</w:t>
      </w:r>
      <w:r w:rsidR="009673B6">
        <w:t>1</w:t>
      </w:r>
    </w:p>
    <w:p w14:paraId="188A13F9" w14:textId="03B476B9" w:rsidR="001E0BF3" w:rsidRDefault="001E0BF3" w:rsidP="001E0BF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B.2</w:t>
      </w:r>
      <w:r>
        <w:tab/>
        <w:t xml:space="preserve">Class </w:t>
      </w:r>
      <w:r w:rsidRPr="001E0BF3">
        <w:t>Players Manager</w:t>
      </w:r>
      <w:r>
        <w:tab/>
      </w:r>
      <w:r>
        <w:tab/>
        <w:t>B-</w:t>
      </w:r>
      <w:r w:rsidR="009673B6">
        <w:t>3</w:t>
      </w:r>
    </w:p>
    <w:p w14:paraId="5472D8BA" w14:textId="3D3B4AC2" w:rsidR="001E0BF3" w:rsidRDefault="001E0BF3" w:rsidP="001E0BF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B.3</w:t>
      </w:r>
      <w:r>
        <w:tab/>
        <w:t xml:space="preserve">Class </w:t>
      </w:r>
      <w:r w:rsidRPr="001E0BF3">
        <w:t>Snow Ball Manager</w:t>
      </w:r>
      <w:r>
        <w:tab/>
      </w:r>
      <w:r>
        <w:tab/>
        <w:t>B-</w:t>
      </w:r>
      <w:r w:rsidR="009673B6">
        <w:t>6</w:t>
      </w:r>
    </w:p>
    <w:p w14:paraId="6DA2DD0F" w14:textId="26AFCD1E" w:rsidR="001E0BF3" w:rsidRDefault="001E0BF3" w:rsidP="001E0BF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B.4</w:t>
      </w:r>
      <w:r>
        <w:tab/>
        <w:t xml:space="preserve">Class </w:t>
      </w:r>
      <w:proofErr w:type="spellStart"/>
      <w:r w:rsidRPr="001E0BF3">
        <w:t>BallMovement</w:t>
      </w:r>
      <w:proofErr w:type="spellEnd"/>
      <w:r>
        <w:tab/>
      </w:r>
      <w:r>
        <w:tab/>
        <w:t>B-</w:t>
      </w:r>
      <w:r w:rsidR="009673B6">
        <w:t>9</w:t>
      </w:r>
    </w:p>
    <w:p w14:paraId="4790FAE8" w14:textId="2037B939" w:rsidR="001E0BF3" w:rsidRDefault="001E0BF3" w:rsidP="001E0BF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B.5</w:t>
      </w:r>
      <w:r>
        <w:tab/>
        <w:t xml:space="preserve">Class </w:t>
      </w:r>
      <w:r w:rsidRPr="001E0BF3">
        <w:t>Ball Power Up</w:t>
      </w:r>
      <w:r>
        <w:tab/>
      </w:r>
      <w:r>
        <w:tab/>
        <w:t>B-</w:t>
      </w:r>
      <w:r w:rsidR="009673B6">
        <w:t>11</w:t>
      </w:r>
    </w:p>
    <w:p w14:paraId="51BAC330" w14:textId="1270DFED" w:rsidR="001E0BF3" w:rsidRDefault="001E0BF3" w:rsidP="001E0BF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B.6</w:t>
      </w:r>
      <w:r>
        <w:tab/>
        <w:t xml:space="preserve">Class </w:t>
      </w:r>
      <w:proofErr w:type="spellStart"/>
      <w:r w:rsidRPr="001E0BF3">
        <w:t>SnowBrawler</w:t>
      </w:r>
      <w:proofErr w:type="spellEnd"/>
      <w:r>
        <w:tab/>
      </w:r>
      <w:r>
        <w:tab/>
        <w:t>B-</w:t>
      </w:r>
      <w:r w:rsidR="009673B6">
        <w:t>13</w:t>
      </w:r>
    </w:p>
    <w:p w14:paraId="47A4A901" w14:textId="5568FBAF" w:rsidR="001E0BF3" w:rsidRDefault="001E0BF3" w:rsidP="001E0BF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B.7</w:t>
      </w:r>
      <w:r>
        <w:tab/>
        <w:t xml:space="preserve">Class </w:t>
      </w:r>
      <w:r w:rsidRPr="001E0BF3">
        <w:t>Shoot Mechanic</w:t>
      </w:r>
      <w:r>
        <w:tab/>
      </w:r>
      <w:r>
        <w:tab/>
        <w:t>B-</w:t>
      </w:r>
      <w:r w:rsidR="009673B6">
        <w:t>18</w:t>
      </w:r>
    </w:p>
    <w:p w14:paraId="14570F1B" w14:textId="1C0A809A" w:rsidR="001E0BF3" w:rsidRDefault="001E0BF3" w:rsidP="001E0BF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B.8</w:t>
      </w:r>
      <w:r>
        <w:tab/>
        <w:t xml:space="preserve">Class </w:t>
      </w:r>
      <w:proofErr w:type="spellStart"/>
      <w:r w:rsidRPr="001E0BF3">
        <w:t>BotActions</w:t>
      </w:r>
      <w:proofErr w:type="spellEnd"/>
      <w:r>
        <w:tab/>
      </w:r>
      <w:r>
        <w:tab/>
        <w:t>B-</w:t>
      </w:r>
      <w:r w:rsidR="009673B6">
        <w:t>20</w:t>
      </w:r>
    </w:p>
    <w:p w14:paraId="0A3EF113" w14:textId="0F783CF7" w:rsidR="001E0BF3" w:rsidRDefault="001E0BF3" w:rsidP="001E0BF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lastRenderedPageBreak/>
        <w:t>B.9</w:t>
      </w:r>
      <w:r>
        <w:tab/>
      </w:r>
      <w:proofErr w:type="spellStart"/>
      <w:r w:rsidRPr="001E0BF3">
        <w:t>Fungsi</w:t>
      </w:r>
      <w:proofErr w:type="spellEnd"/>
      <w:r w:rsidRPr="001E0BF3">
        <w:t xml:space="preserve"> </w:t>
      </w:r>
      <w:proofErr w:type="spellStart"/>
      <w:r w:rsidRPr="001E0BF3">
        <w:t>GetAngle</w:t>
      </w:r>
      <w:proofErr w:type="spellEnd"/>
      <w:r>
        <w:tab/>
      </w:r>
      <w:r>
        <w:tab/>
        <w:t>B-</w:t>
      </w:r>
      <w:r w:rsidR="009673B6">
        <w:t>24</w:t>
      </w:r>
    </w:p>
    <w:p w14:paraId="37E23D95" w14:textId="0AF8BA51" w:rsidR="001E0BF3" w:rsidRDefault="001E0BF3" w:rsidP="001E0BF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B.10</w:t>
      </w:r>
      <w:r>
        <w:tab/>
      </w:r>
      <w:proofErr w:type="spellStart"/>
      <w:r w:rsidRPr="001E0BF3">
        <w:t>Fungsi</w:t>
      </w:r>
      <w:proofErr w:type="spellEnd"/>
      <w:r w:rsidRPr="001E0BF3">
        <w:t xml:space="preserve"> Coordinate Movement</w:t>
      </w:r>
      <w:r>
        <w:tab/>
      </w:r>
      <w:r>
        <w:tab/>
        <w:t>B-</w:t>
      </w:r>
      <w:r w:rsidR="009673B6">
        <w:t>26</w:t>
      </w:r>
    </w:p>
    <w:p w14:paraId="73A02334" w14:textId="295E4307" w:rsidR="001E0BF3" w:rsidRDefault="001E0BF3" w:rsidP="001E0BF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B.11</w:t>
      </w:r>
      <w:r>
        <w:tab/>
      </w:r>
      <w:r w:rsidRPr="001E0BF3">
        <w:t>A Star Algorithm</w:t>
      </w:r>
      <w:r>
        <w:tab/>
      </w:r>
      <w:r>
        <w:tab/>
        <w:t>B-</w:t>
      </w:r>
      <w:r w:rsidR="009673B6">
        <w:t>27</w:t>
      </w:r>
    </w:p>
    <w:p w14:paraId="7C11926B" w14:textId="0E3EA75C" w:rsidR="001E0BF3" w:rsidRDefault="001E0BF3" w:rsidP="001E0BF3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B.12</w:t>
      </w:r>
      <w:r>
        <w:tab/>
      </w:r>
      <w:r w:rsidRPr="001E0BF3">
        <w:t>Bar Score Manager</w:t>
      </w:r>
      <w:r>
        <w:tab/>
      </w:r>
      <w:r>
        <w:tab/>
        <w:t>B-</w:t>
      </w:r>
      <w:r w:rsidR="009673B6">
        <w:t>30</w:t>
      </w:r>
    </w:p>
    <w:p w14:paraId="6A24958C" w14:textId="77777777" w:rsidR="001E0BF3" w:rsidRDefault="001E0BF3" w:rsidP="001E0BF3">
      <w:pPr>
        <w:pStyle w:val="STTSNormalDaftarIsi"/>
        <w:tabs>
          <w:tab w:val="left" w:pos="709"/>
          <w:tab w:val="right" w:leader="dot" w:pos="7230"/>
          <w:tab w:val="right" w:pos="7938"/>
        </w:tabs>
      </w:pPr>
    </w:p>
    <w:p w14:paraId="52A9FA91" w14:textId="77777777" w:rsidR="001E0BF3" w:rsidRDefault="001E0BF3" w:rsidP="00E024C2">
      <w:pPr>
        <w:pStyle w:val="STTSNormalDaftarIsi"/>
        <w:tabs>
          <w:tab w:val="left" w:pos="709"/>
          <w:tab w:val="right" w:leader="dot" w:pos="7230"/>
          <w:tab w:val="right" w:pos="7938"/>
        </w:tabs>
      </w:pPr>
    </w:p>
    <w:p w14:paraId="1D0F1348" w14:textId="77777777" w:rsidR="00E024C2" w:rsidRDefault="00E024C2" w:rsidP="00E024C2">
      <w:pPr>
        <w:pStyle w:val="STTSNormalDaftarIsi"/>
        <w:tabs>
          <w:tab w:val="left" w:pos="709"/>
          <w:tab w:val="right" w:leader="dot" w:pos="7230"/>
          <w:tab w:val="right" w:pos="7938"/>
        </w:tabs>
      </w:pPr>
    </w:p>
    <w:p w14:paraId="707A86F8" w14:textId="77777777" w:rsidR="00B87DC6" w:rsidRDefault="00B87DC6" w:rsidP="00B87DC6">
      <w:pPr>
        <w:pStyle w:val="STTSJudulBab"/>
      </w:pPr>
      <w:r>
        <w:br w:type="page"/>
      </w:r>
      <w:r>
        <w:lastRenderedPageBreak/>
        <w:t>DAFTAR RUMUS</w:t>
      </w:r>
    </w:p>
    <w:p w14:paraId="2798D4DA" w14:textId="77777777" w:rsidR="00B87DC6" w:rsidRDefault="00B87DC6" w:rsidP="00B87DC6">
      <w:pPr>
        <w:pStyle w:val="STTSJudulBab"/>
      </w:pPr>
    </w:p>
    <w:p w14:paraId="2D2A734E" w14:textId="77777777" w:rsidR="00B87DC6" w:rsidRDefault="00B87DC6" w:rsidP="00B87DC6">
      <w:pPr>
        <w:pStyle w:val="STTSKeteranganDaftar"/>
        <w:tabs>
          <w:tab w:val="right" w:pos="7938"/>
        </w:tabs>
      </w:pPr>
      <w:r>
        <w:t>Rumus</w:t>
      </w:r>
      <w:r>
        <w:tab/>
        <w:t>Halaman</w:t>
      </w:r>
    </w:p>
    <w:p w14:paraId="50965572" w14:textId="2D613693" w:rsidR="00B87DC6" w:rsidRDefault="00B87DC6" w:rsidP="00B87DC6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2.1</w:t>
      </w:r>
      <w:r>
        <w:tab/>
      </w:r>
      <w:proofErr w:type="spellStart"/>
      <w:r w:rsidR="008C06AE">
        <w:t>Perhitungan</w:t>
      </w:r>
      <w:proofErr w:type="spellEnd"/>
      <w:r w:rsidR="008C06AE">
        <w:t xml:space="preserve"> Euclidian Distance Kubus</w:t>
      </w:r>
      <w:r>
        <w:tab/>
      </w:r>
      <w:r>
        <w:tab/>
      </w:r>
      <w:r w:rsidR="00F96DC5">
        <w:t>24</w:t>
      </w:r>
    </w:p>
    <w:p w14:paraId="3258D5A6" w14:textId="05A8C45C" w:rsidR="00B87DC6" w:rsidRDefault="00657665" w:rsidP="00B87DC6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</w:t>
      </w:r>
      <w:r w:rsidR="00B87DC6">
        <w:t>.</w:t>
      </w:r>
      <w:r>
        <w:t>1</w:t>
      </w:r>
      <w:r w:rsidR="00B87DC6">
        <w:tab/>
      </w:r>
      <w:proofErr w:type="spellStart"/>
      <w:r>
        <w:t>Rumus</w:t>
      </w:r>
      <w:proofErr w:type="spellEnd"/>
      <w:r>
        <w:t xml:space="preserve"> Nilai Minus </w:t>
      </w:r>
      <w:proofErr w:type="spellStart"/>
      <w:r>
        <w:t>Jumlah</w:t>
      </w:r>
      <w:proofErr w:type="spellEnd"/>
      <w:r>
        <w:t xml:space="preserve"> Batu</w:t>
      </w:r>
      <w:r w:rsidR="00B87DC6">
        <w:tab/>
      </w:r>
      <w:r w:rsidR="00B87DC6">
        <w:tab/>
      </w:r>
      <w:r w:rsidR="00F96DC5">
        <w:t>99</w:t>
      </w:r>
    </w:p>
    <w:p w14:paraId="150915FA" w14:textId="3BD26CE7" w:rsidR="00B87DC6" w:rsidRDefault="00657665" w:rsidP="00B87DC6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</w:t>
      </w:r>
      <w:r w:rsidR="00B87DC6">
        <w:t>.</w:t>
      </w:r>
      <w:r>
        <w:t>2</w:t>
      </w:r>
      <w:r w:rsidR="00B87DC6">
        <w:tab/>
      </w:r>
      <w:proofErr w:type="spellStart"/>
      <w:r>
        <w:t>Rumus</w:t>
      </w:r>
      <w:proofErr w:type="spellEnd"/>
      <w:r>
        <w:t xml:space="preserve"> Nilai Minus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</w:t>
      </w:r>
      <w:r w:rsidR="00B87DC6">
        <w:tab/>
      </w:r>
      <w:r w:rsidR="00B87DC6">
        <w:tab/>
      </w:r>
      <w:r w:rsidR="00F96DC5">
        <w:t>99</w:t>
      </w:r>
    </w:p>
    <w:p w14:paraId="189CD50A" w14:textId="3766086B" w:rsidR="00B87DC6" w:rsidRDefault="00657665" w:rsidP="00B87DC6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</w:t>
      </w:r>
      <w:r w:rsidR="00B87DC6">
        <w:t>.</w:t>
      </w:r>
      <w:r>
        <w:t>3</w:t>
      </w:r>
      <w:r w:rsidR="00B87DC6">
        <w:tab/>
      </w:r>
      <w:proofErr w:type="spellStart"/>
      <w:r>
        <w:t>Rumus</w:t>
      </w:r>
      <w:proofErr w:type="spellEnd"/>
      <w:r>
        <w:t xml:space="preserve"> Fitness </w:t>
      </w:r>
      <w:proofErr w:type="spellStart"/>
      <w:r>
        <w:t>Jumlah</w:t>
      </w:r>
      <w:proofErr w:type="spellEnd"/>
      <w:r>
        <w:t xml:space="preserve"> Batu</w:t>
      </w:r>
      <w:r w:rsidR="00B87DC6">
        <w:tab/>
      </w:r>
      <w:r w:rsidR="00B87DC6">
        <w:tab/>
      </w:r>
      <w:r w:rsidR="00F96DC5">
        <w:t>99</w:t>
      </w:r>
    </w:p>
    <w:p w14:paraId="5352AE75" w14:textId="64EEDDE1" w:rsidR="00F96DC5" w:rsidRDefault="00F96DC5" w:rsidP="00F96DC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5.4</w:t>
      </w:r>
      <w:r>
        <w:tab/>
      </w:r>
      <w:proofErr w:type="spellStart"/>
      <w:r>
        <w:t>Rumus</w:t>
      </w:r>
      <w:proofErr w:type="spellEnd"/>
      <w:r>
        <w:t xml:space="preserve"> Nilai Minus </w:t>
      </w:r>
      <w:proofErr w:type="spellStart"/>
      <w:r>
        <w:t>Kelompok</w:t>
      </w:r>
      <w:proofErr w:type="spellEnd"/>
      <w:r>
        <w:t xml:space="preserve"> Batu</w:t>
      </w:r>
      <w:r>
        <w:tab/>
      </w:r>
      <w:r>
        <w:tab/>
        <w:t>101</w:t>
      </w:r>
    </w:p>
    <w:p w14:paraId="25FBA71B" w14:textId="2E7EDF34" w:rsidR="00F96DC5" w:rsidRDefault="00F96DC5" w:rsidP="00F96DC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5.5</w:t>
      </w:r>
      <w:r>
        <w:tab/>
      </w:r>
      <w:proofErr w:type="spellStart"/>
      <w:r>
        <w:t>Rumus</w:t>
      </w:r>
      <w:proofErr w:type="spellEnd"/>
      <w:r>
        <w:t xml:space="preserve"> Nilai Minus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</w:t>
      </w:r>
      <w:r>
        <w:tab/>
      </w:r>
      <w:r>
        <w:tab/>
        <w:t>10</w:t>
      </w:r>
      <w:r w:rsidR="00BD0303">
        <w:t>1</w:t>
      </w:r>
    </w:p>
    <w:p w14:paraId="4246802A" w14:textId="0D57D898" w:rsidR="00F96DC5" w:rsidRDefault="00F96DC5" w:rsidP="00F96DC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5.6</w:t>
      </w:r>
      <w:r>
        <w:tab/>
      </w:r>
      <w:proofErr w:type="spellStart"/>
      <w:r>
        <w:t>Rumus</w:t>
      </w:r>
      <w:proofErr w:type="spellEnd"/>
      <w:r>
        <w:t xml:space="preserve"> Fitness </w:t>
      </w:r>
      <w:proofErr w:type="spellStart"/>
      <w:r>
        <w:t>Kelompok</w:t>
      </w:r>
      <w:proofErr w:type="spellEnd"/>
      <w:r>
        <w:t xml:space="preserve"> Batu</w:t>
      </w:r>
      <w:r>
        <w:tab/>
      </w:r>
      <w:r>
        <w:tab/>
        <w:t>10</w:t>
      </w:r>
      <w:r w:rsidR="00BD0303">
        <w:t>1</w:t>
      </w:r>
    </w:p>
    <w:p w14:paraId="516F413B" w14:textId="66B6D9B2" w:rsidR="00F96DC5" w:rsidRDefault="00F96DC5" w:rsidP="00F96DC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5.7</w:t>
      </w:r>
      <w:r>
        <w:tab/>
        <w:t>Rumus Fitness Luas Area</w:t>
      </w:r>
      <w:r>
        <w:tab/>
      </w:r>
      <w:r>
        <w:tab/>
        <w:t>102</w:t>
      </w:r>
    </w:p>
    <w:p w14:paraId="657AC39D" w14:textId="390757C8" w:rsidR="00F96DC5" w:rsidRDefault="00F96DC5" w:rsidP="00F96DC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5.8</w:t>
      </w:r>
      <w:r>
        <w:tab/>
      </w:r>
      <w:proofErr w:type="spellStart"/>
      <w:r>
        <w:t>Rumus</w:t>
      </w:r>
      <w:proofErr w:type="spellEnd"/>
      <w:r>
        <w:t xml:space="preserve"> Fitness Bola </w:t>
      </w:r>
      <w:proofErr w:type="spellStart"/>
      <w:r>
        <w:t>Spesial</w:t>
      </w:r>
      <w:proofErr w:type="spellEnd"/>
      <w:r>
        <w:tab/>
      </w:r>
      <w:r>
        <w:tab/>
        <w:t>10</w:t>
      </w:r>
      <w:r w:rsidR="00BD0303">
        <w:t>2</w:t>
      </w:r>
    </w:p>
    <w:p w14:paraId="6868C8C2" w14:textId="713CE2C5" w:rsidR="00F96DC5" w:rsidRDefault="00F96DC5" w:rsidP="00F96DC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5.9</w:t>
      </w:r>
      <w:r>
        <w:tab/>
      </w:r>
      <w:proofErr w:type="spellStart"/>
      <w:r>
        <w:t>Rumus</w:t>
      </w:r>
      <w:proofErr w:type="spellEnd"/>
      <w:r>
        <w:t xml:space="preserve"> Nilai Minus </w:t>
      </w:r>
      <w:proofErr w:type="spellStart"/>
      <w:r>
        <w:t>Rasio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ab/>
      </w:r>
      <w:r>
        <w:tab/>
        <w:t>10</w:t>
      </w:r>
      <w:r w:rsidR="00BD0303">
        <w:t>3</w:t>
      </w:r>
    </w:p>
    <w:p w14:paraId="16EAAEC5" w14:textId="4119704D" w:rsidR="00F96DC5" w:rsidRDefault="00F96DC5" w:rsidP="00F96DC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5.10</w:t>
      </w:r>
      <w:r>
        <w:tab/>
      </w:r>
      <w:proofErr w:type="spellStart"/>
      <w:r>
        <w:t>Rumus</w:t>
      </w:r>
      <w:proofErr w:type="spellEnd"/>
      <w:r>
        <w:t xml:space="preserve"> Nilai Minus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ab/>
      </w:r>
      <w:r>
        <w:tab/>
        <w:t>10</w:t>
      </w:r>
      <w:r w:rsidR="00BD0303">
        <w:t>3</w:t>
      </w:r>
    </w:p>
    <w:p w14:paraId="443F6B72" w14:textId="031E69DF" w:rsidR="00F96DC5" w:rsidRDefault="00F96DC5" w:rsidP="00F96DC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5.11</w:t>
      </w:r>
      <w:r>
        <w:tab/>
      </w:r>
      <w:proofErr w:type="spellStart"/>
      <w:r>
        <w:t>Rumus</w:t>
      </w:r>
      <w:proofErr w:type="spellEnd"/>
      <w:r>
        <w:t xml:space="preserve"> Fitness </w:t>
      </w:r>
      <w:proofErr w:type="spellStart"/>
      <w:r>
        <w:t>Rasio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ab/>
      </w:r>
      <w:r>
        <w:tab/>
        <w:t>10</w:t>
      </w:r>
      <w:r w:rsidR="00BD0303">
        <w:t>3</w:t>
      </w:r>
    </w:p>
    <w:p w14:paraId="3657629F" w14:textId="7D9A3303" w:rsidR="00F96DC5" w:rsidRDefault="00F96DC5" w:rsidP="00F96DC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5.12</w:t>
      </w:r>
      <w:r>
        <w:tab/>
      </w:r>
      <w:proofErr w:type="spellStart"/>
      <w:r>
        <w:t>Rumus</w:t>
      </w:r>
      <w:proofErr w:type="spellEnd"/>
      <w:r>
        <w:t xml:space="preserve"> X </w:t>
      </w:r>
      <w:proofErr w:type="spellStart"/>
      <w:r>
        <w:t>Variasi</w:t>
      </w:r>
      <w:proofErr w:type="spellEnd"/>
      <w:r>
        <w:t xml:space="preserve"> Template</w:t>
      </w:r>
      <w:r>
        <w:tab/>
      </w:r>
      <w:r>
        <w:tab/>
        <w:t>104</w:t>
      </w:r>
    </w:p>
    <w:p w14:paraId="7E982BC4" w14:textId="1939B325" w:rsidR="00F96DC5" w:rsidRDefault="00F96DC5" w:rsidP="00F96DC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5.13</w:t>
      </w:r>
      <w:r>
        <w:tab/>
      </w:r>
      <w:proofErr w:type="spellStart"/>
      <w:r>
        <w:t>Rumus</w:t>
      </w:r>
      <w:proofErr w:type="spellEnd"/>
      <w:r>
        <w:t xml:space="preserve"> Fitness </w:t>
      </w:r>
      <w:proofErr w:type="spellStart"/>
      <w:r>
        <w:t>Variasi</w:t>
      </w:r>
      <w:proofErr w:type="spellEnd"/>
      <w:r>
        <w:t xml:space="preserve"> Template</w:t>
      </w:r>
      <w:r>
        <w:tab/>
      </w:r>
      <w:r>
        <w:tab/>
        <w:t>104</w:t>
      </w:r>
    </w:p>
    <w:p w14:paraId="771A9EAE" w14:textId="4F1EAE9A" w:rsidR="00CD519E" w:rsidRDefault="00CD519E" w:rsidP="00CD519E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7.1</w:t>
      </w:r>
      <w:r>
        <w:tab/>
      </w:r>
      <w:proofErr w:type="gramStart"/>
      <w:r w:rsidR="0050609D">
        <w:t xml:space="preserve">Nilai </w:t>
      </w:r>
      <w:r>
        <w:t xml:space="preserve"> d</w:t>
      </w:r>
      <w:r>
        <w:rPr>
          <w:vertAlign w:val="subscript"/>
        </w:rPr>
        <w:t>c</w:t>
      </w:r>
      <w:proofErr w:type="gramEnd"/>
      <w:r>
        <w:rPr>
          <w:vertAlign w:val="subscript"/>
        </w:rPr>
        <w:t xml:space="preserve"> </w:t>
      </w:r>
      <w:r>
        <w:t>Hukum Cosine</w:t>
      </w:r>
      <w:r>
        <w:tab/>
      </w:r>
      <w:r>
        <w:tab/>
        <w:t>16</w:t>
      </w:r>
      <w:r w:rsidR="00BD0303">
        <w:t>9</w:t>
      </w:r>
    </w:p>
    <w:p w14:paraId="34B2C905" w14:textId="3C83C1DD" w:rsidR="00CD519E" w:rsidRDefault="00CD519E" w:rsidP="00CD519E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7.2</w:t>
      </w:r>
      <w:r>
        <w:tab/>
      </w:r>
      <w:proofErr w:type="gramStart"/>
      <w:r w:rsidR="0050609D">
        <w:t xml:space="preserve">Nilai  </w:t>
      </w:r>
      <w:proofErr w:type="spellStart"/>
      <w:r>
        <w:t>d</w:t>
      </w:r>
      <w:r>
        <w:rPr>
          <w:vertAlign w:val="subscript"/>
        </w:rPr>
        <w:t>b</w:t>
      </w:r>
      <w:proofErr w:type="spellEnd"/>
      <w:proofErr w:type="gramEnd"/>
      <w:r>
        <w:t xml:space="preserve"> Hukum Cosine</w:t>
      </w:r>
      <w:r>
        <w:tab/>
      </w:r>
      <w:r>
        <w:tab/>
        <w:t>16</w:t>
      </w:r>
      <w:r w:rsidR="00BD0303">
        <w:t>9</w:t>
      </w:r>
    </w:p>
    <w:p w14:paraId="42D5239E" w14:textId="24769AAA" w:rsidR="00836F3C" w:rsidRDefault="00836F3C" w:rsidP="00836F3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7.3</w:t>
      </w:r>
      <w:r>
        <w:tab/>
      </w:r>
      <w:proofErr w:type="gramStart"/>
      <w:r w:rsidR="0050609D">
        <w:t xml:space="preserve">Nilai  </w:t>
      </w:r>
      <w:r>
        <w:t>t</w:t>
      </w:r>
      <w:proofErr w:type="gramEnd"/>
      <w:r>
        <w:t xml:space="preserve"> Hukum Cosine</w:t>
      </w:r>
      <w:r>
        <w:tab/>
      </w:r>
      <w:r>
        <w:tab/>
        <w:t>1</w:t>
      </w:r>
      <w:r w:rsidR="00BD0303">
        <w:t>70</w:t>
      </w:r>
    </w:p>
    <w:p w14:paraId="4BEA86B2" w14:textId="5DF92BF9" w:rsidR="00836F3C" w:rsidRDefault="00836F3C" w:rsidP="00836F3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7.4</w:t>
      </w:r>
      <w:r>
        <w:tab/>
        <w:t xml:space="preserve">Nilai </w:t>
      </w:r>
      <w:proofErr w:type="spellStart"/>
      <w:r>
        <w:t>d</w:t>
      </w:r>
      <w:r>
        <w:rPr>
          <w:vertAlign w:val="subscript"/>
        </w:rPr>
        <w:t>b</w:t>
      </w:r>
      <w:proofErr w:type="spellEnd"/>
      <w:r>
        <w:t xml:space="preserve"> </w:t>
      </w:r>
      <w:r w:rsidR="00FD37C9">
        <w:t>B</w:t>
      </w:r>
      <w:r>
        <w:t xml:space="preserve">aru Hukum Cosine </w:t>
      </w:r>
      <w:proofErr w:type="spellStart"/>
      <w:r w:rsidR="00FD37C9">
        <w:t>M</w:t>
      </w:r>
      <w:r>
        <w:t>enggunakan</w:t>
      </w:r>
      <w:proofErr w:type="spellEnd"/>
      <w:r>
        <w:t xml:space="preserve"> </w:t>
      </w:r>
      <w:proofErr w:type="spellStart"/>
      <w:r w:rsidR="00B20B0B">
        <w:t>Rumus</w:t>
      </w:r>
      <w:proofErr w:type="spellEnd"/>
      <w:r>
        <w:t xml:space="preserve"> 7.2</w:t>
      </w:r>
      <w:r>
        <w:tab/>
      </w:r>
      <w:r>
        <w:tab/>
      </w:r>
      <w:r w:rsidR="00BD0303">
        <w:t>170</w:t>
      </w:r>
    </w:p>
    <w:p w14:paraId="748C3642" w14:textId="677C5F83" w:rsidR="00836F3C" w:rsidRDefault="00836F3C" w:rsidP="00836F3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7.5</w:t>
      </w:r>
      <w:r>
        <w:tab/>
      </w:r>
      <w:proofErr w:type="gramStart"/>
      <w:r w:rsidR="0050609D">
        <w:t xml:space="preserve">Nilai  </w:t>
      </w:r>
      <w:r w:rsidR="00B20B0B">
        <w:t>r</w:t>
      </w:r>
      <w:proofErr w:type="gramEnd"/>
      <w:r>
        <w:t xml:space="preserve"> Hukum Cosine</w:t>
      </w:r>
      <w:r>
        <w:tab/>
      </w:r>
      <w:r>
        <w:tab/>
      </w:r>
      <w:r w:rsidR="00BD0303">
        <w:t>170</w:t>
      </w:r>
    </w:p>
    <w:p w14:paraId="4613706C" w14:textId="4A168541" w:rsidR="00836F3C" w:rsidRDefault="00836F3C" w:rsidP="00836F3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7.6</w:t>
      </w:r>
      <w:r>
        <w:tab/>
      </w:r>
      <w:r w:rsidR="00B20B0B">
        <w:t xml:space="preserve">Nilai </w:t>
      </w:r>
      <w:proofErr w:type="spellStart"/>
      <w:r w:rsidR="00B20B0B">
        <w:t>d</w:t>
      </w:r>
      <w:r w:rsidR="00B20B0B">
        <w:rPr>
          <w:vertAlign w:val="subscript"/>
        </w:rPr>
        <w:t>b</w:t>
      </w:r>
      <w:proofErr w:type="spellEnd"/>
      <w:r w:rsidR="00B20B0B">
        <w:t xml:space="preserve"> Baru Hukum Cosine Dari Rumus 7.4</w:t>
      </w:r>
      <w:r>
        <w:tab/>
      </w:r>
      <w:r>
        <w:tab/>
      </w:r>
      <w:r w:rsidR="00BD0303">
        <w:t>170</w:t>
      </w:r>
    </w:p>
    <w:p w14:paraId="72DDCB5E" w14:textId="0ECC0C34" w:rsidR="00836F3C" w:rsidRDefault="00836F3C" w:rsidP="00836F3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7.7</w:t>
      </w:r>
      <w:r>
        <w:tab/>
      </w:r>
      <w:proofErr w:type="spellStart"/>
      <w:r w:rsidR="00B20B0B">
        <w:t>Persamaan</w:t>
      </w:r>
      <w:proofErr w:type="spellEnd"/>
      <w:r w:rsidR="00B20B0B">
        <w:t xml:space="preserve"> </w:t>
      </w:r>
      <w:proofErr w:type="spellStart"/>
      <w:r w:rsidR="00B20B0B">
        <w:t>Menemukan</w:t>
      </w:r>
      <w:proofErr w:type="spellEnd"/>
      <w:r w:rsidR="00B20B0B">
        <w:t xml:space="preserve"> d</w:t>
      </w:r>
      <w:r w:rsidR="00B20B0B">
        <w:rPr>
          <w:vertAlign w:val="subscript"/>
        </w:rPr>
        <w:t>c</w:t>
      </w:r>
      <w:r w:rsidR="00B20B0B">
        <w:t xml:space="preserve"> Hukum Cosine</w:t>
      </w:r>
      <w:r>
        <w:tab/>
      </w:r>
      <w:r>
        <w:tab/>
      </w:r>
      <w:r w:rsidR="00BD0303">
        <w:t>170</w:t>
      </w:r>
    </w:p>
    <w:p w14:paraId="1D0C70EE" w14:textId="246BA7C2" w:rsidR="00836F3C" w:rsidRDefault="00836F3C" w:rsidP="00836F3C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7.8</w:t>
      </w:r>
      <w:r>
        <w:tab/>
      </w:r>
      <w:proofErr w:type="spellStart"/>
      <w:r w:rsidR="0050609D">
        <w:t>Penyederhanaan</w:t>
      </w:r>
      <w:proofErr w:type="spellEnd"/>
      <w:r w:rsidR="0050609D">
        <w:t xml:space="preserve"> </w:t>
      </w:r>
      <w:proofErr w:type="spellStart"/>
      <w:r w:rsidR="0050609D">
        <w:t>Persamaan</w:t>
      </w:r>
      <w:proofErr w:type="spellEnd"/>
      <w:r>
        <w:t xml:space="preserve"> d</w:t>
      </w:r>
      <w:r w:rsidR="0050609D">
        <w:rPr>
          <w:vertAlign w:val="subscript"/>
        </w:rPr>
        <w:t>c</w:t>
      </w:r>
      <w:r>
        <w:t xml:space="preserve"> Hukum Cosine</w:t>
      </w:r>
      <w:r>
        <w:tab/>
      </w:r>
      <w:r>
        <w:tab/>
      </w:r>
      <w:r w:rsidR="00BD0303">
        <w:t>170</w:t>
      </w:r>
    </w:p>
    <w:p w14:paraId="19340974" w14:textId="16E92DDB" w:rsidR="00B64CBA" w:rsidRDefault="00B64CBA" w:rsidP="00B64CBA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7.9</w:t>
      </w:r>
      <w:r>
        <w:tab/>
      </w:r>
      <w:proofErr w:type="spellStart"/>
      <w:r>
        <w:t>Rumus</w:t>
      </w:r>
      <w:proofErr w:type="spellEnd"/>
      <w:r>
        <w:t xml:space="preserve"> </w:t>
      </w:r>
      <w:proofErr w:type="spellStart"/>
      <w:r>
        <w:t>Kuadrat</w:t>
      </w:r>
      <w:proofErr w:type="spellEnd"/>
      <w:r>
        <w:tab/>
      </w:r>
      <w:r>
        <w:tab/>
      </w:r>
      <w:r w:rsidR="00BD0303">
        <w:t>170</w:t>
      </w:r>
    </w:p>
    <w:p w14:paraId="2CBC4D31" w14:textId="724B2BBA" w:rsidR="00E42B3D" w:rsidRDefault="00E42B3D" w:rsidP="00E42B3D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</w:t>
      </w:r>
      <w:r>
        <w:t>10</w:t>
      </w:r>
      <w:r>
        <w:tab/>
      </w:r>
      <w:r>
        <w:t xml:space="preserve">Nilai a </w:t>
      </w:r>
      <w:proofErr w:type="spellStart"/>
      <w:r>
        <w:t>dalam</w:t>
      </w:r>
      <w:proofErr w:type="spellEnd"/>
      <w:r>
        <w:t xml:space="preserve"> R</w:t>
      </w:r>
      <w:proofErr w:type="spellStart"/>
      <w:r>
        <w:t>umus</w:t>
      </w:r>
      <w:proofErr w:type="spellEnd"/>
      <w:r>
        <w:t xml:space="preserve"> </w:t>
      </w:r>
      <w:proofErr w:type="spellStart"/>
      <w:r>
        <w:t>Kuadrat</w:t>
      </w:r>
      <w:proofErr w:type="spellEnd"/>
      <w:r>
        <w:tab/>
      </w:r>
      <w:r>
        <w:tab/>
        <w:t>170</w:t>
      </w:r>
    </w:p>
    <w:p w14:paraId="4EEA1343" w14:textId="5302AF6B" w:rsidR="00E42B3D" w:rsidRDefault="00E42B3D" w:rsidP="00E42B3D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</w:t>
      </w:r>
      <w:r>
        <w:t>.11</w:t>
      </w:r>
      <w:r>
        <w:tab/>
        <w:t xml:space="preserve">Nilai </w:t>
      </w:r>
      <w:r>
        <w:t>b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Kuadrat</w:t>
      </w:r>
      <w:proofErr w:type="spellEnd"/>
      <w:r>
        <w:tab/>
      </w:r>
      <w:r>
        <w:tab/>
        <w:t>17</w:t>
      </w:r>
      <w:r w:rsidR="002A7841">
        <w:t>1</w:t>
      </w:r>
    </w:p>
    <w:p w14:paraId="04F1CF9B" w14:textId="0BD78066" w:rsidR="00E42B3D" w:rsidRDefault="00E42B3D" w:rsidP="00E42B3D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7.</w:t>
      </w:r>
      <w:r>
        <w:t>12</w:t>
      </w:r>
      <w:r>
        <w:tab/>
        <w:t xml:space="preserve">Nilai </w:t>
      </w:r>
      <w:r>
        <w:t>c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Kuadrat</w:t>
      </w:r>
      <w:proofErr w:type="spellEnd"/>
      <w:r>
        <w:tab/>
      </w:r>
      <w:r>
        <w:tab/>
        <w:t>17</w:t>
      </w:r>
      <w:r w:rsidR="002A7841">
        <w:t>1</w:t>
      </w:r>
    </w:p>
    <w:p w14:paraId="21C2A232" w14:textId="77777777" w:rsidR="00836F3C" w:rsidRDefault="00836F3C" w:rsidP="00CD519E">
      <w:pPr>
        <w:pStyle w:val="STTSNormalDaftarIsi"/>
        <w:tabs>
          <w:tab w:val="left" w:pos="709"/>
          <w:tab w:val="right" w:leader="dot" w:pos="7230"/>
          <w:tab w:val="right" w:pos="7938"/>
        </w:tabs>
      </w:pPr>
    </w:p>
    <w:p w14:paraId="540118AF" w14:textId="77777777" w:rsidR="005E6C51" w:rsidRDefault="005E6C51" w:rsidP="00D05AA0">
      <w:pPr>
        <w:pStyle w:val="STTSNormalDaftarIsi"/>
        <w:tabs>
          <w:tab w:val="left" w:pos="709"/>
          <w:tab w:val="right" w:leader="dot" w:pos="7230"/>
          <w:tab w:val="right" w:pos="8222"/>
        </w:tabs>
        <w:sectPr w:rsidR="005E6C51" w:rsidSect="00C22F25">
          <w:headerReference w:type="default" r:id="rId12"/>
          <w:footerReference w:type="default" r:id="rId13"/>
          <w:footerReference w:type="first" r:id="rId14"/>
          <w:pgSz w:w="11907" w:h="16840" w:code="9"/>
          <w:pgMar w:top="2268" w:right="1701" w:bottom="1701" w:left="2268" w:header="1418" w:footer="851" w:gutter="0"/>
          <w:pgNumType w:fmt="lowerRoman"/>
          <w:cols w:space="720"/>
          <w:docGrid w:linePitch="360"/>
        </w:sectPr>
      </w:pPr>
    </w:p>
    <w:p w14:paraId="3B7591F9" w14:textId="77777777" w:rsidR="00B87DC6" w:rsidRDefault="00B87DC6" w:rsidP="00B87DC6">
      <w:pPr>
        <w:pStyle w:val="STTSJudulBab"/>
      </w:pPr>
      <w:r>
        <w:lastRenderedPageBreak/>
        <w:t>BAB I</w:t>
      </w:r>
    </w:p>
    <w:p w14:paraId="286DD98C" w14:textId="77777777" w:rsidR="00B87DC6" w:rsidRDefault="00B87DC6" w:rsidP="00B87DC6">
      <w:pPr>
        <w:pStyle w:val="STTSJudulBab"/>
      </w:pPr>
      <w:r>
        <w:t>PENDAHULUAN</w:t>
      </w:r>
    </w:p>
    <w:p w14:paraId="193F8C67" w14:textId="77777777" w:rsidR="00B87DC6" w:rsidRDefault="00B87DC6" w:rsidP="00B87DC6">
      <w:pPr>
        <w:pStyle w:val="STTSJudulBab"/>
      </w:pPr>
    </w:p>
    <w:p w14:paraId="35FA1C44" w14:textId="2A8872AC" w:rsidR="00B87DC6" w:rsidRDefault="00B87DC6" w:rsidP="00B87DC6">
      <w:r>
        <w:t xml:space="preserve">Dalam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r w:rsidR="00334695">
        <w:t xml:space="preserve">yang </w:t>
      </w:r>
      <w:proofErr w:type="spellStart"/>
      <w:r w:rsidR="00334695">
        <w:t>telah</w:t>
      </w:r>
      <w:proofErr w:type="spellEnd"/>
      <w:r w:rsidR="00334695">
        <w:t xml:space="preserve"> </w:t>
      </w:r>
      <w:proofErr w:type="spellStart"/>
      <w:r w:rsidR="00334695">
        <w:t>dibuat</w:t>
      </w:r>
      <w:proofErr w:type="spellEnd"/>
      <w:r>
        <w:t xml:space="preserve">, </w:t>
      </w:r>
      <w:proofErr w:type="spellStart"/>
      <w:r>
        <w:t>seperti</w:t>
      </w:r>
      <w:proofErr w:type="spellEnd"/>
      <w:r w:rsidR="00334695">
        <w:t xml:space="preserve"> </w:t>
      </w:r>
      <w:proofErr w:type="spellStart"/>
      <w:r w:rsidR="00334695">
        <w:t>l</w:t>
      </w:r>
      <w:r>
        <w:t>atar</w:t>
      </w:r>
      <w:proofErr w:type="spellEnd"/>
      <w:r w:rsidR="00334695">
        <w:t xml:space="preserve"> </w:t>
      </w:r>
      <w:proofErr w:type="spellStart"/>
      <w:r w:rsidR="00334695">
        <w:t>b</w:t>
      </w:r>
      <w:r>
        <w:t>elakang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ini.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subyek</w:t>
      </w:r>
      <w:proofErr w:type="spellEnd"/>
      <w:r>
        <w:t xml:space="preserve"> – </w:t>
      </w:r>
      <w:proofErr w:type="spellStart"/>
      <w:r>
        <w:t>subyek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proofErr w:type="gramStart"/>
      <w:r>
        <w:t>dijelaskan</w:t>
      </w:r>
      <w:proofErr w:type="spellEnd"/>
      <w:r>
        <w:t xml:space="preserve"> :</w:t>
      </w:r>
      <w:proofErr w:type="gramEnd"/>
      <w:r>
        <w:t xml:space="preserve"> </w:t>
      </w:r>
    </w:p>
    <w:p w14:paraId="571B362B" w14:textId="77777777" w:rsidR="00B87DC6" w:rsidRDefault="00B87DC6" w:rsidP="00B87DC6"/>
    <w:p w14:paraId="49F9E4D0" w14:textId="77777777" w:rsidR="00B87DC6" w:rsidRDefault="00B87DC6" w:rsidP="00B87DC6">
      <w:pPr>
        <w:pStyle w:val="STTSJudulSubBab"/>
        <w:numPr>
          <w:ilvl w:val="0"/>
          <w:numId w:val="11"/>
        </w:numPr>
        <w:ind w:hanging="720"/>
      </w:pPr>
      <w:r>
        <w:t xml:space="preserve">Latar </w:t>
      </w:r>
      <w:proofErr w:type="spellStart"/>
      <w:r>
        <w:t>Belakang</w:t>
      </w:r>
      <w:proofErr w:type="spellEnd"/>
    </w:p>
    <w:p w14:paraId="12CBED8F" w14:textId="6BB36BCC" w:rsidR="00B87DC6" w:rsidRDefault="00334695" w:rsidP="00B87DC6">
      <w:proofErr w:type="spellStart"/>
      <w:r>
        <w:t>Beberapa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g</w:t>
      </w:r>
      <w:r w:rsidR="00B87DC6">
        <w:t xml:space="preserve">ame </w:t>
      </w:r>
      <w:proofErr w:type="spellStart"/>
      <w:r w:rsidR="00B87DC6">
        <w:t>merupakan</w:t>
      </w:r>
      <w:proofErr w:type="spellEnd"/>
      <w:r w:rsidR="00B87DC6">
        <w:t xml:space="preserve"> </w:t>
      </w:r>
      <w:proofErr w:type="spellStart"/>
      <w:r w:rsidR="00B87DC6">
        <w:t>sebuah</w:t>
      </w:r>
      <w:proofErr w:type="spellEnd"/>
      <w:r w:rsidR="00B87DC6">
        <w:t xml:space="preserve"> </w:t>
      </w:r>
      <w:proofErr w:type="spellStart"/>
      <w:r w:rsidR="00B87DC6">
        <w:t>hiburan</w:t>
      </w:r>
      <w:proofErr w:type="spellEnd"/>
      <w:r w:rsidR="00B87DC6">
        <w:t xml:space="preserve"> yang </w:t>
      </w:r>
      <w:proofErr w:type="spellStart"/>
      <w:r w:rsidR="00B87DC6">
        <w:t>banyak</w:t>
      </w:r>
      <w:proofErr w:type="spellEnd"/>
      <w:r w:rsidR="00B87DC6">
        <w:t xml:space="preserve"> </w:t>
      </w:r>
      <w:proofErr w:type="spellStart"/>
      <w:r w:rsidR="00B87DC6">
        <w:t>digunakan</w:t>
      </w:r>
      <w:proofErr w:type="spellEnd"/>
      <w:r w:rsidR="00B87DC6">
        <w:t xml:space="preserve">, </w:t>
      </w:r>
      <w:proofErr w:type="spellStart"/>
      <w:r w:rsidR="00B87DC6">
        <w:t>dimana</w:t>
      </w:r>
      <w:proofErr w:type="spellEnd"/>
      <w:r w:rsidR="00B87DC6">
        <w:t xml:space="preserve"> </w:t>
      </w:r>
      <w:proofErr w:type="spellStart"/>
      <w:r w:rsidR="00B87DC6">
        <w:t>hampir</w:t>
      </w:r>
      <w:proofErr w:type="spellEnd"/>
      <w:r w:rsidR="00B87DC6">
        <w:t xml:space="preserve"> </w:t>
      </w:r>
      <w:proofErr w:type="spellStart"/>
      <w:r w:rsidR="00B87DC6">
        <w:t>setiap</w:t>
      </w:r>
      <w:proofErr w:type="spellEnd"/>
      <w:r w:rsidR="00B87DC6">
        <w:t xml:space="preserve"> orang yang </w:t>
      </w:r>
      <w:proofErr w:type="spellStart"/>
      <w:r w:rsidR="00B87DC6">
        <w:t>memiliki</w:t>
      </w:r>
      <w:proofErr w:type="spellEnd"/>
      <w:r w:rsidR="00B87DC6">
        <w:t xml:space="preserve"> </w:t>
      </w:r>
      <w:proofErr w:type="spellStart"/>
      <w:r>
        <w:t>k</w:t>
      </w:r>
      <w:r w:rsidR="00B87DC6">
        <w:t>omputer</w:t>
      </w:r>
      <w:proofErr w:type="spellEnd"/>
      <w:r w:rsidR="00B87DC6">
        <w:t xml:space="preserve"> </w:t>
      </w:r>
      <w:proofErr w:type="spellStart"/>
      <w:r w:rsidR="00B87DC6">
        <w:t>atau</w:t>
      </w:r>
      <w:proofErr w:type="spellEnd"/>
      <w:r w:rsidR="00B87DC6">
        <w:t xml:space="preserve"> smartphone </w:t>
      </w:r>
      <w:proofErr w:type="spellStart"/>
      <w:r w:rsidR="00B87DC6">
        <w:t>setidaknya</w:t>
      </w:r>
      <w:proofErr w:type="spellEnd"/>
      <w:r w:rsidR="00B87DC6">
        <w:t xml:space="preserve"> </w:t>
      </w:r>
      <w:proofErr w:type="spellStart"/>
      <w:r w:rsidR="00B87DC6">
        <w:t>pernah</w:t>
      </w:r>
      <w:proofErr w:type="spellEnd"/>
      <w:r w:rsidR="00B87DC6">
        <w:t xml:space="preserve"> </w:t>
      </w:r>
      <w:proofErr w:type="spellStart"/>
      <w:r w:rsidR="00B87DC6">
        <w:t>memainkan</w:t>
      </w:r>
      <w:proofErr w:type="spellEnd"/>
      <w:r w:rsidR="00B87DC6">
        <w:t xml:space="preserve"> 1 game.</w:t>
      </w:r>
      <w:r>
        <w:t xml:space="preserve"> </w:t>
      </w:r>
      <w:proofErr w:type="spellStart"/>
      <w:r>
        <w:t>Terdapat</w:t>
      </w:r>
      <w:proofErr w:type="spellEnd"/>
      <w:r>
        <w:t xml:space="preserve"> game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orang,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orang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sibuk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memainkan</w:t>
      </w:r>
      <w:proofErr w:type="spellEnd"/>
      <w:r>
        <w:t xml:space="preserve"> game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bersantai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juga </w:t>
      </w:r>
      <w:proofErr w:type="spellStart"/>
      <w:r>
        <w:t>beberapa</w:t>
      </w:r>
      <w:proofErr w:type="spellEnd"/>
      <w:r>
        <w:t xml:space="preserve"> yang </w:t>
      </w:r>
      <w:proofErr w:type="spellStart"/>
      <w:r>
        <w:t>bermain</w:t>
      </w:r>
      <w:proofErr w:type="spellEnd"/>
      <w:r>
        <w:t xml:space="preserve"> game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bersosialisasi</w:t>
      </w:r>
      <w:proofErr w:type="spellEnd"/>
      <w:r>
        <w:t xml:space="preserve">, dan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proofErr w:type="gramStart"/>
      <w:r>
        <w:t>lagi</w:t>
      </w:r>
      <w:proofErr w:type="spellEnd"/>
      <w:r>
        <w:t xml:space="preserve"> </w:t>
      </w:r>
      <w:r w:rsidR="00B87DC6">
        <w:t xml:space="preserve"> Oleh</w:t>
      </w:r>
      <w:proofErr w:type="gramEnd"/>
      <w:r w:rsidR="00B87DC6">
        <w:t xml:space="preserve"> </w:t>
      </w:r>
      <w:proofErr w:type="spellStart"/>
      <w:r w:rsidR="00B87DC6">
        <w:t>sebab</w:t>
      </w:r>
      <w:proofErr w:type="spellEnd"/>
      <w:r w:rsidR="00B87DC6">
        <w:t xml:space="preserve"> </w:t>
      </w:r>
      <w:proofErr w:type="spellStart"/>
      <w:r w:rsidR="00B87DC6">
        <w:t>itu</w:t>
      </w:r>
      <w:proofErr w:type="spellEnd"/>
      <w:r w:rsidR="00B87DC6">
        <w:t xml:space="preserve">, game </w:t>
      </w:r>
      <w:proofErr w:type="spellStart"/>
      <w:r w:rsidR="00B87DC6">
        <w:t>menjadi</w:t>
      </w:r>
      <w:proofErr w:type="spellEnd"/>
      <w:r w:rsidR="00B87DC6">
        <w:t xml:space="preserve"> salah </w:t>
      </w:r>
      <w:proofErr w:type="spellStart"/>
      <w:r w:rsidR="00B87DC6">
        <w:t>satu</w:t>
      </w:r>
      <w:proofErr w:type="spellEnd"/>
      <w:r w:rsidR="00B87DC6">
        <w:t xml:space="preserve"> </w:t>
      </w:r>
      <w:proofErr w:type="spellStart"/>
      <w:r w:rsidR="00B87DC6">
        <w:t>industri</w:t>
      </w:r>
      <w:proofErr w:type="spellEnd"/>
      <w:r w:rsidR="00B87DC6">
        <w:t xml:space="preserve"> </w:t>
      </w:r>
      <w:proofErr w:type="spellStart"/>
      <w:r w:rsidR="00B87DC6">
        <w:t>hiburan</w:t>
      </w:r>
      <w:proofErr w:type="spellEnd"/>
      <w:r w:rsidR="00B87DC6">
        <w:t xml:space="preserve"> </w:t>
      </w:r>
      <w:proofErr w:type="spellStart"/>
      <w:r w:rsidR="00B87DC6">
        <w:t>terbesar</w:t>
      </w:r>
      <w:proofErr w:type="spellEnd"/>
      <w:r w:rsidR="00B87DC6">
        <w:t xml:space="preserve"> </w:t>
      </w:r>
      <w:proofErr w:type="spellStart"/>
      <w:r w:rsidR="00B87DC6">
        <w:t>sekarang</w:t>
      </w:r>
      <w:proofErr w:type="spellEnd"/>
      <w:r w:rsidR="00B87DC6">
        <w:t xml:space="preserve"> </w:t>
      </w:r>
      <w:proofErr w:type="spellStart"/>
      <w:r w:rsidR="00B87DC6">
        <w:t>ini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industry film dan </w:t>
      </w:r>
      <w:proofErr w:type="spellStart"/>
      <w:r>
        <w:t>buku</w:t>
      </w:r>
      <w:proofErr w:type="spellEnd"/>
      <w:r>
        <w:t>.</w:t>
      </w:r>
    </w:p>
    <w:p w14:paraId="3465534D" w14:textId="77777777" w:rsidR="00B87DC6" w:rsidRDefault="00B87DC6" w:rsidP="00B87DC6">
      <w:pPr>
        <w:pStyle w:val="STTSJudulSubBab"/>
        <w:ind w:left="720"/>
      </w:pPr>
    </w:p>
    <w:p w14:paraId="2E398E56" w14:textId="77777777" w:rsidR="00B87DC6" w:rsidRDefault="00B87DC6" w:rsidP="00B87DC6">
      <w:pPr>
        <w:pStyle w:val="STTSGambar"/>
      </w:pPr>
      <w:r>
        <w:rPr>
          <w:noProof/>
        </w:rPr>
        <w:drawing>
          <wp:inline distT="0" distB="0" distL="0" distR="0" wp14:anchorId="5EBB601D" wp14:editId="556327A7">
            <wp:extent cx="2716567" cy="2716567"/>
            <wp:effectExtent l="0" t="0" r="7620" b="7620"/>
            <wp:docPr id="932871497" name="Picture 1" descr="Chart: Are You Not Entertained? | Stat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t: Are You Not Entertained? | Statist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830" cy="273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D97">
        <w:t xml:space="preserve"> </w:t>
      </w:r>
    </w:p>
    <w:p w14:paraId="71163927" w14:textId="77777777" w:rsidR="00B87DC6" w:rsidRDefault="00B87DC6" w:rsidP="00B87DC6">
      <w:pPr>
        <w:pStyle w:val="STTSGambar"/>
      </w:pPr>
      <w:r>
        <w:t>Gambar 1.1</w:t>
      </w:r>
    </w:p>
    <w:p w14:paraId="7C9B8B0B" w14:textId="77777777" w:rsidR="00B87DC6" w:rsidRDefault="00B87DC6" w:rsidP="00B87DC6">
      <w:pPr>
        <w:pStyle w:val="STTSGambar"/>
      </w:pPr>
      <w:r>
        <w:t xml:space="preserve">Nilai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hiburan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statista</w:t>
      </w:r>
      <w:proofErr w:type="spellEnd"/>
    </w:p>
    <w:p w14:paraId="76322B31" w14:textId="77777777" w:rsidR="00B87DC6" w:rsidRDefault="00B87DC6" w:rsidP="00B87DC6">
      <w:pPr>
        <w:pStyle w:val="STTSJudulSubBab"/>
        <w:ind w:left="720"/>
      </w:pPr>
    </w:p>
    <w:p w14:paraId="7DAFDCED" w14:textId="32C2BA3B" w:rsidR="00B87DC6" w:rsidRDefault="00B87DC6" w:rsidP="00B87DC6">
      <w:proofErr w:type="spellStart"/>
      <w:r>
        <w:lastRenderedPageBreak/>
        <w:t>Setiap</w:t>
      </w:r>
      <w:proofErr w:type="spellEnd"/>
      <w:r>
        <w:t xml:space="preserve"> game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 w:rsidR="00334695">
        <w:t>untuk</w:t>
      </w:r>
      <w:proofErr w:type="spellEnd"/>
      <w:r w:rsidR="00334695">
        <w:t xml:space="preserve"> </w:t>
      </w:r>
      <w:proofErr w:type="spellStart"/>
      <w:r w:rsidR="00334695">
        <w:t>berjalan</w:t>
      </w:r>
      <w:proofErr w:type="spellEnd"/>
      <w:r w:rsidR="00334695">
        <w:t xml:space="preserve"> </w:t>
      </w:r>
      <w:proofErr w:type="spellStart"/>
      <w:r w:rsidR="00334695">
        <w:t>dengan</w:t>
      </w:r>
      <w:proofErr w:type="spellEnd"/>
      <w:r w:rsidR="00334695">
        <w:t xml:space="preserve"> </w:t>
      </w:r>
      <w:proofErr w:type="spellStart"/>
      <w:r w:rsidR="00334695">
        <w:t>baik</w:t>
      </w:r>
      <w:proofErr w:type="spellEnd"/>
      <w:r w:rsidR="00334695">
        <w:t xml:space="preserve"> </w:t>
      </w:r>
      <w:r>
        <w:t xml:space="preserve">agar </w:t>
      </w:r>
      <w:r w:rsidR="00334695">
        <w:t xml:space="preserve">game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334695">
        <w:t>lancar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des</w:t>
      </w:r>
      <w:r w:rsidR="00334695">
        <w:t>ain</w:t>
      </w:r>
      <w:proofErr w:type="spellEnd"/>
      <w:r w:rsidR="00334695">
        <w:t xml:space="preserve"> Gameplay</w:t>
      </w:r>
      <w:r>
        <w:t xml:space="preserve">, </w:t>
      </w:r>
      <w:proofErr w:type="spellStart"/>
      <w:r w:rsidR="00334695">
        <w:t>arah</w:t>
      </w:r>
      <w:proofErr w:type="spellEnd"/>
      <w:r w:rsidR="00334695">
        <w:t xml:space="preserve"> Game</w:t>
      </w:r>
      <w:r>
        <w:t xml:space="preserve">, </w:t>
      </w:r>
      <w:proofErr w:type="spellStart"/>
      <w:r w:rsidR="00334695">
        <w:t>desain</w:t>
      </w:r>
      <w:proofErr w:type="spellEnd"/>
      <w:r w:rsidR="00334695">
        <w:t xml:space="preserve"> </w:t>
      </w:r>
      <w:proofErr w:type="spellStart"/>
      <w:r w:rsidR="00334695">
        <w:t>suara</w:t>
      </w:r>
      <w:proofErr w:type="spellEnd"/>
      <w:r w:rsidR="00334695">
        <w:t xml:space="preserve">, </w:t>
      </w:r>
      <w:proofErr w:type="spellStart"/>
      <w:r w:rsidR="00334695">
        <w:t>desain</w:t>
      </w:r>
      <w:proofErr w:type="spellEnd"/>
      <w:r w:rsidR="00334695">
        <w:t xml:space="preserve"> </w:t>
      </w:r>
      <w:r>
        <w:t xml:space="preserve">UI, dan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lagi</w:t>
      </w:r>
      <w:proofErr w:type="spellEnd"/>
      <w:r w:rsidR="00334695">
        <w:t>.</w:t>
      </w:r>
      <w:r>
        <w:t xml:space="preserve"> </w:t>
      </w:r>
      <w:r w:rsidR="00334695">
        <w:t>T</w:t>
      </w:r>
      <w:r>
        <w:t xml:space="preserve">api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yang </w:t>
      </w:r>
      <w:proofErr w:type="spellStart"/>
      <w:r w:rsidR="00334695">
        <w:t>tersedia</w:t>
      </w:r>
      <w:proofErr w:type="spellEnd"/>
      <w:r w:rsidR="00334695">
        <w:t xml:space="preserve"> </w:t>
      </w:r>
      <w:proofErr w:type="spellStart"/>
      <w:r w:rsidR="00334695">
        <w:t>dalam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game,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seri</w:t>
      </w:r>
      <w:proofErr w:type="spellEnd"/>
      <w:r>
        <w:t xml:space="preserve"> Dark Souls, </w:t>
      </w:r>
      <w:proofErr w:type="spellStart"/>
      <w:r>
        <w:t>Valorant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. </w:t>
      </w:r>
      <w:r w:rsidR="00334695">
        <w:t xml:space="preserve">yang sangat </w:t>
      </w:r>
      <w:proofErr w:type="spellStart"/>
      <w:r w:rsidR="00334695">
        <w:t>membantu</w:t>
      </w:r>
      <w:proofErr w:type="spellEnd"/>
      <w:r w:rsidR="00334695">
        <w:t xml:space="preserve"> </w:t>
      </w:r>
      <w:proofErr w:type="spellStart"/>
      <w:r w:rsidR="00334695">
        <w:t>dalam</w:t>
      </w:r>
      <w:proofErr w:type="spellEnd"/>
      <w:r w:rsidR="00334695">
        <w:t xml:space="preserve"> </w:t>
      </w:r>
      <w:proofErr w:type="spellStart"/>
      <w:r w:rsidR="00334695">
        <w:t>membuat</w:t>
      </w:r>
      <w:proofErr w:type="spellEnd"/>
      <w:r>
        <w:t xml:space="preserve"> game</w:t>
      </w:r>
      <w:r w:rsidR="00334695">
        <w:t xml:space="preserve">-game </w:t>
      </w:r>
      <w:proofErr w:type="spellStart"/>
      <w:r w:rsidR="00334695">
        <w:t>tersebut</w:t>
      </w:r>
      <w:proofErr w:type="spellEnd"/>
      <w:r w:rsidR="00334695">
        <w:t xml:space="preserve"> </w:t>
      </w:r>
      <w:proofErr w:type="spellStart"/>
      <w:r w:rsidR="00334695">
        <w:t>menjadi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map design.</w:t>
      </w:r>
    </w:p>
    <w:p w14:paraId="49F2F8C7" w14:textId="77777777" w:rsidR="00334695" w:rsidRDefault="00334695" w:rsidP="00B87DC6"/>
    <w:p w14:paraId="2D88D87C" w14:textId="77777777" w:rsidR="00B87DC6" w:rsidRDefault="00B87DC6" w:rsidP="00B87DC6">
      <w:pPr>
        <w:pStyle w:val="STTSJudulSubBab"/>
        <w:numPr>
          <w:ilvl w:val="0"/>
          <w:numId w:val="11"/>
        </w:numPr>
        <w:ind w:hanging="720"/>
      </w:pPr>
      <w:r>
        <w:t>Tujuan</w:t>
      </w:r>
    </w:p>
    <w:p w14:paraId="75E5C71D" w14:textId="14B9BC01" w:rsidR="00B87DC6" w:rsidRDefault="00B87DC6" w:rsidP="00B87DC6"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Map di </w:t>
      </w:r>
      <w:proofErr w:type="spellStart"/>
      <w:r>
        <w:t>Valorant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boss Arena di Dark Souls, </w:t>
      </w:r>
      <w:proofErr w:type="spellStart"/>
      <w:r>
        <w:t>lokasi</w:t>
      </w:r>
      <w:proofErr w:type="spellEnd"/>
      <w:r>
        <w:t xml:space="preserve"> –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bersembunyi</w:t>
      </w:r>
      <w:proofErr w:type="spellEnd"/>
      <w:r>
        <w:t xml:space="preserve"> di </w:t>
      </w:r>
      <w:proofErr w:type="spellStart"/>
      <w:r>
        <w:t>Sekiro</w:t>
      </w:r>
      <w:proofErr w:type="spellEnd"/>
      <w:r>
        <w:t xml:space="preserve">, </w:t>
      </w:r>
      <w:proofErr w:type="spellStart"/>
      <w:r w:rsidR="00FF0B3B">
        <w:t>lantai-lantai</w:t>
      </w:r>
      <w:proofErr w:type="spellEnd"/>
      <w:r w:rsidR="00FF0B3B">
        <w:t xml:space="preserve"> </w:t>
      </w:r>
      <w:proofErr w:type="spellStart"/>
      <w:r w:rsidR="00FF0B3B">
        <w:t>dalam</w:t>
      </w:r>
      <w:proofErr w:type="spellEnd"/>
      <w:r w:rsidR="00FF0B3B">
        <w:t xml:space="preserve"> Rainbow Six Siege</w:t>
      </w:r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seorang</w:t>
      </w:r>
      <w:proofErr w:type="spellEnd"/>
      <w:r>
        <w:t>/</w:t>
      </w:r>
      <w:proofErr w:type="spellStart"/>
      <w:r>
        <w:t>tim</w:t>
      </w:r>
      <w:proofErr w:type="spellEnd"/>
      <w:r>
        <w:t xml:space="preserve"> </w:t>
      </w:r>
      <w:proofErr w:type="spellStart"/>
      <w:r w:rsidR="00FF0B3B">
        <w:t>desainer</w:t>
      </w:r>
      <w:proofErr w:type="spellEnd"/>
      <w:r>
        <w:t xml:space="preserve"> </w:t>
      </w:r>
      <w:r w:rsidR="00910B0B">
        <w:t>Map</w:t>
      </w:r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r w:rsidR="00910B0B">
        <w:t xml:space="preserve">Map </w:t>
      </w:r>
      <w:proofErr w:type="spellStart"/>
      <w:r>
        <w:t>tersebut</w:t>
      </w:r>
      <w:proofErr w:type="spellEnd"/>
      <w:r w:rsidR="00FF0B3B">
        <w:t xml:space="preserve"> agar </w:t>
      </w:r>
      <w:proofErr w:type="spellStart"/>
      <w:r w:rsidR="00FF0B3B">
        <w:t>bisa</w:t>
      </w:r>
      <w:proofErr w:type="spellEnd"/>
      <w:r w:rsidR="00FF0B3B">
        <w:t xml:space="preserve"> </w:t>
      </w:r>
      <w:proofErr w:type="spellStart"/>
      <w:r w:rsidR="00FF0B3B">
        <w:t>dinikmati</w:t>
      </w:r>
      <w:proofErr w:type="spellEnd"/>
      <w:r w:rsidR="00FF0B3B">
        <w:t xml:space="preserve"> </w:t>
      </w:r>
      <w:proofErr w:type="spellStart"/>
      <w:r w:rsidR="00FF0B3B">
        <w:t>banyak</w:t>
      </w:r>
      <w:proofErr w:type="spellEnd"/>
      <w:r w:rsidR="00FF0B3B">
        <w:t xml:space="preserve"> </w:t>
      </w:r>
      <w:proofErr w:type="spellStart"/>
      <w:r w:rsidR="00FF0B3B">
        <w:t>pemain</w:t>
      </w:r>
      <w:proofErr w:type="spellEnd"/>
      <w:r>
        <w:t xml:space="preserve">. </w:t>
      </w:r>
      <w:proofErr w:type="spellStart"/>
      <w:r>
        <w:t>Diperlukan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yang </w:t>
      </w:r>
      <w:r w:rsidR="00910B0B">
        <w:t>lama</w:t>
      </w:r>
      <w:r>
        <w:t xml:space="preserve"> </w:t>
      </w:r>
      <w:proofErr w:type="spellStart"/>
      <w:r w:rsidR="00910B0B">
        <w:t>untuk</w:t>
      </w:r>
      <w:proofErr w:type="spellEnd"/>
      <w:r w:rsidR="00910B0B">
        <w:t xml:space="preserve"> </w:t>
      </w:r>
      <w:proofErr w:type="spellStart"/>
      <w:r w:rsidR="00910B0B">
        <w:t>mendesain</w:t>
      </w:r>
      <w:proofErr w:type="spellEnd"/>
      <w:r w:rsidR="00910B0B">
        <w:t xml:space="preserve"> </w:t>
      </w:r>
      <w:proofErr w:type="spellStart"/>
      <w:r w:rsidR="00910B0B">
        <w:t>sebuah</w:t>
      </w:r>
      <w:proofErr w:type="spellEnd"/>
      <w:r>
        <w:t xml:space="preserve"> map yang </w:t>
      </w:r>
      <w:proofErr w:type="spellStart"/>
      <w:r>
        <w:t>bagus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 w:rsidR="00910B0B">
        <w:t>sebuah</w:t>
      </w:r>
      <w:proofErr w:type="spellEnd"/>
      <w:r w:rsidR="00910B0B">
        <w:t xml:space="preserve"> </w:t>
      </w:r>
      <w:proofErr w:type="spellStart"/>
      <w:r>
        <w:t>arah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bos</w:t>
      </w:r>
      <w:proofErr w:type="spellEnd"/>
      <w:r>
        <w:t xml:space="preserve"> yang </w:t>
      </w:r>
      <w:proofErr w:type="spellStart"/>
      <w:r>
        <w:t>menghadiahkan</w:t>
      </w:r>
      <w:proofErr w:type="spellEnd"/>
      <w:r>
        <w:t xml:space="preserve"> player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lain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 w:rsidR="00910B0B">
        <w:t>tempat</w:t>
      </w:r>
      <w:proofErr w:type="spellEnd"/>
      <w:r w:rsidR="00910B0B">
        <w:t xml:space="preserve"> </w:t>
      </w:r>
      <w:proofErr w:type="spellStart"/>
      <w:r w:rsidR="00910B0B">
        <w:t>menyerang</w:t>
      </w:r>
      <w:proofErr w:type="spellEnd"/>
      <w:r w:rsidR="00910B0B">
        <w:t xml:space="preserve"> yang </w:t>
      </w:r>
      <w:proofErr w:type="spellStart"/>
      <w:r w:rsidR="00910B0B">
        <w:t>menguntungkan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area </w:t>
      </w:r>
      <w:proofErr w:type="spellStart"/>
      <w:r w:rsidR="00910B0B">
        <w:t>dimana</w:t>
      </w:r>
      <w:proofErr w:type="spellEnd"/>
      <w:r w:rsidR="00910B0B">
        <w:t xml:space="preserve"> 2 </w:t>
      </w:r>
      <w:proofErr w:type="spellStart"/>
      <w:r w:rsidR="00910B0B">
        <w:t>tim</w:t>
      </w:r>
      <w:proofErr w:type="spellEnd"/>
      <w:r w:rsidR="00910B0B">
        <w:t xml:space="preserve"> </w:t>
      </w:r>
      <w:proofErr w:type="spellStart"/>
      <w:r w:rsidR="00910B0B">
        <w:t>ber</w:t>
      </w:r>
      <w:r>
        <w:t>kon</w:t>
      </w:r>
      <w:r w:rsidR="00910B0B">
        <w:t>f</w:t>
      </w:r>
      <w:r>
        <w:t>lik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sembunyi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 w:rsidR="00910B0B">
        <w:t>pertandingan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.</w:t>
      </w:r>
    </w:p>
    <w:p w14:paraId="0B149AF9" w14:textId="0F89DDB5" w:rsidR="00B87DC6" w:rsidRDefault="00B87DC6" w:rsidP="00B87DC6">
      <w:r>
        <w:t xml:space="preserve"> Tidak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r w:rsidR="00910B0B">
        <w:t xml:space="preserve">Map </w:t>
      </w:r>
      <w:proofErr w:type="spellStart"/>
      <w:r w:rsidR="00910B0B">
        <w:t>hasil</w:t>
      </w:r>
      <w:proofErr w:type="spellEnd"/>
      <w:r w:rsidR="00910B0B">
        <w:t xml:space="preserve"> </w:t>
      </w:r>
      <w:proofErr w:type="spellStart"/>
      <w:r w:rsidR="00910B0B">
        <w:t>karya</w:t>
      </w:r>
      <w:proofErr w:type="spellEnd"/>
      <w:r w:rsidR="00910B0B">
        <w:t xml:space="preserve"> </w:t>
      </w:r>
      <w:proofErr w:type="spellStart"/>
      <w:r w:rsidR="00910B0B">
        <w:t>desainer</w:t>
      </w:r>
      <w:proofErr w:type="spellEnd"/>
      <w:r w:rsidR="00910B0B"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 w:rsidR="00910B0B">
        <w:t>setelah</w:t>
      </w:r>
      <w:proofErr w:type="spellEnd"/>
      <w:r w:rsidR="00910B0B">
        <w:t xml:space="preserve"> </w:t>
      </w:r>
      <w:proofErr w:type="spellStart"/>
      <w:r w:rsidR="00910B0B">
        <w:t>permainan</w:t>
      </w:r>
      <w:proofErr w:type="spellEnd"/>
      <w:r w:rsidR="00910B0B">
        <w:t xml:space="preserve"> </w:t>
      </w:r>
      <w:proofErr w:type="spellStart"/>
      <w:r w:rsidR="00910B0B">
        <w:t>pertama</w:t>
      </w:r>
      <w:proofErr w:type="spellEnd"/>
      <w:r w:rsidR="00910B0B">
        <w:t xml:space="preserve"> </w:t>
      </w:r>
      <w:proofErr w:type="spellStart"/>
      <w:r>
        <w:t>dikarenakan</w:t>
      </w:r>
      <w:proofErr w:type="spellEnd"/>
      <w:r>
        <w:t xml:space="preserve"> map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didesain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dan </w:t>
      </w:r>
      <w:proofErr w:type="spellStart"/>
      <w:r>
        <w:t>mengganti</w:t>
      </w:r>
      <w:proofErr w:type="spellEnd"/>
      <w:r>
        <w:t xml:space="preserve"> </w:t>
      </w:r>
      <w:proofErr w:type="spellStart"/>
      <w:r w:rsidR="00910B0B">
        <w:t>sedikit</w:t>
      </w:r>
      <w:proofErr w:type="spellEnd"/>
      <w:r w:rsidR="00910B0B">
        <w:t xml:space="preserve"> </w:t>
      </w:r>
      <w:proofErr w:type="spellStart"/>
      <w:r w:rsidR="00910B0B">
        <w:t>saja</w:t>
      </w:r>
      <w:proofErr w:type="spellEnd"/>
      <w:r w:rsidR="00910B0B">
        <w:t xml:space="preserve"> </w:t>
      </w:r>
      <w:proofErr w:type="spellStart"/>
      <w:r w:rsidR="00910B0B">
        <w:t>bagian</w:t>
      </w:r>
      <w:proofErr w:type="spellEnd"/>
      <w:r w:rsidR="00910B0B">
        <w:t xml:space="preserve"> </w:t>
      </w:r>
      <w:proofErr w:type="spellStart"/>
      <w:r w:rsidR="00910B0B">
        <w:t>dari</w:t>
      </w:r>
      <w:proofErr w:type="spellEnd"/>
      <w:r w:rsidR="00910B0B">
        <w:t xml:space="preserve"> Map</w:t>
      </w:r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oleh </w:t>
      </w:r>
      <w:r w:rsidR="00910B0B">
        <w:t xml:space="preserve">level yang </w:t>
      </w:r>
      <w:proofErr w:type="spellStart"/>
      <w:r w:rsidR="00910B0B">
        <w:t>menggunakan</w:t>
      </w:r>
      <w:proofErr w:type="spellEnd"/>
      <w:r w:rsidR="00910B0B">
        <w:t xml:space="preserve"> Map </w:t>
      </w:r>
      <w:proofErr w:type="spellStart"/>
      <w:r w:rsidR="00910B0B">
        <w:t>Tersebut</w:t>
      </w:r>
      <w:proofErr w:type="spellEnd"/>
      <w:r>
        <w:t xml:space="preserve">. Ini </w:t>
      </w:r>
      <w:proofErr w:type="spellStart"/>
      <w:r>
        <w:t>menyebabkan</w:t>
      </w:r>
      <w:proofErr w:type="spellEnd"/>
      <w:r>
        <w:t xml:space="preserve"> map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statis dan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 game yang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replayability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map yang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level </w:t>
      </w:r>
      <w:proofErr w:type="spellStart"/>
      <w:r>
        <w:t>didesain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</w:t>
      </w:r>
      <w:r w:rsidR="00910B0B">
        <w:t xml:space="preserve"> </w:t>
      </w:r>
      <w:proofErr w:type="spellStart"/>
      <w:r w:rsidR="00910B0B">
        <w:t>seperti</w:t>
      </w:r>
      <w:proofErr w:type="spellEnd"/>
      <w:r w:rsidR="00910B0B">
        <w:t xml:space="preserve"> pada </w:t>
      </w:r>
      <w:proofErr w:type="spellStart"/>
      <w:r w:rsidR="00910B0B">
        <w:t>kasus</w:t>
      </w:r>
      <w:proofErr w:type="spellEnd"/>
      <w:r w:rsidR="00910B0B">
        <w:t xml:space="preserve"> game Roguelike</w:t>
      </w:r>
      <w:r>
        <w:t>.</w:t>
      </w:r>
    </w:p>
    <w:p w14:paraId="3AC5FFCE" w14:textId="665EBFFC" w:rsidR="00B87DC6" w:rsidRDefault="00B87DC6" w:rsidP="00334695">
      <w:r>
        <w:t>Solusi (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kompromi</w:t>
      </w:r>
      <w:proofErr w:type="spellEnd"/>
      <w:r>
        <w:t xml:space="preserve">)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910B0B"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level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dimainkan</w:t>
      </w:r>
      <w:proofErr w:type="spellEnd"/>
      <w:r>
        <w:t xml:space="preserve"> player. Metode yang </w:t>
      </w:r>
      <w:proofErr w:type="spellStart"/>
      <w:r>
        <w:t>dinamakan</w:t>
      </w:r>
      <w:proofErr w:type="spellEnd"/>
      <w:r>
        <w:t xml:space="preserve"> Procedural Map Generation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game, </w:t>
      </w:r>
      <w:proofErr w:type="spellStart"/>
      <w:r>
        <w:t>seperti</w:t>
      </w:r>
      <w:proofErr w:type="spellEnd"/>
      <w:r>
        <w:t xml:space="preserve"> Minecraft, Deep Rock Galactic, No Man Sky dan </w:t>
      </w:r>
      <w:proofErr w:type="spellStart"/>
      <w:r>
        <w:t>beberapa</w:t>
      </w:r>
      <w:proofErr w:type="spellEnd"/>
      <w:r>
        <w:t xml:space="preserve"> game lain.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mengorbankan</w:t>
      </w:r>
      <w:proofErr w:type="spellEnd"/>
      <w:r>
        <w:t xml:space="preserve"> </w:t>
      </w:r>
      <w:proofErr w:type="spellStart"/>
      <w:r w:rsidR="00910B0B">
        <w:t>arah</w:t>
      </w:r>
      <w:proofErr w:type="spellEnd"/>
      <w:r>
        <w:t xml:space="preserve"> dan </w:t>
      </w:r>
      <w:proofErr w:type="spellStart"/>
      <w:r>
        <w:t>keunikan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 w:rsidR="00910B0B">
        <w:t>map</w:t>
      </w:r>
      <w:r>
        <w:t xml:space="preserve">, </w:t>
      </w:r>
      <w:proofErr w:type="spellStart"/>
      <w:r w:rsidR="00910B0B">
        <w:t>bisa</w:t>
      </w:r>
      <w:proofErr w:type="spellEnd"/>
      <w:r w:rsidR="00910B0B">
        <w:t xml:space="preserve"> </w:t>
      </w:r>
      <w:proofErr w:type="spellStart"/>
      <w:r w:rsidR="00910B0B">
        <w:t>dibuat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map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dimainkan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, </w:t>
      </w:r>
      <w:proofErr w:type="spellStart"/>
      <w:r w:rsidR="00910B0B">
        <w:t>meningkatkan</w:t>
      </w:r>
      <w:proofErr w:type="spellEnd"/>
      <w:r>
        <w:t xml:space="preserve"> </w:t>
      </w:r>
      <w:proofErr w:type="spellStart"/>
      <w:r>
        <w:t>replayibility</w:t>
      </w:r>
      <w:proofErr w:type="spellEnd"/>
      <w:r>
        <w:t xml:space="preserve"> game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level</w:t>
      </w:r>
      <w:r w:rsidR="00910B0B">
        <w:t>.</w:t>
      </w:r>
      <w:r>
        <w:t xml:space="preserve"> </w:t>
      </w:r>
      <w:r w:rsidR="00910B0B">
        <w:t>D</w:t>
      </w:r>
      <w:r>
        <w:t xml:space="preserve">an </w:t>
      </w:r>
      <w:proofErr w:type="spellStart"/>
      <w:r>
        <w:t>itulah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yaktu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</w:t>
      </w:r>
      <w:r w:rsidR="00CB6F22">
        <w:t xml:space="preserve">yang </w:t>
      </w:r>
      <w:proofErr w:type="spellStart"/>
      <w:r w:rsidR="00CB6F22">
        <w:t>bisa</w:t>
      </w:r>
      <w:proofErr w:type="spellEnd"/>
      <w:r w:rsidR="00CB6F22">
        <w:t xml:space="preserve"> </w:t>
      </w:r>
      <w:proofErr w:type="spellStart"/>
      <w:r w:rsidR="00CB6F22">
        <w:t>membuat</w:t>
      </w:r>
      <w:proofErr w:type="spellEnd"/>
      <w:r w:rsidR="00CB6F22">
        <w:t xml:space="preserve"> </w:t>
      </w:r>
      <w:proofErr w:type="spellStart"/>
      <w:r w:rsidR="00CB6F22">
        <w:t>levelnya</w:t>
      </w:r>
      <w:proofErr w:type="spellEnd"/>
      <w:r w:rsidR="00CB6F22">
        <w:t xml:space="preserve"> </w:t>
      </w:r>
      <w:proofErr w:type="spellStart"/>
      <w:r w:rsidR="00CB6F22">
        <w:t>sendiri</w:t>
      </w:r>
      <w:proofErr w:type="spellEnd"/>
      <w:r w:rsidR="00CB6F22">
        <w:t xml:space="preserve"> </w:t>
      </w:r>
      <w:proofErr w:type="spellStart"/>
      <w:r w:rsidR="00986D95">
        <w:t>dengan</w:t>
      </w:r>
      <w:proofErr w:type="spellEnd"/>
      <w:r w:rsidR="00CB6F22">
        <w:t xml:space="preserve"> Procedural Map Generation </w:t>
      </w:r>
      <w:proofErr w:type="spellStart"/>
      <w:r w:rsidR="00986D95">
        <w:t>menggunakan</w:t>
      </w:r>
      <w:proofErr w:type="spellEnd"/>
      <w:r w:rsidR="00CB6F22">
        <w:t xml:space="preserve"> </w:t>
      </w:r>
      <w:proofErr w:type="spellStart"/>
      <w:r w:rsidR="00A02632">
        <w:t>algoritma</w:t>
      </w:r>
      <w:proofErr w:type="spellEnd"/>
      <w:r w:rsidR="00A02632">
        <w:t xml:space="preserve"> </w:t>
      </w:r>
      <w:proofErr w:type="spellStart"/>
      <w:r w:rsidR="00A02632">
        <w:t>genetik</w:t>
      </w:r>
      <w:proofErr w:type="spellEnd"/>
      <w:r w:rsidR="00A02632">
        <w:t>.</w:t>
      </w:r>
      <w:r w:rsidR="00CB6F22">
        <w:t xml:space="preserve"> </w:t>
      </w:r>
    </w:p>
    <w:p w14:paraId="58F34259" w14:textId="77777777" w:rsidR="00B87DC6" w:rsidRDefault="00B87DC6" w:rsidP="00B87DC6">
      <w:pPr>
        <w:pStyle w:val="STTSJudulSubBab"/>
        <w:numPr>
          <w:ilvl w:val="0"/>
          <w:numId w:val="11"/>
        </w:numPr>
        <w:ind w:hanging="720"/>
      </w:pPr>
      <w:r>
        <w:lastRenderedPageBreak/>
        <w:t xml:space="preserve">Teori </w:t>
      </w:r>
      <w:proofErr w:type="spellStart"/>
      <w:r>
        <w:t>Penunjang</w:t>
      </w:r>
      <w:proofErr w:type="spellEnd"/>
    </w:p>
    <w:p w14:paraId="0745393C" w14:textId="36243F28" w:rsidR="00B87DC6" w:rsidRDefault="00B87DC6" w:rsidP="00B87DC6">
      <w:r>
        <w:t xml:space="preserve">Dalam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 w:rsidR="00CB0D36">
        <w:t>konsep</w:t>
      </w:r>
      <w:proofErr w:type="spellEnd"/>
      <w:r w:rsidR="00CB0D36">
        <w:t xml:space="preserve"> </w:t>
      </w:r>
      <w:r>
        <w:t xml:space="preserve">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bab</w:t>
      </w:r>
      <w:proofErr w:type="spellEnd"/>
      <w:r>
        <w:t>–</w:t>
      </w:r>
      <w:proofErr w:type="spellStart"/>
      <w:r>
        <w:t>bab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, agar </w:t>
      </w:r>
      <w:proofErr w:type="spellStart"/>
      <w:r w:rsidR="00CB0D36">
        <w:t>saat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disinggung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yang </w:t>
      </w:r>
      <w:proofErr w:type="spellStart"/>
      <w:r>
        <w:t>disinggung</w:t>
      </w:r>
      <w:proofErr w:type="spellEnd"/>
      <w:r>
        <w:t xml:space="preserve"> </w:t>
      </w:r>
      <w:proofErr w:type="spellStart"/>
      <w:r>
        <w:t>atau</w:t>
      </w:r>
      <w:proofErr w:type="spellEnd"/>
      <w:r w:rsidR="004E06A5">
        <w:t xml:space="preserve"> </w:t>
      </w:r>
      <w:proofErr w:type="spellStart"/>
      <w:r w:rsidR="004E06A5">
        <w:t>dapat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menyegarkan</w:t>
      </w:r>
      <w:proofErr w:type="spellEnd"/>
      <w:r>
        <w:t xml:space="preserve"> </w:t>
      </w:r>
      <w:proofErr w:type="spellStart"/>
      <w:r>
        <w:t>ingatan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>:</w:t>
      </w:r>
    </w:p>
    <w:p w14:paraId="7CFA4E2A" w14:textId="77777777" w:rsidR="00334695" w:rsidRDefault="00334695" w:rsidP="00B87DC6"/>
    <w:p w14:paraId="05B171AA" w14:textId="77777777" w:rsidR="00B87DC6" w:rsidRDefault="00B87DC6" w:rsidP="00B87DC6">
      <w:pPr>
        <w:pStyle w:val="STTSJudulSubBab"/>
        <w:numPr>
          <w:ilvl w:val="0"/>
          <w:numId w:val="14"/>
        </w:numPr>
        <w:ind w:left="709" w:hanging="709"/>
      </w:pPr>
      <w:r>
        <w:t>OOP</w:t>
      </w:r>
    </w:p>
    <w:p w14:paraId="03624973" w14:textId="7BBC6ABB" w:rsidR="00B87DC6" w:rsidRDefault="00B87DC6" w:rsidP="00B87DC6">
      <w:r>
        <w:t xml:space="preserve">OOP atau Object Oriented Programming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model </w:t>
      </w:r>
      <w:proofErr w:type="spellStart"/>
      <w:r>
        <w:t>pemrograman</w:t>
      </w:r>
      <w:proofErr w:type="spellEnd"/>
      <w:r>
        <w:t xml:space="preserve"> </w:t>
      </w:r>
      <w:proofErr w:type="spellStart"/>
      <w:r w:rsidR="004E06A5">
        <w:t>k</w:t>
      </w:r>
      <w:r>
        <w:t>omputer</w:t>
      </w:r>
      <w:proofErr w:type="spellEnd"/>
      <w:r>
        <w:t xml:space="preserve"> yang </w:t>
      </w:r>
      <w:proofErr w:type="spellStart"/>
      <w:r>
        <w:t>mengimajinasikan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class yang </w:t>
      </w:r>
      <w:proofErr w:type="spellStart"/>
      <w:r>
        <w:t>berperilaku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 w:rsidR="004E06A5"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selayaknya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di dunia </w:t>
      </w:r>
      <w:proofErr w:type="spellStart"/>
      <w:r>
        <w:t>nyata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14:paraId="6CA86737" w14:textId="77777777" w:rsidR="00B87DC6" w:rsidRDefault="00B87DC6" w:rsidP="00B87DC6"/>
    <w:p w14:paraId="138C89CA" w14:textId="77777777" w:rsidR="00B87DC6" w:rsidRDefault="00B87DC6" w:rsidP="00B87DC6">
      <w:pPr>
        <w:pStyle w:val="STTSGambar"/>
      </w:pPr>
      <w:r>
        <w:rPr>
          <w:noProof/>
        </w:rPr>
        <w:drawing>
          <wp:inline distT="0" distB="0" distL="0" distR="0" wp14:anchorId="1500403E" wp14:editId="77F5E4F4">
            <wp:extent cx="4066334" cy="2286000"/>
            <wp:effectExtent l="0" t="0" r="0" b="0"/>
            <wp:docPr id="745792440" name="Picture 2" descr="Why Object Oriented Programming?. Over the last couple of weeks I have… |  by James Inglis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y Object Oriented Programming?. Over the last couple of weeks I have… |  by James Inglis | Medium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84" cy="229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D97">
        <w:t xml:space="preserve"> </w:t>
      </w:r>
    </w:p>
    <w:p w14:paraId="118ED7F0" w14:textId="77777777" w:rsidR="00B87DC6" w:rsidRDefault="00B87DC6" w:rsidP="00B87DC6">
      <w:pPr>
        <w:pStyle w:val="STTSGambar"/>
      </w:pPr>
      <w:r>
        <w:t>Gambar 1.2</w:t>
      </w:r>
    </w:p>
    <w:p w14:paraId="2FFEC597" w14:textId="77777777" w:rsidR="00B87DC6" w:rsidRDefault="00B87DC6" w:rsidP="00B87DC6">
      <w:pPr>
        <w:pStyle w:val="STTSGambar"/>
      </w:pPr>
      <w:proofErr w:type="spellStart"/>
      <w:r>
        <w:t>Contoh</w:t>
      </w:r>
      <w:proofErr w:type="spellEnd"/>
      <w:r>
        <w:t xml:space="preserve"> Object Oriented Programming pada </w:t>
      </w:r>
      <w:proofErr w:type="spellStart"/>
      <w:r>
        <w:t>mobil</w:t>
      </w:r>
      <w:proofErr w:type="spellEnd"/>
    </w:p>
    <w:p w14:paraId="5BEEFC8F" w14:textId="77777777" w:rsidR="00B87DC6" w:rsidRPr="00725B28" w:rsidRDefault="00B87DC6" w:rsidP="00B87DC6">
      <w:pPr>
        <w:pStyle w:val="STTSGambar"/>
        <w:rPr>
          <w:rFonts w:eastAsiaTheme="minorEastAsia"/>
          <w:lang w:eastAsia="ja-JP"/>
        </w:rPr>
      </w:pPr>
    </w:p>
    <w:p w14:paraId="306597B8" w14:textId="16F3978D" w:rsidR="00B87DC6" w:rsidRDefault="00B87DC6" w:rsidP="004E06A5">
      <w:r>
        <w:t xml:space="preserve">Di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“Class”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 w:rsidR="004E06A5">
        <w:t>m</w:t>
      </w:r>
      <w:r>
        <w:t>erek</w:t>
      </w:r>
      <w:proofErr w:type="spellEnd"/>
      <w:r>
        <w:t>(</w:t>
      </w:r>
      <w:proofErr w:type="spellStart"/>
      <w:proofErr w:type="gramEnd"/>
      <w:r w:rsidR="004E06A5">
        <w:t>anggap</w:t>
      </w:r>
      <w:proofErr w:type="spellEnd"/>
      <w:r>
        <w:t xml:space="preserve"> </w:t>
      </w:r>
      <w:proofErr w:type="spellStart"/>
      <w:r w:rsidR="004E06A5">
        <w:t>s</w:t>
      </w:r>
      <w:r>
        <w:t>aja</w:t>
      </w:r>
      <w:proofErr w:type="spellEnd"/>
      <w:r>
        <w:t xml:space="preserve"> Make </w:t>
      </w:r>
      <w:proofErr w:type="spellStart"/>
      <w:r>
        <w:t>itu</w:t>
      </w:r>
      <w:proofErr w:type="spellEnd"/>
      <w:r>
        <w:t xml:space="preserve"> Maker</w:t>
      </w:r>
      <w:r w:rsidR="004E06A5">
        <w:t>/</w:t>
      </w:r>
      <w:proofErr w:type="spellStart"/>
      <w:r w:rsidR="004E06A5">
        <w:t>pembuat</w:t>
      </w:r>
      <w:proofErr w:type="spellEnd"/>
      <w:r>
        <w:t xml:space="preserve">), </w:t>
      </w:r>
      <w:r w:rsidR="004E06A5">
        <w:t>m</w:t>
      </w:r>
      <w:r>
        <w:t xml:space="preserve">odel, </w:t>
      </w:r>
      <w:proofErr w:type="spellStart"/>
      <w:r w:rsidR="004E06A5">
        <w:t>w</w:t>
      </w:r>
      <w:r>
        <w:t>arna</w:t>
      </w:r>
      <w:proofErr w:type="spellEnd"/>
      <w:r>
        <w:t xml:space="preserve">,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dan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– </w:t>
      </w:r>
      <w:proofErr w:type="spellStart"/>
      <w:r>
        <w:t>ubah</w:t>
      </w:r>
      <w:proofErr w:type="spellEnd"/>
      <w:r>
        <w:t xml:space="preserve">.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Method,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punya 3,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, </w:t>
      </w:r>
      <w:proofErr w:type="spellStart"/>
      <w:r>
        <w:t>mengendara</w:t>
      </w:r>
      <w:r w:rsidR="004E06A5">
        <w:t>i</w:t>
      </w:r>
      <w:proofErr w:type="spellEnd"/>
      <w:r w:rsidR="004E06A5">
        <w:t xml:space="preserve"> </w:t>
      </w:r>
      <w:proofErr w:type="spellStart"/>
      <w:r w:rsidR="004E06A5">
        <w:t>mobil</w:t>
      </w:r>
      <w:proofErr w:type="spellEnd"/>
      <w:r>
        <w:t xml:space="preserve"> dan </w:t>
      </w:r>
      <w:proofErr w:type="spellStart"/>
      <w:r>
        <w:t>parkir</w:t>
      </w:r>
      <w:proofErr w:type="spellEnd"/>
      <w:r>
        <w:t xml:space="preserve">. Events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 w:rsidR="004E06A5">
        <w:t>merupakan</w:t>
      </w:r>
      <w:proofErr w:type="spellEnd"/>
      <w:r w:rsidR="004E06A5">
        <w:t xml:space="preserve"> </w:t>
      </w:r>
      <w:proofErr w:type="spellStart"/>
      <w:r w:rsidR="004E06A5">
        <w:t>konsep</w:t>
      </w:r>
      <w:proofErr w:type="spellEnd"/>
      <w:r w:rsidR="004E06A5">
        <w:t xml:space="preserve"> </w:t>
      </w:r>
      <w:proofErr w:type="spellStart"/>
      <w:r w:rsidR="004E06A5">
        <w:t>lanjutan</w:t>
      </w:r>
      <w:proofErr w:type="spellEnd"/>
      <w:r w:rsidR="004E06A5">
        <w:t xml:space="preserve"> yang </w:t>
      </w:r>
      <w:proofErr w:type="spellStart"/>
      <w:r w:rsidR="004E06A5">
        <w:t>bersifat</w:t>
      </w:r>
      <w:proofErr w:type="spellEnd"/>
      <w:r w:rsidR="004E06A5">
        <w:t xml:space="preserve"> </w:t>
      </w:r>
      <w:proofErr w:type="spellStart"/>
      <w:r w:rsidR="004E06A5">
        <w:t>opsional</w:t>
      </w:r>
      <w:proofErr w:type="spellEnd"/>
      <w:r w:rsidR="004E06A5">
        <w:t>.</w:t>
      </w:r>
    </w:p>
    <w:p w14:paraId="447A3D31" w14:textId="77777777" w:rsidR="00B87DC6" w:rsidRDefault="00B87DC6" w:rsidP="00B87DC6">
      <w:pPr>
        <w:pStyle w:val="STTSJudulSubBab"/>
        <w:numPr>
          <w:ilvl w:val="0"/>
          <w:numId w:val="14"/>
        </w:numPr>
        <w:ind w:left="709" w:hanging="709"/>
      </w:pPr>
      <w:proofErr w:type="spellStart"/>
      <w:r>
        <w:lastRenderedPageBreak/>
        <w:t>Algoritma</w:t>
      </w:r>
      <w:proofErr w:type="spellEnd"/>
      <w:r>
        <w:t xml:space="preserve"> A*</w:t>
      </w:r>
    </w:p>
    <w:p w14:paraId="208A685B" w14:textId="692DD268" w:rsidR="00B87DC6" w:rsidRDefault="00B87DC6" w:rsidP="00B87DC6">
      <w:pPr>
        <w:ind w:firstLine="709"/>
      </w:pPr>
      <w:proofErr w:type="spellStart"/>
      <w:r>
        <w:t>Algoritma</w:t>
      </w:r>
      <w:proofErr w:type="spellEnd"/>
      <w:r>
        <w:t xml:space="preserve"> A*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path-finding (</w:t>
      </w:r>
      <w:proofErr w:type="spellStart"/>
      <w:r>
        <w:t>penemu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) yang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 w:rsidR="004E06A5">
        <w:t>dipakai</w:t>
      </w:r>
      <w:proofErr w:type="spellEnd"/>
      <w:r w:rsidR="004E06A5">
        <w:t xml:space="preserve"> </w:t>
      </w:r>
      <w:proofErr w:type="spellStart"/>
      <w:r w:rsidR="004E06A5">
        <w:t>untuk</w:t>
      </w:r>
      <w:proofErr w:type="spellEnd"/>
      <w:r w:rsidR="004E06A5"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 w:rsidR="004E06A5">
        <w:t>dalam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tujuan</w:t>
      </w:r>
      <w:proofErr w:type="spellEnd"/>
      <w:r>
        <w:rPr>
          <w:rFonts w:asciiTheme="minorEastAsia" w:eastAsiaTheme="minorEastAsia" w:hAnsiTheme="minorEastAsia" w:hint="eastAsia"/>
          <w:lang w:eastAsia="ja-JP"/>
        </w:rPr>
        <w:t>.</w:t>
      </w:r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 w:rsidR="004E06A5">
        <w:t>visualisasi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A</w:t>
      </w:r>
      <w:proofErr w:type="gramStart"/>
      <w:r>
        <w:t>*</w:t>
      </w:r>
      <w:r w:rsidR="004E06A5">
        <w:t xml:space="preserve"> </w:t>
      </w:r>
      <w:r>
        <w:t>:</w:t>
      </w:r>
      <w:proofErr w:type="gramEnd"/>
    </w:p>
    <w:p w14:paraId="78D21F95" w14:textId="77777777" w:rsidR="00B87DC6" w:rsidRDefault="00B87DC6" w:rsidP="00B87DC6">
      <w:pPr>
        <w:ind w:firstLine="709"/>
      </w:pPr>
    </w:p>
    <w:p w14:paraId="30127DA2" w14:textId="77777777" w:rsidR="00B87DC6" w:rsidRDefault="00B87DC6" w:rsidP="00B87DC6">
      <w:pPr>
        <w:pStyle w:val="STTSGambar"/>
      </w:pPr>
      <w:r>
        <w:rPr>
          <w:noProof/>
        </w:rPr>
        <w:drawing>
          <wp:inline distT="0" distB="0" distL="0" distR="0" wp14:anchorId="20DA4710" wp14:editId="7F01826F">
            <wp:extent cx="2128789" cy="1895475"/>
            <wp:effectExtent l="0" t="0" r="5080" b="0"/>
            <wp:docPr id="257304883" name="Picture 3" descr="A* Search Algorithm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* Search Algorithm - GeeksforGeek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093" cy="19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D97">
        <w:t xml:space="preserve"> </w:t>
      </w:r>
    </w:p>
    <w:p w14:paraId="506A75E9" w14:textId="77777777" w:rsidR="00B87DC6" w:rsidRDefault="00B87DC6" w:rsidP="00B87DC6">
      <w:pPr>
        <w:pStyle w:val="STTSGambar"/>
      </w:pPr>
      <w:r>
        <w:t>Gambar 1.3</w:t>
      </w:r>
    </w:p>
    <w:p w14:paraId="1F3A3F1E" w14:textId="77777777" w:rsidR="00B87DC6" w:rsidRDefault="00B87DC6" w:rsidP="00B87DC6">
      <w:pPr>
        <w:pStyle w:val="STTSGambar"/>
      </w:pPr>
      <w:r>
        <w:t xml:space="preserve">Visualisasi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A*</w:t>
      </w:r>
    </w:p>
    <w:p w14:paraId="189422B7" w14:textId="77777777" w:rsidR="00B87DC6" w:rsidRDefault="00B87DC6" w:rsidP="00B87DC6">
      <w:pPr>
        <w:pStyle w:val="STTSGambar"/>
      </w:pPr>
    </w:p>
    <w:p w14:paraId="06047E88" w14:textId="71163653" w:rsidR="00B87DC6" w:rsidRDefault="00B87DC6" w:rsidP="00B87DC6">
      <w:pPr>
        <w:ind w:firstLine="709"/>
      </w:pPr>
      <w:r>
        <w:t xml:space="preserve">Dalam </w:t>
      </w:r>
      <w:proofErr w:type="spellStart"/>
      <w:r>
        <w:t>algoritma</w:t>
      </w:r>
      <w:proofErr w:type="spellEnd"/>
      <w:r>
        <w:t xml:space="preserve"> A*, </w:t>
      </w:r>
      <w:proofErr w:type="spellStart"/>
      <w:r>
        <w:t>terdapat</w:t>
      </w:r>
      <w:proofErr w:type="spellEnd"/>
      <w:r>
        <w:t xml:space="preserve"> 3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tile, </w:t>
      </w:r>
      <w:proofErr w:type="spellStart"/>
      <w:r>
        <w:t>yaitu</w:t>
      </w:r>
      <w:proofErr w:type="spellEnd"/>
      <w:r>
        <w:t xml:space="preserve"> f, g dan h. h </w:t>
      </w:r>
      <w:proofErr w:type="spellStart"/>
      <w:r>
        <w:t>adalah</w:t>
      </w:r>
      <w:proofErr w:type="spellEnd"/>
      <w:r>
        <w:t xml:space="preserve"> heuristic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tile,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tile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g,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yang </w:t>
      </w:r>
      <w:proofErr w:type="spellStart"/>
      <w:r>
        <w:t>ditempuh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tile </w:t>
      </w:r>
      <w:proofErr w:type="spellStart"/>
      <w:r>
        <w:t>tersebut</w:t>
      </w:r>
      <w:proofErr w:type="spellEnd"/>
      <w:r>
        <w:t xml:space="preserve">, dan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 dan h. Tujuan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tile yang </w:t>
      </w:r>
      <w:proofErr w:type="spellStart"/>
      <w:r>
        <w:t>ditempuh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tile </w:t>
      </w:r>
      <w:proofErr w:type="spellStart"/>
      <w:r>
        <w:t>dengan</w:t>
      </w:r>
      <w:proofErr w:type="spellEnd"/>
      <w:r>
        <w:t xml:space="preserve"> </w:t>
      </w:r>
      <w:r w:rsidR="004E06A5">
        <w:t>f</w:t>
      </w:r>
      <w:r>
        <w:t xml:space="preserve"> yang </w:t>
      </w:r>
      <w:proofErr w:type="spellStart"/>
      <w:r>
        <w:t>terkecil</w:t>
      </w:r>
      <w:proofErr w:type="spellEnd"/>
      <w:r>
        <w:t>.</w:t>
      </w:r>
    </w:p>
    <w:p w14:paraId="7576D5C9" w14:textId="77777777" w:rsidR="00B87DC6" w:rsidRDefault="00B87DC6" w:rsidP="00B87DC6">
      <w:pPr>
        <w:ind w:firstLine="709"/>
      </w:pPr>
    </w:p>
    <w:p w14:paraId="6AF46A91" w14:textId="77777777" w:rsidR="00B87DC6" w:rsidRDefault="00B87DC6" w:rsidP="00B87DC6">
      <w:pPr>
        <w:pStyle w:val="STTSGambar"/>
      </w:pPr>
      <w:r>
        <w:rPr>
          <w:noProof/>
        </w:rPr>
        <w:drawing>
          <wp:inline distT="0" distB="0" distL="0" distR="0" wp14:anchorId="1C862979" wp14:editId="308F2815">
            <wp:extent cx="2591316" cy="1819275"/>
            <wp:effectExtent l="0" t="0" r="0" b="0"/>
            <wp:docPr id="1838623010" name="Picture 5" descr="A* Search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* Search Exampl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293" cy="1841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7D97">
        <w:t xml:space="preserve"> </w:t>
      </w:r>
    </w:p>
    <w:p w14:paraId="3DA921E8" w14:textId="77777777" w:rsidR="00B87DC6" w:rsidRDefault="00B87DC6" w:rsidP="00B87DC6">
      <w:pPr>
        <w:pStyle w:val="STTSGambar"/>
      </w:pPr>
      <w:r>
        <w:t>Gambar 1.4</w:t>
      </w:r>
    </w:p>
    <w:p w14:paraId="1C86840B" w14:textId="77777777" w:rsidR="00B87DC6" w:rsidRDefault="00B87DC6" w:rsidP="00B87DC6">
      <w:pPr>
        <w:pStyle w:val="STTSGambar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A*</w:t>
      </w:r>
    </w:p>
    <w:p w14:paraId="6F846DC3" w14:textId="209F7CFD" w:rsidR="00B87DC6" w:rsidRDefault="00B87DC6" w:rsidP="00B87DC6">
      <w:pPr>
        <w:ind w:firstLine="709"/>
      </w:pPr>
      <w:proofErr w:type="spellStart"/>
      <w:r>
        <w:lastRenderedPageBreak/>
        <w:t>Dengan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Kita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f </w:t>
      </w:r>
      <w:proofErr w:type="spellStart"/>
      <w:r>
        <w:t>dari</w:t>
      </w:r>
      <w:proofErr w:type="spellEnd"/>
      <w:r>
        <w:t xml:space="preserve"> A dan B.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node mana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f-</w:t>
      </w:r>
      <w:proofErr w:type="spellStart"/>
      <w:r>
        <w:t>nya</w:t>
      </w:r>
      <w:proofErr w:type="spellEnd"/>
      <w:r>
        <w:t xml:space="preserve">.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SA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f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posibilitas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SA, </w:t>
      </w:r>
      <w:proofErr w:type="spellStart"/>
      <w:r>
        <w:t>tetapi</w:t>
      </w:r>
      <w:proofErr w:type="spellEnd"/>
      <w:r>
        <w:t xml:space="preserve"> </w:t>
      </w:r>
      <w:proofErr w:type="spellStart"/>
      <w:r w:rsidR="004E06A5">
        <w:t>jangan</w:t>
      </w:r>
      <w:proofErr w:type="spellEnd"/>
      <w:r w:rsidR="004E06A5">
        <w:t xml:space="preserve"> </w:t>
      </w:r>
      <w:proofErr w:type="spellStart"/>
      <w:r w:rsidR="004E06A5">
        <w:t>buang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,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Expand A di </w:t>
      </w:r>
      <w:proofErr w:type="spellStart"/>
      <w:r>
        <w:t>kanan</w:t>
      </w:r>
      <w:proofErr w:type="spellEnd"/>
      <w:r>
        <w:t xml:space="preserve">, </w:t>
      </w:r>
      <w:proofErr w:type="spellStart"/>
      <w:r>
        <w:t>dimana</w:t>
      </w:r>
      <w:proofErr w:type="spellEnd"/>
      <w:r w:rsidR="004E06A5">
        <w:t xml:space="preserve"> </w:t>
      </w:r>
      <w:proofErr w:type="spellStart"/>
      <w:r w:rsidR="004E06A5"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SB, SAX dan SAY. </w:t>
      </w:r>
    </w:p>
    <w:p w14:paraId="4673D4E4" w14:textId="77777777" w:rsidR="00B87DC6" w:rsidRDefault="00B87DC6" w:rsidP="00B87DC6">
      <w:pPr>
        <w:ind w:firstLine="709"/>
      </w:pP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f paling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SB. </w:t>
      </w:r>
      <w:proofErr w:type="spellStart"/>
      <w:r>
        <w:t>Dikarenakan</w:t>
      </w:r>
      <w:proofErr w:type="spellEnd"/>
      <w:r>
        <w:t xml:space="preserve"> SB </w:t>
      </w:r>
      <w:proofErr w:type="spellStart"/>
      <w:r>
        <w:t>memiliki</w:t>
      </w:r>
      <w:proofErr w:type="spellEnd"/>
      <w:r>
        <w:t xml:space="preserve"> f paling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posibilitas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oleh B, dan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segmen</w:t>
      </w:r>
      <w:proofErr w:type="spellEnd"/>
      <w:r>
        <w:t xml:space="preserve"> Expand B.</w:t>
      </w:r>
    </w:p>
    <w:p w14:paraId="64BAFCD4" w14:textId="56912174" w:rsidR="00B87DC6" w:rsidRDefault="00B87DC6" w:rsidP="00B87DC6">
      <w:pPr>
        <w:ind w:firstLine="709"/>
      </w:pPr>
      <w:r>
        <w:t xml:space="preserve"> Lalu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f yang paling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f paling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rute</w:t>
      </w:r>
      <w:proofErr w:type="spellEnd"/>
      <w:r>
        <w:t xml:space="preserve"> SAX, dan </w:t>
      </w:r>
      <w:proofErr w:type="spellStart"/>
      <w:r>
        <w:t>dari</w:t>
      </w:r>
      <w:proofErr w:type="spellEnd"/>
      <w:r>
        <w:t xml:space="preserve"> situ, </w:t>
      </w:r>
      <w:proofErr w:type="spellStart"/>
      <w:r>
        <w:t>buka</w:t>
      </w:r>
      <w:proofErr w:type="spellEnd"/>
      <w:r>
        <w:t xml:space="preserve"> </w:t>
      </w:r>
      <w:proofErr w:type="spellStart"/>
      <w:r w:rsidR="004E06A5">
        <w:t>rute</w:t>
      </w:r>
      <w:proofErr w:type="spellEnd"/>
      <w:r>
        <w:t xml:space="preserve"> X,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X </w:t>
      </w:r>
      <w:proofErr w:type="spellStart"/>
      <w:r>
        <w:t>hanyalah</w:t>
      </w:r>
      <w:proofErr w:type="spellEnd"/>
      <w:r>
        <w:t xml:space="preserve"> SAXE,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bandingkan</w:t>
      </w:r>
      <w:proofErr w:type="spellEnd"/>
      <w:r>
        <w:t xml:space="preserve"> SAXE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yang lain. </w:t>
      </w:r>
      <w:proofErr w:type="spellStart"/>
      <w:r>
        <w:t>Dikarenakan</w:t>
      </w:r>
      <w:proofErr w:type="spellEnd"/>
      <w:r>
        <w:t xml:space="preserve"> SAXE </w:t>
      </w:r>
      <w:proofErr w:type="spellStart"/>
      <w:r>
        <w:t>memiliki</w:t>
      </w:r>
      <w:proofErr w:type="spellEnd"/>
      <w:r>
        <w:t xml:space="preserve"> f paling </w:t>
      </w:r>
      <w:proofErr w:type="spellStart"/>
      <w:r>
        <w:t>kecil</w:t>
      </w:r>
      <w:proofErr w:type="spellEnd"/>
      <w:r>
        <w:t xml:space="preserve"> dan SAXE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SAXE </w:t>
      </w:r>
      <w:proofErr w:type="spellStart"/>
      <w:r w:rsidR="004E06A5">
        <w:t>ditentukan</w:t>
      </w:r>
      <w:proofErr w:type="spellEnd"/>
      <w:r w:rsidR="004E06A5"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terbaik</w:t>
      </w:r>
      <w:proofErr w:type="spellEnd"/>
      <w:r>
        <w:t>.</w:t>
      </w:r>
    </w:p>
    <w:p w14:paraId="74822E39" w14:textId="77777777" w:rsidR="00B87DC6" w:rsidRDefault="00B87DC6" w:rsidP="00B87DC6">
      <w:pPr>
        <w:pStyle w:val="STTSJudulSubBab"/>
      </w:pPr>
    </w:p>
    <w:p w14:paraId="41343F69" w14:textId="77777777" w:rsidR="00B87DC6" w:rsidRDefault="00B87DC6" w:rsidP="00B87DC6">
      <w:pPr>
        <w:pStyle w:val="STTSJudulSubBab"/>
        <w:numPr>
          <w:ilvl w:val="0"/>
          <w:numId w:val="14"/>
        </w:numPr>
        <w:ind w:left="709" w:hanging="709"/>
      </w:pPr>
      <w:r>
        <w:t>Finite State Machine</w:t>
      </w:r>
    </w:p>
    <w:p w14:paraId="0C717EFB" w14:textId="77777777" w:rsidR="00B87DC6" w:rsidRDefault="00B87DC6" w:rsidP="00B87DC6">
      <w:r>
        <w:t xml:space="preserve">State machine </w:t>
      </w:r>
      <w:proofErr w:type="spellStart"/>
      <w:r>
        <w:t>atau</w:t>
      </w:r>
      <w:proofErr w:type="spellEnd"/>
      <w:r>
        <w:t xml:space="preserve"> juga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Finite State Machine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bot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state, dan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state yang </w:t>
      </w:r>
      <w:proofErr w:type="spellStart"/>
      <w:r>
        <w:t>dijalankan</w:t>
      </w:r>
      <w:proofErr w:type="spellEnd"/>
      <w:r>
        <w:t xml:space="preserve"> oleh bot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bot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seakan</w:t>
      </w:r>
      <w:proofErr w:type="spellEnd"/>
      <w:r>
        <w:t xml:space="preserve"> –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kondisinya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beraksi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dialami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 5.9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State Machine </w:t>
      </w:r>
      <w:proofErr w:type="spellStart"/>
      <w:r>
        <w:t>sebuah</w:t>
      </w:r>
      <w:proofErr w:type="spellEnd"/>
      <w:r>
        <w:t xml:space="preserve"> bot.</w:t>
      </w:r>
    </w:p>
    <w:p w14:paraId="792122DF" w14:textId="77777777" w:rsidR="00B87DC6" w:rsidRDefault="00B87DC6" w:rsidP="00B87DC6">
      <w:pPr>
        <w:pStyle w:val="STTSJudulSubBab"/>
        <w:ind w:left="720"/>
      </w:pPr>
    </w:p>
    <w:p w14:paraId="0743ADFD" w14:textId="77777777" w:rsidR="00B87DC6" w:rsidRDefault="00B87DC6" w:rsidP="00B87DC6">
      <w:pPr>
        <w:pStyle w:val="STTSJudulSubBab"/>
        <w:jc w:val="center"/>
      </w:pPr>
      <w:r>
        <w:rPr>
          <w:noProof/>
        </w:rPr>
        <w:drawing>
          <wp:inline distT="0" distB="0" distL="0" distR="0" wp14:anchorId="14C02103" wp14:editId="5D08C135">
            <wp:extent cx="2905125" cy="1751566"/>
            <wp:effectExtent l="0" t="0" r="0" b="1270"/>
            <wp:docPr id="1082877943" name="Picture 3" descr="Finite-State Machines: Theory and Implementation | Envato Tuts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nite-State Machines: Theory and Implementation | Envato Tuts+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224" cy="17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688D1" w14:textId="77777777" w:rsidR="00B87DC6" w:rsidRDefault="00B87DC6" w:rsidP="00B87DC6">
      <w:pPr>
        <w:pStyle w:val="STTSGambar"/>
      </w:pPr>
      <w:r>
        <w:t>Gambar 1.5</w:t>
      </w:r>
    </w:p>
    <w:p w14:paraId="406BA5D3" w14:textId="77777777" w:rsidR="00B87DC6" w:rsidRDefault="00B87DC6" w:rsidP="00B87DC6">
      <w:pPr>
        <w:pStyle w:val="STTSGambar"/>
      </w:pPr>
      <w:proofErr w:type="spellStart"/>
      <w:r>
        <w:t>Contoh</w:t>
      </w:r>
      <w:proofErr w:type="spellEnd"/>
      <w:r>
        <w:t xml:space="preserve"> Finite State Machine</w:t>
      </w:r>
    </w:p>
    <w:p w14:paraId="7CC558B4" w14:textId="41C92395" w:rsidR="00B87DC6" w:rsidRDefault="00B87DC6" w:rsidP="00B87DC6">
      <w:proofErr w:type="spellStart"/>
      <w:r>
        <w:lastRenderedPageBreak/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state wander /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bot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–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. Bila bot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player,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state attack </w:t>
      </w:r>
      <w:proofErr w:type="spellStart"/>
      <w:r>
        <w:t>dimana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menyerang</w:t>
      </w:r>
      <w:proofErr w:type="spellEnd"/>
      <w:r>
        <w:t xml:space="preserve"> player. Bila player </w:t>
      </w:r>
      <w:proofErr w:type="spellStart"/>
      <w:r>
        <w:t>kabur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– </w:t>
      </w:r>
      <w:proofErr w:type="spellStart"/>
      <w:r>
        <w:t>jalan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player </w:t>
      </w:r>
      <w:proofErr w:type="spellStart"/>
      <w:r>
        <w:t>menyerang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proofErr w:type="gramStart"/>
      <w:r>
        <w:t>player.Bila</w:t>
      </w:r>
      <w:proofErr w:type="spellEnd"/>
      <w:proofErr w:type="gramEnd"/>
      <w:r>
        <w:t xml:space="preserve"> bot </w:t>
      </w:r>
      <w:proofErr w:type="spellStart"/>
      <w:r>
        <w:t>kesakitan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pertolongan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, dan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ramuan</w:t>
      </w:r>
      <w:proofErr w:type="spellEnd"/>
      <w:r>
        <w:t xml:space="preserve"> </w:t>
      </w:r>
      <w:proofErr w:type="spellStart"/>
      <w:r w:rsidR="005D44C7">
        <w:t>minyak</w:t>
      </w:r>
      <w:proofErr w:type="spellEnd"/>
      <w:r w:rsidR="005D44C7">
        <w:t xml:space="preserve"> </w:t>
      </w:r>
      <w:proofErr w:type="spellStart"/>
      <w:r w:rsidR="005D44C7">
        <w:t>angin</w:t>
      </w:r>
      <w:proofErr w:type="spellEnd"/>
      <w:r w:rsidR="005D44C7">
        <w:t xml:space="preserve"> cap </w:t>
      </w:r>
      <w:proofErr w:type="spellStart"/>
      <w:r w:rsidR="005D44C7">
        <w:t>lebah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 w:rsidR="005D44C7">
        <w:t>ber</w:t>
      </w:r>
      <w:r>
        <w:t>jalan</w:t>
      </w:r>
      <w:proofErr w:type="spellEnd"/>
      <w:r>
        <w:t xml:space="preserve"> –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sesuka</w:t>
      </w:r>
      <w:proofErr w:type="spellEnd"/>
      <w:r>
        <w:t xml:space="preserve"> </w:t>
      </w:r>
      <w:proofErr w:type="spellStart"/>
      <w:r>
        <w:t>hati</w:t>
      </w:r>
      <w:proofErr w:type="spellEnd"/>
      <w:r>
        <w:t>.</w:t>
      </w:r>
    </w:p>
    <w:p w14:paraId="39E8F56A" w14:textId="77777777" w:rsidR="00B87DC6" w:rsidRDefault="00B87DC6" w:rsidP="00B87DC6"/>
    <w:p w14:paraId="391BBF72" w14:textId="77777777" w:rsidR="00B87DC6" w:rsidRDefault="00B87DC6" w:rsidP="00B87DC6">
      <w:pPr>
        <w:pStyle w:val="STTSJudulSubBab"/>
        <w:numPr>
          <w:ilvl w:val="0"/>
          <w:numId w:val="11"/>
        </w:numPr>
        <w:ind w:left="709" w:hanging="709"/>
      </w:pPr>
      <w:r>
        <w:t xml:space="preserve">Ruang </w:t>
      </w:r>
      <w:proofErr w:type="spellStart"/>
      <w:r>
        <w:t>Lingkup</w:t>
      </w:r>
      <w:proofErr w:type="spellEnd"/>
    </w:p>
    <w:p w14:paraId="788C4D61" w14:textId="146E06FC" w:rsidR="00B87DC6" w:rsidRDefault="00B87DC6" w:rsidP="00B87DC6">
      <w:pPr>
        <w:ind w:firstLine="709"/>
      </w:pPr>
      <w:r>
        <w:t xml:space="preserve">Dalam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batasan</w:t>
      </w:r>
      <w:proofErr w:type="spellEnd"/>
      <w:r>
        <w:t>–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game Splatted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Feature Creep (</w:t>
      </w:r>
      <w:proofErr w:type="spellStart"/>
      <w:r>
        <w:t>kemauan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) </w:t>
      </w:r>
      <w:proofErr w:type="spellStart"/>
      <w:r>
        <w:t>dalam</w:t>
      </w:r>
      <w:proofErr w:type="spellEnd"/>
      <w:r>
        <w:t xml:space="preserve"> game </w:t>
      </w:r>
      <w:proofErr w:type="spellStart"/>
      <w:r w:rsidR="005D44C7">
        <w:t>ini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>:</w:t>
      </w:r>
    </w:p>
    <w:p w14:paraId="398181B1" w14:textId="77777777" w:rsidR="00B87DC6" w:rsidRDefault="00B87DC6" w:rsidP="00B87DC6">
      <w:pPr>
        <w:pStyle w:val="STTSJudulSubBab"/>
        <w:ind w:left="709"/>
      </w:pPr>
    </w:p>
    <w:p w14:paraId="38593C17" w14:textId="77777777" w:rsidR="00B87DC6" w:rsidRDefault="00B87DC6" w:rsidP="00B87DC6">
      <w:pPr>
        <w:pStyle w:val="STTSJudulSubBab"/>
        <w:numPr>
          <w:ilvl w:val="0"/>
          <w:numId w:val="38"/>
        </w:numPr>
        <w:ind w:hanging="720"/>
      </w:pPr>
      <w:r>
        <w:t>Fitur Game</w:t>
      </w:r>
    </w:p>
    <w:p w14:paraId="5263218F" w14:textId="77777777" w:rsidR="00B87DC6" w:rsidRDefault="00B87DC6" w:rsidP="00B87DC6">
      <w:pPr>
        <w:ind w:firstLine="0"/>
      </w:pPr>
      <w:r>
        <w:t xml:space="preserve">Fitur yang </w:t>
      </w:r>
      <w:proofErr w:type="spellStart"/>
      <w:r>
        <w:t>dimiliki</w:t>
      </w:r>
      <w:proofErr w:type="spellEnd"/>
      <w:r>
        <w:t xml:space="preserve"> oleh game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14:paraId="400B57AC" w14:textId="77777777" w:rsidR="00B87DC6" w:rsidRDefault="00B87DC6" w:rsidP="00B87DC6">
      <w:pPr>
        <w:pStyle w:val="ListParagraph"/>
        <w:numPr>
          <w:ilvl w:val="0"/>
          <w:numId w:val="12"/>
        </w:numPr>
        <w:ind w:left="425" w:hanging="425"/>
      </w:pPr>
      <w:r>
        <w:t>Map Generation</w:t>
      </w:r>
    </w:p>
    <w:p w14:paraId="0E2F2A78" w14:textId="673A38B4" w:rsidR="00B87DC6" w:rsidRDefault="00B87DC6" w:rsidP="00B87DC6">
      <w:pPr>
        <w:ind w:left="425" w:firstLine="0"/>
      </w:pPr>
      <w:r>
        <w:t xml:space="preserve">Map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oleh </w:t>
      </w:r>
      <w:proofErr w:type="spellStart"/>
      <w:r>
        <w:t>algoritma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level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 w:rsidR="005D44C7">
        <w:t>diantara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</w:t>
      </w:r>
    </w:p>
    <w:p w14:paraId="427CEDEC" w14:textId="77777777" w:rsidR="00B87DC6" w:rsidRDefault="00B87DC6" w:rsidP="00B87DC6">
      <w:pPr>
        <w:pStyle w:val="ListParagraph"/>
        <w:numPr>
          <w:ilvl w:val="0"/>
          <w:numId w:val="12"/>
        </w:numPr>
        <w:ind w:left="426" w:hanging="426"/>
      </w:pPr>
      <w:r>
        <w:t>Tutorial Level</w:t>
      </w:r>
    </w:p>
    <w:p w14:paraId="4DC056A4" w14:textId="0262527A" w:rsidR="00B87DC6" w:rsidRDefault="00B87DC6" w:rsidP="00B87DC6">
      <w:pPr>
        <w:ind w:left="426" w:firstLine="0"/>
      </w:pPr>
      <w:proofErr w:type="spellStart"/>
      <w:r>
        <w:t>Terdapat</w:t>
      </w:r>
      <w:proofErr w:type="spellEnd"/>
      <w:r>
        <w:t xml:space="preserve"> Tutorial Level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mengajari</w:t>
      </w:r>
      <w:proofErr w:type="spellEnd"/>
      <w:r>
        <w:t xml:space="preserve"> </w:t>
      </w:r>
      <w:proofErr w:type="spellStart"/>
      <w:r>
        <w:t>dasar-dasar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game Splatted agar player </w:t>
      </w:r>
      <w:proofErr w:type="spellStart"/>
      <w:r>
        <w:t>tidak</w:t>
      </w:r>
      <w:proofErr w:type="spellEnd"/>
      <w:r>
        <w:t xml:space="preserve"> </w:t>
      </w:r>
      <w:proofErr w:type="spellStart"/>
      <w:r w:rsidR="005D44C7">
        <w:t>kebingungan</w:t>
      </w:r>
      <w:proofErr w:type="spellEnd"/>
      <w:r w:rsidR="005D44C7">
        <w:t xml:space="preserve"> </w:t>
      </w:r>
      <w:proofErr w:type="spellStart"/>
      <w:r w:rsidR="005D44C7">
        <w:t>saat</w:t>
      </w:r>
      <w:proofErr w:type="spellEnd"/>
      <w:r w:rsidR="005D44C7">
        <w:t xml:space="preserve"> </w:t>
      </w:r>
      <w:proofErr w:type="spellStart"/>
      <w:r>
        <w:t>m</w:t>
      </w:r>
      <w:r w:rsidR="005D44C7">
        <w:t>emainkan</w:t>
      </w:r>
      <w:proofErr w:type="spellEnd"/>
      <w:r>
        <w:t xml:space="preserve"> game </w:t>
      </w:r>
    </w:p>
    <w:p w14:paraId="66C8BE99" w14:textId="77777777" w:rsidR="00B87DC6" w:rsidRDefault="00B87DC6" w:rsidP="00B87DC6">
      <w:pPr>
        <w:pStyle w:val="ListParagraph"/>
        <w:numPr>
          <w:ilvl w:val="0"/>
          <w:numId w:val="12"/>
        </w:numPr>
        <w:ind w:left="426" w:hanging="426"/>
      </w:pPr>
      <w:r>
        <w:t xml:space="preserve">Bola </w:t>
      </w:r>
      <w:proofErr w:type="spellStart"/>
      <w:r>
        <w:t>Spesial</w:t>
      </w:r>
      <w:proofErr w:type="spellEnd"/>
    </w:p>
    <w:p w14:paraId="3E44D870" w14:textId="77C0A272" w:rsidR="00B87DC6" w:rsidRDefault="00B87DC6" w:rsidP="00B87DC6">
      <w:pPr>
        <w:ind w:left="426" w:firstLine="0"/>
      </w:pPr>
      <w:proofErr w:type="spellStart"/>
      <w:r>
        <w:t>Terdapat</w:t>
      </w:r>
      <w:proofErr w:type="spellEnd"/>
      <w:r>
        <w:t xml:space="preserve"> bola–bola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terpencar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level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menarik</w:t>
      </w:r>
      <w:proofErr w:type="spellEnd"/>
    </w:p>
    <w:p w14:paraId="723006E4" w14:textId="77777777" w:rsidR="00B87DC6" w:rsidRDefault="00B87DC6" w:rsidP="00B87DC6">
      <w:pPr>
        <w:pStyle w:val="ListParagraph"/>
        <w:numPr>
          <w:ilvl w:val="0"/>
          <w:numId w:val="12"/>
        </w:numPr>
        <w:ind w:left="426" w:hanging="426"/>
      </w:pPr>
      <w:r>
        <w:t xml:space="preserve">Basic </w:t>
      </w:r>
      <w:proofErr w:type="spellStart"/>
      <w:r>
        <w:t>Acrions</w:t>
      </w:r>
      <w:proofErr w:type="spellEnd"/>
    </w:p>
    <w:p w14:paraId="37856099" w14:textId="77777777" w:rsidR="00B87DC6" w:rsidRDefault="00B87DC6" w:rsidP="00B87DC6">
      <w:pPr>
        <w:ind w:left="426" w:firstLine="0"/>
      </w:pPr>
      <w:proofErr w:type="spellStart"/>
      <w:r>
        <w:t>Karakter</w:t>
      </w:r>
      <w:proofErr w:type="spellEnd"/>
      <w:r>
        <w:t xml:space="preserve"> player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di </w:t>
      </w:r>
      <w:proofErr w:type="spellStart"/>
      <w:r>
        <w:t>tanah</w:t>
      </w:r>
      <w:proofErr w:type="spellEnd"/>
      <w:r>
        <w:t xml:space="preserve">, </w:t>
      </w:r>
      <w:proofErr w:type="spellStart"/>
      <w:r>
        <w:t>menangkap</w:t>
      </w:r>
      <w:proofErr w:type="spellEnd"/>
      <w:r>
        <w:t xml:space="preserve"> bola, </w:t>
      </w:r>
      <w:proofErr w:type="spellStart"/>
      <w:r>
        <w:t>melempar</w:t>
      </w:r>
      <w:proofErr w:type="spellEnd"/>
      <w:r>
        <w:t xml:space="preserve"> bola dan </w:t>
      </w:r>
      <w:proofErr w:type="spellStart"/>
      <w:r>
        <w:t>melakukan</w:t>
      </w:r>
      <w:proofErr w:type="spellEnd"/>
      <w:r>
        <w:t xml:space="preserve"> fake-out </w:t>
      </w:r>
      <w:proofErr w:type="spellStart"/>
      <w:r>
        <w:t>melempar</w:t>
      </w:r>
      <w:proofErr w:type="spellEnd"/>
    </w:p>
    <w:p w14:paraId="12D7AC85" w14:textId="77777777" w:rsidR="00B87DC6" w:rsidRDefault="00B87DC6" w:rsidP="00B87DC6">
      <w:pPr>
        <w:ind w:left="426" w:firstLine="0"/>
      </w:pPr>
    </w:p>
    <w:p w14:paraId="7702231C" w14:textId="77777777" w:rsidR="00B87DC6" w:rsidRDefault="00B87DC6" w:rsidP="00B87DC6">
      <w:pPr>
        <w:pStyle w:val="ListParagraph"/>
        <w:numPr>
          <w:ilvl w:val="0"/>
          <w:numId w:val="12"/>
        </w:numPr>
        <w:ind w:left="426" w:hanging="426"/>
      </w:pPr>
      <w:r>
        <w:lastRenderedPageBreak/>
        <w:t>AI driven bots</w:t>
      </w:r>
    </w:p>
    <w:p w14:paraId="2809DD3D" w14:textId="19F54C0D" w:rsidR="00B87DC6" w:rsidRDefault="00B87DC6" w:rsidP="00B87DC6">
      <w:pPr>
        <w:ind w:left="426" w:firstLine="0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player </w:t>
      </w:r>
      <w:proofErr w:type="spellStart"/>
      <w:r>
        <w:t>karena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 w:rsidR="001D27C6">
        <w:t>memiliki</w:t>
      </w:r>
      <w:proofErr w:type="spellEnd"/>
      <w:r w:rsidR="001D27C6">
        <w:t xml:space="preserve"> </w:t>
      </w:r>
      <w:proofErr w:type="spellStart"/>
      <w:r w:rsidR="001D27C6">
        <w:t>fitur</w:t>
      </w:r>
      <w:proofErr w:type="spellEnd"/>
      <w:r>
        <w:t xml:space="preserve"> online, </w:t>
      </w:r>
      <w:proofErr w:type="spellStart"/>
      <w:r>
        <w:t>terdapat</w:t>
      </w:r>
      <w:proofErr w:type="spellEnd"/>
      <w:r>
        <w:t xml:space="preserve"> bot – bot yang </w:t>
      </w:r>
      <w:proofErr w:type="spellStart"/>
      <w:r>
        <w:t>menggunakan</w:t>
      </w:r>
      <w:proofErr w:type="spellEnd"/>
      <w:r>
        <w:t xml:space="preserve"> State Machine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 player.</w:t>
      </w:r>
    </w:p>
    <w:p w14:paraId="1D792E93" w14:textId="77777777" w:rsidR="00B87DC6" w:rsidRDefault="00B87DC6" w:rsidP="00B87DC6">
      <w:pPr>
        <w:pStyle w:val="STTSJudulSubBab"/>
        <w:ind w:left="720"/>
      </w:pPr>
    </w:p>
    <w:p w14:paraId="4CFC86D5" w14:textId="77777777" w:rsidR="00B87DC6" w:rsidRDefault="00B87DC6" w:rsidP="00B87DC6">
      <w:pPr>
        <w:pStyle w:val="STTSJudulSubBab"/>
        <w:numPr>
          <w:ilvl w:val="0"/>
          <w:numId w:val="38"/>
        </w:numPr>
        <w:ind w:hanging="720"/>
      </w:pPr>
      <w:r>
        <w:t>Batasan Masalah</w:t>
      </w:r>
    </w:p>
    <w:p w14:paraId="0ECD7385" w14:textId="0D71218B" w:rsidR="00B87DC6" w:rsidRDefault="001D27C6" w:rsidP="00B87DC6">
      <w:pPr>
        <w:ind w:firstLine="0"/>
      </w:pPr>
      <w:proofErr w:type="spellStart"/>
      <w:r>
        <w:t>Dengan</w:t>
      </w:r>
      <w:proofErr w:type="spellEnd"/>
      <w:r w:rsidR="00B87DC6">
        <w:t xml:space="preserve"> </w:t>
      </w:r>
      <w:proofErr w:type="spellStart"/>
      <w:r w:rsidR="00B87DC6">
        <w:t>fitur</w:t>
      </w:r>
      <w:proofErr w:type="spellEnd"/>
      <w:r w:rsidR="00B87DC6">
        <w:t xml:space="preserve"> yang </w:t>
      </w:r>
      <w:proofErr w:type="spellStart"/>
      <w:r w:rsidR="00B87DC6">
        <w:t>diterapkan</w:t>
      </w:r>
      <w:proofErr w:type="spellEnd"/>
      <w:r w:rsidR="00B87DC6">
        <w:t xml:space="preserve"> </w:t>
      </w:r>
      <w:proofErr w:type="spellStart"/>
      <w:r w:rsidR="00B87DC6">
        <w:t>diatas</w:t>
      </w:r>
      <w:proofErr w:type="spellEnd"/>
      <w:r w:rsidR="00B87DC6">
        <w:t xml:space="preserve">, </w:t>
      </w:r>
      <w:proofErr w:type="spellStart"/>
      <w:r>
        <w:t>terdapat</w:t>
      </w:r>
      <w:proofErr w:type="spellEnd"/>
      <w:r w:rsidR="00B87DC6">
        <w:t xml:space="preserve"> </w:t>
      </w:r>
      <w:proofErr w:type="spellStart"/>
      <w:r w:rsidR="00B87DC6">
        <w:t>ada</w:t>
      </w:r>
      <w:proofErr w:type="spellEnd"/>
      <w:r w:rsidR="00B87DC6">
        <w:t xml:space="preserve"> </w:t>
      </w:r>
      <w:proofErr w:type="spellStart"/>
      <w:r w:rsidR="00B87DC6">
        <w:t>beberapa</w:t>
      </w:r>
      <w:proofErr w:type="spellEnd"/>
      <w:r w:rsidR="00B87DC6">
        <w:t xml:space="preserve"> </w:t>
      </w:r>
      <w:proofErr w:type="spellStart"/>
      <w:r w:rsidR="00B87DC6">
        <w:t>masalah</w:t>
      </w:r>
      <w:proofErr w:type="spellEnd"/>
      <w:r w:rsidR="00B87DC6">
        <w:t xml:space="preserve"> yang </w:t>
      </w:r>
      <w:proofErr w:type="spellStart"/>
      <w:r w:rsidR="00B87DC6">
        <w:t>dihadapi</w:t>
      </w:r>
      <w:proofErr w:type="spellEnd"/>
      <w:r w:rsidR="00B87DC6">
        <w:t xml:space="preserve"> oleh game Splatted, </w:t>
      </w:r>
      <w:proofErr w:type="spellStart"/>
      <w:proofErr w:type="gramStart"/>
      <w:r w:rsidR="00B87DC6">
        <w:t>yaitu</w:t>
      </w:r>
      <w:proofErr w:type="spellEnd"/>
      <w:r w:rsidR="00B87DC6">
        <w:t xml:space="preserve"> :</w:t>
      </w:r>
      <w:proofErr w:type="gramEnd"/>
    </w:p>
    <w:p w14:paraId="7AD57C7F" w14:textId="77777777" w:rsidR="00B87DC6" w:rsidRDefault="00B87DC6" w:rsidP="00B87DC6">
      <w:pPr>
        <w:pStyle w:val="ListParagraph"/>
        <w:numPr>
          <w:ilvl w:val="0"/>
          <w:numId w:val="12"/>
        </w:numPr>
        <w:ind w:left="426" w:hanging="426"/>
      </w:pPr>
      <w:r>
        <w:t xml:space="preserve">Hanya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dimainkan</w:t>
      </w:r>
      <w:proofErr w:type="spellEnd"/>
      <w:r>
        <w:t xml:space="preserve"> 1 player</w:t>
      </w:r>
    </w:p>
    <w:p w14:paraId="6B160367" w14:textId="77777777" w:rsidR="00B87DC6" w:rsidRDefault="00B87DC6" w:rsidP="00B87DC6">
      <w:pPr>
        <w:pStyle w:val="ListParagraph"/>
        <w:numPr>
          <w:ilvl w:val="0"/>
          <w:numId w:val="12"/>
        </w:numPr>
        <w:ind w:left="426" w:hanging="426"/>
      </w:pPr>
      <w:r>
        <w:t xml:space="preserve">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cerita</w:t>
      </w:r>
      <w:proofErr w:type="spellEnd"/>
    </w:p>
    <w:p w14:paraId="468D7C94" w14:textId="77777777" w:rsidR="00B87DC6" w:rsidRDefault="00B87DC6" w:rsidP="00B87DC6">
      <w:pPr>
        <w:pStyle w:val="ListParagraph"/>
        <w:numPr>
          <w:ilvl w:val="0"/>
          <w:numId w:val="12"/>
        </w:numPr>
        <w:ind w:left="426" w:hanging="426"/>
      </w:pPr>
      <w:r>
        <w:t xml:space="preserve">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outline </w:t>
      </w:r>
      <w:proofErr w:type="spellStart"/>
      <w:r>
        <w:t>tim</w:t>
      </w:r>
      <w:proofErr w:type="spellEnd"/>
    </w:p>
    <w:p w14:paraId="3CF124D7" w14:textId="77777777" w:rsidR="00B87DC6" w:rsidRDefault="00B87DC6" w:rsidP="00B87DC6">
      <w:pPr>
        <w:pStyle w:val="ListParagraph"/>
        <w:numPr>
          <w:ilvl w:val="0"/>
          <w:numId w:val="12"/>
        </w:numPr>
        <w:ind w:left="426" w:hanging="426"/>
      </w:pPr>
      <w:proofErr w:type="spellStart"/>
      <w:r>
        <w:t>Permainan</w:t>
      </w:r>
      <w:proofErr w:type="spellEnd"/>
      <w:r>
        <w:t xml:space="preserve"> </w:t>
      </w:r>
      <w:proofErr w:type="spellStart"/>
      <w:r>
        <w:t>berasa</w:t>
      </w:r>
      <w:proofErr w:type="spellEnd"/>
      <w:r>
        <w:t xml:space="preserve"> </w:t>
      </w:r>
      <w:proofErr w:type="spellStart"/>
      <w:r>
        <w:t>singkat</w:t>
      </w:r>
      <w:proofErr w:type="spellEnd"/>
    </w:p>
    <w:p w14:paraId="0A1F153D" w14:textId="77777777" w:rsidR="00B87DC6" w:rsidRDefault="00B87DC6" w:rsidP="00B87DC6">
      <w:pPr>
        <w:pStyle w:val="STTSJudulSubBab"/>
      </w:pPr>
    </w:p>
    <w:p w14:paraId="657E836C" w14:textId="77777777" w:rsidR="00B87DC6" w:rsidRDefault="00B87DC6" w:rsidP="00B87DC6">
      <w:pPr>
        <w:pStyle w:val="STTSJudulSubBab"/>
        <w:numPr>
          <w:ilvl w:val="0"/>
          <w:numId w:val="38"/>
        </w:numPr>
        <w:ind w:hanging="720"/>
      </w:pPr>
      <w:proofErr w:type="spellStart"/>
      <w:r>
        <w:t>Tahap</w:t>
      </w:r>
      <w:proofErr w:type="spellEnd"/>
      <w:r>
        <w:t xml:space="preserve"> </w:t>
      </w:r>
      <w:proofErr w:type="spellStart"/>
      <w:r>
        <w:t>Penyelesaian</w:t>
      </w:r>
      <w:proofErr w:type="spellEnd"/>
    </w:p>
    <w:p w14:paraId="4184C444" w14:textId="77777777" w:rsidR="00B87DC6" w:rsidRDefault="00B87DC6" w:rsidP="00B87DC6">
      <w:pPr>
        <w:ind w:firstLine="0"/>
      </w:pPr>
      <w:r>
        <w:t xml:space="preserve">Dalam </w:t>
      </w:r>
      <w:proofErr w:type="spellStart"/>
      <w:r>
        <w:t>pembuatan</w:t>
      </w:r>
      <w:proofErr w:type="spellEnd"/>
      <w:r>
        <w:t xml:space="preserve"> game Splatted,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– </w:t>
      </w:r>
      <w:proofErr w:type="spellStart"/>
      <w:r>
        <w:t>tahap</w:t>
      </w:r>
      <w:proofErr w:type="spellEnd"/>
      <w:r>
        <w:t xml:space="preserve"> yang </w:t>
      </w:r>
      <w:proofErr w:type="spellStart"/>
      <w:proofErr w:type="gramStart"/>
      <w:r>
        <w:t>dilakukan</w:t>
      </w:r>
      <w:proofErr w:type="spellEnd"/>
      <w:r>
        <w:t xml:space="preserve"> :</w:t>
      </w:r>
      <w:proofErr w:type="gramEnd"/>
    </w:p>
    <w:p w14:paraId="1D6A2C1D" w14:textId="77777777" w:rsidR="00B87DC6" w:rsidRDefault="00B87DC6" w:rsidP="00B87DC6">
      <w:pPr>
        <w:pStyle w:val="ListParagraph"/>
        <w:numPr>
          <w:ilvl w:val="1"/>
          <w:numId w:val="26"/>
        </w:numPr>
        <w:ind w:left="426" w:hanging="425"/>
        <w:rPr>
          <w:szCs w:val="24"/>
        </w:rPr>
      </w:pPr>
      <w:proofErr w:type="spellStart"/>
      <w:r>
        <w:rPr>
          <w:szCs w:val="24"/>
        </w:rPr>
        <w:t>Mempelajari</w:t>
      </w:r>
      <w:proofErr w:type="spellEnd"/>
      <w:r>
        <w:rPr>
          <w:szCs w:val="24"/>
        </w:rPr>
        <w:t xml:space="preserve"> Unity</w:t>
      </w:r>
    </w:p>
    <w:p w14:paraId="0D2B0BFC" w14:textId="77777777" w:rsidR="00B87DC6" w:rsidRDefault="00B87DC6" w:rsidP="00B87DC6">
      <w:pPr>
        <w:pStyle w:val="ListParagraph"/>
        <w:numPr>
          <w:ilvl w:val="1"/>
          <w:numId w:val="26"/>
        </w:numPr>
        <w:ind w:left="426" w:hanging="425"/>
        <w:rPr>
          <w:szCs w:val="24"/>
        </w:rPr>
      </w:pPr>
      <w:proofErr w:type="spellStart"/>
      <w:r>
        <w:rPr>
          <w:szCs w:val="24"/>
        </w:rPr>
        <w:t>Mencari</w:t>
      </w:r>
      <w:proofErr w:type="spellEnd"/>
      <w:r>
        <w:rPr>
          <w:szCs w:val="24"/>
        </w:rPr>
        <w:t xml:space="preserve"> placeholder asset </w:t>
      </w: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pengganti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sementara</w:t>
      </w:r>
      <w:proofErr w:type="spellEnd"/>
      <w:r>
        <w:rPr>
          <w:szCs w:val="24"/>
        </w:rPr>
        <w:t xml:space="preserve"> asset game</w:t>
      </w:r>
    </w:p>
    <w:p w14:paraId="477785E8" w14:textId="77777777" w:rsidR="00B87DC6" w:rsidRDefault="00B87DC6" w:rsidP="00B87DC6">
      <w:pPr>
        <w:pStyle w:val="ListParagraph"/>
        <w:numPr>
          <w:ilvl w:val="1"/>
          <w:numId w:val="26"/>
        </w:numPr>
        <w:ind w:left="426" w:hanging="425"/>
        <w:rPr>
          <w:szCs w:val="24"/>
        </w:rPr>
      </w:pP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Level placeholder dan UI </w:t>
      </w:r>
      <w:proofErr w:type="spellStart"/>
      <w:r>
        <w:rPr>
          <w:szCs w:val="24"/>
        </w:rPr>
        <w:t>sederhana</w:t>
      </w:r>
      <w:proofErr w:type="spellEnd"/>
    </w:p>
    <w:p w14:paraId="4F58FA6F" w14:textId="77777777" w:rsidR="00B87DC6" w:rsidRDefault="00B87DC6" w:rsidP="00B87DC6">
      <w:pPr>
        <w:pStyle w:val="ListParagraph"/>
        <w:numPr>
          <w:ilvl w:val="1"/>
          <w:numId w:val="26"/>
        </w:numPr>
        <w:ind w:left="426" w:hanging="425"/>
        <w:rPr>
          <w:szCs w:val="24"/>
        </w:rPr>
      </w:pPr>
      <w:proofErr w:type="spellStart"/>
      <w:r>
        <w:rPr>
          <w:szCs w:val="24"/>
        </w:rPr>
        <w:t>Implementasi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Pergerakan</w:t>
      </w:r>
      <w:proofErr w:type="spellEnd"/>
      <w:r>
        <w:rPr>
          <w:szCs w:val="24"/>
        </w:rPr>
        <w:t xml:space="preserve"> Player</w:t>
      </w:r>
    </w:p>
    <w:p w14:paraId="238C5668" w14:textId="77777777" w:rsidR="00B87DC6" w:rsidRPr="0034585B" w:rsidRDefault="00B87DC6" w:rsidP="00B87DC6">
      <w:pPr>
        <w:pStyle w:val="ListParagraph"/>
        <w:numPr>
          <w:ilvl w:val="1"/>
          <w:numId w:val="26"/>
        </w:numPr>
        <w:ind w:left="426" w:hanging="425"/>
        <w:rPr>
          <w:szCs w:val="24"/>
        </w:rPr>
      </w:pPr>
      <w:proofErr w:type="spellStart"/>
      <w:r>
        <w:rPr>
          <w:szCs w:val="24"/>
        </w:rPr>
        <w:t>Implementasi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Bola </w:t>
      </w:r>
      <w:proofErr w:type="spellStart"/>
      <w:r>
        <w:rPr>
          <w:szCs w:val="24"/>
        </w:rPr>
        <w:t>salju</w:t>
      </w:r>
      <w:proofErr w:type="spellEnd"/>
    </w:p>
    <w:p w14:paraId="59DBA4B4" w14:textId="77777777" w:rsidR="00B87DC6" w:rsidRDefault="00B87DC6" w:rsidP="00B87DC6">
      <w:pPr>
        <w:pStyle w:val="ListParagraph"/>
        <w:numPr>
          <w:ilvl w:val="1"/>
          <w:numId w:val="26"/>
        </w:numPr>
        <w:ind w:left="426" w:hanging="425"/>
        <w:rPr>
          <w:szCs w:val="24"/>
        </w:rPr>
      </w:pPr>
      <w:proofErr w:type="spellStart"/>
      <w:r>
        <w:rPr>
          <w:szCs w:val="24"/>
        </w:rPr>
        <w:t>Implamentasi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pengambilan</w:t>
      </w:r>
      <w:proofErr w:type="spellEnd"/>
      <w:r>
        <w:rPr>
          <w:szCs w:val="24"/>
        </w:rPr>
        <w:t xml:space="preserve"> bola</w:t>
      </w:r>
    </w:p>
    <w:p w14:paraId="5A4A6DD2" w14:textId="77777777" w:rsidR="00B87DC6" w:rsidRDefault="00B87DC6" w:rsidP="00B87DC6">
      <w:pPr>
        <w:pStyle w:val="ListParagraph"/>
        <w:numPr>
          <w:ilvl w:val="1"/>
          <w:numId w:val="26"/>
        </w:numPr>
        <w:ind w:left="426" w:hanging="425"/>
        <w:rPr>
          <w:szCs w:val="24"/>
        </w:rPr>
      </w:pPr>
      <w:r>
        <w:rPr>
          <w:szCs w:val="24"/>
        </w:rPr>
        <w:t>Buat Map Generation</w:t>
      </w:r>
    </w:p>
    <w:p w14:paraId="746408B9" w14:textId="77777777" w:rsidR="00B87DC6" w:rsidRPr="00F1412A" w:rsidRDefault="00B87DC6" w:rsidP="00B87DC6">
      <w:pPr>
        <w:pStyle w:val="ListParagraph"/>
        <w:numPr>
          <w:ilvl w:val="1"/>
          <w:numId w:val="26"/>
        </w:numPr>
        <w:ind w:left="426" w:hanging="425"/>
        <w:rPr>
          <w:szCs w:val="24"/>
        </w:rPr>
      </w:pPr>
      <w:proofErr w:type="spellStart"/>
      <w:r>
        <w:rPr>
          <w:szCs w:val="24"/>
        </w:rPr>
        <w:t>Implementasi</w:t>
      </w:r>
      <w:proofErr w:type="spellEnd"/>
      <w:r>
        <w:rPr>
          <w:szCs w:val="24"/>
        </w:rPr>
        <w:t xml:space="preserve"> bola </w:t>
      </w:r>
      <w:proofErr w:type="spellStart"/>
      <w:r>
        <w:rPr>
          <w:szCs w:val="24"/>
        </w:rPr>
        <w:t>spesial</w:t>
      </w:r>
      <w:proofErr w:type="spellEnd"/>
    </w:p>
    <w:p w14:paraId="3CAF8F94" w14:textId="77777777" w:rsidR="00B87DC6" w:rsidRDefault="00B87DC6" w:rsidP="00B87DC6">
      <w:pPr>
        <w:pStyle w:val="ListParagraph"/>
        <w:numPr>
          <w:ilvl w:val="1"/>
          <w:numId w:val="26"/>
        </w:numPr>
        <w:ind w:left="426" w:hanging="425"/>
        <w:rPr>
          <w:szCs w:val="24"/>
        </w:rPr>
      </w:pPr>
      <w:proofErr w:type="gramStart"/>
      <w:r>
        <w:rPr>
          <w:szCs w:val="24"/>
        </w:rPr>
        <w:t>Implementasi  Dummy</w:t>
      </w:r>
      <w:proofErr w:type="gramEnd"/>
      <w:r>
        <w:rPr>
          <w:szCs w:val="24"/>
        </w:rPr>
        <w:t xml:space="preserve"> / Bot </w:t>
      </w:r>
      <w:proofErr w:type="spellStart"/>
      <w:r>
        <w:rPr>
          <w:szCs w:val="24"/>
        </w:rPr>
        <w:t>sederhana</w:t>
      </w:r>
      <w:proofErr w:type="spellEnd"/>
    </w:p>
    <w:p w14:paraId="3623E9AC" w14:textId="77777777" w:rsidR="00B87DC6" w:rsidRDefault="00B87DC6" w:rsidP="00B87DC6">
      <w:pPr>
        <w:pStyle w:val="ListParagraph"/>
        <w:numPr>
          <w:ilvl w:val="1"/>
          <w:numId w:val="26"/>
        </w:numPr>
        <w:ind w:left="426" w:hanging="425"/>
        <w:rPr>
          <w:szCs w:val="24"/>
        </w:rPr>
      </w:pPr>
      <w:proofErr w:type="spellStart"/>
      <w:r>
        <w:rPr>
          <w:szCs w:val="24"/>
        </w:rPr>
        <w:t>Buat</w:t>
      </w:r>
      <w:proofErr w:type="spellEnd"/>
      <w:r>
        <w:rPr>
          <w:szCs w:val="24"/>
        </w:rPr>
        <w:t xml:space="preserve"> Shader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membedakan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antara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tim</w:t>
      </w:r>
      <w:proofErr w:type="spellEnd"/>
      <w:r>
        <w:rPr>
          <w:szCs w:val="24"/>
        </w:rPr>
        <w:t xml:space="preserve"> player dan </w:t>
      </w:r>
      <w:proofErr w:type="spellStart"/>
      <w:r>
        <w:rPr>
          <w:szCs w:val="24"/>
        </w:rPr>
        <w:t>tim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musuh</w:t>
      </w:r>
      <w:proofErr w:type="spellEnd"/>
    </w:p>
    <w:p w14:paraId="1AC83B36" w14:textId="77777777" w:rsidR="00B87DC6" w:rsidRDefault="00B87DC6" w:rsidP="00B87DC6">
      <w:pPr>
        <w:pStyle w:val="ListParagraph"/>
        <w:numPr>
          <w:ilvl w:val="1"/>
          <w:numId w:val="26"/>
        </w:numPr>
        <w:ind w:left="426" w:hanging="425"/>
        <w:rPr>
          <w:szCs w:val="24"/>
        </w:rPr>
      </w:pPr>
      <w:r>
        <w:rPr>
          <w:szCs w:val="24"/>
        </w:rPr>
        <w:t xml:space="preserve">Implementasi State Machine dan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–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berhubungan</w:t>
      </w:r>
      <w:proofErr w:type="spellEnd"/>
    </w:p>
    <w:p w14:paraId="0E944449" w14:textId="77777777" w:rsidR="00B87DC6" w:rsidRDefault="00B87DC6" w:rsidP="00B87DC6">
      <w:pPr>
        <w:pStyle w:val="ListParagraph"/>
        <w:numPr>
          <w:ilvl w:val="1"/>
          <w:numId w:val="26"/>
        </w:numPr>
        <w:ind w:left="426" w:hanging="425"/>
        <w:rPr>
          <w:szCs w:val="24"/>
        </w:rPr>
      </w:pPr>
      <w:proofErr w:type="spellStart"/>
      <w:r>
        <w:rPr>
          <w:szCs w:val="24"/>
        </w:rPr>
        <w:t>Implemenysi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menangkap</w:t>
      </w:r>
      <w:proofErr w:type="spellEnd"/>
      <w:r>
        <w:rPr>
          <w:szCs w:val="24"/>
        </w:rPr>
        <w:t xml:space="preserve"> bola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bot dan player</w:t>
      </w:r>
    </w:p>
    <w:p w14:paraId="690C6ACD" w14:textId="77777777" w:rsidR="00B87DC6" w:rsidRDefault="00B87DC6" w:rsidP="00B87DC6">
      <w:pPr>
        <w:pStyle w:val="ListParagraph"/>
        <w:numPr>
          <w:ilvl w:val="1"/>
          <w:numId w:val="26"/>
        </w:numPr>
        <w:ind w:left="426" w:hanging="425"/>
        <w:rPr>
          <w:szCs w:val="24"/>
        </w:rPr>
      </w:pPr>
      <w:proofErr w:type="spellStart"/>
      <w:r>
        <w:rPr>
          <w:szCs w:val="24"/>
        </w:rPr>
        <w:t>Implementasi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fakeout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player</w:t>
      </w:r>
    </w:p>
    <w:p w14:paraId="1C6A22DA" w14:textId="77777777" w:rsidR="00B87DC6" w:rsidRDefault="00B87DC6" w:rsidP="00B87DC6">
      <w:pPr>
        <w:pStyle w:val="ListParagraph"/>
        <w:numPr>
          <w:ilvl w:val="1"/>
          <w:numId w:val="26"/>
        </w:numPr>
        <w:ind w:left="426" w:hanging="425"/>
        <w:rPr>
          <w:szCs w:val="24"/>
        </w:rPr>
      </w:pPr>
      <w:proofErr w:type="spellStart"/>
      <w:r>
        <w:rPr>
          <w:szCs w:val="24"/>
        </w:rPr>
        <w:t>Kembangkan</w:t>
      </w:r>
      <w:proofErr w:type="spellEnd"/>
      <w:r>
        <w:rPr>
          <w:szCs w:val="24"/>
        </w:rPr>
        <w:t xml:space="preserve"> UI </w:t>
      </w:r>
      <w:proofErr w:type="spellStart"/>
      <w:r>
        <w:rPr>
          <w:szCs w:val="24"/>
        </w:rPr>
        <w:t>permainan</w:t>
      </w:r>
      <w:proofErr w:type="spellEnd"/>
    </w:p>
    <w:p w14:paraId="2EC7B9A6" w14:textId="77777777" w:rsidR="00B87DC6" w:rsidRDefault="00B87DC6" w:rsidP="00B87DC6">
      <w:pPr>
        <w:pStyle w:val="ListParagraph"/>
        <w:numPr>
          <w:ilvl w:val="1"/>
          <w:numId w:val="26"/>
        </w:numPr>
        <w:ind w:left="426" w:hanging="425"/>
        <w:rPr>
          <w:szCs w:val="24"/>
        </w:rPr>
      </w:pPr>
      <w:r>
        <w:rPr>
          <w:szCs w:val="24"/>
        </w:rPr>
        <w:t xml:space="preserve">Buat scene non – level seperti main menu, setting </w:t>
      </w:r>
      <w:proofErr w:type="spellStart"/>
      <w:r>
        <w:rPr>
          <w:szCs w:val="24"/>
        </w:rPr>
        <w:t>dkk</w:t>
      </w:r>
      <w:proofErr w:type="spellEnd"/>
    </w:p>
    <w:p w14:paraId="3F29CE7A" w14:textId="77777777" w:rsidR="00B87DC6" w:rsidRDefault="00B87DC6" w:rsidP="00B87DC6">
      <w:pPr>
        <w:pStyle w:val="ListParagraph"/>
        <w:numPr>
          <w:ilvl w:val="1"/>
          <w:numId w:val="26"/>
        </w:numPr>
        <w:ind w:left="426" w:hanging="425"/>
        <w:rPr>
          <w:szCs w:val="24"/>
        </w:rPr>
      </w:pPr>
      <w:proofErr w:type="spellStart"/>
      <w:r>
        <w:rPr>
          <w:szCs w:val="24"/>
        </w:rPr>
        <w:t>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transisi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antar</w:t>
      </w:r>
      <w:proofErr w:type="spellEnd"/>
      <w:r>
        <w:rPr>
          <w:szCs w:val="24"/>
        </w:rPr>
        <w:t xml:space="preserve"> scene</w:t>
      </w:r>
    </w:p>
    <w:p w14:paraId="41E2E880" w14:textId="77777777" w:rsidR="00B87DC6" w:rsidRDefault="00B87DC6" w:rsidP="00B87DC6">
      <w:pPr>
        <w:pStyle w:val="ListParagraph"/>
        <w:numPr>
          <w:ilvl w:val="1"/>
          <w:numId w:val="26"/>
        </w:numPr>
        <w:ind w:left="426" w:hanging="425"/>
        <w:rPr>
          <w:szCs w:val="24"/>
        </w:rPr>
      </w:pPr>
      <w:r>
        <w:rPr>
          <w:szCs w:val="24"/>
        </w:rPr>
        <w:lastRenderedPageBreak/>
        <w:t>Buat tutorial</w:t>
      </w:r>
    </w:p>
    <w:p w14:paraId="38FE4999" w14:textId="77777777" w:rsidR="00B87DC6" w:rsidRDefault="00B87DC6" w:rsidP="00B87DC6">
      <w:pPr>
        <w:pStyle w:val="ListParagraph"/>
        <w:numPr>
          <w:ilvl w:val="1"/>
          <w:numId w:val="26"/>
        </w:numPr>
        <w:ind w:left="426" w:hanging="425"/>
        <w:rPr>
          <w:szCs w:val="24"/>
        </w:rPr>
      </w:pPr>
      <w:proofErr w:type="spellStart"/>
      <w:r>
        <w:rPr>
          <w:szCs w:val="24"/>
        </w:rPr>
        <w:t>Implementasikan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skor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kondisi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kalah</w:t>
      </w:r>
      <w:proofErr w:type="spellEnd"/>
    </w:p>
    <w:p w14:paraId="0E5A36EC" w14:textId="77777777" w:rsidR="00B87DC6" w:rsidRPr="00F1412A" w:rsidRDefault="00B87DC6" w:rsidP="00B87DC6">
      <w:pPr>
        <w:pStyle w:val="ListParagraph"/>
        <w:numPr>
          <w:ilvl w:val="1"/>
          <w:numId w:val="26"/>
        </w:numPr>
        <w:ind w:left="426" w:hanging="425"/>
        <w:rPr>
          <w:szCs w:val="24"/>
        </w:rPr>
      </w:pPr>
      <w:proofErr w:type="spellStart"/>
      <w:r>
        <w:rPr>
          <w:szCs w:val="24"/>
        </w:rPr>
        <w:t>Buat</w:t>
      </w:r>
      <w:proofErr w:type="spellEnd"/>
      <w:r>
        <w:rPr>
          <w:szCs w:val="24"/>
        </w:rPr>
        <w:t xml:space="preserve"> / </w:t>
      </w:r>
      <w:proofErr w:type="spellStart"/>
      <w:r>
        <w:rPr>
          <w:szCs w:val="24"/>
        </w:rPr>
        <w:t>cari</w:t>
      </w:r>
      <w:proofErr w:type="spellEnd"/>
      <w:r>
        <w:rPr>
          <w:szCs w:val="24"/>
        </w:rPr>
        <w:t xml:space="preserve"> asset game</w:t>
      </w:r>
    </w:p>
    <w:p w14:paraId="35F9A206" w14:textId="77777777" w:rsidR="00B87DC6" w:rsidRDefault="00B87DC6" w:rsidP="00B87DC6">
      <w:pPr>
        <w:pStyle w:val="STTSJudulSubBab"/>
      </w:pPr>
    </w:p>
    <w:p w14:paraId="44C9930D" w14:textId="77777777" w:rsidR="00B87DC6" w:rsidRDefault="00B87DC6" w:rsidP="00B87DC6">
      <w:pPr>
        <w:pStyle w:val="STTSJudulSubBab"/>
        <w:numPr>
          <w:ilvl w:val="0"/>
          <w:numId w:val="38"/>
        </w:numPr>
        <w:ind w:hanging="720"/>
      </w:pPr>
      <w:r>
        <w:t>Uji Coba</w:t>
      </w:r>
    </w:p>
    <w:p w14:paraId="041B2F85" w14:textId="77777777" w:rsidR="00B87DC6" w:rsidRDefault="00B87DC6" w:rsidP="00B87DC6">
      <w:pPr>
        <w:ind w:firstLine="0"/>
      </w:pPr>
      <w:proofErr w:type="spellStart"/>
      <w:r>
        <w:t>Untuk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3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game,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21FAB3F8" w14:textId="77777777" w:rsidR="00B87DC6" w:rsidRDefault="00B87DC6" w:rsidP="00B87DC6">
      <w:pPr>
        <w:pStyle w:val="ListParagraph"/>
        <w:numPr>
          <w:ilvl w:val="0"/>
          <w:numId w:val="12"/>
        </w:numPr>
        <w:ind w:left="426" w:hanging="426"/>
      </w:pPr>
      <w:r>
        <w:t xml:space="preserve">Uji </w:t>
      </w:r>
      <w:proofErr w:type="spellStart"/>
      <w:r>
        <w:t>coba</w:t>
      </w:r>
      <w:proofErr w:type="spellEnd"/>
      <w:r>
        <w:t xml:space="preserve"> AI bot</w:t>
      </w:r>
    </w:p>
    <w:p w14:paraId="29D702D8" w14:textId="77777777" w:rsidR="00B87DC6" w:rsidRDefault="00B87DC6" w:rsidP="00B87DC6">
      <w:pPr>
        <w:pStyle w:val="ListParagraph"/>
        <w:numPr>
          <w:ilvl w:val="0"/>
          <w:numId w:val="12"/>
        </w:numPr>
        <w:ind w:left="426" w:hanging="426"/>
      </w:pPr>
      <w:proofErr w:type="spellStart"/>
      <w:r>
        <w:t>Evaluasi</w:t>
      </w:r>
      <w:proofErr w:type="spellEnd"/>
      <w:r>
        <w:t xml:space="preserve"> level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</w:p>
    <w:p w14:paraId="3894D277" w14:textId="77777777" w:rsidR="00B87DC6" w:rsidRDefault="00B87DC6" w:rsidP="00B87DC6">
      <w:pPr>
        <w:pStyle w:val="ListParagraph"/>
        <w:numPr>
          <w:ilvl w:val="0"/>
          <w:numId w:val="12"/>
        </w:numPr>
        <w:ind w:left="426" w:hanging="426"/>
      </w:pPr>
      <w:proofErr w:type="spellStart"/>
      <w:r>
        <w:t>Quisioner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Game</w:t>
      </w:r>
    </w:p>
    <w:p w14:paraId="405AE956" w14:textId="77777777" w:rsidR="00B87DC6" w:rsidRDefault="00B87DC6" w:rsidP="00B87DC6">
      <w:pPr>
        <w:ind w:firstLine="0"/>
      </w:pPr>
    </w:p>
    <w:p w14:paraId="7AB6545E" w14:textId="77777777" w:rsidR="00B87DC6" w:rsidRDefault="00B87DC6" w:rsidP="00B87DC6">
      <w:pPr>
        <w:pStyle w:val="STTSJudulSubBab"/>
        <w:numPr>
          <w:ilvl w:val="0"/>
          <w:numId w:val="11"/>
        </w:numPr>
        <w:ind w:left="709" w:hanging="709"/>
      </w:pPr>
      <w:proofErr w:type="spellStart"/>
      <w:r>
        <w:t>Sistematika</w:t>
      </w:r>
      <w:proofErr w:type="spellEnd"/>
      <w:r>
        <w:t xml:space="preserve"> </w:t>
      </w:r>
      <w:proofErr w:type="spellStart"/>
      <w:r>
        <w:t>Pembahasan</w:t>
      </w:r>
      <w:proofErr w:type="spellEnd"/>
    </w:p>
    <w:p w14:paraId="3FCF88F8" w14:textId="77777777" w:rsidR="00B87DC6" w:rsidRDefault="00B87DC6" w:rsidP="00B87DC6">
      <w:r>
        <w:t xml:space="preserve">Dalam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– </w:t>
      </w:r>
      <w:proofErr w:type="spellStart"/>
      <w:r>
        <w:t>bab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 – masing </w:t>
      </w:r>
      <w:proofErr w:type="spellStart"/>
      <w:r>
        <w:t>bab</w:t>
      </w:r>
      <w:proofErr w:type="spellEnd"/>
      <w:r>
        <w:t xml:space="preserve"> agar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subjek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. Bab – </w:t>
      </w:r>
      <w:proofErr w:type="spellStart"/>
      <w:r>
        <w:t>bab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17C65E73" w14:textId="77777777" w:rsidR="00B87DC6" w:rsidRDefault="00B87DC6" w:rsidP="00B87DC6">
      <w:pPr>
        <w:numPr>
          <w:ilvl w:val="0"/>
          <w:numId w:val="12"/>
        </w:numPr>
        <w:tabs>
          <w:tab w:val="left" w:pos="1418"/>
          <w:tab w:val="left" w:pos="1985"/>
        </w:tabs>
        <w:ind w:left="426" w:hanging="426"/>
      </w:pPr>
      <w:r>
        <w:t>BAB I</w:t>
      </w:r>
      <w:r>
        <w:tab/>
        <w:t>:</w:t>
      </w:r>
      <w:r>
        <w:tab/>
        <w:t>PENDAHULUAN</w:t>
      </w:r>
    </w:p>
    <w:p w14:paraId="302218C7" w14:textId="77777777" w:rsidR="00B87DC6" w:rsidRDefault="00B87DC6" w:rsidP="00B87DC6">
      <w:pPr>
        <w:ind w:left="1985" w:firstLine="0"/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game Splatted, </w:t>
      </w:r>
      <w:proofErr w:type="spellStart"/>
      <w:r>
        <w:t>berserta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– </w:t>
      </w:r>
      <w:proofErr w:type="spellStart"/>
      <w:r>
        <w:t>batasannya</w:t>
      </w:r>
      <w:proofErr w:type="spellEnd"/>
      <w:r>
        <w:t>.</w:t>
      </w:r>
    </w:p>
    <w:p w14:paraId="271D4A35" w14:textId="77777777" w:rsidR="00B87DC6" w:rsidRDefault="00B87DC6" w:rsidP="00B87DC6">
      <w:pPr>
        <w:numPr>
          <w:ilvl w:val="0"/>
          <w:numId w:val="12"/>
        </w:numPr>
        <w:tabs>
          <w:tab w:val="left" w:pos="1418"/>
          <w:tab w:val="left" w:pos="1985"/>
        </w:tabs>
        <w:ind w:left="426" w:hanging="426"/>
      </w:pPr>
      <w:r>
        <w:t>BAB II</w:t>
      </w:r>
      <w:r>
        <w:tab/>
        <w:t>:</w:t>
      </w:r>
      <w:r>
        <w:tab/>
        <w:t>GENETIC ALGORITHM</w:t>
      </w:r>
    </w:p>
    <w:p w14:paraId="29B4AAC6" w14:textId="518E16C5" w:rsidR="00B87DC6" w:rsidRDefault="00B87DC6" w:rsidP="00B87DC6">
      <w:pPr>
        <w:ind w:left="1985" w:firstLine="0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mengen</w:t>
      </w:r>
      <w:r w:rsidR="001D27C6">
        <w:t>a</w:t>
      </w:r>
      <w:r>
        <w:t>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 w:rsidR="001D27C6">
        <w:t>tulang</w:t>
      </w:r>
      <w:proofErr w:type="spellEnd"/>
      <w:r w:rsidR="001D27C6">
        <w:t xml:space="preserve"> </w:t>
      </w:r>
      <w:proofErr w:type="spellStart"/>
      <w:r w:rsidR="001D27C6">
        <w:t>punggung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 w:rsidR="001D27C6">
        <w:t xml:space="preserve"> </w:t>
      </w:r>
      <w:proofErr w:type="spellStart"/>
      <w:r w:rsidR="001D27C6">
        <w:t>dalam</w:t>
      </w:r>
      <w:proofErr w:type="spellEnd"/>
      <w:r w:rsidR="001D27C6">
        <w:t xml:space="preserve"> </w:t>
      </w:r>
      <w:proofErr w:type="spellStart"/>
      <w:r w:rsidR="001D27C6">
        <w:t>sebuah</w:t>
      </w:r>
      <w:proofErr w:type="spellEnd"/>
      <w:r>
        <w:t xml:space="preserve"> Procedural Map Generation</w:t>
      </w:r>
    </w:p>
    <w:p w14:paraId="13082767" w14:textId="77777777" w:rsidR="00B87DC6" w:rsidRDefault="00B87DC6" w:rsidP="00B87DC6">
      <w:pPr>
        <w:numPr>
          <w:ilvl w:val="0"/>
          <w:numId w:val="12"/>
        </w:numPr>
        <w:tabs>
          <w:tab w:val="left" w:pos="1418"/>
          <w:tab w:val="left" w:pos="1985"/>
        </w:tabs>
        <w:ind w:left="426" w:hanging="426"/>
      </w:pPr>
      <w:r>
        <w:t>BAB III</w:t>
      </w:r>
      <w:r>
        <w:tab/>
        <w:t>:</w:t>
      </w:r>
      <w:r>
        <w:tab/>
        <w:t>UNITY</w:t>
      </w:r>
    </w:p>
    <w:p w14:paraId="3ADC5A1C" w14:textId="58237646" w:rsidR="00B87DC6" w:rsidRDefault="00B87DC6" w:rsidP="00B87DC6">
      <w:pPr>
        <w:ind w:left="1985" w:firstLine="0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r w:rsidR="001D27C6">
        <w:t>Unity</w:t>
      </w:r>
      <w:r>
        <w:t xml:space="preserve"> dan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Unity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game ini.</w:t>
      </w:r>
    </w:p>
    <w:p w14:paraId="3279A6C9" w14:textId="77777777" w:rsidR="00B87DC6" w:rsidRDefault="00B87DC6" w:rsidP="00B87DC6">
      <w:pPr>
        <w:numPr>
          <w:ilvl w:val="0"/>
          <w:numId w:val="12"/>
        </w:numPr>
        <w:tabs>
          <w:tab w:val="left" w:pos="1418"/>
          <w:tab w:val="left" w:pos="1985"/>
        </w:tabs>
        <w:ind w:left="426" w:hanging="426"/>
      </w:pPr>
      <w:r>
        <w:t>BAB IV</w:t>
      </w:r>
      <w:r>
        <w:tab/>
        <w:t>:</w:t>
      </w:r>
      <w:r>
        <w:tab/>
        <w:t>ANALISA GAME</w:t>
      </w:r>
    </w:p>
    <w:p w14:paraId="000032DB" w14:textId="77777777" w:rsidR="00B87DC6" w:rsidRDefault="00B87DC6" w:rsidP="00B87DC6">
      <w:pPr>
        <w:ind w:left="1985" w:firstLine="0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game lain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inspirasi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game </w:t>
      </w:r>
      <w:proofErr w:type="spellStart"/>
      <w:r>
        <w:t>tersebut</w:t>
      </w:r>
      <w:proofErr w:type="spellEnd"/>
      <w:r>
        <w:t>.</w:t>
      </w:r>
    </w:p>
    <w:p w14:paraId="22ABBA20" w14:textId="77777777" w:rsidR="00B87DC6" w:rsidRDefault="00B87DC6" w:rsidP="00B87DC6">
      <w:pPr>
        <w:numPr>
          <w:ilvl w:val="0"/>
          <w:numId w:val="12"/>
        </w:numPr>
        <w:tabs>
          <w:tab w:val="left" w:pos="1418"/>
          <w:tab w:val="left" w:pos="1985"/>
        </w:tabs>
        <w:ind w:left="426" w:hanging="426"/>
      </w:pPr>
      <w:r>
        <w:lastRenderedPageBreak/>
        <w:t>BAB V</w:t>
      </w:r>
      <w:r>
        <w:tab/>
        <w:t>:</w:t>
      </w:r>
      <w:r>
        <w:tab/>
        <w:t>DESAIN GAME</w:t>
      </w:r>
    </w:p>
    <w:p w14:paraId="31102ACE" w14:textId="5582300E" w:rsidR="00B87DC6" w:rsidRDefault="00B87DC6" w:rsidP="00B87DC6">
      <w:pPr>
        <w:ind w:left="1985" w:firstLine="0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game Splatted dan </w:t>
      </w:r>
      <w:proofErr w:type="spellStart"/>
      <w:r>
        <w:t>alasan</w:t>
      </w:r>
      <w:proofErr w:type="spellEnd"/>
      <w:r>
        <w:t xml:space="preserve"> –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game </w:t>
      </w:r>
      <w:proofErr w:type="spellStart"/>
      <w:r>
        <w:t>didesain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 w:rsidR="001D27C6">
        <w:t>bersama</w:t>
      </w:r>
      <w:proofErr w:type="spellEnd"/>
      <w:r w:rsidR="001D27C6">
        <w:t xml:space="preserve"> </w:t>
      </w:r>
      <w:proofErr w:type="spellStart"/>
      <w:r w:rsidR="001D27C6">
        <w:t>dengan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 w:rsidR="001D27C6">
        <w:t>g</w:t>
      </w:r>
      <w:r>
        <w:t>enetik</w:t>
      </w:r>
      <w:proofErr w:type="spellEnd"/>
      <w:r>
        <w:t xml:space="preserve"> </w:t>
      </w:r>
      <w:r w:rsidR="001D27C6">
        <w:t xml:space="preserve">Map </w:t>
      </w:r>
      <w:r>
        <w:t>game.</w:t>
      </w:r>
    </w:p>
    <w:p w14:paraId="5446E58B" w14:textId="77777777" w:rsidR="00B87DC6" w:rsidRDefault="00B87DC6" w:rsidP="00B87DC6">
      <w:pPr>
        <w:numPr>
          <w:ilvl w:val="0"/>
          <w:numId w:val="12"/>
        </w:numPr>
        <w:tabs>
          <w:tab w:val="left" w:pos="1418"/>
          <w:tab w:val="left" w:pos="1985"/>
        </w:tabs>
        <w:ind w:left="426" w:hanging="426"/>
      </w:pPr>
      <w:r>
        <w:t>BAB VI</w:t>
      </w:r>
      <w:r>
        <w:tab/>
        <w:t>:</w:t>
      </w:r>
      <w:r>
        <w:tab/>
        <w:t>MAP GEN. MENGGUNAKAN GENETIC ALGORITHM</w:t>
      </w:r>
    </w:p>
    <w:p w14:paraId="3EE0F4FD" w14:textId="77777777" w:rsidR="00B87DC6" w:rsidRDefault="00B87DC6" w:rsidP="00B87DC6">
      <w:pPr>
        <w:ind w:left="1985" w:firstLine="0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–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</w:t>
      </w:r>
      <w:proofErr w:type="spellEnd"/>
      <w:r>
        <w:t xml:space="preserve"> map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 – masing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dipakai</w:t>
      </w:r>
      <w:proofErr w:type="spellEnd"/>
      <w:r>
        <w:t>.</w:t>
      </w:r>
    </w:p>
    <w:p w14:paraId="5723728A" w14:textId="77777777" w:rsidR="00B87DC6" w:rsidRDefault="00B87DC6" w:rsidP="00B87DC6">
      <w:pPr>
        <w:numPr>
          <w:ilvl w:val="0"/>
          <w:numId w:val="12"/>
        </w:numPr>
        <w:tabs>
          <w:tab w:val="left" w:pos="1418"/>
          <w:tab w:val="left" w:pos="1985"/>
        </w:tabs>
        <w:ind w:left="426" w:hanging="426"/>
      </w:pPr>
      <w:r>
        <w:t>BAB VII</w:t>
      </w:r>
      <w:r>
        <w:tab/>
        <w:t>:</w:t>
      </w:r>
      <w:r>
        <w:tab/>
        <w:t>IMPLEMENTASI GAME</w:t>
      </w:r>
    </w:p>
    <w:p w14:paraId="05EDEFCE" w14:textId="498C599D" w:rsidR="00B87DC6" w:rsidRDefault="00B87DC6" w:rsidP="00B87DC6">
      <w:pPr>
        <w:ind w:left="1985" w:firstLine="0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–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game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r w:rsidR="00487A8F">
        <w:t>Map Generation</w:t>
      </w:r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player dan State Machine bot.</w:t>
      </w:r>
    </w:p>
    <w:p w14:paraId="141552E2" w14:textId="77777777" w:rsidR="00B87DC6" w:rsidRDefault="00B87DC6" w:rsidP="00B87DC6">
      <w:pPr>
        <w:numPr>
          <w:ilvl w:val="0"/>
          <w:numId w:val="12"/>
        </w:numPr>
        <w:tabs>
          <w:tab w:val="left" w:pos="1418"/>
          <w:tab w:val="left" w:pos="1985"/>
        </w:tabs>
        <w:ind w:left="426" w:hanging="426"/>
      </w:pPr>
      <w:r>
        <w:t>BAB VIII</w:t>
      </w:r>
      <w:r>
        <w:tab/>
        <w:t>:</w:t>
      </w:r>
      <w:r>
        <w:tab/>
        <w:t>UJI COBA</w:t>
      </w:r>
    </w:p>
    <w:p w14:paraId="11195F8D" w14:textId="6DFED2D3" w:rsidR="00B87DC6" w:rsidRDefault="00B87DC6" w:rsidP="00B87DC6">
      <w:pPr>
        <w:ind w:left="1985" w:firstLine="0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game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–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dicantumkan</w:t>
      </w:r>
      <w:proofErr w:type="spellEnd"/>
      <w:r>
        <w:t xml:space="preserve"> </w:t>
      </w:r>
      <w:proofErr w:type="spellStart"/>
      <w:r>
        <w:t>d</w:t>
      </w:r>
      <w:r w:rsidR="001D27C6">
        <w:t>alam</w:t>
      </w:r>
      <w:proofErr w:type="spellEnd"/>
      <w:r>
        <w:t xml:space="preserve"> </w:t>
      </w:r>
      <w:proofErr w:type="spellStart"/>
      <w:r>
        <w:t>subbab</w:t>
      </w:r>
      <w:proofErr w:type="spellEnd"/>
      <w:r>
        <w:t xml:space="preserve"> </w:t>
      </w:r>
      <w:r w:rsidR="001D27C6">
        <w:t xml:space="preserve">1.4.4 </w:t>
      </w:r>
      <w:proofErr w:type="spellStart"/>
      <w:r>
        <w:t>diatas</w:t>
      </w:r>
      <w:proofErr w:type="spellEnd"/>
      <w:r>
        <w:t>.</w:t>
      </w:r>
    </w:p>
    <w:p w14:paraId="15736796" w14:textId="77777777" w:rsidR="00B87DC6" w:rsidRDefault="00B87DC6" w:rsidP="00B87DC6">
      <w:pPr>
        <w:numPr>
          <w:ilvl w:val="0"/>
          <w:numId w:val="12"/>
        </w:numPr>
        <w:tabs>
          <w:tab w:val="left" w:pos="1418"/>
          <w:tab w:val="left" w:pos="1985"/>
        </w:tabs>
        <w:ind w:left="426" w:hanging="426"/>
      </w:pPr>
      <w:r>
        <w:t>BAB IX</w:t>
      </w:r>
      <w:r>
        <w:tab/>
        <w:t>:</w:t>
      </w:r>
      <w:r>
        <w:tab/>
        <w:t>PENUTUP</w:t>
      </w:r>
    </w:p>
    <w:p w14:paraId="0759A449" w14:textId="77777777" w:rsidR="00B87DC6" w:rsidRDefault="00B87DC6" w:rsidP="00B87DC6">
      <w:pPr>
        <w:ind w:left="1985" w:firstLine="0"/>
      </w:pPr>
      <w:proofErr w:type="spellStart"/>
      <w:r>
        <w:t>Berisi</w:t>
      </w:r>
      <w:proofErr w:type="spellEnd"/>
      <w:r>
        <w:t xml:space="preserve"> </w:t>
      </w:r>
      <w:proofErr w:type="spellStart"/>
      <w:r>
        <w:t>konklusi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 dan saran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pembaca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. </w:t>
      </w:r>
    </w:p>
    <w:p w14:paraId="1BBE1DA2" w14:textId="7E94CCFC" w:rsidR="00690B2F" w:rsidRDefault="00690B2F" w:rsidP="00B87DC6"/>
    <w:sectPr w:rsidR="00690B2F" w:rsidSect="00B87DC6">
      <w:headerReference w:type="default" r:id="rId20"/>
      <w:footerReference w:type="default" r:id="rId21"/>
      <w:footerReference w:type="first" r:id="rId22"/>
      <w:pgSz w:w="11907" w:h="16840" w:code="9"/>
      <w:pgMar w:top="2268" w:right="1701" w:bottom="1701" w:left="2268" w:header="1418" w:footer="851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ADC53" w14:textId="77777777" w:rsidR="00BB2D7F" w:rsidRDefault="00BB2D7F" w:rsidP="00A1571D">
      <w:pPr>
        <w:spacing w:line="240" w:lineRule="auto"/>
      </w:pPr>
      <w:r>
        <w:separator/>
      </w:r>
    </w:p>
  </w:endnote>
  <w:endnote w:type="continuationSeparator" w:id="0">
    <w:p w14:paraId="25C202B4" w14:textId="77777777" w:rsidR="00BB2D7F" w:rsidRDefault="00BB2D7F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F1EA5" w14:textId="77777777" w:rsidR="00B87DC6" w:rsidRPr="00707BFB" w:rsidRDefault="00B87DC6" w:rsidP="008D08CC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ii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48E97" w14:textId="77777777" w:rsidR="00B87DC6" w:rsidRDefault="00B87DC6">
    <w:pPr>
      <w:pStyle w:val="Footer"/>
      <w:jc w:val="center"/>
    </w:pPr>
  </w:p>
  <w:p w14:paraId="3B1F03CF" w14:textId="77777777" w:rsidR="00B87DC6" w:rsidRDefault="00B87D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34F28" w14:textId="77777777" w:rsidR="002043A5" w:rsidRPr="00707BFB" w:rsidRDefault="002043A5" w:rsidP="008D08CC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ii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CCA2C" w14:textId="77777777" w:rsidR="002043A5" w:rsidRDefault="002043A5">
    <w:pPr>
      <w:pStyle w:val="Footer"/>
      <w:jc w:val="center"/>
    </w:pPr>
  </w:p>
  <w:p w14:paraId="4964C194" w14:textId="77777777" w:rsidR="002043A5" w:rsidRDefault="002043A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C2082" w14:textId="77777777" w:rsidR="002043A5" w:rsidRDefault="002043A5">
    <w:pPr>
      <w:pStyle w:val="Footer"/>
      <w:jc w:val="center"/>
    </w:pPr>
  </w:p>
  <w:p w14:paraId="0717F405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6B9C1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4BCC9" w14:textId="77777777" w:rsidR="00BB2D7F" w:rsidRDefault="00BB2D7F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5446CB3F" w14:textId="77777777" w:rsidR="00BB2D7F" w:rsidRDefault="00BB2D7F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F39B6" w14:textId="77777777" w:rsidR="00B87DC6" w:rsidRDefault="00B87DC6">
    <w:pPr>
      <w:pStyle w:val="Header"/>
      <w:jc w:val="right"/>
    </w:pPr>
  </w:p>
  <w:p w14:paraId="0965F434" w14:textId="77777777" w:rsidR="00B87DC6" w:rsidRDefault="00B87D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62B1B" w14:textId="77777777" w:rsidR="002043A5" w:rsidRDefault="002043A5">
    <w:pPr>
      <w:pStyle w:val="Header"/>
      <w:jc w:val="right"/>
    </w:pPr>
  </w:p>
  <w:p w14:paraId="4ED08B8A" w14:textId="77777777" w:rsidR="002043A5" w:rsidRDefault="002043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37C3B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F26B44"/>
    <w:multiLevelType w:val="hybridMultilevel"/>
    <w:tmpl w:val="34061CE4"/>
    <w:lvl w:ilvl="0" w:tplc="9C747DFA">
      <w:start w:val="1"/>
      <w:numFmt w:val="decimal"/>
      <w:lvlText w:val="1.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087431"/>
    <w:multiLevelType w:val="hybridMultilevel"/>
    <w:tmpl w:val="4AB6B804"/>
    <w:lvl w:ilvl="0" w:tplc="9BF0F322">
      <w:start w:val="1"/>
      <w:numFmt w:val="decimal"/>
      <w:lvlText w:val="1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1"/>
  </w:num>
  <w:num w:numId="12" w16cid:durableId="179592129">
    <w:abstractNumId w:val="32"/>
  </w:num>
  <w:num w:numId="13" w16cid:durableId="1183593966">
    <w:abstractNumId w:val="12"/>
  </w:num>
  <w:num w:numId="14" w16cid:durableId="266929278">
    <w:abstractNumId w:val="29"/>
  </w:num>
  <w:num w:numId="15" w16cid:durableId="1262685322">
    <w:abstractNumId w:val="27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30"/>
  </w:num>
  <w:num w:numId="20" w16cid:durableId="476537423">
    <w:abstractNumId w:val="10"/>
  </w:num>
  <w:num w:numId="21" w16cid:durableId="2083604334">
    <w:abstractNumId w:val="25"/>
  </w:num>
  <w:num w:numId="22" w16cid:durableId="164593290">
    <w:abstractNumId w:val="25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6"/>
  </w:num>
  <w:num w:numId="25" w16cid:durableId="763574591">
    <w:abstractNumId w:val="33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  <w:num w:numId="38" w16cid:durableId="163540971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4BD"/>
    <w:rsid w:val="00000120"/>
    <w:rsid w:val="00002EBD"/>
    <w:rsid w:val="000036DF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53C4D"/>
    <w:rsid w:val="0006024F"/>
    <w:rsid w:val="0006208F"/>
    <w:rsid w:val="00074D0A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D2D51"/>
    <w:rsid w:val="000E153F"/>
    <w:rsid w:val="000E25FE"/>
    <w:rsid w:val="000F0CBF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269B0"/>
    <w:rsid w:val="00131019"/>
    <w:rsid w:val="00140485"/>
    <w:rsid w:val="00142F15"/>
    <w:rsid w:val="0014529B"/>
    <w:rsid w:val="00153037"/>
    <w:rsid w:val="00153FCE"/>
    <w:rsid w:val="001573DC"/>
    <w:rsid w:val="00157C42"/>
    <w:rsid w:val="00165D7D"/>
    <w:rsid w:val="00166E38"/>
    <w:rsid w:val="00167D47"/>
    <w:rsid w:val="00170203"/>
    <w:rsid w:val="00172DAE"/>
    <w:rsid w:val="0017411F"/>
    <w:rsid w:val="00174B2B"/>
    <w:rsid w:val="00177FAC"/>
    <w:rsid w:val="001827ED"/>
    <w:rsid w:val="00185020"/>
    <w:rsid w:val="00185636"/>
    <w:rsid w:val="00186995"/>
    <w:rsid w:val="001A77DB"/>
    <w:rsid w:val="001B07F4"/>
    <w:rsid w:val="001B0AB7"/>
    <w:rsid w:val="001B1C36"/>
    <w:rsid w:val="001B2A9A"/>
    <w:rsid w:val="001B572E"/>
    <w:rsid w:val="001B5DD2"/>
    <w:rsid w:val="001B651C"/>
    <w:rsid w:val="001C1855"/>
    <w:rsid w:val="001C18D0"/>
    <w:rsid w:val="001C328B"/>
    <w:rsid w:val="001D04BD"/>
    <w:rsid w:val="001D27C6"/>
    <w:rsid w:val="001E0BF3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256AA"/>
    <w:rsid w:val="00230B40"/>
    <w:rsid w:val="002344E8"/>
    <w:rsid w:val="00235CD0"/>
    <w:rsid w:val="0023696E"/>
    <w:rsid w:val="00240E64"/>
    <w:rsid w:val="00240F76"/>
    <w:rsid w:val="00242D06"/>
    <w:rsid w:val="0024367E"/>
    <w:rsid w:val="002442F8"/>
    <w:rsid w:val="00245A6D"/>
    <w:rsid w:val="00246AA1"/>
    <w:rsid w:val="002534B1"/>
    <w:rsid w:val="002633CA"/>
    <w:rsid w:val="00270EE7"/>
    <w:rsid w:val="002712A6"/>
    <w:rsid w:val="00271A58"/>
    <w:rsid w:val="00280176"/>
    <w:rsid w:val="00284105"/>
    <w:rsid w:val="0028636E"/>
    <w:rsid w:val="00295055"/>
    <w:rsid w:val="00295AB6"/>
    <w:rsid w:val="00295FA3"/>
    <w:rsid w:val="002A3A7E"/>
    <w:rsid w:val="002A4303"/>
    <w:rsid w:val="002A77C0"/>
    <w:rsid w:val="002A7841"/>
    <w:rsid w:val="002A7979"/>
    <w:rsid w:val="002B208E"/>
    <w:rsid w:val="002B4E41"/>
    <w:rsid w:val="002C42D3"/>
    <w:rsid w:val="002C692A"/>
    <w:rsid w:val="002D0E8F"/>
    <w:rsid w:val="002D1C50"/>
    <w:rsid w:val="002D266F"/>
    <w:rsid w:val="002D3AF7"/>
    <w:rsid w:val="002D56FF"/>
    <w:rsid w:val="002E4488"/>
    <w:rsid w:val="002F5A28"/>
    <w:rsid w:val="00301685"/>
    <w:rsid w:val="0030387A"/>
    <w:rsid w:val="00305110"/>
    <w:rsid w:val="003069D3"/>
    <w:rsid w:val="003146B7"/>
    <w:rsid w:val="00315264"/>
    <w:rsid w:val="003174D6"/>
    <w:rsid w:val="00321705"/>
    <w:rsid w:val="0032249D"/>
    <w:rsid w:val="00323C0B"/>
    <w:rsid w:val="00325257"/>
    <w:rsid w:val="00330DFB"/>
    <w:rsid w:val="00334695"/>
    <w:rsid w:val="0034641C"/>
    <w:rsid w:val="00347A6C"/>
    <w:rsid w:val="00354422"/>
    <w:rsid w:val="00356FF0"/>
    <w:rsid w:val="00362805"/>
    <w:rsid w:val="003640ED"/>
    <w:rsid w:val="0037489B"/>
    <w:rsid w:val="00377D63"/>
    <w:rsid w:val="00384132"/>
    <w:rsid w:val="00386536"/>
    <w:rsid w:val="0039642C"/>
    <w:rsid w:val="0039789E"/>
    <w:rsid w:val="003A0F83"/>
    <w:rsid w:val="003B0700"/>
    <w:rsid w:val="003C07DA"/>
    <w:rsid w:val="003C7D3D"/>
    <w:rsid w:val="003E151F"/>
    <w:rsid w:val="003E5004"/>
    <w:rsid w:val="003E662B"/>
    <w:rsid w:val="004018F9"/>
    <w:rsid w:val="00406DD2"/>
    <w:rsid w:val="00414997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64ADB"/>
    <w:rsid w:val="00473B57"/>
    <w:rsid w:val="00474AD1"/>
    <w:rsid w:val="00477772"/>
    <w:rsid w:val="00487A8F"/>
    <w:rsid w:val="00490C6F"/>
    <w:rsid w:val="00494B20"/>
    <w:rsid w:val="004B41E2"/>
    <w:rsid w:val="004B46C2"/>
    <w:rsid w:val="004B7D3D"/>
    <w:rsid w:val="004C3065"/>
    <w:rsid w:val="004C4A17"/>
    <w:rsid w:val="004C54C6"/>
    <w:rsid w:val="004D40CF"/>
    <w:rsid w:val="004D616E"/>
    <w:rsid w:val="004E06A5"/>
    <w:rsid w:val="004E3FC1"/>
    <w:rsid w:val="004F25B3"/>
    <w:rsid w:val="0050609D"/>
    <w:rsid w:val="00507E83"/>
    <w:rsid w:val="00531940"/>
    <w:rsid w:val="005342BD"/>
    <w:rsid w:val="00535191"/>
    <w:rsid w:val="00544A34"/>
    <w:rsid w:val="005464F0"/>
    <w:rsid w:val="005473A5"/>
    <w:rsid w:val="00551A87"/>
    <w:rsid w:val="00551AAB"/>
    <w:rsid w:val="00560A09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44C7"/>
    <w:rsid w:val="005D60DF"/>
    <w:rsid w:val="005D6FEB"/>
    <w:rsid w:val="005E631B"/>
    <w:rsid w:val="005E6C51"/>
    <w:rsid w:val="005F7832"/>
    <w:rsid w:val="00600BB1"/>
    <w:rsid w:val="0061060F"/>
    <w:rsid w:val="0061205A"/>
    <w:rsid w:val="006141F7"/>
    <w:rsid w:val="00614E22"/>
    <w:rsid w:val="00615412"/>
    <w:rsid w:val="0062218C"/>
    <w:rsid w:val="006228AC"/>
    <w:rsid w:val="00624227"/>
    <w:rsid w:val="00633A78"/>
    <w:rsid w:val="006425E7"/>
    <w:rsid w:val="0064265F"/>
    <w:rsid w:val="0064612F"/>
    <w:rsid w:val="006478B7"/>
    <w:rsid w:val="006516C2"/>
    <w:rsid w:val="00654016"/>
    <w:rsid w:val="00654C90"/>
    <w:rsid w:val="00655702"/>
    <w:rsid w:val="00656D79"/>
    <w:rsid w:val="00657665"/>
    <w:rsid w:val="00672119"/>
    <w:rsid w:val="006729B5"/>
    <w:rsid w:val="006731ED"/>
    <w:rsid w:val="00676455"/>
    <w:rsid w:val="00676B19"/>
    <w:rsid w:val="00676FA6"/>
    <w:rsid w:val="00684EB3"/>
    <w:rsid w:val="00687007"/>
    <w:rsid w:val="00690B2F"/>
    <w:rsid w:val="00693B85"/>
    <w:rsid w:val="006B1ABF"/>
    <w:rsid w:val="006B365B"/>
    <w:rsid w:val="006B5CD7"/>
    <w:rsid w:val="006C439F"/>
    <w:rsid w:val="006C6996"/>
    <w:rsid w:val="006D2A20"/>
    <w:rsid w:val="006E2920"/>
    <w:rsid w:val="006E6E0C"/>
    <w:rsid w:val="006F163E"/>
    <w:rsid w:val="006F355E"/>
    <w:rsid w:val="006F678E"/>
    <w:rsid w:val="006F79F8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01DD"/>
    <w:rsid w:val="00771830"/>
    <w:rsid w:val="007718F9"/>
    <w:rsid w:val="00773C1C"/>
    <w:rsid w:val="00776081"/>
    <w:rsid w:val="00781D57"/>
    <w:rsid w:val="007834C5"/>
    <w:rsid w:val="00784C7B"/>
    <w:rsid w:val="007933E2"/>
    <w:rsid w:val="007947AA"/>
    <w:rsid w:val="007A772B"/>
    <w:rsid w:val="007B3E62"/>
    <w:rsid w:val="007B4309"/>
    <w:rsid w:val="007B5DC4"/>
    <w:rsid w:val="007D2695"/>
    <w:rsid w:val="007D39FE"/>
    <w:rsid w:val="007D5BD9"/>
    <w:rsid w:val="007E025A"/>
    <w:rsid w:val="007E3C59"/>
    <w:rsid w:val="007E67CD"/>
    <w:rsid w:val="007F3538"/>
    <w:rsid w:val="007F3A57"/>
    <w:rsid w:val="007F4879"/>
    <w:rsid w:val="007F4C74"/>
    <w:rsid w:val="00800916"/>
    <w:rsid w:val="0080683D"/>
    <w:rsid w:val="00815DDD"/>
    <w:rsid w:val="008348FD"/>
    <w:rsid w:val="00836F3C"/>
    <w:rsid w:val="00841AE5"/>
    <w:rsid w:val="0086149A"/>
    <w:rsid w:val="008618E6"/>
    <w:rsid w:val="00862901"/>
    <w:rsid w:val="00862D17"/>
    <w:rsid w:val="00866EF4"/>
    <w:rsid w:val="008712B7"/>
    <w:rsid w:val="00877FD4"/>
    <w:rsid w:val="008817DC"/>
    <w:rsid w:val="008825CD"/>
    <w:rsid w:val="00882A86"/>
    <w:rsid w:val="00883740"/>
    <w:rsid w:val="00890424"/>
    <w:rsid w:val="00891FF8"/>
    <w:rsid w:val="00892261"/>
    <w:rsid w:val="008A351B"/>
    <w:rsid w:val="008A4073"/>
    <w:rsid w:val="008B37FB"/>
    <w:rsid w:val="008B52BD"/>
    <w:rsid w:val="008B61ED"/>
    <w:rsid w:val="008C06AE"/>
    <w:rsid w:val="008C23C3"/>
    <w:rsid w:val="008C58AC"/>
    <w:rsid w:val="008D08CC"/>
    <w:rsid w:val="008D0D45"/>
    <w:rsid w:val="008D219A"/>
    <w:rsid w:val="008E2254"/>
    <w:rsid w:val="008E4DC0"/>
    <w:rsid w:val="008E7918"/>
    <w:rsid w:val="008F5758"/>
    <w:rsid w:val="00903E79"/>
    <w:rsid w:val="00906DCD"/>
    <w:rsid w:val="00907A67"/>
    <w:rsid w:val="00910B0B"/>
    <w:rsid w:val="009111CD"/>
    <w:rsid w:val="00925677"/>
    <w:rsid w:val="00927AE3"/>
    <w:rsid w:val="009344B3"/>
    <w:rsid w:val="009349AF"/>
    <w:rsid w:val="00936D2E"/>
    <w:rsid w:val="009448A1"/>
    <w:rsid w:val="0094733F"/>
    <w:rsid w:val="009570CA"/>
    <w:rsid w:val="00965A36"/>
    <w:rsid w:val="009673B6"/>
    <w:rsid w:val="009700B0"/>
    <w:rsid w:val="00976A7E"/>
    <w:rsid w:val="009822D6"/>
    <w:rsid w:val="009838EA"/>
    <w:rsid w:val="00986D95"/>
    <w:rsid w:val="00990BB9"/>
    <w:rsid w:val="00991AF4"/>
    <w:rsid w:val="009959F5"/>
    <w:rsid w:val="009A3A14"/>
    <w:rsid w:val="009A62D3"/>
    <w:rsid w:val="009B3849"/>
    <w:rsid w:val="009B6531"/>
    <w:rsid w:val="009C1E9F"/>
    <w:rsid w:val="009D0678"/>
    <w:rsid w:val="009D1535"/>
    <w:rsid w:val="009E2D46"/>
    <w:rsid w:val="009F1BC8"/>
    <w:rsid w:val="009F411A"/>
    <w:rsid w:val="00A0185E"/>
    <w:rsid w:val="00A02632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3B7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DB4"/>
    <w:rsid w:val="00B1561F"/>
    <w:rsid w:val="00B20B0B"/>
    <w:rsid w:val="00B228A7"/>
    <w:rsid w:val="00B23C6D"/>
    <w:rsid w:val="00B23DDC"/>
    <w:rsid w:val="00B24BCD"/>
    <w:rsid w:val="00B261B6"/>
    <w:rsid w:val="00B2716E"/>
    <w:rsid w:val="00B30673"/>
    <w:rsid w:val="00B4107C"/>
    <w:rsid w:val="00B45EE1"/>
    <w:rsid w:val="00B45FB2"/>
    <w:rsid w:val="00B46211"/>
    <w:rsid w:val="00B4720F"/>
    <w:rsid w:val="00B50570"/>
    <w:rsid w:val="00B523EF"/>
    <w:rsid w:val="00B56B52"/>
    <w:rsid w:val="00B624D0"/>
    <w:rsid w:val="00B64A20"/>
    <w:rsid w:val="00B64CBA"/>
    <w:rsid w:val="00B657AA"/>
    <w:rsid w:val="00B66AE6"/>
    <w:rsid w:val="00B74243"/>
    <w:rsid w:val="00B83D06"/>
    <w:rsid w:val="00B87DC6"/>
    <w:rsid w:val="00B9794C"/>
    <w:rsid w:val="00BA465A"/>
    <w:rsid w:val="00BA5956"/>
    <w:rsid w:val="00BB2D7F"/>
    <w:rsid w:val="00BC3B1B"/>
    <w:rsid w:val="00BC4208"/>
    <w:rsid w:val="00BC54DE"/>
    <w:rsid w:val="00BD0303"/>
    <w:rsid w:val="00BD3385"/>
    <w:rsid w:val="00BE6D57"/>
    <w:rsid w:val="00BF4C7A"/>
    <w:rsid w:val="00C07B14"/>
    <w:rsid w:val="00C115BA"/>
    <w:rsid w:val="00C1456B"/>
    <w:rsid w:val="00C17240"/>
    <w:rsid w:val="00C22F25"/>
    <w:rsid w:val="00C24884"/>
    <w:rsid w:val="00C27C4C"/>
    <w:rsid w:val="00C27E41"/>
    <w:rsid w:val="00C30B61"/>
    <w:rsid w:val="00C34DFB"/>
    <w:rsid w:val="00C3736F"/>
    <w:rsid w:val="00C517F9"/>
    <w:rsid w:val="00C522C4"/>
    <w:rsid w:val="00C55026"/>
    <w:rsid w:val="00C616B7"/>
    <w:rsid w:val="00C623F5"/>
    <w:rsid w:val="00C648D2"/>
    <w:rsid w:val="00C66616"/>
    <w:rsid w:val="00C679BA"/>
    <w:rsid w:val="00C70426"/>
    <w:rsid w:val="00C8091A"/>
    <w:rsid w:val="00C836C8"/>
    <w:rsid w:val="00CA18EA"/>
    <w:rsid w:val="00CA5435"/>
    <w:rsid w:val="00CA7229"/>
    <w:rsid w:val="00CB0D36"/>
    <w:rsid w:val="00CB6F22"/>
    <w:rsid w:val="00CC13EA"/>
    <w:rsid w:val="00CC22C2"/>
    <w:rsid w:val="00CC657F"/>
    <w:rsid w:val="00CC71B8"/>
    <w:rsid w:val="00CD191D"/>
    <w:rsid w:val="00CD4125"/>
    <w:rsid w:val="00CD519E"/>
    <w:rsid w:val="00CE0A3C"/>
    <w:rsid w:val="00CE6FB9"/>
    <w:rsid w:val="00D0419B"/>
    <w:rsid w:val="00D05699"/>
    <w:rsid w:val="00D05AA0"/>
    <w:rsid w:val="00D075FE"/>
    <w:rsid w:val="00D11225"/>
    <w:rsid w:val="00D1316D"/>
    <w:rsid w:val="00D209B1"/>
    <w:rsid w:val="00D24105"/>
    <w:rsid w:val="00D27B1A"/>
    <w:rsid w:val="00D30D5E"/>
    <w:rsid w:val="00D362D6"/>
    <w:rsid w:val="00D36BDD"/>
    <w:rsid w:val="00D37127"/>
    <w:rsid w:val="00D6326A"/>
    <w:rsid w:val="00D63565"/>
    <w:rsid w:val="00D66E3D"/>
    <w:rsid w:val="00D73A3E"/>
    <w:rsid w:val="00D75DC1"/>
    <w:rsid w:val="00D852A8"/>
    <w:rsid w:val="00D9130C"/>
    <w:rsid w:val="00D91892"/>
    <w:rsid w:val="00DA3FB2"/>
    <w:rsid w:val="00DB3EB2"/>
    <w:rsid w:val="00DC0265"/>
    <w:rsid w:val="00DC0D65"/>
    <w:rsid w:val="00DC16F9"/>
    <w:rsid w:val="00DC3FE8"/>
    <w:rsid w:val="00DC50D1"/>
    <w:rsid w:val="00DC7486"/>
    <w:rsid w:val="00DD096B"/>
    <w:rsid w:val="00DD3179"/>
    <w:rsid w:val="00E024C2"/>
    <w:rsid w:val="00E07DA3"/>
    <w:rsid w:val="00E11318"/>
    <w:rsid w:val="00E122F3"/>
    <w:rsid w:val="00E1328B"/>
    <w:rsid w:val="00E2207E"/>
    <w:rsid w:val="00E30BD7"/>
    <w:rsid w:val="00E312AA"/>
    <w:rsid w:val="00E3130C"/>
    <w:rsid w:val="00E31933"/>
    <w:rsid w:val="00E322EE"/>
    <w:rsid w:val="00E349C8"/>
    <w:rsid w:val="00E42B3D"/>
    <w:rsid w:val="00E6374A"/>
    <w:rsid w:val="00E76A47"/>
    <w:rsid w:val="00E772B0"/>
    <w:rsid w:val="00E80C9F"/>
    <w:rsid w:val="00E878B7"/>
    <w:rsid w:val="00E92207"/>
    <w:rsid w:val="00EA58A1"/>
    <w:rsid w:val="00EB14EE"/>
    <w:rsid w:val="00EB1729"/>
    <w:rsid w:val="00EB2C13"/>
    <w:rsid w:val="00EC1FCF"/>
    <w:rsid w:val="00EC446D"/>
    <w:rsid w:val="00EC4FBF"/>
    <w:rsid w:val="00ED6ED5"/>
    <w:rsid w:val="00EE61BB"/>
    <w:rsid w:val="00EF05B5"/>
    <w:rsid w:val="00EF5AF2"/>
    <w:rsid w:val="00F001EB"/>
    <w:rsid w:val="00F02430"/>
    <w:rsid w:val="00F03753"/>
    <w:rsid w:val="00F11C39"/>
    <w:rsid w:val="00F120E8"/>
    <w:rsid w:val="00F14718"/>
    <w:rsid w:val="00F176F2"/>
    <w:rsid w:val="00F230BD"/>
    <w:rsid w:val="00F253F1"/>
    <w:rsid w:val="00F26145"/>
    <w:rsid w:val="00F344A3"/>
    <w:rsid w:val="00F4203B"/>
    <w:rsid w:val="00F42F05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7731C"/>
    <w:rsid w:val="00F87278"/>
    <w:rsid w:val="00F87798"/>
    <w:rsid w:val="00F93617"/>
    <w:rsid w:val="00F948FA"/>
    <w:rsid w:val="00F96DC5"/>
    <w:rsid w:val="00FA3AF4"/>
    <w:rsid w:val="00FA40EF"/>
    <w:rsid w:val="00FA747C"/>
    <w:rsid w:val="00FB13B7"/>
    <w:rsid w:val="00FB4BE7"/>
    <w:rsid w:val="00FC2B3A"/>
    <w:rsid w:val="00FC33B3"/>
    <w:rsid w:val="00FD0694"/>
    <w:rsid w:val="00FD2979"/>
    <w:rsid w:val="00FD37C9"/>
    <w:rsid w:val="00FD40BB"/>
    <w:rsid w:val="00FD5F2B"/>
    <w:rsid w:val="00FE1924"/>
    <w:rsid w:val="00FE3A6C"/>
    <w:rsid w:val="00FE5998"/>
    <w:rsid w:val="00FF0B3B"/>
    <w:rsid w:val="00FF36DC"/>
    <w:rsid w:val="00FF48D1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B810FA"/>
  <w15:chartTrackingRefBased/>
  <w15:docId w15:val="{82BEC6D3-621F-418D-BADD-FF2DCE4EE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footer" Target="foot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tyProjects\TAGaming\BukuStuff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480</TotalTime>
  <Pages>32</Pages>
  <Words>4962</Words>
  <Characters>28285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Lukky Hariyanto</dc:creator>
  <cp:keywords/>
  <cp:lastModifiedBy>Lukky Hariyanto</cp:lastModifiedBy>
  <cp:revision>130</cp:revision>
  <dcterms:created xsi:type="dcterms:W3CDTF">2023-10-11T03:40:00Z</dcterms:created>
  <dcterms:modified xsi:type="dcterms:W3CDTF">2023-11-16T05:32:00Z</dcterms:modified>
</cp:coreProperties>
</file>