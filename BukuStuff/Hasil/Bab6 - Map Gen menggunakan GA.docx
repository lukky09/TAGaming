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777E6262" w:rsidR="00AC5A0F" w:rsidRDefault="00AC5A0F" w:rsidP="00AC5A0F">
      <w:pPr>
        <w:pStyle w:val="STTSJudulBab"/>
      </w:pPr>
      <w:r>
        <w:t>BAB V</w:t>
      </w:r>
      <w:r w:rsidR="009060B8">
        <w:t>I</w:t>
      </w:r>
    </w:p>
    <w:p w14:paraId="20A9ED27" w14:textId="5889FC46" w:rsidR="00BC4CCC" w:rsidRDefault="00BC4CCC" w:rsidP="00BC4CCC">
      <w:pPr>
        <w:pStyle w:val="STTSJudulBab"/>
      </w:pPr>
      <w:r>
        <w:t>IMPLEMENTASI MAP GENERATION MENGGUNAKAN G</w:t>
      </w:r>
      <w:r w:rsidR="00387C05">
        <w:t>ENETIC ALGORITHM</w:t>
      </w:r>
    </w:p>
    <w:p w14:paraId="346BCFF4" w14:textId="77777777" w:rsidR="00AC5A0F" w:rsidRDefault="00AC5A0F" w:rsidP="00BC4CCC">
      <w:pPr>
        <w:pStyle w:val="STTSJudulBab"/>
        <w:jc w:val="both"/>
      </w:pPr>
    </w:p>
    <w:p w14:paraId="271581D5" w14:textId="6876F8F8" w:rsidR="00AC5A0F" w:rsidRDefault="00DA071E" w:rsidP="00AC5A0F">
      <w:proofErr w:type="spellStart"/>
      <w:r>
        <w:t>Menggunakan</w:t>
      </w:r>
      <w:proofErr w:type="spellEnd"/>
      <w:r>
        <w:t xml:space="preserve"> </w:t>
      </w:r>
      <w:proofErr w:type="spellStart"/>
      <w:r>
        <w:t>GeneticSharp</w:t>
      </w:r>
      <w:proofErr w:type="spellEnd"/>
      <w:r>
        <w:t xml:space="preserve"> oleh Giacomelli</w:t>
      </w:r>
      <w:r w:rsidR="00D11B61">
        <w:t xml:space="preserve">, </w:t>
      </w:r>
      <w:proofErr w:type="spellStart"/>
      <w:r w:rsidR="00D11B61">
        <w:t>bab</w:t>
      </w:r>
      <w:proofErr w:type="spellEnd"/>
      <w:r w:rsidR="00D11B61">
        <w:t xml:space="preserve"> ini </w:t>
      </w:r>
      <w:proofErr w:type="spellStart"/>
      <w:r w:rsidR="00D11B61">
        <w:t>akan</w:t>
      </w:r>
      <w:proofErr w:type="spellEnd"/>
      <w:r w:rsidR="00D11B61">
        <w:t xml:space="preserve"> </w:t>
      </w:r>
      <w:proofErr w:type="spellStart"/>
      <w:r>
        <w:t>menjelaskan</w:t>
      </w:r>
      <w:proofErr w:type="spellEnd"/>
      <w:r>
        <w:t xml:space="preserve"> dan </w:t>
      </w:r>
      <w:proofErr w:type="spellStart"/>
      <w:r>
        <w:t>menyelam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aspek</w:t>
      </w:r>
      <w:proofErr w:type="spellEnd"/>
      <w:r w:rsidR="00276A76">
        <w:t xml:space="preserve"> Map </w:t>
      </w:r>
      <w:proofErr w:type="spellStart"/>
      <w:r w:rsidR="00276A76">
        <w:t>Generationnya</w:t>
      </w:r>
      <w:proofErr w:type="spellEnd"/>
      <w:r w:rsidR="00D11B61">
        <w:t xml:space="preserve">. Dalam </w:t>
      </w:r>
      <w:proofErr w:type="spellStart"/>
      <w:r w:rsidR="00D11B61">
        <w:t>bab</w:t>
      </w:r>
      <w:proofErr w:type="spellEnd"/>
      <w:r w:rsidR="00D11B61">
        <w:t xml:space="preserve"> ini, </w:t>
      </w:r>
      <w:proofErr w:type="spellStart"/>
      <w:r w:rsidR="00D11B61">
        <w:t>akan</w:t>
      </w:r>
      <w:proofErr w:type="spellEnd"/>
      <w:r w:rsidR="00D11B61">
        <w:t xml:space="preserve"> </w:t>
      </w:r>
      <w:proofErr w:type="spellStart"/>
      <w:r w:rsidR="00D11B61">
        <w:t>dijelaskan</w:t>
      </w:r>
      <w:proofErr w:type="spellEnd"/>
      <w:r w:rsidR="00D11B61">
        <w:t xml:space="preserve"> </w:t>
      </w:r>
      <w:proofErr w:type="spellStart"/>
      <w:r w:rsidR="00D11B61">
        <w:t>seluruh</w:t>
      </w:r>
      <w:proofErr w:type="spellEnd"/>
      <w:r w:rsidR="00D11B61">
        <w:t xml:space="preserve"> </w:t>
      </w:r>
      <w:proofErr w:type="spellStart"/>
      <w:r w:rsidR="00D11B61">
        <w:t>aspek</w:t>
      </w:r>
      <w:proofErr w:type="spellEnd"/>
      <w:r w:rsidR="00276A76">
        <w:t xml:space="preserve"> Map Generation </w:t>
      </w:r>
      <w:proofErr w:type="spellStart"/>
      <w:r w:rsidR="00276A76">
        <w:t>dari</w:t>
      </w:r>
      <w:proofErr w:type="spellEnd"/>
      <w:r w:rsidR="00276A76">
        <w:t xml:space="preserve"> game Splatted, </w:t>
      </w:r>
      <w:proofErr w:type="spellStart"/>
      <w:r w:rsidR="00D11B61">
        <w:t>dimulai</w:t>
      </w:r>
      <w:proofErr w:type="spellEnd"/>
      <w:r w:rsidR="00D11B61">
        <w:t xml:space="preserve"> </w:t>
      </w:r>
      <w:proofErr w:type="spellStart"/>
      <w:r w:rsidR="00D11B61">
        <w:t>dari</w:t>
      </w:r>
      <w:proofErr w:type="spellEnd"/>
      <w:r w:rsidR="00D11B61">
        <w:t xml:space="preserve"> </w:t>
      </w:r>
      <w:proofErr w:type="spellStart"/>
      <w:r w:rsidR="00276A76">
        <w:t>kromosom</w:t>
      </w:r>
      <w:proofErr w:type="spellEnd"/>
      <w:r w:rsidR="00276A76">
        <w:t xml:space="preserve"> </w:t>
      </w:r>
      <w:proofErr w:type="spellStart"/>
      <w:r w:rsidR="00276A76">
        <w:t>hingga</w:t>
      </w:r>
      <w:proofErr w:type="spellEnd"/>
      <w:r w:rsidR="00276A76">
        <w:t xml:space="preserve"> </w:t>
      </w:r>
      <w:proofErr w:type="spellStart"/>
      <w:r w:rsidR="00276A76">
        <w:t>seluruh</w:t>
      </w:r>
      <w:proofErr w:type="spellEnd"/>
      <w:r w:rsidR="00276A76">
        <w:t xml:space="preserve"> fitness yang </w:t>
      </w:r>
      <w:proofErr w:type="spellStart"/>
      <w:r w:rsidR="00276A76">
        <w:t>dipakai</w:t>
      </w:r>
      <w:proofErr w:type="spellEnd"/>
      <w:r>
        <w:t>.</w:t>
      </w:r>
    </w:p>
    <w:p w14:paraId="7F229913" w14:textId="77777777" w:rsidR="00AC5A0F" w:rsidRDefault="00AC5A0F" w:rsidP="00AC5A0F"/>
    <w:p w14:paraId="76C527C2" w14:textId="1F41AB70" w:rsidR="008F5CFE" w:rsidRDefault="00276A76">
      <w:pPr>
        <w:pStyle w:val="STTSJudulSubBab"/>
        <w:numPr>
          <w:ilvl w:val="0"/>
          <w:numId w:val="38"/>
        </w:numPr>
        <w:ind w:hanging="720"/>
      </w:pPr>
      <w:r>
        <w:t>Chromosome</w:t>
      </w:r>
      <w:r w:rsidR="00DA071E">
        <w:t xml:space="preserve"> / </w:t>
      </w:r>
      <w:proofErr w:type="spellStart"/>
      <w:r w:rsidR="00DA071E">
        <w:t>Representasi</w:t>
      </w:r>
      <w:proofErr w:type="spellEnd"/>
    </w:p>
    <w:p w14:paraId="52F31875" w14:textId="514F3AE6" w:rsidR="004B2EF7" w:rsidRDefault="00370F7A" w:rsidP="004D05E7"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AC0B92">
        <w:t>dasar</w:t>
      </w:r>
      <w:proofErr w:type="spellEnd"/>
      <w:r w:rsidR="00AC0B92">
        <w:t xml:space="preserve"> </w:t>
      </w:r>
      <w:proofErr w:type="spellStart"/>
      <w:r w:rsidR="00AC0B92">
        <w:t>dari</w:t>
      </w:r>
      <w:proofErr w:type="spellEnd"/>
      <w:r w:rsidR="00AC0B92">
        <w:t xml:space="preserve"> </w:t>
      </w:r>
      <w:proofErr w:type="spellStart"/>
      <w:r w:rsidR="00AC0B92">
        <w:t>sebuah</w:t>
      </w:r>
      <w:proofErr w:type="spellEnd"/>
      <w:r w:rsidR="00AC0B92">
        <w:t xml:space="preserve"> </w:t>
      </w:r>
      <w:r w:rsidR="004D05E7">
        <w:t>Genetic Algorithm</w:t>
      </w:r>
      <w:r w:rsidR="00AC0B92">
        <w:t xml:space="preserve">, </w:t>
      </w:r>
      <w:proofErr w:type="spellStart"/>
      <w:r w:rsidR="00AC0B92">
        <w:t>yaitu</w:t>
      </w:r>
      <w:proofErr w:type="spellEnd"/>
      <w:r w:rsidR="00AC0B92">
        <w:t xml:space="preserve"> </w:t>
      </w:r>
      <w:proofErr w:type="spellStart"/>
      <w:r w:rsidR="004D05E7">
        <w:t>sebuah</w:t>
      </w:r>
      <w:proofErr w:type="spellEnd"/>
      <w:r w:rsidR="004D05E7">
        <w:t xml:space="preserve"> </w:t>
      </w:r>
      <w:proofErr w:type="spellStart"/>
      <w:r w:rsidR="004D05E7">
        <w:t>kromosom</w:t>
      </w:r>
      <w:proofErr w:type="spellEnd"/>
      <w:r w:rsidR="00AC1EC5">
        <w:t>, dan d</w:t>
      </w:r>
      <w:r w:rsidR="00AF0656">
        <w:t xml:space="preserve">i </w:t>
      </w:r>
      <w:proofErr w:type="spellStart"/>
      <w:r w:rsidR="00AF0656">
        <w:t>subbab</w:t>
      </w:r>
      <w:proofErr w:type="spellEnd"/>
      <w:r w:rsidR="00AF0656">
        <w:t xml:space="preserve"> ini </w:t>
      </w:r>
      <w:proofErr w:type="spellStart"/>
      <w:r w:rsidR="00AF0656">
        <w:t>akan</w:t>
      </w:r>
      <w:proofErr w:type="spellEnd"/>
      <w:r w:rsidR="00AF0656">
        <w:t xml:space="preserve"> </w:t>
      </w:r>
      <w:proofErr w:type="spellStart"/>
      <w:r w:rsidR="00AF0656">
        <w:t>dijelaskan</w:t>
      </w:r>
      <w:proofErr w:type="spellEnd"/>
      <w:r w:rsidR="00AF0656">
        <w:t xml:space="preserve"> </w:t>
      </w:r>
      <w:r w:rsidR="00AC1EC5">
        <w:t>implementasi</w:t>
      </w:r>
      <w:r w:rsidR="00AF0656">
        <w:t xml:space="preserve"> </w:t>
      </w:r>
      <w:proofErr w:type="spellStart"/>
      <w:r w:rsidR="004D05E7">
        <w:t>Kromosom</w:t>
      </w:r>
      <w:proofErr w:type="spellEnd"/>
      <w:r w:rsidR="004D05E7">
        <w:t xml:space="preserve"> yang </w:t>
      </w:r>
      <w:proofErr w:type="spellStart"/>
      <w:r w:rsidR="004D05E7">
        <w:t>akan</w:t>
      </w:r>
      <w:proofErr w:type="spellEnd"/>
      <w:r w:rsidR="004D05E7">
        <w:t xml:space="preserve"> </w:t>
      </w:r>
      <w:proofErr w:type="spellStart"/>
      <w:r w:rsidR="004D05E7">
        <w:t>dipakai</w:t>
      </w:r>
      <w:proofErr w:type="spellEnd"/>
      <w:r w:rsidR="004D05E7">
        <w:t xml:space="preserve"> </w:t>
      </w:r>
      <w:proofErr w:type="spellStart"/>
      <w:r w:rsidR="004D05E7">
        <w:t>sebagai</w:t>
      </w:r>
      <w:proofErr w:type="spellEnd"/>
      <w:r w:rsidR="004D05E7">
        <w:t xml:space="preserve"> </w:t>
      </w:r>
      <w:proofErr w:type="spellStart"/>
      <w:r w:rsidR="004D05E7">
        <w:t>perantara</w:t>
      </w:r>
      <w:proofErr w:type="spellEnd"/>
      <w:r w:rsidR="004D05E7">
        <w:t xml:space="preserve"> </w:t>
      </w:r>
      <w:proofErr w:type="spellStart"/>
      <w:r w:rsidR="004D05E7">
        <w:t>solusi</w:t>
      </w:r>
      <w:proofErr w:type="spellEnd"/>
      <w:r w:rsidR="004D05E7">
        <w:t xml:space="preserve"> </w:t>
      </w:r>
      <w:proofErr w:type="spellStart"/>
      <w:r w:rsidR="004D05E7">
        <w:t>dalam</w:t>
      </w:r>
      <w:proofErr w:type="spellEnd"/>
      <w:r w:rsidR="004D05E7">
        <w:t xml:space="preserve"> Genetic Algorithm </w:t>
      </w:r>
      <w:proofErr w:type="spellStart"/>
      <w:r w:rsidR="004D05E7">
        <w:t>kita</w:t>
      </w:r>
      <w:proofErr w:type="spellEnd"/>
      <w:r w:rsidR="004D05E7">
        <w:t>.</w:t>
      </w:r>
    </w:p>
    <w:p w14:paraId="321F6905" w14:textId="77777777" w:rsidR="002F0FDF" w:rsidRDefault="002F0FDF" w:rsidP="00370F7A"/>
    <w:p w14:paraId="1D935866" w14:textId="55D257D6" w:rsidR="002F0FDF" w:rsidRDefault="002F0FDF" w:rsidP="002F0FDF">
      <w:pPr>
        <w:pStyle w:val="STTSJudulSubBab"/>
        <w:numPr>
          <w:ilvl w:val="0"/>
          <w:numId w:val="14"/>
        </w:numPr>
        <w:ind w:left="709" w:hanging="709"/>
      </w:pPr>
      <w:r>
        <w:t>Tile Chromosome</w:t>
      </w:r>
    </w:p>
    <w:p w14:paraId="43EBAA22" w14:textId="2545313B" w:rsidR="00FA7A1B" w:rsidRDefault="002F0FDF" w:rsidP="00BB65A9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tile generation :</w:t>
      </w:r>
    </w:p>
    <w:p w14:paraId="03734CC5" w14:textId="77777777" w:rsidR="002F0FDF" w:rsidRDefault="002F0FDF" w:rsidP="00FA7A1B">
      <w:pPr>
        <w:pStyle w:val="STTSAlgoritma"/>
      </w:pPr>
    </w:p>
    <w:p w14:paraId="42EAA38F" w14:textId="321C3F23" w:rsidR="00FA7A1B" w:rsidRDefault="004D05E7" w:rsidP="00FA7A1B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FA7A1B">
        <w:t>6.</w:t>
      </w:r>
      <w:r w:rsidR="00D71308">
        <w:t>1</w:t>
      </w:r>
      <w:r w:rsidR="00FA7A1B">
        <w:t xml:space="preserve"> Class </w:t>
      </w:r>
      <w:proofErr w:type="spellStart"/>
      <w:r w:rsidR="00FA7A1B">
        <w:t>TileChromosome</w:t>
      </w:r>
      <w:proofErr w:type="spellEnd"/>
    </w:p>
    <w:p w14:paraId="6B271235" w14:textId="6FF5B887" w:rsidR="00555862" w:rsidRDefault="00555862" w:rsidP="00555862">
      <w:pPr>
        <w:pStyle w:val="STTSAlgoritmaContent"/>
      </w:pPr>
      <w:r>
        <w:t xml:space="preserve">public class </w:t>
      </w:r>
      <w:proofErr w:type="spellStart"/>
      <w:r w:rsidR="004A022C">
        <w:t>TileChromosome</w:t>
      </w:r>
      <w:proofErr w:type="spellEnd"/>
      <w:r w:rsidR="00ED1BA6">
        <w:t xml:space="preserve"> </w:t>
      </w:r>
      <w:r>
        <w:t xml:space="preserve">: </w:t>
      </w:r>
      <w:proofErr w:type="spellStart"/>
      <w:r>
        <w:t>ChromosomeBase</w:t>
      </w:r>
      <w:proofErr w:type="spellEnd"/>
      <w:r>
        <w:t>{</w:t>
      </w:r>
    </w:p>
    <w:p w14:paraId="240C344C" w14:textId="77777777" w:rsidR="000B4083" w:rsidRDefault="000B4083" w:rsidP="00555862">
      <w:pPr>
        <w:pStyle w:val="STTSAlgoritmaContent"/>
      </w:pPr>
    </w:p>
    <w:p w14:paraId="78051001" w14:textId="48C5E676" w:rsidR="00555862" w:rsidRPr="00555862" w:rsidRDefault="00555862" w:rsidP="00555862">
      <w:pPr>
        <w:pStyle w:val="STTSAlgoritmaContent"/>
      </w:pPr>
      <w:r w:rsidRPr="00555862">
        <w:t xml:space="preserve">private </w:t>
      </w:r>
      <w:proofErr w:type="spellStart"/>
      <w:r w:rsidRPr="00555862">
        <w:t>readonly</w:t>
      </w:r>
      <w:proofErr w:type="spellEnd"/>
      <w:r w:rsidRPr="00555862">
        <w:t xml:space="preserve"> int </w:t>
      </w:r>
      <w:proofErr w:type="spellStart"/>
      <w:r w:rsidRPr="00555862">
        <w:t>m_ukuranMap</w:t>
      </w:r>
      <w:proofErr w:type="spellEnd"/>
      <w:r w:rsidRPr="00555862">
        <w:t>;</w:t>
      </w:r>
    </w:p>
    <w:p w14:paraId="7543FEBB" w14:textId="1C4F6E9A" w:rsidR="00555862" w:rsidRDefault="00555862" w:rsidP="00555862">
      <w:pPr>
        <w:pStyle w:val="STTSAlgoritmaContent"/>
      </w:pPr>
      <w:r w:rsidRPr="00555862">
        <w:t xml:space="preserve">private </w:t>
      </w:r>
      <w:proofErr w:type="spellStart"/>
      <w:r w:rsidRPr="00555862">
        <w:t>readonly</w:t>
      </w:r>
      <w:proofErr w:type="spellEnd"/>
      <w:r w:rsidRPr="00555862">
        <w:t xml:space="preserve"> int </w:t>
      </w:r>
      <w:proofErr w:type="spellStart"/>
      <w:r w:rsidRPr="00555862">
        <w:t>m_powerup</w:t>
      </w:r>
      <w:proofErr w:type="spellEnd"/>
      <w:r w:rsidRPr="00555862">
        <w:t>;</w:t>
      </w:r>
    </w:p>
    <w:p w14:paraId="1A54645E" w14:textId="77777777" w:rsidR="00555862" w:rsidRPr="00555862" w:rsidRDefault="00555862" w:rsidP="00555862">
      <w:pPr>
        <w:pStyle w:val="STTSAlgoritmaContent"/>
      </w:pPr>
    </w:p>
    <w:p w14:paraId="546447E1" w14:textId="4BD8BC0E" w:rsidR="00555862" w:rsidRPr="00555862" w:rsidRDefault="00555862" w:rsidP="00555862">
      <w:pPr>
        <w:pStyle w:val="STTSAlgoritmaContent"/>
      </w:pPr>
      <w:r w:rsidRPr="00555862">
        <w:t xml:space="preserve">public </w:t>
      </w:r>
      <w:proofErr w:type="spellStart"/>
      <w:r w:rsidRPr="00555862">
        <w:t>GameChromosome</w:t>
      </w:r>
      <w:proofErr w:type="spellEnd"/>
      <w:r w:rsidRPr="00555862">
        <w:t xml:space="preserve">(int </w:t>
      </w:r>
      <w:proofErr w:type="spellStart"/>
      <w:r w:rsidRPr="00555862">
        <w:t>ukuranMap,int</w:t>
      </w:r>
      <w:proofErr w:type="spellEnd"/>
      <w:r w:rsidRPr="00555862">
        <w:t xml:space="preserve"> powerup) : base(</w:t>
      </w:r>
      <w:proofErr w:type="spellStart"/>
      <w:r w:rsidRPr="00555862">
        <w:t>ukuranMap</w:t>
      </w:r>
      <w:proofErr w:type="spellEnd"/>
      <w:r w:rsidRPr="00555862">
        <w:t>){</w:t>
      </w:r>
    </w:p>
    <w:p w14:paraId="26265A68" w14:textId="7CFE97DB" w:rsidR="00555862" w:rsidRPr="00555862" w:rsidRDefault="00555862" w:rsidP="00555862">
      <w:pPr>
        <w:pStyle w:val="STTSAlgoritmaContent"/>
      </w:pPr>
      <w:r>
        <w:t xml:space="preserve">  </w:t>
      </w:r>
      <w:r w:rsidRPr="00555862">
        <w:t>int temp;</w:t>
      </w:r>
    </w:p>
    <w:p w14:paraId="28670F31" w14:textId="04506F3B" w:rsidR="00555862" w:rsidRPr="00555862" w:rsidRDefault="00555862" w:rsidP="00555862">
      <w:pPr>
        <w:pStyle w:val="STTSAlgoritmaContent"/>
      </w:pPr>
      <w:r>
        <w:t xml:space="preserve">  </w:t>
      </w:r>
      <w:proofErr w:type="spellStart"/>
      <w:r w:rsidRPr="00555862">
        <w:t>m_ukuranMap</w:t>
      </w:r>
      <w:proofErr w:type="spellEnd"/>
      <w:r w:rsidRPr="00555862">
        <w:t xml:space="preserve"> = </w:t>
      </w:r>
      <w:proofErr w:type="spellStart"/>
      <w:r w:rsidRPr="00555862">
        <w:t>ukuranMap</w:t>
      </w:r>
      <w:proofErr w:type="spellEnd"/>
      <w:r w:rsidRPr="00555862">
        <w:t>;</w:t>
      </w:r>
    </w:p>
    <w:p w14:paraId="14BE8240" w14:textId="06065AC1" w:rsidR="00555862" w:rsidRPr="00555862" w:rsidRDefault="00555862" w:rsidP="00555862">
      <w:pPr>
        <w:pStyle w:val="STTSAlgoritmaContent"/>
      </w:pPr>
      <w:r>
        <w:t xml:space="preserve">  </w:t>
      </w:r>
      <w:proofErr w:type="spellStart"/>
      <w:r w:rsidRPr="00555862">
        <w:t>m_powerup</w:t>
      </w:r>
      <w:proofErr w:type="spellEnd"/>
      <w:r w:rsidRPr="00555862">
        <w:t xml:space="preserve"> = powerup;</w:t>
      </w:r>
    </w:p>
    <w:p w14:paraId="0479CBBB" w14:textId="77777777" w:rsidR="00BB65A9" w:rsidRDefault="00BB65A9" w:rsidP="00555862">
      <w:pPr>
        <w:pStyle w:val="STTSAlgoritmaContent"/>
      </w:pPr>
    </w:p>
    <w:p w14:paraId="312D09D4" w14:textId="4F8977BC" w:rsidR="00555862" w:rsidRPr="00555862" w:rsidRDefault="00555862" w:rsidP="00555862">
      <w:pPr>
        <w:pStyle w:val="STTSAlgoritmaContent"/>
      </w:pPr>
      <w:r>
        <w:t xml:space="preserve">  </w:t>
      </w:r>
      <w:r w:rsidRPr="00555862">
        <w:t xml:space="preserve">var </w:t>
      </w:r>
      <w:proofErr w:type="spellStart"/>
      <w:r w:rsidRPr="00555862">
        <w:t>mapValues</w:t>
      </w:r>
      <w:proofErr w:type="spellEnd"/>
      <w:r w:rsidRPr="00555862">
        <w:t xml:space="preserve"> = </w:t>
      </w:r>
      <w:proofErr w:type="spellStart"/>
      <w:r w:rsidRPr="00555862">
        <w:t>RandomizationProvider.Current.GetInts</w:t>
      </w:r>
      <w:proofErr w:type="spellEnd"/>
      <w:r w:rsidR="00B67CBA">
        <w:t xml:space="preserve"> </w:t>
      </w:r>
      <w:r w:rsidRPr="00555862">
        <w:t>(</w:t>
      </w:r>
      <w:proofErr w:type="spellStart"/>
      <w:r w:rsidRPr="00555862">
        <w:t>ukuranMap</w:t>
      </w:r>
      <w:proofErr w:type="spellEnd"/>
      <w:r w:rsidRPr="00555862">
        <w:t xml:space="preserve">, 0, 2);    </w:t>
      </w:r>
    </w:p>
    <w:p w14:paraId="285A4DF6" w14:textId="226AFA6D" w:rsidR="00555862" w:rsidRPr="00555862" w:rsidRDefault="00555862" w:rsidP="00555862">
      <w:pPr>
        <w:pStyle w:val="STTSAlgoritmaContent"/>
      </w:pPr>
      <w:r>
        <w:t xml:space="preserve">  </w:t>
      </w:r>
      <w:r w:rsidRPr="00555862">
        <w:t xml:space="preserve">for (int </w:t>
      </w:r>
      <w:proofErr w:type="spellStart"/>
      <w:r w:rsidRPr="00555862">
        <w:t>i</w:t>
      </w:r>
      <w:proofErr w:type="spellEnd"/>
      <w:r w:rsidRPr="00555862">
        <w:t xml:space="preserve"> = 0; </w:t>
      </w:r>
      <w:proofErr w:type="spellStart"/>
      <w:r w:rsidRPr="00555862">
        <w:t>i</w:t>
      </w:r>
      <w:proofErr w:type="spellEnd"/>
      <w:r w:rsidRPr="00555862">
        <w:t xml:space="preserve"> &lt; </w:t>
      </w:r>
      <w:proofErr w:type="spellStart"/>
      <w:r w:rsidRPr="00555862">
        <w:t>ukuranMap</w:t>
      </w:r>
      <w:proofErr w:type="spellEnd"/>
      <w:r w:rsidRPr="00555862">
        <w:t xml:space="preserve">; </w:t>
      </w:r>
      <w:proofErr w:type="spellStart"/>
      <w:r w:rsidRPr="00555862">
        <w:t>i</w:t>
      </w:r>
      <w:proofErr w:type="spellEnd"/>
      <w:r w:rsidRPr="00555862">
        <w:t>++)</w:t>
      </w:r>
    </w:p>
    <w:p w14:paraId="2B6DAE8F" w14:textId="764D18F9" w:rsidR="00555862" w:rsidRDefault="00555862" w:rsidP="00555862">
      <w:pPr>
        <w:pStyle w:val="STTSAlgoritmaContent"/>
      </w:pPr>
      <w:r>
        <w:t xml:space="preserve">    </w:t>
      </w:r>
      <w:proofErr w:type="spellStart"/>
      <w:r w:rsidRPr="00555862">
        <w:t>ReplaceGene</w:t>
      </w:r>
      <w:proofErr w:type="spellEnd"/>
      <w:r w:rsidRPr="00555862">
        <w:t>(</w:t>
      </w:r>
      <w:proofErr w:type="spellStart"/>
      <w:r w:rsidRPr="00555862">
        <w:t>i</w:t>
      </w:r>
      <w:proofErr w:type="spellEnd"/>
      <w:r w:rsidRPr="00555862">
        <w:t>, new Gene(</w:t>
      </w:r>
      <w:proofErr w:type="spellStart"/>
      <w:r w:rsidRPr="00555862">
        <w:t>mapValues</w:t>
      </w:r>
      <w:proofErr w:type="spellEnd"/>
      <w:r w:rsidRPr="00555862">
        <w:t>[</w:t>
      </w:r>
      <w:proofErr w:type="spellStart"/>
      <w:r w:rsidRPr="00555862">
        <w:t>i</w:t>
      </w:r>
      <w:proofErr w:type="spellEnd"/>
      <w:r w:rsidRPr="00555862">
        <w:t>]));</w:t>
      </w:r>
    </w:p>
    <w:p w14:paraId="7088EDE4" w14:textId="7190965D" w:rsidR="00555862" w:rsidRPr="00555862" w:rsidRDefault="00B04FBA" w:rsidP="00B04FBA">
      <w:pPr>
        <w:pStyle w:val="STTSAlgoritmaContent"/>
      </w:pPr>
      <w:r>
        <w:t xml:space="preserve">  </w:t>
      </w:r>
      <w:r w:rsidR="00555862" w:rsidRPr="00555862">
        <w:t xml:space="preserve">for (int </w:t>
      </w:r>
      <w:proofErr w:type="spellStart"/>
      <w:r w:rsidR="00555862" w:rsidRPr="00555862">
        <w:t>i</w:t>
      </w:r>
      <w:proofErr w:type="spellEnd"/>
      <w:r w:rsidR="00555862" w:rsidRPr="00555862">
        <w:t xml:space="preserve"> = 0; </w:t>
      </w:r>
      <w:proofErr w:type="spellStart"/>
      <w:r w:rsidR="00555862" w:rsidRPr="00555862">
        <w:t>i</w:t>
      </w:r>
      <w:proofErr w:type="spellEnd"/>
      <w:r w:rsidR="00555862" w:rsidRPr="00555862">
        <w:t xml:space="preserve"> &lt; 5; </w:t>
      </w:r>
      <w:proofErr w:type="spellStart"/>
      <w:r w:rsidR="00555862" w:rsidRPr="00555862">
        <w:t>i</w:t>
      </w:r>
      <w:proofErr w:type="spellEnd"/>
      <w:r w:rsidR="00555862" w:rsidRPr="00555862">
        <w:t>++)</w:t>
      </w:r>
      <w:r w:rsidR="000B4083">
        <w:t>{</w:t>
      </w:r>
    </w:p>
    <w:p w14:paraId="3E13FB00" w14:textId="199424D0" w:rsidR="00555862" w:rsidRPr="00555862" w:rsidRDefault="00555862" w:rsidP="00555862">
      <w:pPr>
        <w:pStyle w:val="STTSAlgoritmaContent"/>
      </w:pPr>
      <w:r>
        <w:t xml:space="preserve">    </w:t>
      </w:r>
      <w:r w:rsidRPr="00555862">
        <w:t xml:space="preserve">temp = </w:t>
      </w:r>
      <w:proofErr w:type="spellStart"/>
      <w:r w:rsidRPr="00555862">
        <w:t>Mathf.FloorToInt</w:t>
      </w:r>
      <w:proofErr w:type="spellEnd"/>
      <w:r w:rsidRPr="00555862">
        <w:t>(</w:t>
      </w:r>
      <w:proofErr w:type="spellStart"/>
      <w:r w:rsidRPr="00555862">
        <w:t>Random.Range</w:t>
      </w:r>
      <w:proofErr w:type="spellEnd"/>
      <w:r w:rsidRPr="00555862">
        <w:t xml:space="preserve">(0, </w:t>
      </w:r>
      <w:proofErr w:type="spellStart"/>
      <w:r w:rsidRPr="00555862">
        <w:t>ukuranMap</w:t>
      </w:r>
      <w:proofErr w:type="spellEnd"/>
      <w:r w:rsidRPr="00555862">
        <w:t>));</w:t>
      </w:r>
    </w:p>
    <w:p w14:paraId="3B6932FB" w14:textId="3EB5BFAC" w:rsidR="000B4083" w:rsidRDefault="00555862" w:rsidP="000B4083">
      <w:pPr>
        <w:pStyle w:val="STTSAlgoritmaContent"/>
      </w:pPr>
      <w:r>
        <w:t xml:space="preserve">  </w:t>
      </w:r>
      <w:r w:rsidR="000B4083">
        <w:t xml:space="preserve">  </w:t>
      </w:r>
      <w:r w:rsidRPr="00555862">
        <w:t>while (</w:t>
      </w:r>
      <w:proofErr w:type="spellStart"/>
      <w:r w:rsidRPr="00555862">
        <w:t>mapValues</w:t>
      </w:r>
      <w:proofErr w:type="spellEnd"/>
      <w:r w:rsidRPr="00555862">
        <w:t>[temp] == 3)</w:t>
      </w:r>
    </w:p>
    <w:p w14:paraId="19019DCF" w14:textId="26F90CB5" w:rsidR="00555862" w:rsidRPr="00555862" w:rsidRDefault="000B4083" w:rsidP="00555862">
      <w:pPr>
        <w:pStyle w:val="STTSAlgoritmaContent"/>
      </w:pPr>
      <w:r>
        <w:t xml:space="preserve">  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6E0FC0D9" w14:textId="171B00A2" w:rsidR="00555862" w:rsidRPr="00555862" w:rsidRDefault="000B4083" w:rsidP="00555862">
      <w:pPr>
        <w:pStyle w:val="STTSAlgoritmaContent"/>
      </w:pPr>
      <w:r>
        <w:t xml:space="preserve">    </w:t>
      </w:r>
      <w:proofErr w:type="spellStart"/>
      <w:r w:rsidR="00555862" w:rsidRPr="00555862">
        <w:t>ReplaceGene</w:t>
      </w:r>
      <w:proofErr w:type="spellEnd"/>
      <w:r w:rsidR="00555862" w:rsidRPr="00555862">
        <w:t>(temp, new Gene(3));</w:t>
      </w:r>
    </w:p>
    <w:p w14:paraId="6D663CF1" w14:textId="372BBF75" w:rsidR="00555862" w:rsidRPr="00555862" w:rsidRDefault="000B4083" w:rsidP="00555862">
      <w:pPr>
        <w:pStyle w:val="STTSAlgoritmaContent"/>
      </w:pPr>
      <w:r>
        <w:t xml:space="preserve">  }</w:t>
      </w:r>
    </w:p>
    <w:p w14:paraId="651D99B1" w14:textId="7AFF9D49" w:rsidR="00555862" w:rsidRPr="00555862" w:rsidRDefault="000B4083" w:rsidP="000B4083">
      <w:pPr>
        <w:pStyle w:val="STTSAlgoritmaContent"/>
      </w:pPr>
      <w:r>
        <w:t xml:space="preserve">  </w:t>
      </w:r>
      <w:r w:rsidR="00555862" w:rsidRPr="00555862">
        <w:t xml:space="preserve">for (int </w:t>
      </w:r>
      <w:proofErr w:type="spellStart"/>
      <w:r w:rsidR="00555862" w:rsidRPr="00555862">
        <w:t>i</w:t>
      </w:r>
      <w:proofErr w:type="spellEnd"/>
      <w:r w:rsidR="00555862" w:rsidRPr="00555862">
        <w:t xml:space="preserve"> = 0; </w:t>
      </w:r>
      <w:proofErr w:type="spellStart"/>
      <w:r w:rsidR="00555862" w:rsidRPr="00555862">
        <w:t>i</w:t>
      </w:r>
      <w:proofErr w:type="spellEnd"/>
      <w:r w:rsidR="00555862" w:rsidRPr="00555862">
        <w:t xml:space="preserve"> &lt; powerup; </w:t>
      </w:r>
      <w:proofErr w:type="spellStart"/>
      <w:r w:rsidR="00555862" w:rsidRPr="00555862">
        <w:t>i</w:t>
      </w:r>
      <w:proofErr w:type="spellEnd"/>
      <w:r w:rsidR="00555862" w:rsidRPr="00555862">
        <w:t>++)</w:t>
      </w:r>
      <w:r>
        <w:t>{</w:t>
      </w:r>
    </w:p>
    <w:p w14:paraId="5AE042E2" w14:textId="5126A897" w:rsidR="004D05E7" w:rsidRDefault="004D05E7" w:rsidP="004D05E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</w:t>
      </w:r>
      <w:r w:rsidRPr="00B45FB2">
        <w:t xml:space="preserve"> </w:t>
      </w:r>
      <w:r>
        <w:t>6</w:t>
      </w:r>
      <w:r w:rsidRPr="00B45FB2">
        <w:t>.</w:t>
      </w:r>
      <w:r w:rsidR="00D71308">
        <w:t>1</w:t>
      </w:r>
      <w:r w:rsidRPr="00B45FB2">
        <w:t xml:space="preserve"> (</w:t>
      </w:r>
      <w:proofErr w:type="spellStart"/>
      <w:r w:rsidRPr="00B45FB2">
        <w:t>Lanjutan</w:t>
      </w:r>
      <w:proofErr w:type="spellEnd"/>
      <w:r w:rsidRPr="00B45FB2">
        <w:t>)</w:t>
      </w:r>
    </w:p>
    <w:p w14:paraId="3B9E10A4" w14:textId="1EBD2FD2" w:rsidR="00555862" w:rsidRPr="00555862" w:rsidRDefault="00555862" w:rsidP="00555862">
      <w:pPr>
        <w:pStyle w:val="STTSAlgoritmaContent"/>
      </w:pPr>
      <w:r w:rsidRPr="00555862">
        <w:t xml:space="preserve">temp = </w:t>
      </w:r>
      <w:proofErr w:type="spellStart"/>
      <w:r w:rsidRPr="00555862">
        <w:t>Mathf.FloorToInt</w:t>
      </w:r>
      <w:proofErr w:type="spellEnd"/>
      <w:r w:rsidRPr="00555862">
        <w:t>(</w:t>
      </w:r>
      <w:proofErr w:type="spellStart"/>
      <w:r w:rsidRPr="00555862">
        <w:t>Random.Range</w:t>
      </w:r>
      <w:proofErr w:type="spellEnd"/>
      <w:r w:rsidRPr="00555862">
        <w:t xml:space="preserve">(0, </w:t>
      </w:r>
      <w:proofErr w:type="spellStart"/>
      <w:r w:rsidRPr="00555862">
        <w:t>ukuranMap</w:t>
      </w:r>
      <w:proofErr w:type="spellEnd"/>
      <w:r w:rsidRPr="00555862">
        <w:t>));</w:t>
      </w:r>
    </w:p>
    <w:p w14:paraId="39F1284A" w14:textId="36BFC77E" w:rsidR="00555862" w:rsidRPr="00555862" w:rsidRDefault="000B4083" w:rsidP="00555862">
      <w:pPr>
        <w:pStyle w:val="STTSAlgoritmaContent"/>
      </w:pPr>
      <w:r>
        <w:t xml:space="preserve">    </w:t>
      </w:r>
      <w:r w:rsidR="00555862" w:rsidRPr="00555862">
        <w:t>while (</w:t>
      </w:r>
      <w:proofErr w:type="spellStart"/>
      <w:r w:rsidR="00555862" w:rsidRPr="00555862">
        <w:t>mapValues</w:t>
      </w:r>
      <w:proofErr w:type="spellEnd"/>
      <w:r w:rsidR="00555862" w:rsidRPr="00555862">
        <w:t xml:space="preserve">[temp] == 3 || </w:t>
      </w:r>
      <w:proofErr w:type="spellStart"/>
      <w:r w:rsidR="00555862" w:rsidRPr="00555862">
        <w:t>mapValues</w:t>
      </w:r>
      <w:proofErr w:type="spellEnd"/>
      <w:r w:rsidR="00555862" w:rsidRPr="00555862">
        <w:t>[temp] == 2)</w:t>
      </w:r>
    </w:p>
    <w:p w14:paraId="73A36803" w14:textId="42D79C87" w:rsidR="00555862" w:rsidRPr="00555862" w:rsidRDefault="000B4083" w:rsidP="00555862">
      <w:pPr>
        <w:pStyle w:val="STTSAlgoritmaContent"/>
      </w:pPr>
      <w:r>
        <w:t xml:space="preserve">      </w:t>
      </w:r>
      <w:r w:rsidR="00555862" w:rsidRPr="00555862">
        <w:t xml:space="preserve">temp = </w:t>
      </w:r>
      <w:proofErr w:type="spellStart"/>
      <w:r w:rsidR="00555862" w:rsidRPr="00555862">
        <w:t>Mathf.FloorToInt</w:t>
      </w:r>
      <w:proofErr w:type="spellEnd"/>
      <w:r w:rsidR="00555862" w:rsidRPr="00555862">
        <w:t>(</w:t>
      </w:r>
      <w:proofErr w:type="spellStart"/>
      <w:r w:rsidR="00555862" w:rsidRPr="00555862">
        <w:t>Random.Range</w:t>
      </w:r>
      <w:proofErr w:type="spellEnd"/>
      <w:r w:rsidR="00555862" w:rsidRPr="00555862">
        <w:t xml:space="preserve">(0, </w:t>
      </w:r>
      <w:proofErr w:type="spellStart"/>
      <w:r w:rsidR="00555862" w:rsidRPr="00555862">
        <w:t>ukuranMap</w:t>
      </w:r>
      <w:proofErr w:type="spellEnd"/>
      <w:r w:rsidR="00555862" w:rsidRPr="00555862">
        <w:t>));</w:t>
      </w:r>
    </w:p>
    <w:p w14:paraId="5EDA1FB8" w14:textId="519DED60" w:rsidR="00555862" w:rsidRPr="00555862" w:rsidRDefault="000B4083" w:rsidP="00555862">
      <w:pPr>
        <w:pStyle w:val="STTSAlgoritmaContent"/>
      </w:pPr>
      <w:r>
        <w:t xml:space="preserve">    </w:t>
      </w:r>
      <w:proofErr w:type="spellStart"/>
      <w:r w:rsidR="00555862" w:rsidRPr="00555862">
        <w:t>ReplaceGene</w:t>
      </w:r>
      <w:proofErr w:type="spellEnd"/>
      <w:r w:rsidR="00555862" w:rsidRPr="00555862">
        <w:t>(temp, new Gene(2));</w:t>
      </w:r>
    </w:p>
    <w:p w14:paraId="70FFAD95" w14:textId="377F6C04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}</w:t>
      </w:r>
    </w:p>
    <w:p w14:paraId="1BB321DF" w14:textId="1244D783" w:rsidR="00555862" w:rsidRPr="00555862" w:rsidRDefault="00555862" w:rsidP="00555862">
      <w:pPr>
        <w:pStyle w:val="STTSAlgoritmaContent"/>
      </w:pPr>
      <w:r w:rsidRPr="00555862">
        <w:t>}</w:t>
      </w:r>
    </w:p>
    <w:p w14:paraId="42271B7D" w14:textId="77777777" w:rsidR="00555862" w:rsidRPr="00555862" w:rsidRDefault="00555862" w:rsidP="00555862">
      <w:pPr>
        <w:pStyle w:val="STTSAlgoritmaContent"/>
      </w:pPr>
    </w:p>
    <w:p w14:paraId="19176B05" w14:textId="3BE8CCEE" w:rsidR="00555862" w:rsidRPr="00555862" w:rsidRDefault="00555862" w:rsidP="000B4083">
      <w:pPr>
        <w:pStyle w:val="STTSAlgoritmaContent"/>
      </w:pPr>
      <w:r w:rsidRPr="00555862">
        <w:t xml:space="preserve">public override Gene </w:t>
      </w:r>
      <w:proofErr w:type="spellStart"/>
      <w:r w:rsidRPr="00555862">
        <w:t>GenerateGene</w:t>
      </w:r>
      <w:proofErr w:type="spellEnd"/>
      <w:r w:rsidRPr="00555862">
        <w:t xml:space="preserve">(int </w:t>
      </w:r>
      <w:proofErr w:type="spellStart"/>
      <w:r w:rsidRPr="00555862">
        <w:t>geneIndex</w:t>
      </w:r>
      <w:proofErr w:type="spellEnd"/>
      <w:r w:rsidRPr="00555862">
        <w:t>)</w:t>
      </w:r>
      <w:r w:rsidR="000B4083">
        <w:t>{</w:t>
      </w:r>
    </w:p>
    <w:p w14:paraId="32716D1E" w14:textId="4485CB0A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return new Gene(</w:t>
      </w:r>
      <w:proofErr w:type="spellStart"/>
      <w:r w:rsidR="00555862" w:rsidRPr="00555862">
        <w:t>RandomizationProvider.Current.GetInt</w:t>
      </w:r>
      <w:proofErr w:type="spellEnd"/>
      <w:r w:rsidR="00555862" w:rsidRPr="00555862">
        <w:t>(0, 3));</w:t>
      </w:r>
    </w:p>
    <w:p w14:paraId="4473EA9F" w14:textId="7402ACD6" w:rsidR="00555862" w:rsidRPr="00555862" w:rsidRDefault="00555862" w:rsidP="00555862">
      <w:pPr>
        <w:pStyle w:val="STTSAlgoritmaContent"/>
      </w:pPr>
      <w:r w:rsidRPr="00555862">
        <w:t>}</w:t>
      </w:r>
    </w:p>
    <w:p w14:paraId="2DFC9D9F" w14:textId="77777777" w:rsidR="00555862" w:rsidRPr="00555862" w:rsidRDefault="00555862" w:rsidP="00555862">
      <w:pPr>
        <w:pStyle w:val="STTSAlgoritmaContent"/>
      </w:pPr>
    </w:p>
    <w:p w14:paraId="22C1D908" w14:textId="15014649" w:rsidR="00555862" w:rsidRPr="00555862" w:rsidRDefault="00555862" w:rsidP="000B4083">
      <w:pPr>
        <w:pStyle w:val="STTSAlgoritmaContent"/>
      </w:pPr>
      <w:r w:rsidRPr="00555862">
        <w:t xml:space="preserve">public override </w:t>
      </w:r>
      <w:proofErr w:type="spellStart"/>
      <w:r w:rsidRPr="00555862">
        <w:t>IChromosome</w:t>
      </w:r>
      <w:proofErr w:type="spellEnd"/>
      <w:r w:rsidRPr="00555862">
        <w:t xml:space="preserve"> </w:t>
      </w:r>
      <w:proofErr w:type="spellStart"/>
      <w:r w:rsidRPr="00555862">
        <w:t>CreateNew</w:t>
      </w:r>
      <w:proofErr w:type="spellEnd"/>
      <w:r w:rsidRPr="00555862">
        <w:t>()</w:t>
      </w:r>
      <w:r w:rsidR="000B4083">
        <w:t>{</w:t>
      </w:r>
    </w:p>
    <w:p w14:paraId="01AFC8F3" w14:textId="173A8ADD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return new </w:t>
      </w:r>
      <w:proofErr w:type="spellStart"/>
      <w:r w:rsidR="00555862" w:rsidRPr="00555862">
        <w:t>GameChromosome</w:t>
      </w:r>
      <w:proofErr w:type="spellEnd"/>
      <w:r w:rsidR="00555862" w:rsidRPr="00555862">
        <w:t>(</w:t>
      </w:r>
      <w:proofErr w:type="spellStart"/>
      <w:r w:rsidR="00555862" w:rsidRPr="00555862">
        <w:t>m_ukuranMap,m_powerup</w:t>
      </w:r>
      <w:proofErr w:type="spellEnd"/>
      <w:r w:rsidR="00555862" w:rsidRPr="00555862">
        <w:t>);</w:t>
      </w:r>
    </w:p>
    <w:p w14:paraId="4FBCB8DD" w14:textId="3BEDFB7B" w:rsidR="00555862" w:rsidRPr="00555862" w:rsidRDefault="00555862" w:rsidP="00555862">
      <w:pPr>
        <w:pStyle w:val="STTSAlgoritmaContent"/>
      </w:pPr>
      <w:r w:rsidRPr="00555862">
        <w:t>}</w:t>
      </w:r>
    </w:p>
    <w:p w14:paraId="160CE509" w14:textId="77777777" w:rsidR="00555862" w:rsidRPr="00555862" w:rsidRDefault="00555862" w:rsidP="00555862">
      <w:pPr>
        <w:pStyle w:val="STTSAlgoritmaContent"/>
      </w:pPr>
    </w:p>
    <w:p w14:paraId="359B75CB" w14:textId="49B09B4B" w:rsidR="00555862" w:rsidRPr="00555862" w:rsidRDefault="00555862" w:rsidP="000B4083">
      <w:pPr>
        <w:pStyle w:val="STTSAlgoritmaContent"/>
      </w:pPr>
      <w:r w:rsidRPr="00555862">
        <w:t xml:space="preserve">public override </w:t>
      </w:r>
      <w:proofErr w:type="spellStart"/>
      <w:r w:rsidRPr="00555862">
        <w:t>IChromosome</w:t>
      </w:r>
      <w:proofErr w:type="spellEnd"/>
      <w:r w:rsidRPr="00555862">
        <w:t xml:space="preserve"> Clone()</w:t>
      </w:r>
      <w:r w:rsidR="000B4083">
        <w:t>{</w:t>
      </w:r>
    </w:p>
    <w:p w14:paraId="2802B13B" w14:textId="5E1A67DC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 xml:space="preserve">var clone = </w:t>
      </w:r>
      <w:proofErr w:type="spellStart"/>
      <w:r w:rsidR="00555862" w:rsidRPr="00555862">
        <w:t>base.Clone</w:t>
      </w:r>
      <w:proofErr w:type="spellEnd"/>
      <w:r w:rsidR="00555862" w:rsidRPr="00555862">
        <w:t xml:space="preserve">() as </w:t>
      </w:r>
      <w:proofErr w:type="spellStart"/>
      <w:r w:rsidR="00555862" w:rsidRPr="00555862">
        <w:t>GameChromosome</w:t>
      </w:r>
      <w:proofErr w:type="spellEnd"/>
      <w:r w:rsidR="00555862" w:rsidRPr="00555862">
        <w:t>;</w:t>
      </w:r>
    </w:p>
    <w:p w14:paraId="0A55FF07" w14:textId="69C69632" w:rsidR="00555862" w:rsidRPr="00555862" w:rsidRDefault="000B4083" w:rsidP="00555862">
      <w:pPr>
        <w:pStyle w:val="STTSAlgoritmaContent"/>
      </w:pPr>
      <w:r>
        <w:t xml:space="preserve">  </w:t>
      </w:r>
      <w:r w:rsidR="00555862" w:rsidRPr="00555862">
        <w:t>return clone;</w:t>
      </w:r>
    </w:p>
    <w:p w14:paraId="2DCC0E57" w14:textId="360F4574" w:rsidR="00370F7A" w:rsidRDefault="00555862" w:rsidP="00555862">
      <w:pPr>
        <w:pStyle w:val="STTSAlgoritmaContent"/>
      </w:pPr>
      <w:r w:rsidRPr="00555862">
        <w:t>}</w:t>
      </w:r>
    </w:p>
    <w:p w14:paraId="1AA2082A" w14:textId="551FE635" w:rsidR="00555862" w:rsidRDefault="00555862" w:rsidP="00555862">
      <w:pPr>
        <w:pStyle w:val="STTSAlgoritmaContent"/>
      </w:pPr>
      <w:r>
        <w:t>}</w:t>
      </w:r>
    </w:p>
    <w:p w14:paraId="59E1B5F9" w14:textId="77777777" w:rsidR="00B74815" w:rsidRDefault="00B74815" w:rsidP="00B74815">
      <w:pPr>
        <w:pStyle w:val="STTSAlgoritmaContent"/>
        <w:numPr>
          <w:ilvl w:val="0"/>
          <w:numId w:val="0"/>
        </w:numPr>
        <w:ind w:left="624" w:hanging="624"/>
      </w:pPr>
    </w:p>
    <w:p w14:paraId="77D017DD" w14:textId="4A98D109" w:rsidR="004A022C" w:rsidRDefault="004A022C" w:rsidP="004A022C">
      <w:pPr>
        <w:ind w:firstLine="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baris </w:t>
      </w:r>
      <w:proofErr w:type="spellStart"/>
      <w:r>
        <w:t>kode</w:t>
      </w:r>
      <w:proofErr w:type="spellEnd"/>
      <w:r>
        <w:t xml:space="preserve"> : </w:t>
      </w:r>
    </w:p>
    <w:p w14:paraId="77BD33B7" w14:textId="7D5C56B4" w:rsidR="004A022C" w:rsidRDefault="004A022C" w:rsidP="004A022C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</w:t>
      </w:r>
      <w:r w:rsidR="001C6832">
        <w:rPr>
          <w:szCs w:val="24"/>
        </w:rPr>
        <w:tab/>
      </w:r>
      <w:r w:rsidR="001C6832">
        <w:rPr>
          <w:szCs w:val="24"/>
        </w:rPr>
        <w:tab/>
      </w:r>
      <w:r>
        <w:rPr>
          <w:szCs w:val="24"/>
        </w:rPr>
        <w:t xml:space="preserve">: </w:t>
      </w:r>
      <w:proofErr w:type="spellStart"/>
      <w:r w:rsidR="00FA654E">
        <w:rPr>
          <w:szCs w:val="24"/>
        </w:rPr>
        <w:t>TileChromosome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menggunakan</w:t>
      </w:r>
      <w:proofErr w:type="spellEnd"/>
      <w:r w:rsidR="00FA654E">
        <w:rPr>
          <w:szCs w:val="24"/>
        </w:rPr>
        <w:t xml:space="preserve"> class </w:t>
      </w:r>
      <w:proofErr w:type="spellStart"/>
      <w:r w:rsidR="00FA654E">
        <w:rPr>
          <w:szCs w:val="24"/>
        </w:rPr>
        <w:t>ChromosomeBase</w:t>
      </w:r>
      <w:proofErr w:type="spellEnd"/>
      <w:r w:rsidR="00FA654E">
        <w:rPr>
          <w:szCs w:val="24"/>
        </w:rPr>
        <w:t xml:space="preserve"> yang </w:t>
      </w:r>
      <w:proofErr w:type="spellStart"/>
      <w:r w:rsidR="00FA654E">
        <w:rPr>
          <w:szCs w:val="24"/>
        </w:rPr>
        <w:t>telah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disediakan</w:t>
      </w:r>
      <w:proofErr w:type="spellEnd"/>
      <w:r w:rsidR="00FA654E">
        <w:rPr>
          <w:szCs w:val="24"/>
        </w:rPr>
        <w:t xml:space="preserve"> oleh </w:t>
      </w:r>
      <w:proofErr w:type="spellStart"/>
      <w:r w:rsidR="00FA654E">
        <w:rPr>
          <w:szCs w:val="24"/>
        </w:rPr>
        <w:t>GeneticSharp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untuk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membuat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kromosom</w:t>
      </w:r>
      <w:proofErr w:type="spellEnd"/>
      <w:r w:rsidR="00FA654E">
        <w:rPr>
          <w:szCs w:val="24"/>
        </w:rPr>
        <w:t xml:space="preserve"> yang </w:t>
      </w:r>
      <w:proofErr w:type="spellStart"/>
      <w:r w:rsidR="00FA654E">
        <w:rPr>
          <w:szCs w:val="24"/>
        </w:rPr>
        <w:t>bisa</w:t>
      </w:r>
      <w:proofErr w:type="spellEnd"/>
      <w:r w:rsidR="00FA654E">
        <w:rPr>
          <w:szCs w:val="24"/>
        </w:rPr>
        <w:t xml:space="preserve"> </w:t>
      </w:r>
      <w:proofErr w:type="spellStart"/>
      <w:r w:rsidR="00FA654E">
        <w:rPr>
          <w:szCs w:val="24"/>
        </w:rPr>
        <w:t>dipakai</w:t>
      </w:r>
      <w:proofErr w:type="spellEnd"/>
      <w:r w:rsidR="00667F0F">
        <w:rPr>
          <w:szCs w:val="24"/>
        </w:rPr>
        <w:t xml:space="preserve"> </w:t>
      </w:r>
      <w:proofErr w:type="spellStart"/>
      <w:r w:rsidR="00667F0F">
        <w:rPr>
          <w:szCs w:val="24"/>
        </w:rPr>
        <w:t>untuk</w:t>
      </w:r>
      <w:proofErr w:type="spellEnd"/>
      <w:r w:rsidR="00667F0F">
        <w:rPr>
          <w:szCs w:val="24"/>
        </w:rPr>
        <w:t xml:space="preserve"> Genetic Algorithm </w:t>
      </w:r>
      <w:proofErr w:type="spellStart"/>
      <w:r w:rsidR="00667F0F">
        <w:rPr>
          <w:szCs w:val="24"/>
        </w:rPr>
        <w:t>nanti</w:t>
      </w:r>
      <w:proofErr w:type="spellEnd"/>
      <w:r w:rsidR="00667F0F">
        <w:rPr>
          <w:szCs w:val="24"/>
        </w:rPr>
        <w:t>.</w:t>
      </w:r>
    </w:p>
    <w:p w14:paraId="5F81B36B" w14:textId="5516380C" w:rsidR="004A022C" w:rsidRPr="007071FD" w:rsidRDefault="001C6832" w:rsidP="001C6832">
      <w:pPr>
        <w:pStyle w:val="ListParagraph"/>
        <w:numPr>
          <w:ilvl w:val="0"/>
          <w:numId w:val="42"/>
        </w:numPr>
        <w:ind w:left="426" w:hanging="426"/>
      </w:pPr>
      <w:r w:rsidRPr="001C6832">
        <w:rPr>
          <w:szCs w:val="24"/>
        </w:rPr>
        <w:t>3</w:t>
      </w:r>
      <w:r w:rsidR="00DF5CBF">
        <w:rPr>
          <w:szCs w:val="24"/>
        </w:rPr>
        <w:t>–</w:t>
      </w:r>
      <w:r w:rsidRPr="001C6832">
        <w:rPr>
          <w:szCs w:val="24"/>
        </w:rPr>
        <w:t>4</w:t>
      </w:r>
      <w:r w:rsidR="00DF5CBF">
        <w:rPr>
          <w:szCs w:val="24"/>
        </w:rPr>
        <w:t>&amp;8-9</w:t>
      </w:r>
      <w:r w:rsidRPr="001C6832">
        <w:rPr>
          <w:szCs w:val="24"/>
        </w:rPr>
        <w:t xml:space="preserve"> </w:t>
      </w:r>
      <w:r>
        <w:rPr>
          <w:szCs w:val="24"/>
        </w:rPr>
        <w:tab/>
      </w:r>
      <w:r w:rsidRPr="001C6832">
        <w:rPr>
          <w:szCs w:val="24"/>
        </w:rPr>
        <w:t xml:space="preserve">: </w:t>
      </w:r>
      <w:proofErr w:type="spellStart"/>
      <w:r w:rsidRPr="001C6832">
        <w:rPr>
          <w:szCs w:val="24"/>
        </w:rPr>
        <w:t>Jujur</w:t>
      </w:r>
      <w:proofErr w:type="spellEnd"/>
      <w:r w:rsidRPr="001C6832">
        <w:rPr>
          <w:szCs w:val="24"/>
        </w:rPr>
        <w:t xml:space="preserve"> ini </w:t>
      </w:r>
      <w:proofErr w:type="spellStart"/>
      <w:r w:rsidRPr="001C6832">
        <w:rPr>
          <w:szCs w:val="24"/>
        </w:rPr>
        <w:t>ada</w:t>
      </w:r>
      <w:proofErr w:type="spellEnd"/>
      <w:r w:rsidRPr="001C6832">
        <w:rPr>
          <w:szCs w:val="24"/>
        </w:rPr>
        <w:t xml:space="preserve"> </w:t>
      </w:r>
      <w:proofErr w:type="spellStart"/>
      <w:r w:rsidRPr="001C6832">
        <w:rPr>
          <w:szCs w:val="24"/>
        </w:rPr>
        <w:t>karena</w:t>
      </w:r>
      <w:proofErr w:type="spellEnd"/>
      <w:r w:rsidRPr="001C6832">
        <w:rPr>
          <w:szCs w:val="24"/>
        </w:rPr>
        <w:t xml:space="preserve"> wiki </w:t>
      </w:r>
      <w:proofErr w:type="spellStart"/>
      <w:r w:rsidRPr="001C6832">
        <w:rPr>
          <w:szCs w:val="24"/>
        </w:rPr>
        <w:t>memasukkan</w:t>
      </w:r>
      <w:proofErr w:type="spellEnd"/>
      <w:r w:rsidRPr="001C6832">
        <w:rPr>
          <w:szCs w:val="24"/>
        </w:rPr>
        <w:t xml:space="preserve"> ini di </w:t>
      </w:r>
      <w:proofErr w:type="spellStart"/>
      <w:r w:rsidRPr="001C6832">
        <w:rPr>
          <w:szCs w:val="24"/>
        </w:rPr>
        <w:t>dalam</w:t>
      </w:r>
      <w:proofErr w:type="spellEnd"/>
      <w:r w:rsidRPr="001C6832">
        <w:rPr>
          <w:szCs w:val="24"/>
        </w:rPr>
        <w:t xml:space="preserve"> tutorial, jadi </w:t>
      </w:r>
      <w:proofErr w:type="spellStart"/>
      <w:r w:rsidRPr="001C6832">
        <w:rPr>
          <w:szCs w:val="24"/>
        </w:rPr>
        <w:t>kode</w:t>
      </w:r>
      <w:proofErr w:type="spellEnd"/>
      <w:r w:rsidRPr="001C6832">
        <w:rPr>
          <w:szCs w:val="24"/>
        </w:rPr>
        <w:t xml:space="preserve"> ini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pasti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kontribusi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aja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aman</w:t>
      </w:r>
      <w:proofErr w:type="spellEnd"/>
      <w:r w:rsidR="007071FD">
        <w:rPr>
          <w:szCs w:val="24"/>
        </w:rPr>
        <w:t>.</w:t>
      </w:r>
    </w:p>
    <w:p w14:paraId="280AC00B" w14:textId="065791C9" w:rsidR="007071FD" w:rsidRDefault="00C26E6E" w:rsidP="001C6832">
      <w:pPr>
        <w:pStyle w:val="ListParagraph"/>
        <w:numPr>
          <w:ilvl w:val="0"/>
          <w:numId w:val="42"/>
        </w:numPr>
        <w:ind w:left="426" w:hanging="426"/>
      </w:pPr>
      <w:r>
        <w:t>6</w:t>
      </w:r>
      <w:r>
        <w:tab/>
      </w:r>
      <w:r>
        <w:tab/>
        <w:t xml:space="preserve">: Constructor </w:t>
      </w:r>
      <w:proofErr w:type="spellStart"/>
      <w:r>
        <w:t>untuk</w:t>
      </w:r>
      <w:proofErr w:type="spellEnd"/>
      <w:r>
        <w:t xml:space="preserve"> </w:t>
      </w:r>
      <w:proofErr w:type="spellStart"/>
      <w:r w:rsidR="00F72F51">
        <w:t>membuat</w:t>
      </w:r>
      <w:proofErr w:type="spellEnd"/>
      <w:r w:rsidR="00F72F51">
        <w:t xml:space="preserve"> </w:t>
      </w:r>
      <w:proofErr w:type="spellStart"/>
      <w:r w:rsidR="00F72F51">
        <w:t>kromosom</w:t>
      </w:r>
      <w:proofErr w:type="spellEnd"/>
      <w:r w:rsidR="00F72F51">
        <w:t xml:space="preserve"> </w:t>
      </w:r>
      <w:proofErr w:type="spellStart"/>
      <w:r w:rsidR="00F72F51">
        <w:t>baru</w:t>
      </w:r>
      <w:proofErr w:type="spellEnd"/>
      <w:r w:rsidR="00F72F51">
        <w:t xml:space="preserve"> </w:t>
      </w:r>
      <w:proofErr w:type="spellStart"/>
      <w:r w:rsidR="00F72F51">
        <w:t>dengan</w:t>
      </w:r>
      <w:proofErr w:type="spellEnd"/>
      <w:r w:rsidR="00F72F51">
        <w:t xml:space="preserve"> parameter </w:t>
      </w:r>
      <w:proofErr w:type="spellStart"/>
      <w:r w:rsidR="00F72F51">
        <w:t>ukuran</w:t>
      </w:r>
      <w:proofErr w:type="spellEnd"/>
      <w:r w:rsidR="00F72F51">
        <w:t xml:space="preserve"> map yang </w:t>
      </w:r>
      <w:proofErr w:type="spellStart"/>
      <w:r w:rsidR="008217B3">
        <w:t>berisi</w:t>
      </w:r>
      <w:proofErr w:type="spellEnd"/>
      <w:r w:rsidR="008217B3">
        <w:t xml:space="preserve"> </w:t>
      </w:r>
      <w:proofErr w:type="spellStart"/>
      <w:r w:rsidR="008217B3">
        <w:t>luas</w:t>
      </w:r>
      <w:proofErr w:type="spellEnd"/>
      <w:r w:rsidR="008217B3">
        <w:t xml:space="preserve"> </w:t>
      </w:r>
      <w:proofErr w:type="spellStart"/>
      <w:r w:rsidR="008217B3">
        <w:t>dari</w:t>
      </w:r>
      <w:proofErr w:type="spellEnd"/>
      <w:r w:rsidR="008217B3">
        <w:t xml:space="preserve"> level dan </w:t>
      </w:r>
      <w:r w:rsidR="00E80EEC">
        <w:t xml:space="preserve">powerup yang </w:t>
      </w:r>
      <w:proofErr w:type="spellStart"/>
      <w:r w:rsidR="00E80EEC">
        <w:t>berisi</w:t>
      </w:r>
      <w:proofErr w:type="spellEnd"/>
      <w:r w:rsidR="00E80EEC">
        <w:t xml:space="preserve"> </w:t>
      </w:r>
      <w:proofErr w:type="spellStart"/>
      <w:r w:rsidR="00E80EEC">
        <w:t>jumlah</w:t>
      </w:r>
      <w:proofErr w:type="spellEnd"/>
      <w:r w:rsidR="00E80EEC">
        <w:t xml:space="preserve"> powerup yang </w:t>
      </w:r>
      <w:proofErr w:type="spellStart"/>
      <w:r w:rsidR="00E80EEC">
        <w:t>berada</w:t>
      </w:r>
      <w:proofErr w:type="spellEnd"/>
      <w:r w:rsidR="00E80EEC">
        <w:t xml:space="preserve"> </w:t>
      </w:r>
      <w:proofErr w:type="spellStart"/>
      <w:r w:rsidR="00E80EEC">
        <w:t>dalam</w:t>
      </w:r>
      <w:proofErr w:type="spellEnd"/>
      <w:r w:rsidR="00E80EEC">
        <w:t xml:space="preserve"> map ini.</w:t>
      </w:r>
    </w:p>
    <w:p w14:paraId="3F99DFE1" w14:textId="0660B2CE" w:rsidR="003B35C5" w:rsidRDefault="003B35C5" w:rsidP="001C6832">
      <w:pPr>
        <w:pStyle w:val="ListParagraph"/>
        <w:numPr>
          <w:ilvl w:val="0"/>
          <w:numId w:val="42"/>
        </w:numPr>
        <w:ind w:left="426" w:hanging="426"/>
      </w:pPr>
      <w:r>
        <w:t>11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mapValues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integer yang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range 0 – 2.</w:t>
      </w:r>
    </w:p>
    <w:p w14:paraId="25505657" w14:textId="53DAE8A6" w:rsidR="003B35C5" w:rsidRDefault="003B35C5" w:rsidP="001C6832">
      <w:pPr>
        <w:pStyle w:val="ListParagraph"/>
        <w:numPr>
          <w:ilvl w:val="0"/>
          <w:numId w:val="42"/>
        </w:numPr>
        <w:ind w:left="426" w:hanging="426"/>
      </w:pPr>
      <w:r>
        <w:t>12 – 13</w:t>
      </w:r>
      <w:r>
        <w:tab/>
        <w:t>:</w:t>
      </w:r>
      <w:r w:rsidR="00E14627">
        <w:t xml:space="preserve"> </w:t>
      </w:r>
      <w:proofErr w:type="spellStart"/>
      <w:r w:rsidR="00E14627">
        <w:t>Fungsi</w:t>
      </w:r>
      <w:proofErr w:type="spellEnd"/>
      <w:r w:rsidR="00E14627">
        <w:t xml:space="preserve"> ini </w:t>
      </w:r>
      <w:proofErr w:type="spellStart"/>
      <w:r w:rsidR="004C7F23">
        <w:t>adalah</w:t>
      </w:r>
      <w:proofErr w:type="spellEnd"/>
      <w:r w:rsidR="004C7F23">
        <w:t xml:space="preserve"> </w:t>
      </w:r>
      <w:proofErr w:type="spellStart"/>
      <w:r w:rsidR="004C7F23">
        <w:t>untuk</w:t>
      </w:r>
      <w:proofErr w:type="spellEnd"/>
      <w:r w:rsidR="004C7F23">
        <w:t xml:space="preserve"> </w:t>
      </w:r>
      <w:proofErr w:type="spellStart"/>
      <w:r w:rsidR="004C7F23">
        <w:t>mengisi</w:t>
      </w:r>
      <w:proofErr w:type="spellEnd"/>
      <w:r w:rsidR="004C7F23">
        <w:t xml:space="preserve"> </w:t>
      </w:r>
      <w:proofErr w:type="spellStart"/>
      <w:r w:rsidR="004C7F23">
        <w:t>Kromosom</w:t>
      </w:r>
      <w:proofErr w:type="spellEnd"/>
      <w:r w:rsidR="004C7F23">
        <w:t xml:space="preserve"> </w:t>
      </w:r>
      <w:proofErr w:type="spellStart"/>
      <w:r w:rsidR="004C7F23">
        <w:t>dari</w:t>
      </w:r>
      <w:proofErr w:type="spellEnd"/>
      <w:r w:rsidR="004C7F23">
        <w:t xml:space="preserve"> class ini (yang </w:t>
      </w:r>
      <w:proofErr w:type="spellStart"/>
      <w:r w:rsidR="004C7F23">
        <w:t>berada</w:t>
      </w:r>
      <w:proofErr w:type="spellEnd"/>
      <w:r w:rsidR="004C7F23">
        <w:t xml:space="preserve"> di class </w:t>
      </w:r>
      <w:proofErr w:type="spellStart"/>
      <w:r w:rsidR="004C7F23">
        <w:t>ChromosomeBase</w:t>
      </w:r>
      <w:proofErr w:type="spellEnd"/>
      <w:r w:rsidR="004C7F23">
        <w:t xml:space="preserve">) </w:t>
      </w:r>
      <w:proofErr w:type="spellStart"/>
      <w:r w:rsidR="004C7F23">
        <w:t>dengan</w:t>
      </w:r>
      <w:proofErr w:type="spellEnd"/>
      <w:r w:rsidR="004C7F23">
        <w:t xml:space="preserve"> </w:t>
      </w:r>
      <w:proofErr w:type="spellStart"/>
      <w:r w:rsidR="004C7F23">
        <w:t>MapValues</w:t>
      </w:r>
      <w:proofErr w:type="spellEnd"/>
      <w:r w:rsidR="004C7F23">
        <w:t>.</w:t>
      </w:r>
    </w:p>
    <w:p w14:paraId="55423C35" w14:textId="2F578A1C" w:rsidR="000D0BA7" w:rsidRDefault="00137006" w:rsidP="001C6832">
      <w:pPr>
        <w:pStyle w:val="ListParagraph"/>
        <w:numPr>
          <w:ilvl w:val="0"/>
          <w:numId w:val="42"/>
        </w:numPr>
        <w:ind w:left="426" w:hanging="426"/>
      </w:pPr>
      <w:r>
        <w:t>14 – 19</w:t>
      </w:r>
      <w:r>
        <w:tab/>
        <w:t xml:space="preserve">: </w:t>
      </w:r>
      <w:proofErr w:type="spellStart"/>
      <w:r>
        <w:t>Mengubah</w:t>
      </w:r>
      <w:proofErr w:type="spellEnd"/>
      <w:r>
        <w:t xml:space="preserve"> 5 gene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integer 3, </w:t>
      </w:r>
      <w:proofErr w:type="spellStart"/>
      <w:r>
        <w:t>dimana</w:t>
      </w:r>
      <w:proofErr w:type="spellEnd"/>
      <w:r>
        <w:t xml:space="preserve"> 3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dan ini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Generasi</w:t>
      </w:r>
      <w:proofErr w:type="spellEnd"/>
      <w:r w:rsidR="00BB1C0C">
        <w:t>.</w:t>
      </w:r>
    </w:p>
    <w:p w14:paraId="3B0B761B" w14:textId="6FD30EDB" w:rsidR="00BB1C0C" w:rsidRDefault="00BB1C0C" w:rsidP="001C6832">
      <w:pPr>
        <w:pStyle w:val="ListParagraph"/>
        <w:numPr>
          <w:ilvl w:val="0"/>
          <w:numId w:val="42"/>
        </w:numPr>
        <w:ind w:left="426" w:hanging="426"/>
      </w:pPr>
      <w:r>
        <w:lastRenderedPageBreak/>
        <w:t>20 – 25</w:t>
      </w:r>
      <w:r>
        <w:tab/>
        <w:t xml:space="preserve">: Sama </w:t>
      </w:r>
      <w:proofErr w:type="spellStart"/>
      <w:r>
        <w:t>seperti</w:t>
      </w:r>
      <w:proofErr w:type="spellEnd"/>
      <w:r>
        <w:t xml:space="preserve"> proses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gene </w:t>
      </w:r>
      <w:proofErr w:type="spellStart"/>
      <w:r>
        <w:t>menjadi</w:t>
      </w:r>
      <w:proofErr w:type="spellEnd"/>
      <w:r>
        <w:t xml:space="preserve"> 3, gene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yang </w:t>
      </w:r>
      <w:proofErr w:type="spellStart"/>
      <w:r>
        <w:t>merepresentasikan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level.</w:t>
      </w:r>
    </w:p>
    <w:p w14:paraId="47ECE783" w14:textId="77777777" w:rsidR="00E31C37" w:rsidRDefault="00BB1C0C" w:rsidP="001C6832">
      <w:pPr>
        <w:pStyle w:val="ListParagraph"/>
        <w:numPr>
          <w:ilvl w:val="0"/>
          <w:numId w:val="42"/>
        </w:numPr>
        <w:ind w:left="426" w:hanging="426"/>
      </w:pPr>
      <w:r>
        <w:t>28-30</w:t>
      </w:r>
      <w:r>
        <w:tab/>
        <w:t xml:space="preserve">: Override function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gene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 w:rsidR="00E31C37">
        <w:t xml:space="preserve">Mutation yang </w:t>
      </w:r>
      <w:proofErr w:type="spellStart"/>
      <w:r w:rsidR="00E31C37">
        <w:t>disediakan</w:t>
      </w:r>
      <w:proofErr w:type="spellEnd"/>
      <w:r w:rsidR="00E31C37">
        <w:t>.</w:t>
      </w:r>
    </w:p>
    <w:p w14:paraId="39D4E6D0" w14:textId="168E32EB" w:rsidR="00E31C37" w:rsidRDefault="00E31C37" w:rsidP="001C6832">
      <w:pPr>
        <w:pStyle w:val="ListParagraph"/>
        <w:numPr>
          <w:ilvl w:val="0"/>
          <w:numId w:val="42"/>
        </w:numPr>
        <w:ind w:left="426" w:hanging="426"/>
      </w:pPr>
      <w:r>
        <w:t>32 – 33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? Sulit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Clone </w:t>
      </w:r>
      <w:proofErr w:type="spellStart"/>
      <w:r>
        <w:t>beberapa</w:t>
      </w:r>
      <w:proofErr w:type="spellEnd"/>
      <w:r>
        <w:t xml:space="preserve"> baris </w:t>
      </w:r>
      <w:proofErr w:type="spellStart"/>
      <w:r>
        <w:t>dibawah</w:t>
      </w:r>
      <w:proofErr w:type="spellEnd"/>
      <w:r>
        <w:t>.</w:t>
      </w:r>
    </w:p>
    <w:p w14:paraId="4AAE5832" w14:textId="18D42E27" w:rsidR="00BB1C0C" w:rsidRDefault="00E31C37" w:rsidP="001C6832">
      <w:pPr>
        <w:pStyle w:val="ListParagraph"/>
        <w:numPr>
          <w:ilvl w:val="0"/>
          <w:numId w:val="42"/>
        </w:numPr>
        <w:ind w:left="426" w:hanging="426"/>
      </w:pPr>
      <w:r>
        <w:t>36 – 38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menduplikat</w:t>
      </w:r>
      <w:proofErr w:type="spellEnd"/>
      <w:r>
        <w:t xml:space="preserve"> </w:t>
      </w:r>
      <w:proofErr w:type="spellStart"/>
      <w:r>
        <w:t>kromosom</w:t>
      </w:r>
      <w:proofErr w:type="spellEnd"/>
      <w:r w:rsidR="00F82AA3">
        <w:t xml:space="preserve">, </w:t>
      </w:r>
      <w:proofErr w:type="spellStart"/>
      <w:r w:rsidR="00F82AA3">
        <w:t>dimana</w:t>
      </w:r>
      <w:proofErr w:type="spellEnd"/>
      <w:r w:rsidR="00F82AA3">
        <w:t xml:space="preserve"> </w:t>
      </w:r>
      <w:proofErr w:type="spellStart"/>
      <w:r w:rsidR="00F82AA3">
        <w:t>fungsi</w:t>
      </w:r>
      <w:proofErr w:type="spellEnd"/>
      <w:r w:rsidR="00F82AA3">
        <w:t xml:space="preserve"> ini </w:t>
      </w:r>
      <w:proofErr w:type="spellStart"/>
      <w:r w:rsidR="00F82AA3">
        <w:t>tampaknya</w:t>
      </w:r>
      <w:proofErr w:type="spellEnd"/>
      <w:r w:rsidR="00F82AA3">
        <w:t xml:space="preserve"> </w:t>
      </w:r>
      <w:proofErr w:type="spellStart"/>
      <w:r w:rsidR="00F82AA3">
        <w:t>krusial</w:t>
      </w:r>
      <w:proofErr w:type="spellEnd"/>
      <w:r w:rsidR="00F82AA3">
        <w:t xml:space="preserve"> </w:t>
      </w:r>
      <w:proofErr w:type="spellStart"/>
      <w:r w:rsidR="00F82AA3">
        <w:t>dalam</w:t>
      </w:r>
      <w:proofErr w:type="spellEnd"/>
      <w:r w:rsidR="00F82AA3">
        <w:t xml:space="preserve"> </w:t>
      </w:r>
      <w:proofErr w:type="spellStart"/>
      <w:r w:rsidR="00F82AA3">
        <w:t>fase</w:t>
      </w:r>
      <w:proofErr w:type="spellEnd"/>
      <w:r w:rsidR="00F82AA3">
        <w:t xml:space="preserve"> </w:t>
      </w:r>
      <w:proofErr w:type="spellStart"/>
      <w:r w:rsidR="00F82AA3">
        <w:t>seleksi</w:t>
      </w:r>
      <w:proofErr w:type="spellEnd"/>
      <w:r w:rsidR="00F82AA3">
        <w:t xml:space="preserve"> </w:t>
      </w:r>
      <w:proofErr w:type="spellStart"/>
      <w:r w:rsidR="00F82AA3">
        <w:t>untuk</w:t>
      </w:r>
      <w:proofErr w:type="spellEnd"/>
      <w:r w:rsidR="00F82AA3">
        <w:t xml:space="preserve"> </w:t>
      </w:r>
      <w:proofErr w:type="spellStart"/>
      <w:r w:rsidR="00F82AA3">
        <w:t>menduplikat</w:t>
      </w:r>
      <w:proofErr w:type="spellEnd"/>
      <w:r w:rsidR="00F82AA3">
        <w:t xml:space="preserve"> </w:t>
      </w:r>
      <w:proofErr w:type="spellStart"/>
      <w:r w:rsidR="00F82AA3">
        <w:t>kromosom</w:t>
      </w:r>
      <w:proofErr w:type="spellEnd"/>
      <w:r w:rsidR="00F82AA3">
        <w:t xml:space="preserve"> ke </w:t>
      </w:r>
      <w:proofErr w:type="spellStart"/>
      <w:r w:rsidR="00F82AA3">
        <w:t>generasi</w:t>
      </w:r>
      <w:proofErr w:type="spellEnd"/>
      <w:r w:rsidR="00F82AA3">
        <w:t xml:space="preserve"> </w:t>
      </w:r>
      <w:proofErr w:type="spellStart"/>
      <w:r w:rsidR="00F82AA3">
        <w:t>baru</w:t>
      </w:r>
      <w:proofErr w:type="spellEnd"/>
      <w:r w:rsidR="00F82AA3">
        <w:t>.</w:t>
      </w:r>
    </w:p>
    <w:p w14:paraId="2F70E841" w14:textId="1727CB06" w:rsidR="00B74815" w:rsidRDefault="00B74815" w:rsidP="00B74815">
      <w:pPr>
        <w:pStyle w:val="STTSAlgoritmaContent"/>
        <w:numPr>
          <w:ilvl w:val="0"/>
          <w:numId w:val="0"/>
        </w:numPr>
        <w:ind w:left="624" w:hanging="624"/>
      </w:pPr>
    </w:p>
    <w:p w14:paraId="1FCE163A" w14:textId="3BF4F0F5" w:rsidR="00BB65A9" w:rsidRDefault="00BB65A9" w:rsidP="00BB65A9">
      <w:pPr>
        <w:pStyle w:val="STTSJudulSubBab"/>
        <w:numPr>
          <w:ilvl w:val="0"/>
          <w:numId w:val="14"/>
        </w:numPr>
        <w:ind w:left="709" w:hanging="709"/>
      </w:pPr>
      <w:r>
        <w:t>Templated Map Chromosome</w:t>
      </w:r>
    </w:p>
    <w:p w14:paraId="1706A02B" w14:textId="30F7ACA1" w:rsidR="009A58BD" w:rsidRDefault="001D6084" w:rsidP="0046465C">
      <w:pPr>
        <w:ind w:firstLine="709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Tile Chromosome,</w:t>
      </w:r>
      <w:r w:rsidR="00A8590B">
        <w:t xml:space="preserve"> </w:t>
      </w:r>
      <w:proofErr w:type="spellStart"/>
      <w:r w:rsidR="00A8590B">
        <w:t>akan</w:t>
      </w:r>
      <w:proofErr w:type="spellEnd"/>
      <w:r w:rsidR="00A8590B">
        <w:t xml:space="preserve"> </w:t>
      </w:r>
      <w:proofErr w:type="spellStart"/>
      <w:r w:rsidR="00A8590B">
        <w:t>ditunjukkan</w:t>
      </w:r>
      <w:proofErr w:type="spellEnd"/>
      <w:r w:rsidR="00A8590B">
        <w:t xml:space="preserve"> </w:t>
      </w:r>
      <w:proofErr w:type="spellStart"/>
      <w:r w:rsidR="00A8590B">
        <w:t>kode</w:t>
      </w:r>
      <w:proofErr w:type="spellEnd"/>
      <w:r w:rsidR="00A8590B">
        <w:t xml:space="preserve"> yang </w:t>
      </w:r>
      <w:proofErr w:type="spellStart"/>
      <w:r w:rsidR="00A8590B">
        <w:t>digunakan</w:t>
      </w:r>
      <w:proofErr w:type="spellEnd"/>
      <w:r w:rsidR="00A8590B">
        <w:t xml:space="preserve"> </w:t>
      </w:r>
      <w:proofErr w:type="spellStart"/>
      <w:r w:rsidR="00A8590B">
        <w:t>untuk</w:t>
      </w:r>
      <w:proofErr w:type="spellEnd"/>
      <w:r w:rsidR="00A8590B">
        <w:t xml:space="preserve"> </w:t>
      </w:r>
      <w:proofErr w:type="spellStart"/>
      <w:r w:rsidR="00A8590B">
        <w:t>membuat</w:t>
      </w:r>
      <w:proofErr w:type="spellEnd"/>
      <w:r w:rsidR="00A8590B">
        <w:t xml:space="preserve"> Template Map Chromosome, </w:t>
      </w:r>
      <w:proofErr w:type="spellStart"/>
      <w:r w:rsidR="00A8590B">
        <w:t>tetapi</w:t>
      </w:r>
      <w:proofErr w:type="spellEnd"/>
      <w:r w:rsidR="00A8590B">
        <w:t xml:space="preserve"> </w:t>
      </w:r>
      <w:proofErr w:type="spellStart"/>
      <w:r w:rsidR="00A8590B">
        <w:t>sebelum</w:t>
      </w:r>
      <w:proofErr w:type="spellEnd"/>
      <w:r w:rsidR="00A8590B">
        <w:t xml:space="preserve"> </w:t>
      </w:r>
      <w:proofErr w:type="spellStart"/>
      <w:r w:rsidR="00A8590B">
        <w:t>itu</w:t>
      </w:r>
      <w:proofErr w:type="spellEnd"/>
      <w:r w:rsidR="00A8590B">
        <w:t xml:space="preserve">, </w:t>
      </w:r>
      <w:proofErr w:type="spellStart"/>
      <w:r w:rsidR="00A8590B">
        <w:t>kromosom</w:t>
      </w:r>
      <w:proofErr w:type="spellEnd"/>
      <w:r w:rsidR="00A8590B">
        <w:t xml:space="preserve"> ini </w:t>
      </w:r>
      <w:proofErr w:type="spellStart"/>
      <w:r w:rsidR="00A8590B">
        <w:t>menggunakan</w:t>
      </w:r>
      <w:proofErr w:type="spellEnd"/>
      <w:r w:rsidR="00A8590B">
        <w:t xml:space="preserve"> class lain yang </w:t>
      </w:r>
      <w:proofErr w:type="spellStart"/>
      <w:r w:rsidR="00A8590B">
        <w:t>dipakai</w:t>
      </w:r>
      <w:proofErr w:type="spellEnd"/>
      <w:r w:rsidR="00A8590B">
        <w:t xml:space="preserve"> </w:t>
      </w:r>
      <w:proofErr w:type="spellStart"/>
      <w:r w:rsidR="00A8590B">
        <w:t>untuk</w:t>
      </w:r>
      <w:proofErr w:type="spellEnd"/>
      <w:r w:rsidR="00A8590B">
        <w:t xml:space="preserve"> </w:t>
      </w:r>
      <w:proofErr w:type="spellStart"/>
      <w:r w:rsidR="00A8590B">
        <w:t>mengganti</w:t>
      </w:r>
      <w:proofErr w:type="spellEnd"/>
      <w:r w:rsidR="00A8590B">
        <w:t xml:space="preserve"> </w:t>
      </w:r>
      <w:proofErr w:type="spellStart"/>
      <w:r w:rsidR="00A8590B">
        <w:t>angka</w:t>
      </w:r>
      <w:proofErr w:type="spellEnd"/>
      <w:r w:rsidR="00A8590B">
        <w:t xml:space="preserve"> – </w:t>
      </w:r>
      <w:proofErr w:type="spellStart"/>
      <w:r w:rsidR="00A8590B">
        <w:t>angka</w:t>
      </w:r>
      <w:proofErr w:type="spellEnd"/>
      <w:r w:rsidR="00A8590B">
        <w:t xml:space="preserve"> </w:t>
      </w:r>
      <w:proofErr w:type="spellStart"/>
      <w:r w:rsidR="00A8590B">
        <w:t>dalam</w:t>
      </w:r>
      <w:proofErr w:type="spellEnd"/>
      <w:r w:rsidR="00A8590B">
        <w:t xml:space="preserve"> gene </w:t>
      </w:r>
      <w:proofErr w:type="spellStart"/>
      <w:r w:rsidR="00A8590B">
        <w:t>menjadi</w:t>
      </w:r>
      <w:proofErr w:type="spellEnd"/>
      <w:r w:rsidR="00A8590B">
        <w:t xml:space="preserve"> template 5X5, </w:t>
      </w:r>
      <w:proofErr w:type="spellStart"/>
      <w:r w:rsidR="00BC2B82">
        <w:t>Berikut</w:t>
      </w:r>
      <w:proofErr w:type="spellEnd"/>
      <w:r w:rsidR="00BC2B82">
        <w:t xml:space="preserve"> </w:t>
      </w:r>
      <w:proofErr w:type="spellStart"/>
      <w:r w:rsidR="00BC2B82">
        <w:t>adalah</w:t>
      </w:r>
      <w:proofErr w:type="spellEnd"/>
      <w:r w:rsidR="00BC2B82">
        <w:t xml:space="preserve"> </w:t>
      </w:r>
      <w:proofErr w:type="spellStart"/>
      <w:r w:rsidR="00BC2B82">
        <w:t>kodenya</w:t>
      </w:r>
      <w:proofErr w:type="spellEnd"/>
      <w:r w:rsidR="00BC2B82">
        <w:t xml:space="preserve"> :</w:t>
      </w:r>
    </w:p>
    <w:p w14:paraId="501A07C7" w14:textId="77777777" w:rsidR="00BC2B82" w:rsidRDefault="00BC2B82" w:rsidP="0046465C">
      <w:pPr>
        <w:ind w:firstLine="709"/>
      </w:pPr>
    </w:p>
    <w:p w14:paraId="29799303" w14:textId="716FDE46" w:rsidR="00BC2B82" w:rsidRPr="000163AF" w:rsidRDefault="00BC2B82" w:rsidP="00BC2B82">
      <w:pPr>
        <w:ind w:firstLine="0"/>
        <w:rPr>
          <w:u w:val="single"/>
        </w:rPr>
      </w:pPr>
      <w:proofErr w:type="spellStart"/>
      <w:r w:rsidRPr="00432799">
        <w:rPr>
          <w:u w:val="single"/>
        </w:rPr>
        <w:t>Potongan</w:t>
      </w:r>
      <w:proofErr w:type="spellEnd"/>
      <w:r w:rsidRPr="00432799">
        <w:rPr>
          <w:u w:val="single"/>
        </w:rPr>
        <w:t xml:space="preserve"> Kode </w:t>
      </w:r>
      <w:proofErr w:type="spellStart"/>
      <w:r w:rsidRPr="00432799">
        <w:rPr>
          <w:u w:val="single"/>
        </w:rPr>
        <w:t>dipindah</w:t>
      </w:r>
      <w:proofErr w:type="spellEnd"/>
      <w:r w:rsidRPr="00432799">
        <w:rPr>
          <w:u w:val="single"/>
        </w:rPr>
        <w:t xml:space="preserve"> ke A.</w:t>
      </w:r>
      <w:r>
        <w:rPr>
          <w:u w:val="single"/>
        </w:rPr>
        <w:t>1</w:t>
      </w:r>
      <w:r w:rsidRPr="00432799">
        <w:rPr>
          <w:u w:val="single"/>
        </w:rPr>
        <w:t xml:space="preserve"> Di </w:t>
      </w:r>
      <w:proofErr w:type="spellStart"/>
      <w:r w:rsidRPr="00432799">
        <w:rPr>
          <w:u w:val="single"/>
        </w:rPr>
        <w:t>halaman</w:t>
      </w:r>
      <w:proofErr w:type="spellEnd"/>
      <w:r w:rsidRPr="00432799">
        <w:rPr>
          <w:u w:val="single"/>
        </w:rPr>
        <w:t xml:space="preserve"> A-</w:t>
      </w:r>
      <w:r>
        <w:rPr>
          <w:u w:val="single"/>
        </w:rPr>
        <w:t>1</w:t>
      </w:r>
    </w:p>
    <w:p w14:paraId="27583B20" w14:textId="0DCA1CEB" w:rsidR="00BC2B82" w:rsidRDefault="00BC2B82" w:rsidP="004C10B7">
      <w:pPr>
        <w:ind w:firstLine="0"/>
      </w:pPr>
    </w:p>
    <w:p w14:paraId="005DFAF9" w14:textId="3C409F51" w:rsidR="008E6E9F" w:rsidRPr="00555761" w:rsidRDefault="008E6E9F" w:rsidP="008E6E9F">
      <w:pPr>
        <w:ind w:firstLine="0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penjelasan</w:t>
      </w:r>
      <w:proofErr w:type="spellEnd"/>
      <w:r w:rsidR="0046465C">
        <w:t xml:space="preserve"> </w:t>
      </w:r>
      <w:proofErr w:type="spellStart"/>
      <w:r w:rsidR="0046465C">
        <w:t>segmen</w:t>
      </w:r>
      <w:proofErr w:type="spellEnd"/>
      <w:r w:rsidR="0046465C">
        <w:t xml:space="preserve"> program A.1</w:t>
      </w:r>
      <w:r>
        <w:t>:</w:t>
      </w:r>
    </w:p>
    <w:p w14:paraId="6115FFDF" w14:textId="1EB06B29" w:rsidR="008E6E9F" w:rsidRDefault="008E6E9F" w:rsidP="008E6E9F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 – 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one,two</w:t>
      </w:r>
      <w:proofErr w:type="spellEnd"/>
      <w:r>
        <w:rPr>
          <w:szCs w:val="24"/>
        </w:rPr>
        <w:t xml:space="preserve"> dan four way template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manual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template – template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oleh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orientasi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berbeda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template. </w:t>
      </w:r>
      <w:proofErr w:type="spellStart"/>
      <w:r>
        <w:rPr>
          <w:szCs w:val="24"/>
        </w:rPr>
        <w:t>Alternatif</w:t>
      </w:r>
      <w:proofErr w:type="spellEnd"/>
      <w:r>
        <w:rPr>
          <w:szCs w:val="24"/>
        </w:rPr>
        <w:t xml:space="preserve"> lain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menempatkan</w:t>
      </w:r>
      <w:proofErr w:type="spellEnd"/>
      <w:r>
        <w:rPr>
          <w:szCs w:val="24"/>
        </w:rPr>
        <w:t xml:space="preserve"> template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file external,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hard code juga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game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daftar template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diganti</w:t>
      </w:r>
      <w:proofErr w:type="spellEnd"/>
      <w:r>
        <w:rPr>
          <w:szCs w:val="24"/>
        </w:rPr>
        <w:t>.</w:t>
      </w:r>
    </w:p>
    <w:p w14:paraId="24060154" w14:textId="5329A551" w:rsidR="008E6E9F" w:rsidRPr="00555761" w:rsidRDefault="00555761" w:rsidP="008E6E9F">
      <w:pPr>
        <w:pStyle w:val="ListParagraph"/>
        <w:numPr>
          <w:ilvl w:val="0"/>
          <w:numId w:val="42"/>
        </w:numPr>
        <w:ind w:left="426" w:hanging="426"/>
      </w:pPr>
      <w:r>
        <w:rPr>
          <w:szCs w:val="24"/>
        </w:rPr>
        <w:t>7 – 9</w:t>
      </w:r>
      <w:r>
        <w:rPr>
          <w:szCs w:val="24"/>
        </w:rPr>
        <w:tab/>
      </w:r>
      <w:r w:rsidR="008E6E9F" w:rsidRPr="001C6832">
        <w:rPr>
          <w:szCs w:val="24"/>
        </w:rPr>
        <w:t xml:space="preserve">: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potensial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template,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four way </w:t>
      </w:r>
      <w:proofErr w:type="spellStart"/>
      <w:r>
        <w:rPr>
          <w:szCs w:val="24"/>
        </w:rPr>
        <w:t>dikali</w:t>
      </w:r>
      <w:proofErr w:type="spellEnd"/>
      <w:r>
        <w:rPr>
          <w:szCs w:val="24"/>
        </w:rPr>
        <w:t xml:space="preserve"> 4, two way </w:t>
      </w:r>
      <w:proofErr w:type="spellStart"/>
      <w:r>
        <w:rPr>
          <w:szCs w:val="24"/>
        </w:rPr>
        <w:t>dikali</w:t>
      </w:r>
      <w:proofErr w:type="spellEnd"/>
      <w:r>
        <w:rPr>
          <w:szCs w:val="24"/>
        </w:rPr>
        <w:t xml:space="preserve"> 2 dan one way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ketiga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angka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dijumlah</w:t>
      </w:r>
      <w:proofErr w:type="spellEnd"/>
      <w:r>
        <w:rPr>
          <w:szCs w:val="24"/>
        </w:rPr>
        <w:t xml:space="preserve"> dan di return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potensial</w:t>
      </w:r>
      <w:proofErr w:type="spellEnd"/>
      <w:r>
        <w:rPr>
          <w:szCs w:val="24"/>
        </w:rPr>
        <w:t xml:space="preserve"> template yang </w:t>
      </w:r>
      <w:proofErr w:type="spellStart"/>
      <w:r>
        <w:rPr>
          <w:szCs w:val="24"/>
        </w:rPr>
        <w:t>tersedia</w:t>
      </w:r>
      <w:proofErr w:type="spellEnd"/>
      <w:r>
        <w:rPr>
          <w:szCs w:val="24"/>
        </w:rPr>
        <w:t>.</w:t>
      </w:r>
    </w:p>
    <w:p w14:paraId="4E78D5A9" w14:textId="56B4405B" w:rsidR="00555761" w:rsidRDefault="00555761" w:rsidP="008E6E9F">
      <w:pPr>
        <w:pStyle w:val="ListParagraph"/>
        <w:numPr>
          <w:ilvl w:val="0"/>
          <w:numId w:val="42"/>
        </w:numPr>
        <w:ind w:left="426" w:hanging="426"/>
      </w:pPr>
      <w:r>
        <w:lastRenderedPageBreak/>
        <w:t>11 – 12</w:t>
      </w:r>
      <w:r>
        <w:tab/>
        <w:t xml:space="preserve">: Ini </w:t>
      </w:r>
      <w:proofErr w:type="spellStart"/>
      <w:r>
        <w:t>adala</w:t>
      </w:r>
      <w:r w:rsidR="004C7F23">
        <w:t>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template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82397D">
        <w:t xml:space="preserve">id yang </w:t>
      </w:r>
      <w:proofErr w:type="spellStart"/>
      <w:r w:rsidR="0082397D">
        <w:t>diberikan</w:t>
      </w:r>
      <w:proofErr w:type="spellEnd"/>
      <w:r w:rsidR="0082397D">
        <w:t xml:space="preserve">. </w:t>
      </w:r>
      <w:proofErr w:type="spellStart"/>
      <w:r w:rsidR="0082397D">
        <w:t>Setelah</w:t>
      </w:r>
      <w:proofErr w:type="spellEnd"/>
      <w:r w:rsidR="0082397D">
        <w:t xml:space="preserve"> </w:t>
      </w:r>
      <w:proofErr w:type="spellStart"/>
      <w:r w:rsidR="0082397D">
        <w:t>memberi</w:t>
      </w:r>
      <w:proofErr w:type="spellEnd"/>
      <w:r w:rsidR="0082397D">
        <w:t xml:space="preserve"> id </w:t>
      </w:r>
      <w:proofErr w:type="spellStart"/>
      <w:r w:rsidR="0082397D">
        <w:t>tersebut</w:t>
      </w:r>
      <w:proofErr w:type="spellEnd"/>
      <w:r w:rsidR="0082397D">
        <w:t xml:space="preserve">, id </w:t>
      </w:r>
      <w:proofErr w:type="spellStart"/>
      <w:r w:rsidR="0082397D">
        <w:t>akan</w:t>
      </w:r>
      <w:proofErr w:type="spellEnd"/>
      <w:r w:rsidR="0082397D">
        <w:t xml:space="preserve"> </w:t>
      </w:r>
      <w:proofErr w:type="spellStart"/>
      <w:r w:rsidR="0082397D">
        <w:t>disimpan</w:t>
      </w:r>
      <w:proofErr w:type="spellEnd"/>
      <w:r w:rsidR="0082397D">
        <w:t xml:space="preserve"> ke </w:t>
      </w:r>
      <w:proofErr w:type="spellStart"/>
      <w:r w:rsidR="0082397D">
        <w:t>dalam</w:t>
      </w:r>
      <w:proofErr w:type="spellEnd"/>
      <w:r w:rsidR="0082397D">
        <w:t xml:space="preserve"> </w:t>
      </w:r>
      <w:proofErr w:type="spellStart"/>
      <w:r w:rsidR="0082397D">
        <w:t>variabel</w:t>
      </w:r>
      <w:proofErr w:type="spellEnd"/>
      <w:r w:rsidR="0082397D">
        <w:t xml:space="preserve"> </w:t>
      </w:r>
      <w:proofErr w:type="spellStart"/>
      <w:r w:rsidR="0082397D">
        <w:t>tempID</w:t>
      </w:r>
      <w:proofErr w:type="spellEnd"/>
      <w:r w:rsidR="0082397D">
        <w:t xml:space="preserve"> agar </w:t>
      </w:r>
      <w:proofErr w:type="spellStart"/>
      <w:r w:rsidR="0082397D">
        <w:t>bisa</w:t>
      </w:r>
      <w:proofErr w:type="spellEnd"/>
      <w:r w:rsidR="0082397D">
        <w:t xml:space="preserve"> </w:t>
      </w:r>
      <w:proofErr w:type="spellStart"/>
      <w:r w:rsidR="0082397D">
        <w:t>diolah</w:t>
      </w:r>
      <w:proofErr w:type="spellEnd"/>
      <w:r w:rsidR="0082397D">
        <w:t>.</w:t>
      </w:r>
    </w:p>
    <w:p w14:paraId="5BC5E931" w14:textId="77777777" w:rsidR="00695C58" w:rsidRDefault="006F5AB5" w:rsidP="008E6E9F">
      <w:pPr>
        <w:pStyle w:val="ListParagraph"/>
        <w:numPr>
          <w:ilvl w:val="0"/>
          <w:numId w:val="42"/>
        </w:numPr>
        <w:ind w:left="426" w:hanging="426"/>
      </w:pPr>
      <w:r>
        <w:t>13 – 14</w:t>
      </w:r>
      <w:r>
        <w:tab/>
        <w:t xml:space="preserve">: Bila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dimutlakkan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. Bile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, jadi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parameter id,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1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0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-0, </w:t>
      </w:r>
      <w:proofErr w:type="spellStart"/>
      <w:r>
        <w:t>sehingga</w:t>
      </w:r>
      <w:proofErr w:type="spellEnd"/>
      <w:r>
        <w:t xml:space="preserve"> ini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-0 </w:t>
      </w:r>
      <w:proofErr w:type="spellStart"/>
      <w:r>
        <w:t>tersebut</w:t>
      </w:r>
      <w:proofErr w:type="spellEnd"/>
      <w:r>
        <w:t>.</w:t>
      </w:r>
    </w:p>
    <w:p w14:paraId="4B5B0301" w14:textId="77777777" w:rsidR="00E1686B" w:rsidRDefault="006F5AB5" w:rsidP="008E6E9F">
      <w:pPr>
        <w:pStyle w:val="ListParagraph"/>
        <w:numPr>
          <w:ilvl w:val="0"/>
          <w:numId w:val="42"/>
        </w:numPr>
        <w:ind w:left="426" w:hanging="426"/>
      </w:pPr>
      <w:r>
        <w:t xml:space="preserve"> </w:t>
      </w:r>
      <w:r w:rsidR="00695C58">
        <w:t>19 – 32</w:t>
      </w:r>
      <w:r w:rsidR="00695C58">
        <w:tab/>
        <w:t xml:space="preserve">: Di </w:t>
      </w:r>
      <w:proofErr w:type="spellStart"/>
      <w:r w:rsidR="00695C58">
        <w:t>sini</w:t>
      </w:r>
      <w:proofErr w:type="spellEnd"/>
      <w:r w:rsidR="00695C58">
        <w:t xml:space="preserve">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diambil</w:t>
      </w:r>
      <w:proofErr w:type="spellEnd"/>
      <w:r w:rsidR="00695C58">
        <w:t xml:space="preserve"> </w:t>
      </w:r>
      <w:proofErr w:type="spellStart"/>
      <w:r w:rsidR="00695C58">
        <w:t>berdasarkan</w:t>
      </w:r>
      <w:proofErr w:type="spellEnd"/>
      <w:r w:rsidR="00695C58">
        <w:t xml:space="preserve"> </w:t>
      </w:r>
      <w:proofErr w:type="spellStart"/>
      <w:r w:rsidR="00695C58">
        <w:t>tempID</w:t>
      </w:r>
      <w:proofErr w:type="spellEnd"/>
      <w:r w:rsidR="00695C58">
        <w:t xml:space="preserve"> </w:t>
      </w:r>
      <w:proofErr w:type="spellStart"/>
      <w:r w:rsidR="00695C58">
        <w:t>sebuah</w:t>
      </w:r>
      <w:proofErr w:type="spellEnd"/>
      <w:r w:rsidR="00695C58">
        <w:t xml:space="preserve"> template yang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direturn</w:t>
      </w:r>
      <w:proofErr w:type="spellEnd"/>
      <w:r w:rsidR="00695C58">
        <w:t xml:space="preserve"> </w:t>
      </w:r>
      <w:proofErr w:type="spellStart"/>
      <w:r w:rsidR="00695C58">
        <w:t>setelah</w:t>
      </w:r>
      <w:proofErr w:type="spellEnd"/>
      <w:r w:rsidR="00695C58">
        <w:t xml:space="preserve"> </w:t>
      </w:r>
      <w:proofErr w:type="spellStart"/>
      <w:r w:rsidR="00695C58">
        <w:t>diolah</w:t>
      </w:r>
      <w:proofErr w:type="spellEnd"/>
      <w:r w:rsidR="00695C58">
        <w:t xml:space="preserve">. Akan </w:t>
      </w:r>
      <w:proofErr w:type="spellStart"/>
      <w:r w:rsidR="00695C58">
        <w:t>ada</w:t>
      </w:r>
      <w:proofErr w:type="spellEnd"/>
      <w:r w:rsidR="00695C58">
        <w:t xml:space="preserve"> 2 </w:t>
      </w:r>
      <w:proofErr w:type="spellStart"/>
      <w:r w:rsidR="00695C58">
        <w:t>variabel</w:t>
      </w:r>
      <w:proofErr w:type="spellEnd"/>
      <w:r w:rsidR="00695C58">
        <w:t xml:space="preserve"> yang </w:t>
      </w:r>
      <w:proofErr w:type="spellStart"/>
      <w:r w:rsidR="00695C58">
        <w:t>diisi</w:t>
      </w:r>
      <w:proofErr w:type="spellEnd"/>
      <w:r w:rsidR="00695C58">
        <w:t xml:space="preserve">, </w:t>
      </w:r>
      <w:proofErr w:type="spellStart"/>
      <w:r w:rsidR="00695C58">
        <w:t>yaitu</w:t>
      </w:r>
      <w:proofErr w:type="spellEnd"/>
      <w:r w:rsidR="00695C58">
        <w:t xml:space="preserve"> rotation yang </w:t>
      </w:r>
      <w:proofErr w:type="spellStart"/>
      <w:r w:rsidR="00695C58">
        <w:t>mengatakan</w:t>
      </w:r>
      <w:proofErr w:type="spellEnd"/>
      <w:r w:rsidR="00695C58">
        <w:t xml:space="preserve"> </w:t>
      </w:r>
      <w:proofErr w:type="spellStart"/>
      <w:r w:rsidR="00695C58">
        <w:t>seberapa</w:t>
      </w:r>
      <w:proofErr w:type="spellEnd"/>
      <w:r w:rsidR="00695C58">
        <w:t xml:space="preserve"> </w:t>
      </w:r>
      <w:proofErr w:type="spellStart"/>
      <w:r w:rsidR="00695C58">
        <w:t>banyak</w:t>
      </w:r>
      <w:proofErr w:type="spellEnd"/>
      <w:r w:rsidR="00695C58">
        <w:t xml:space="preserve"> </w:t>
      </w:r>
      <w:proofErr w:type="spellStart"/>
      <w:r w:rsidR="00695C58">
        <w:t>rotasi</w:t>
      </w:r>
      <w:proofErr w:type="spellEnd"/>
      <w:r w:rsidR="00695C58">
        <w:t xml:space="preserve"> template yang </w:t>
      </w:r>
      <w:proofErr w:type="spellStart"/>
      <w:r w:rsidR="00695C58">
        <w:t>akan</w:t>
      </w:r>
      <w:proofErr w:type="spellEnd"/>
      <w:r w:rsidR="00695C58">
        <w:t xml:space="preserve"> </w:t>
      </w:r>
      <w:proofErr w:type="spellStart"/>
      <w:r w:rsidR="00695C58">
        <w:t>dilakukan</w:t>
      </w:r>
      <w:proofErr w:type="spellEnd"/>
      <w:r w:rsidR="00695C58">
        <w:t xml:space="preserve"> </w:t>
      </w:r>
      <w:proofErr w:type="spellStart"/>
      <w:r w:rsidR="00695C58">
        <w:t>nanti</w:t>
      </w:r>
      <w:proofErr w:type="spellEnd"/>
      <w:r w:rsidR="00695C58">
        <w:t xml:space="preserve"> dan chosen template yang </w:t>
      </w:r>
      <w:proofErr w:type="spellStart"/>
      <w:r w:rsidR="00695C58">
        <w:t>berisi</w:t>
      </w:r>
      <w:proofErr w:type="spellEnd"/>
      <w:r w:rsidR="00695C58">
        <w:t xml:space="preserve"> template </w:t>
      </w:r>
      <w:proofErr w:type="spellStart"/>
      <w:r w:rsidR="00695C58">
        <w:t>tersebut</w:t>
      </w:r>
      <w:proofErr w:type="spellEnd"/>
      <w:r w:rsidR="00695C58">
        <w:t xml:space="preserve">. </w:t>
      </w:r>
    </w:p>
    <w:p w14:paraId="22E1C30F" w14:textId="40E60CF7" w:rsidR="0082397D" w:rsidRDefault="00E1686B" w:rsidP="00E1686B">
      <w:pPr>
        <w:pStyle w:val="ListParagraph"/>
        <w:ind w:left="426" w:firstLine="0"/>
      </w:pP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range one way, two way atau four way.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dibawahnya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range four way </w:t>
      </w:r>
      <w:proofErr w:type="spellStart"/>
      <w:r>
        <w:t>dimana</w:t>
      </w:r>
      <w:proofErr w:type="spellEnd"/>
      <w:r>
        <w:t xml:space="preserve"> four way </w:t>
      </w:r>
      <w:proofErr w:type="spellStart"/>
      <w:r>
        <w:t>adalah</w:t>
      </w:r>
      <w:proofErr w:type="spellEnd"/>
      <w:r>
        <w:t xml:space="preserve"> yang paling </w:t>
      </w:r>
      <w:proofErr w:type="spellStart"/>
      <w:r>
        <w:t>terkhir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array one way dan two way </w:t>
      </w:r>
      <w:proofErr w:type="spellStart"/>
      <w:r>
        <w:t>dikali</w:t>
      </w:r>
      <w:proofErr w:type="spellEnd"/>
      <w:r>
        <w:t xml:space="preserve"> 2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array two way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diorientasikan</w:t>
      </w:r>
      <w:proofErr w:type="spellEnd"/>
      <w:r>
        <w:t xml:space="preserve"> 2 </w:t>
      </w:r>
      <w:proofErr w:type="spellStart"/>
      <w:r>
        <w:t>arah</w:t>
      </w:r>
      <w:proofErr w:type="spellEnd"/>
      <w:r>
        <w:t>).</w:t>
      </w:r>
    </w:p>
    <w:p w14:paraId="20560110" w14:textId="2C234009" w:rsidR="00E1686B" w:rsidRDefault="00E1686B" w:rsidP="00CA2E9F">
      <w:pPr>
        <w:pStyle w:val="ListParagraph"/>
        <w:ind w:left="426" w:firstLine="0"/>
      </w:pPr>
      <w:r>
        <w:t xml:space="preserve">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, </w:t>
      </w:r>
      <w:proofErr w:type="spellStart"/>
      <w:r>
        <w:t>tempID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DIV oleh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range array,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didiv</w:t>
      </w:r>
      <w:proofErr w:type="spellEnd"/>
      <w:r>
        <w:t xml:space="preserve"> 4,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tempID</w:t>
      </w:r>
      <w:proofErr w:type="spellEnd"/>
      <w:r>
        <w:t xml:space="preserve"> div 4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Template </w:t>
      </w:r>
      <w:proofErr w:type="spellStart"/>
      <w:r>
        <w:t>dari</w:t>
      </w:r>
      <w:proofErr w:type="spellEnd"/>
      <w:r>
        <w:t xml:space="preserve"> array template yang </w:t>
      </w:r>
      <w:proofErr w:type="spellStart"/>
      <w:r>
        <w:t>bersangkutan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chosen template.</w:t>
      </w:r>
      <w:r w:rsidR="00205B40" w:rsidRPr="00205B40">
        <w:t xml:space="preserve"> </w:t>
      </w:r>
      <w:r w:rsidR="00205B40">
        <w:t xml:space="preserve">Dan </w:t>
      </w:r>
      <w:proofErr w:type="spellStart"/>
      <w:r w:rsidR="00205B40">
        <w:t>terakhir</w:t>
      </w:r>
      <w:proofErr w:type="spellEnd"/>
      <w:r w:rsidR="00205B40">
        <w:t xml:space="preserve"> </w:t>
      </w:r>
      <w:proofErr w:type="spellStart"/>
      <w:r w:rsidR="00205B40">
        <w:t>untuk</w:t>
      </w:r>
      <w:proofErr w:type="spellEnd"/>
      <w:r w:rsidR="00205B40">
        <w:t xml:space="preserve"> </w:t>
      </w:r>
      <w:proofErr w:type="spellStart"/>
      <w:r w:rsidR="00205B40">
        <w:t>menentukan</w:t>
      </w:r>
      <w:proofErr w:type="spellEnd"/>
      <w:r w:rsidR="00205B40">
        <w:t xml:space="preserve"> </w:t>
      </w:r>
      <w:proofErr w:type="spellStart"/>
      <w:r w:rsidR="00205B40">
        <w:t>rotasi</w:t>
      </w:r>
      <w:proofErr w:type="spellEnd"/>
      <w:r w:rsidR="00205B40">
        <w:t xml:space="preserve"> </w:t>
      </w:r>
      <w:proofErr w:type="spellStart"/>
      <w:r w:rsidR="00205B40">
        <w:t>dari</w:t>
      </w:r>
      <w:proofErr w:type="spellEnd"/>
      <w:r w:rsidR="00205B40">
        <w:t xml:space="preserve"> template, rotation </w:t>
      </w:r>
      <w:proofErr w:type="spellStart"/>
      <w:r w:rsidR="00205B40">
        <w:t>akan</w:t>
      </w:r>
      <w:proofErr w:type="spellEnd"/>
      <w:r w:rsidR="00205B40">
        <w:t xml:space="preserve"> </w:t>
      </w:r>
      <w:proofErr w:type="spellStart"/>
      <w:r w:rsidR="00205B40">
        <w:t>diisi</w:t>
      </w:r>
      <w:proofErr w:type="spellEnd"/>
      <w:r w:rsidR="00205B40">
        <w:t xml:space="preserve"> </w:t>
      </w:r>
      <w:proofErr w:type="spellStart"/>
      <w:r w:rsidR="00205B40">
        <w:t>dengan</w:t>
      </w:r>
      <w:proofErr w:type="spellEnd"/>
      <w:r w:rsidR="00205B40">
        <w:t xml:space="preserve"> </w:t>
      </w:r>
      <w:proofErr w:type="spellStart"/>
      <w:r w:rsidR="00205B40">
        <w:t>tempID</w:t>
      </w:r>
      <w:proofErr w:type="spellEnd"/>
      <w:r w:rsidR="00205B40">
        <w:t xml:space="preserve"> di MOD </w:t>
      </w:r>
      <w:proofErr w:type="spellStart"/>
      <w:r w:rsidR="00205B40">
        <w:t>dengan</w:t>
      </w:r>
      <w:proofErr w:type="spellEnd"/>
      <w:r w:rsidR="00205B40">
        <w:t xml:space="preserve"> </w:t>
      </w:r>
      <w:proofErr w:type="spellStart"/>
      <w:r w:rsidR="00205B40">
        <w:t>jumlah</w:t>
      </w:r>
      <w:proofErr w:type="spellEnd"/>
      <w:r w:rsidR="00205B40">
        <w:t xml:space="preserve"> </w:t>
      </w:r>
      <w:proofErr w:type="spellStart"/>
      <w:r w:rsidR="00205B40">
        <w:t>orientasi</w:t>
      </w:r>
      <w:proofErr w:type="spellEnd"/>
      <w:r w:rsidR="00205B40">
        <w:t xml:space="preserve"> range array.</w:t>
      </w:r>
    </w:p>
    <w:p w14:paraId="1F2EAC41" w14:textId="1532A858" w:rsidR="00695C58" w:rsidRDefault="00695C58" w:rsidP="008E6E9F">
      <w:pPr>
        <w:pStyle w:val="ListParagraph"/>
        <w:numPr>
          <w:ilvl w:val="0"/>
          <w:numId w:val="42"/>
        </w:numPr>
        <w:ind w:left="426" w:hanging="426"/>
      </w:pPr>
      <w:r>
        <w:t>34 – 51</w:t>
      </w:r>
      <w:r>
        <w:tab/>
        <w:t>:</w:t>
      </w:r>
      <w:r w:rsidR="00CA2E9F">
        <w:t xml:space="preserve"> </w:t>
      </w:r>
      <w:proofErr w:type="spellStart"/>
      <w:r w:rsidR="00CA2E9F">
        <w:t>Meski</w:t>
      </w:r>
      <w:proofErr w:type="spellEnd"/>
      <w:r w:rsidR="00CA2E9F">
        <w:t xml:space="preserve"> </w:t>
      </w:r>
      <w:proofErr w:type="spellStart"/>
      <w:r w:rsidR="00CA2E9F">
        <w:t>panjang</w:t>
      </w:r>
      <w:proofErr w:type="spellEnd"/>
      <w:r w:rsidR="00CA2E9F">
        <w:t xml:space="preserve">, </w:t>
      </w:r>
      <w:proofErr w:type="spellStart"/>
      <w:r w:rsidR="00CA2E9F">
        <w:t>bagian</w:t>
      </w:r>
      <w:proofErr w:type="spellEnd"/>
      <w:r w:rsidR="00CA2E9F">
        <w:t xml:space="preserve"> ini </w:t>
      </w:r>
      <w:proofErr w:type="spellStart"/>
      <w:r w:rsidR="00CA2E9F">
        <w:t>sederhana</w:t>
      </w:r>
      <w:proofErr w:type="spellEnd"/>
      <w:r w:rsidR="00CA2E9F">
        <w:t xml:space="preserve">, </w:t>
      </w:r>
      <w:proofErr w:type="spellStart"/>
      <w:r w:rsidR="00CA2E9F">
        <w:t>dimana</w:t>
      </w:r>
      <w:proofErr w:type="spellEnd"/>
      <w:r w:rsidR="00CA2E9F">
        <w:t xml:space="preserve"> template </w:t>
      </w:r>
      <w:proofErr w:type="spellStart"/>
      <w:r w:rsidR="00CA2E9F">
        <w:t>dirotasi</w:t>
      </w:r>
      <w:proofErr w:type="spellEnd"/>
      <w:r w:rsidR="00CA2E9F">
        <w:t xml:space="preserve"> </w:t>
      </w:r>
      <w:proofErr w:type="spellStart"/>
      <w:r w:rsidR="00CA2E9F">
        <w:t>sebanyak</w:t>
      </w:r>
      <w:proofErr w:type="spellEnd"/>
      <w:r w:rsidR="00CA2E9F">
        <w:t xml:space="preserve"> 90˚ * </w:t>
      </w:r>
      <w:proofErr w:type="spellStart"/>
      <w:r w:rsidR="00CA2E9F">
        <w:t>variabel</w:t>
      </w:r>
      <w:proofErr w:type="spellEnd"/>
      <w:r w:rsidR="00CA2E9F">
        <w:t xml:space="preserve"> rotation ke </w:t>
      </w:r>
      <w:proofErr w:type="spellStart"/>
      <w:r w:rsidR="00CA2E9F">
        <w:t>arah</w:t>
      </w:r>
      <w:proofErr w:type="spellEnd"/>
      <w:r w:rsidR="00CA2E9F">
        <w:t xml:space="preserve"> </w:t>
      </w:r>
      <w:proofErr w:type="spellStart"/>
      <w:r w:rsidR="00CA2E9F">
        <w:t>kanan</w:t>
      </w:r>
      <w:proofErr w:type="spellEnd"/>
      <w:r w:rsidR="00CA2E9F">
        <w:t>.</w:t>
      </w:r>
    </w:p>
    <w:p w14:paraId="7520F43A" w14:textId="32DAA788" w:rsidR="00CA2E9F" w:rsidRPr="007071FD" w:rsidRDefault="00CA2E9F" w:rsidP="008E6E9F">
      <w:pPr>
        <w:pStyle w:val="ListParagraph"/>
        <w:numPr>
          <w:ilvl w:val="0"/>
          <w:numId w:val="42"/>
        </w:numPr>
        <w:ind w:left="426" w:hanging="426"/>
      </w:pPr>
      <w:r>
        <w:t>53 – 54</w:t>
      </w:r>
      <w:r>
        <w:tab/>
        <w:t xml:space="preserve">: Bila parameter ID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dan tile di paling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0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tile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>.</w:t>
      </w:r>
    </w:p>
    <w:p w14:paraId="7BC977C0" w14:textId="77777777" w:rsidR="008E6E9F" w:rsidRDefault="008E6E9F" w:rsidP="00833277">
      <w:pPr>
        <w:pStyle w:val="STTSAlgoritmaContent"/>
        <w:numPr>
          <w:ilvl w:val="0"/>
          <w:numId w:val="0"/>
        </w:numPr>
        <w:ind w:left="624" w:hanging="624"/>
      </w:pPr>
    </w:p>
    <w:p w14:paraId="479513CC" w14:textId="5A77F3D9" w:rsidR="004C7F23" w:rsidRDefault="004C7F23" w:rsidP="004C7F23">
      <w:pPr>
        <w:ind w:firstLine="0"/>
      </w:pPr>
      <w:proofErr w:type="spellStart"/>
      <w:r>
        <w:lastRenderedPageBreak/>
        <w:t>Dengan</w:t>
      </w:r>
      <w:proofErr w:type="spellEnd"/>
      <w:r>
        <w:t xml:space="preserve"> Class </w:t>
      </w:r>
      <w:proofErr w:type="spellStart"/>
      <w:r>
        <w:t>PossibleTemplates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 class </w:t>
      </w:r>
      <w:proofErr w:type="spellStart"/>
      <w:r>
        <w:t>TemplatedChromosome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Chromosome </w:t>
      </w:r>
      <w:proofErr w:type="spellStart"/>
      <w:r>
        <w:t>berbasis</w:t>
      </w:r>
      <w:proofErr w:type="spellEnd"/>
      <w:r>
        <w:t xml:space="preserve"> template</w:t>
      </w:r>
      <w:r w:rsidR="001D5570">
        <w:t xml:space="preserve"> </w:t>
      </w:r>
      <w:proofErr w:type="spellStart"/>
      <w:r w:rsidR="001D5570">
        <w:t>dimana</w:t>
      </w:r>
      <w:proofErr w:type="spellEnd"/>
      <w:r w:rsidR="001D5570">
        <w:t xml:space="preserve"> </w:t>
      </w:r>
      <w:proofErr w:type="spellStart"/>
      <w:r w:rsidR="001D5570">
        <w:t>setiap</w:t>
      </w:r>
      <w:proofErr w:type="spellEnd"/>
      <w:r w:rsidR="001D5570">
        <w:t xml:space="preserve"> </w:t>
      </w:r>
      <w:r>
        <w:t xml:space="preserve"> </w:t>
      </w:r>
      <w:proofErr w:type="spellStart"/>
      <w:r w:rsidR="001D5570">
        <w:t>isi</w:t>
      </w:r>
      <w:proofErr w:type="spellEnd"/>
      <w:r w:rsidR="001D5570">
        <w:t xml:space="preserve"> </w:t>
      </w:r>
      <w:proofErr w:type="spellStart"/>
      <w:r w:rsidR="001D5570">
        <w:t>kromosom</w:t>
      </w:r>
      <w:proofErr w:type="spellEnd"/>
      <w:r w:rsidR="001D5570">
        <w:t xml:space="preserve"> </w:t>
      </w:r>
      <w:proofErr w:type="spellStart"/>
      <w:r w:rsidR="001D5570">
        <w:t>direpresentasikan</w:t>
      </w:r>
      <w:proofErr w:type="spellEnd"/>
      <w:r w:rsidR="001D5570">
        <w:t xml:space="preserve"> oleh </w:t>
      </w:r>
      <w:proofErr w:type="spellStart"/>
      <w:r w:rsidR="001D5570">
        <w:t>sebuah</w:t>
      </w:r>
      <w:proofErr w:type="spellEnd"/>
      <w:r w:rsidR="001D5570">
        <w:t xml:space="preserve"> id template</w:t>
      </w:r>
      <w:r>
        <w:t xml:space="preserve">: </w:t>
      </w:r>
    </w:p>
    <w:p w14:paraId="67EDD629" w14:textId="3F242E43" w:rsidR="006953AE" w:rsidRDefault="006953AE" w:rsidP="004C7F23">
      <w:pPr>
        <w:pStyle w:val="STTSAlgoritmaContent"/>
        <w:numPr>
          <w:ilvl w:val="0"/>
          <w:numId w:val="0"/>
        </w:numPr>
      </w:pPr>
    </w:p>
    <w:p w14:paraId="1A8C44C3" w14:textId="77777777" w:rsidR="001D5570" w:rsidRDefault="001D5570" w:rsidP="004C7F23">
      <w:pPr>
        <w:pStyle w:val="STTSAlgoritmaContent"/>
        <w:numPr>
          <w:ilvl w:val="0"/>
          <w:numId w:val="0"/>
        </w:numPr>
      </w:pPr>
    </w:p>
    <w:p w14:paraId="5C5B19BB" w14:textId="569F7EDA" w:rsidR="001C6832" w:rsidRDefault="004D05E7" w:rsidP="001C6832">
      <w:pPr>
        <w:pStyle w:val="STTSAlgoritma"/>
      </w:pPr>
      <w:proofErr w:type="spellStart"/>
      <w:r>
        <w:t>Segmen</w:t>
      </w:r>
      <w:proofErr w:type="spellEnd"/>
      <w:r>
        <w:t xml:space="preserve"> Program </w:t>
      </w:r>
      <w:r w:rsidR="001C6832">
        <w:t xml:space="preserve"> 6</w:t>
      </w:r>
      <w:r w:rsidR="00D71308">
        <w:t>.</w:t>
      </w:r>
      <w:r w:rsidR="001D5570">
        <w:t>2</w:t>
      </w:r>
      <w:r w:rsidR="001C6832">
        <w:t xml:space="preserve"> </w:t>
      </w:r>
      <w:r w:rsidR="004C7F23">
        <w:t>Templated Map Chromosomes</w:t>
      </w:r>
    </w:p>
    <w:p w14:paraId="294CD956" w14:textId="6DF52AFD" w:rsidR="001C6832" w:rsidRPr="001C6832" w:rsidRDefault="001C6832">
      <w:pPr>
        <w:pStyle w:val="STTSAlgoritmaContent"/>
        <w:numPr>
          <w:ilvl w:val="0"/>
          <w:numId w:val="43"/>
        </w:numPr>
        <w:ind w:left="709" w:hanging="709"/>
      </w:pPr>
      <w:r w:rsidRPr="001C6832">
        <w:t xml:space="preserve">public class </w:t>
      </w:r>
      <w:proofErr w:type="spellStart"/>
      <w:r w:rsidRPr="001C6832">
        <w:t>TemplatedMapChromosome</w:t>
      </w:r>
      <w:proofErr w:type="spellEnd"/>
      <w:r w:rsidRPr="001C6832">
        <w:t xml:space="preserve"> : </w:t>
      </w:r>
      <w:proofErr w:type="spellStart"/>
      <w:r w:rsidRPr="001C6832">
        <w:t>ChromosomeBase</w:t>
      </w:r>
      <w:proofErr w:type="spellEnd"/>
      <w:r w:rsidRPr="001C6832">
        <w:t>{</w:t>
      </w:r>
    </w:p>
    <w:p w14:paraId="45E6F6F9" w14:textId="77777777" w:rsidR="002F0FDF" w:rsidRDefault="002F0FDF" w:rsidP="001C6832">
      <w:pPr>
        <w:pStyle w:val="STTSAlgoritmaContent"/>
      </w:pPr>
    </w:p>
    <w:p w14:paraId="043A8426" w14:textId="392A98B8" w:rsidR="001C6832" w:rsidRPr="001C6832" w:rsidRDefault="001C6832" w:rsidP="001C6832">
      <w:pPr>
        <w:pStyle w:val="STTSAlgoritmaContent"/>
      </w:pPr>
      <w:r w:rsidRPr="001C6832">
        <w:t xml:space="preserve">private </w:t>
      </w:r>
      <w:proofErr w:type="spellStart"/>
      <w:r w:rsidRPr="001C6832">
        <w:t>readonly</w:t>
      </w:r>
      <w:proofErr w:type="spellEnd"/>
      <w:r w:rsidRPr="001C6832">
        <w:t xml:space="preserve"> int </w:t>
      </w:r>
      <w:proofErr w:type="spellStart"/>
      <w:r w:rsidRPr="001C6832">
        <w:t>m_ukuranMap</w:t>
      </w:r>
      <w:proofErr w:type="spellEnd"/>
      <w:r w:rsidRPr="001C6832">
        <w:t>;</w:t>
      </w:r>
    </w:p>
    <w:p w14:paraId="332B4DA2" w14:textId="77777777" w:rsidR="002F0FDF" w:rsidRDefault="002F0FDF" w:rsidP="001C6832">
      <w:pPr>
        <w:pStyle w:val="STTSAlgoritmaContent"/>
      </w:pPr>
    </w:p>
    <w:p w14:paraId="2D2CD0B3" w14:textId="32319B51" w:rsidR="001C6832" w:rsidRPr="001C6832" w:rsidRDefault="001C6832" w:rsidP="002F0FDF">
      <w:pPr>
        <w:pStyle w:val="STTSAlgoritmaContent"/>
      </w:pPr>
      <w:r w:rsidRPr="001C6832">
        <w:t xml:space="preserve">public </w:t>
      </w:r>
      <w:proofErr w:type="spellStart"/>
      <w:r w:rsidRPr="001C6832">
        <w:t>TemplatedMapChromosome</w:t>
      </w:r>
      <w:proofErr w:type="spellEnd"/>
      <w:r w:rsidRPr="001C6832">
        <w:t xml:space="preserve">(int </w:t>
      </w:r>
      <w:proofErr w:type="spellStart"/>
      <w:r w:rsidRPr="001C6832">
        <w:t>ukuranMap</w:t>
      </w:r>
      <w:proofErr w:type="spellEnd"/>
      <w:r w:rsidRPr="001C6832">
        <w:t>) : base</w:t>
      </w:r>
      <w:r w:rsidR="002F0FDF">
        <w:t xml:space="preserve"> </w:t>
      </w:r>
      <w:r w:rsidRPr="001C6832">
        <w:t>(</w:t>
      </w:r>
      <w:proofErr w:type="spellStart"/>
      <w:r w:rsidRPr="001C6832">
        <w:t>ukuranMap</w:t>
      </w:r>
      <w:proofErr w:type="spellEnd"/>
      <w:r w:rsidRPr="001C6832">
        <w:t>)</w:t>
      </w:r>
      <w:r w:rsidR="002F0FDF">
        <w:t>{</w:t>
      </w:r>
    </w:p>
    <w:p w14:paraId="2B4F384C" w14:textId="6A6E961C" w:rsidR="001C6832" w:rsidRPr="001C6832" w:rsidRDefault="002F0FDF" w:rsidP="001C6832">
      <w:pPr>
        <w:pStyle w:val="STTSAlgoritmaContent"/>
      </w:pPr>
      <w:r>
        <w:t xml:space="preserve">  </w:t>
      </w:r>
      <w:proofErr w:type="spellStart"/>
      <w:r w:rsidR="001C6832" w:rsidRPr="001C6832">
        <w:t>m_ukuranMap</w:t>
      </w:r>
      <w:proofErr w:type="spellEnd"/>
      <w:r w:rsidR="001C6832" w:rsidRPr="001C6832">
        <w:t xml:space="preserve"> = </w:t>
      </w:r>
      <w:proofErr w:type="spellStart"/>
      <w:r w:rsidR="001C6832" w:rsidRPr="001C6832">
        <w:t>ukuranMap</w:t>
      </w:r>
      <w:proofErr w:type="spellEnd"/>
      <w:r w:rsidR="001C6832" w:rsidRPr="001C6832">
        <w:t>;</w:t>
      </w:r>
    </w:p>
    <w:p w14:paraId="192F8A36" w14:textId="0CC4C684" w:rsidR="001C6832" w:rsidRPr="001C6832" w:rsidRDefault="002F0FDF" w:rsidP="001C6832">
      <w:pPr>
        <w:pStyle w:val="STTSAlgoritmaContent"/>
      </w:pPr>
      <w:r>
        <w:t xml:space="preserve">  </w:t>
      </w:r>
      <w:r w:rsidR="001C6832" w:rsidRPr="001C6832">
        <w:t xml:space="preserve">var </w:t>
      </w:r>
      <w:proofErr w:type="spellStart"/>
      <w:r w:rsidR="001C6832" w:rsidRPr="001C6832">
        <w:t>mapValues</w:t>
      </w:r>
      <w:proofErr w:type="spellEnd"/>
      <w:r w:rsidR="001C6832" w:rsidRPr="001C6832">
        <w:t xml:space="preserve"> = </w:t>
      </w:r>
      <w:proofErr w:type="spellStart"/>
      <w:r w:rsidR="001C6832" w:rsidRPr="001C6832">
        <w:t>RandomizationProvider.Current.GetInts</w:t>
      </w:r>
      <w:proofErr w:type="spellEnd"/>
      <w:r w:rsidR="001C6832" w:rsidRPr="001C6832">
        <w:t>(</w:t>
      </w:r>
      <w:proofErr w:type="spellStart"/>
      <w:r w:rsidR="001C6832" w:rsidRPr="001C6832">
        <w:t>ukuranMap</w:t>
      </w:r>
      <w:proofErr w:type="spellEnd"/>
      <w:r w:rsidR="001C6832" w:rsidRPr="001C6832">
        <w:t>, -(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()), 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 - 1);</w:t>
      </w:r>
    </w:p>
    <w:p w14:paraId="4FD601D9" w14:textId="77777777" w:rsidR="001C6832" w:rsidRPr="001C6832" w:rsidRDefault="001C6832" w:rsidP="001C6832">
      <w:pPr>
        <w:pStyle w:val="STTSAlgoritmaContent"/>
      </w:pPr>
    </w:p>
    <w:p w14:paraId="23EF006F" w14:textId="763F6795" w:rsidR="001C6832" w:rsidRPr="001C6832" w:rsidRDefault="00BB65A9" w:rsidP="00BB65A9">
      <w:pPr>
        <w:pStyle w:val="STTSAlgoritmaContent"/>
      </w:pPr>
      <w:r>
        <w:t xml:space="preserve">  </w:t>
      </w:r>
      <w:r w:rsidR="001C6832" w:rsidRPr="001C6832">
        <w:t xml:space="preserve">for (int </w:t>
      </w:r>
      <w:proofErr w:type="spellStart"/>
      <w:r w:rsidR="001C6832" w:rsidRPr="001C6832">
        <w:t>i</w:t>
      </w:r>
      <w:proofErr w:type="spellEnd"/>
      <w:r w:rsidR="001C6832" w:rsidRPr="001C6832">
        <w:t xml:space="preserve"> = 0; </w:t>
      </w:r>
      <w:proofErr w:type="spellStart"/>
      <w:r w:rsidR="001C6832" w:rsidRPr="001C6832">
        <w:t>i</w:t>
      </w:r>
      <w:proofErr w:type="spellEnd"/>
      <w:r w:rsidR="001C6832" w:rsidRPr="001C6832">
        <w:t xml:space="preserve"> &lt; </w:t>
      </w:r>
      <w:proofErr w:type="spellStart"/>
      <w:r w:rsidR="001C6832" w:rsidRPr="001C6832">
        <w:t>ukuranMap</w:t>
      </w:r>
      <w:proofErr w:type="spellEnd"/>
      <w:r w:rsidR="001C6832" w:rsidRPr="001C6832">
        <w:t xml:space="preserve">; </w:t>
      </w:r>
      <w:proofErr w:type="spellStart"/>
      <w:r w:rsidR="001C6832" w:rsidRPr="001C6832">
        <w:t>i</w:t>
      </w:r>
      <w:proofErr w:type="spellEnd"/>
      <w:r w:rsidR="001C6832" w:rsidRPr="001C6832">
        <w:t>++)</w:t>
      </w:r>
    </w:p>
    <w:p w14:paraId="22F0653D" w14:textId="150830A8" w:rsidR="001C6832" w:rsidRPr="001C6832" w:rsidRDefault="00BB65A9" w:rsidP="001C6832">
      <w:pPr>
        <w:pStyle w:val="STTSAlgoritmaContent"/>
      </w:pPr>
      <w:r>
        <w:t xml:space="preserve">    </w:t>
      </w:r>
      <w:proofErr w:type="spellStart"/>
      <w:r w:rsidR="001C6832" w:rsidRPr="001C6832">
        <w:t>ReplaceGene</w:t>
      </w:r>
      <w:proofErr w:type="spellEnd"/>
      <w:r w:rsidR="001C6832" w:rsidRPr="001C6832">
        <w:t>(</w:t>
      </w:r>
      <w:proofErr w:type="spellStart"/>
      <w:r w:rsidR="001C6832" w:rsidRPr="001C6832">
        <w:t>i</w:t>
      </w:r>
      <w:proofErr w:type="spellEnd"/>
      <w:r w:rsidR="001C6832" w:rsidRPr="001C6832">
        <w:t>, new Gene(</w:t>
      </w:r>
      <w:proofErr w:type="spellStart"/>
      <w:r w:rsidR="001C6832" w:rsidRPr="001C6832">
        <w:t>mapValues</w:t>
      </w:r>
      <w:proofErr w:type="spellEnd"/>
      <w:r w:rsidR="001C6832" w:rsidRPr="001C6832">
        <w:t>[</w:t>
      </w:r>
      <w:proofErr w:type="spellStart"/>
      <w:r w:rsidR="001C6832" w:rsidRPr="001C6832">
        <w:t>i</w:t>
      </w:r>
      <w:proofErr w:type="spellEnd"/>
      <w:r w:rsidR="001C6832" w:rsidRPr="001C6832">
        <w:t>]));</w:t>
      </w:r>
    </w:p>
    <w:p w14:paraId="757C794E" w14:textId="34204F6A" w:rsidR="001C6832" w:rsidRPr="001C6832" w:rsidRDefault="001C6832" w:rsidP="001C6832">
      <w:pPr>
        <w:pStyle w:val="STTSAlgoritmaContent"/>
      </w:pPr>
      <w:r w:rsidRPr="001C6832">
        <w:t>}</w:t>
      </w:r>
    </w:p>
    <w:p w14:paraId="43C71047" w14:textId="2CF50172" w:rsidR="001C6832" w:rsidRPr="001C6832" w:rsidRDefault="001C6832" w:rsidP="00BB65A9">
      <w:pPr>
        <w:pStyle w:val="STTSAlgoritmaContent"/>
      </w:pPr>
      <w:r w:rsidRPr="001C6832">
        <w:t xml:space="preserve">public override Gene </w:t>
      </w:r>
      <w:proofErr w:type="spellStart"/>
      <w:r w:rsidRPr="001C6832">
        <w:t>GenerateGene</w:t>
      </w:r>
      <w:proofErr w:type="spellEnd"/>
      <w:r w:rsidRPr="001C6832">
        <w:t xml:space="preserve">(int </w:t>
      </w:r>
      <w:proofErr w:type="spellStart"/>
      <w:r w:rsidRPr="001C6832">
        <w:t>geneIndex</w:t>
      </w:r>
      <w:proofErr w:type="spellEnd"/>
      <w:r w:rsidRPr="001C6832">
        <w:t>)</w:t>
      </w:r>
      <w:r w:rsidR="00BB65A9">
        <w:t>{</w:t>
      </w:r>
    </w:p>
    <w:p w14:paraId="46C8532D" w14:textId="6D28C797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>return new Gene(RandomizationProvider.Current.GetInt(-(PossibleTemplates.getTemplateAmount()) , (</w:t>
      </w:r>
      <w:proofErr w:type="spellStart"/>
      <w:r w:rsidR="001C6832" w:rsidRPr="001C6832">
        <w:t>PossibleTemplates.getTemplateAmount</w:t>
      </w:r>
      <w:proofErr w:type="spellEnd"/>
      <w:r w:rsidR="001C6832" w:rsidRPr="001C6832">
        <w:t>())-1));</w:t>
      </w:r>
    </w:p>
    <w:p w14:paraId="0E2BC7F5" w14:textId="4E4543DC" w:rsidR="001C6832" w:rsidRPr="001C6832" w:rsidRDefault="001C6832" w:rsidP="001C6832">
      <w:pPr>
        <w:pStyle w:val="STTSAlgoritmaContent"/>
      </w:pPr>
      <w:r w:rsidRPr="001C6832">
        <w:t>}</w:t>
      </w:r>
    </w:p>
    <w:p w14:paraId="40A2B6FA" w14:textId="77777777" w:rsidR="001C6832" w:rsidRPr="001C6832" w:rsidRDefault="001C6832" w:rsidP="001C6832">
      <w:pPr>
        <w:pStyle w:val="STTSAlgoritmaContent"/>
      </w:pPr>
    </w:p>
    <w:p w14:paraId="20D61F43" w14:textId="523D8A89" w:rsidR="001C6832" w:rsidRPr="001C6832" w:rsidRDefault="001C6832" w:rsidP="00BB65A9">
      <w:pPr>
        <w:pStyle w:val="STTSAlgoritmaContent"/>
      </w:pPr>
      <w:r w:rsidRPr="001C6832">
        <w:t xml:space="preserve">public override </w:t>
      </w:r>
      <w:proofErr w:type="spellStart"/>
      <w:r w:rsidRPr="001C6832">
        <w:t>IChromosome</w:t>
      </w:r>
      <w:proofErr w:type="spellEnd"/>
      <w:r w:rsidRPr="001C6832">
        <w:t xml:space="preserve"> </w:t>
      </w:r>
      <w:proofErr w:type="spellStart"/>
      <w:r w:rsidRPr="001C6832">
        <w:t>CreateNew</w:t>
      </w:r>
      <w:proofErr w:type="spellEnd"/>
      <w:r w:rsidRPr="001C6832">
        <w:t>()</w:t>
      </w:r>
      <w:r w:rsidR="00BB65A9">
        <w:t>{</w:t>
      </w:r>
    </w:p>
    <w:p w14:paraId="517A230F" w14:textId="5FF403BB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return new </w:t>
      </w:r>
      <w:proofErr w:type="spellStart"/>
      <w:r w:rsidR="001C6832" w:rsidRPr="001C6832">
        <w:t>TemplatedMapChromosome</w:t>
      </w:r>
      <w:proofErr w:type="spellEnd"/>
      <w:r w:rsidR="001C6832" w:rsidRPr="001C6832">
        <w:t>(</w:t>
      </w:r>
      <w:proofErr w:type="spellStart"/>
      <w:r w:rsidR="001C6832" w:rsidRPr="001C6832">
        <w:t>m_ukuranMap</w:t>
      </w:r>
      <w:proofErr w:type="spellEnd"/>
      <w:r w:rsidR="001C6832" w:rsidRPr="001C6832">
        <w:t>);</w:t>
      </w:r>
    </w:p>
    <w:p w14:paraId="559FC87F" w14:textId="2F40192B" w:rsidR="001C6832" w:rsidRPr="001C6832" w:rsidRDefault="001C6832" w:rsidP="001C6832">
      <w:pPr>
        <w:pStyle w:val="STTSAlgoritmaContent"/>
      </w:pPr>
      <w:r w:rsidRPr="001C6832">
        <w:t>}</w:t>
      </w:r>
    </w:p>
    <w:p w14:paraId="6DDB8601" w14:textId="77777777" w:rsidR="001C6832" w:rsidRPr="001C6832" w:rsidRDefault="001C6832" w:rsidP="001C6832">
      <w:pPr>
        <w:pStyle w:val="STTSAlgoritmaContent"/>
      </w:pPr>
    </w:p>
    <w:p w14:paraId="2B038809" w14:textId="64BAC85D" w:rsidR="001C6832" w:rsidRPr="001C6832" w:rsidRDefault="001C6832" w:rsidP="00BB65A9">
      <w:pPr>
        <w:pStyle w:val="STTSAlgoritmaContent"/>
      </w:pPr>
      <w:r w:rsidRPr="001C6832">
        <w:t xml:space="preserve">public override </w:t>
      </w:r>
      <w:proofErr w:type="spellStart"/>
      <w:r w:rsidRPr="001C6832">
        <w:t>IChromosome</w:t>
      </w:r>
      <w:proofErr w:type="spellEnd"/>
      <w:r w:rsidRPr="001C6832">
        <w:t xml:space="preserve"> Clone()</w:t>
      </w:r>
      <w:r w:rsidR="00BB65A9">
        <w:t>{</w:t>
      </w:r>
    </w:p>
    <w:p w14:paraId="4186829B" w14:textId="11D9ACCD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 xml:space="preserve">var clone = </w:t>
      </w:r>
      <w:proofErr w:type="spellStart"/>
      <w:r w:rsidR="001C6832" w:rsidRPr="001C6832">
        <w:t>base.Clone</w:t>
      </w:r>
      <w:proofErr w:type="spellEnd"/>
      <w:r w:rsidR="001C6832" w:rsidRPr="001C6832">
        <w:t xml:space="preserve">() as </w:t>
      </w:r>
      <w:proofErr w:type="spellStart"/>
      <w:r w:rsidR="001C6832" w:rsidRPr="001C6832">
        <w:t>TemplatedMapChromosome</w:t>
      </w:r>
      <w:proofErr w:type="spellEnd"/>
      <w:r w:rsidR="001C6832" w:rsidRPr="001C6832">
        <w:t>;</w:t>
      </w:r>
    </w:p>
    <w:p w14:paraId="604D5D22" w14:textId="10E20C3B" w:rsidR="001C6832" w:rsidRPr="001C6832" w:rsidRDefault="00BB65A9" w:rsidP="001C6832">
      <w:pPr>
        <w:pStyle w:val="STTSAlgoritmaContent"/>
      </w:pPr>
      <w:r>
        <w:t xml:space="preserve">  </w:t>
      </w:r>
      <w:r w:rsidR="001C6832" w:rsidRPr="001C6832">
        <w:t>return clone;</w:t>
      </w:r>
    </w:p>
    <w:p w14:paraId="12FABF9D" w14:textId="66C6E759" w:rsidR="001C6832" w:rsidRPr="001C6832" w:rsidRDefault="001C6832" w:rsidP="001C6832">
      <w:pPr>
        <w:pStyle w:val="STTSAlgoritmaContent"/>
      </w:pPr>
      <w:r w:rsidRPr="001C6832">
        <w:t>}</w:t>
      </w:r>
    </w:p>
    <w:p w14:paraId="74BC8B3D" w14:textId="3895B0D8" w:rsidR="00555862" w:rsidRDefault="001C6832" w:rsidP="001C6832">
      <w:pPr>
        <w:pStyle w:val="STTSAlgoritmaContent"/>
      </w:pPr>
      <w:r w:rsidRPr="001C6832">
        <w:t>}</w:t>
      </w:r>
    </w:p>
    <w:p w14:paraId="33E25B09" w14:textId="77777777" w:rsidR="004C7F23" w:rsidRDefault="004C7F23" w:rsidP="004C7F23">
      <w:pPr>
        <w:ind w:firstLine="0"/>
      </w:pPr>
    </w:p>
    <w:p w14:paraId="7D496A50" w14:textId="5811534D" w:rsidR="00290D31" w:rsidRDefault="00290D31" w:rsidP="00F62015">
      <w:pPr>
        <w:ind w:firstLine="426"/>
      </w:pPr>
      <w:proofErr w:type="spellStart"/>
      <w:r>
        <w:t>Dibandingkan</w:t>
      </w:r>
      <w:proofErr w:type="spellEnd"/>
      <w:r w:rsidR="004C7F23">
        <w:t xml:space="preserve"> </w:t>
      </w:r>
      <w:proofErr w:type="spellStart"/>
      <w:r w:rsidR="004D05E7">
        <w:t>Segmen</w:t>
      </w:r>
      <w:proofErr w:type="spellEnd"/>
      <w:r w:rsidR="004D05E7">
        <w:t xml:space="preserve"> Program</w:t>
      </w:r>
      <w:r w:rsidR="004C7F23">
        <w:t xml:space="preserve"> 6</w:t>
      </w:r>
      <w:r w:rsidR="00D71308">
        <w:t>.1</w:t>
      </w:r>
      <w:r w:rsidR="004C7F23">
        <w:t xml:space="preserve"> </w:t>
      </w:r>
      <w:proofErr w:type="spellStart"/>
      <w:r w:rsidR="004C7F23">
        <w:t>diatas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ini kurang lebih 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line 7,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MapValues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0-3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 </w:t>
      </w:r>
      <w:proofErr w:type="spellStart"/>
      <w:r>
        <w:t>dengan</w:t>
      </w:r>
      <w:proofErr w:type="spellEnd"/>
      <w:r>
        <w:t xml:space="preserve"> range -</w:t>
      </w:r>
      <w:proofErr w:type="spellStart"/>
      <w:r>
        <w:t>JumlahTemplate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JumlahTemplate-1.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yang lain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map yang </w:t>
      </w:r>
      <w:proofErr w:type="spellStart"/>
      <w:r>
        <w:t>didapat</w:t>
      </w:r>
      <w:proofErr w:type="spellEnd"/>
      <w:r>
        <w:t xml:space="preserve"> oleh </w:t>
      </w:r>
      <w:proofErr w:type="spellStart"/>
      <w:r>
        <w:t>Kromosom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JumlahArea</w:t>
      </w:r>
      <w:proofErr w:type="spellEnd"/>
      <w:r>
        <w:t xml:space="preserve"> / 25, 25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5x5.</w:t>
      </w:r>
    </w:p>
    <w:p w14:paraId="508B4E1D" w14:textId="77777777" w:rsidR="006A28DA" w:rsidRDefault="006A28DA" w:rsidP="001D5570">
      <w:pPr>
        <w:ind w:firstLine="0"/>
      </w:pPr>
    </w:p>
    <w:p w14:paraId="052945F7" w14:textId="77777777" w:rsidR="004C10B7" w:rsidRDefault="004C10B7" w:rsidP="001D5570">
      <w:pPr>
        <w:ind w:firstLine="0"/>
      </w:pPr>
    </w:p>
    <w:p w14:paraId="6077EA77" w14:textId="77777777" w:rsidR="004C10B7" w:rsidRDefault="004C10B7" w:rsidP="001D5570">
      <w:pPr>
        <w:ind w:firstLine="0"/>
      </w:pPr>
    </w:p>
    <w:p w14:paraId="04808051" w14:textId="703F05C9" w:rsidR="00290D31" w:rsidRDefault="00290D31">
      <w:pPr>
        <w:pStyle w:val="STTSJudulSubBab"/>
        <w:numPr>
          <w:ilvl w:val="0"/>
          <w:numId w:val="11"/>
        </w:numPr>
        <w:ind w:left="360" w:hanging="720"/>
      </w:pPr>
      <w:r>
        <w:lastRenderedPageBreak/>
        <w:t>Main Code</w:t>
      </w:r>
    </w:p>
    <w:p w14:paraId="33D9857C" w14:textId="17AD077E" w:rsidR="004C7F23" w:rsidRDefault="004D05E7" w:rsidP="001D5570">
      <w:pPr>
        <w:ind w:firstLine="360"/>
      </w:pPr>
      <w:proofErr w:type="spellStart"/>
      <w:r>
        <w:t>Setelah</w:t>
      </w:r>
      <w:proofErr w:type="spellEnd"/>
      <w:r>
        <w:t xml:space="preserve"> Chromosome template dan tile,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Genetic Algorithm </w:t>
      </w:r>
      <w:proofErr w:type="spellStart"/>
      <w:r>
        <w:t>tersebut</w:t>
      </w:r>
      <w:proofErr w:type="spellEnd"/>
      <w:r w:rsidR="001D5570">
        <w:t xml:space="preserve">. </w:t>
      </w:r>
      <w:proofErr w:type="spellStart"/>
      <w:r w:rsidR="000163AF">
        <w:t>Berikut</w:t>
      </w:r>
      <w:proofErr w:type="spellEnd"/>
      <w:r w:rsidR="000163AF">
        <w:t xml:space="preserve"> </w:t>
      </w:r>
      <w:proofErr w:type="spellStart"/>
      <w:r w:rsidR="000163AF">
        <w:t>adalah</w:t>
      </w:r>
      <w:proofErr w:type="spellEnd"/>
      <w:r w:rsidR="000163AF">
        <w:t xml:space="preserve"> </w:t>
      </w:r>
      <w:proofErr w:type="spellStart"/>
      <w:r w:rsidR="000163AF">
        <w:t>kode</w:t>
      </w:r>
      <w:proofErr w:type="spellEnd"/>
      <w:r w:rsidR="000163AF">
        <w:t xml:space="preserve"> yang </w:t>
      </w:r>
      <w:proofErr w:type="spellStart"/>
      <w:r w:rsidR="000163AF">
        <w:t>dipakai</w:t>
      </w:r>
      <w:proofErr w:type="spellEnd"/>
      <w:r w:rsidR="000163AF">
        <w:t xml:space="preserve"> </w:t>
      </w:r>
      <w:proofErr w:type="spellStart"/>
      <w:r w:rsidR="000163AF">
        <w:t>untuk</w:t>
      </w:r>
      <w:proofErr w:type="spellEnd"/>
      <w:r w:rsidR="000163AF">
        <w:t xml:space="preserve"> </w:t>
      </w:r>
      <w:proofErr w:type="spellStart"/>
      <w:r w:rsidR="000163AF">
        <w:t>membuat</w:t>
      </w:r>
      <w:proofErr w:type="spellEnd"/>
      <w:r w:rsidR="000163AF">
        <w:t xml:space="preserve"> </w:t>
      </w:r>
      <w:proofErr w:type="spellStart"/>
      <w:r w:rsidR="000163AF">
        <w:t>algoritma</w:t>
      </w:r>
      <w:proofErr w:type="spellEnd"/>
      <w:r w:rsidR="000163AF">
        <w:t xml:space="preserve"> </w:t>
      </w:r>
      <w:proofErr w:type="spellStart"/>
      <w:r w:rsidR="000163AF">
        <w:t>genetik</w:t>
      </w:r>
      <w:proofErr w:type="spellEnd"/>
      <w:r w:rsidR="00CE369B">
        <w:t xml:space="preserve"> :</w:t>
      </w:r>
    </w:p>
    <w:p w14:paraId="7A20C0C1" w14:textId="77777777" w:rsidR="000163AF" w:rsidRDefault="000163AF" w:rsidP="001D5570">
      <w:pPr>
        <w:ind w:firstLine="360"/>
      </w:pPr>
    </w:p>
    <w:p w14:paraId="04ACE759" w14:textId="52285F37" w:rsidR="000163AF" w:rsidRDefault="000163AF" w:rsidP="000163AF">
      <w:pPr>
        <w:ind w:firstLine="0"/>
        <w:rPr>
          <w:u w:val="single"/>
        </w:rPr>
      </w:pPr>
      <w:proofErr w:type="spellStart"/>
      <w:r w:rsidRPr="00432799">
        <w:rPr>
          <w:u w:val="single"/>
        </w:rPr>
        <w:t>Potongan</w:t>
      </w:r>
      <w:proofErr w:type="spellEnd"/>
      <w:r w:rsidRPr="00432799">
        <w:rPr>
          <w:u w:val="single"/>
        </w:rPr>
        <w:t xml:space="preserve"> Kode </w:t>
      </w:r>
      <w:proofErr w:type="spellStart"/>
      <w:r w:rsidRPr="00432799">
        <w:rPr>
          <w:u w:val="single"/>
        </w:rPr>
        <w:t>dipindah</w:t>
      </w:r>
      <w:proofErr w:type="spellEnd"/>
      <w:r w:rsidRPr="00432799">
        <w:rPr>
          <w:u w:val="single"/>
        </w:rPr>
        <w:t xml:space="preserve"> ke A.</w:t>
      </w:r>
      <w:r>
        <w:rPr>
          <w:u w:val="single"/>
        </w:rPr>
        <w:t>2</w:t>
      </w:r>
      <w:r w:rsidRPr="00432799">
        <w:rPr>
          <w:u w:val="single"/>
        </w:rPr>
        <w:t xml:space="preserve"> Di </w:t>
      </w:r>
      <w:proofErr w:type="spellStart"/>
      <w:r w:rsidRPr="00432799">
        <w:rPr>
          <w:u w:val="single"/>
        </w:rPr>
        <w:t>halaman</w:t>
      </w:r>
      <w:proofErr w:type="spellEnd"/>
      <w:r w:rsidRPr="00432799">
        <w:rPr>
          <w:u w:val="single"/>
        </w:rPr>
        <w:t xml:space="preserve"> A-</w:t>
      </w:r>
      <w:r>
        <w:rPr>
          <w:u w:val="single"/>
        </w:rPr>
        <w:t>2</w:t>
      </w:r>
    </w:p>
    <w:p w14:paraId="5F3D2F87" w14:textId="77777777" w:rsidR="004C10B7" w:rsidRPr="000163AF" w:rsidRDefault="004C10B7" w:rsidP="000163AF">
      <w:pPr>
        <w:ind w:firstLine="0"/>
        <w:rPr>
          <w:u w:val="single"/>
        </w:rPr>
      </w:pPr>
    </w:p>
    <w:p w14:paraId="7F21B028" w14:textId="534E16A0" w:rsidR="000A3111" w:rsidRDefault="000A3111" w:rsidP="000A3111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 </w:t>
      </w:r>
      <w:proofErr w:type="spellStart"/>
      <w:r w:rsidR="001D5570">
        <w:t>dari</w:t>
      </w:r>
      <w:proofErr w:type="spellEnd"/>
      <w:r w:rsidR="001D5570">
        <w:t xml:space="preserve"> </w:t>
      </w:r>
      <w:proofErr w:type="spellStart"/>
      <w:r w:rsidR="001D5570">
        <w:t>segmen</w:t>
      </w:r>
      <w:proofErr w:type="spellEnd"/>
      <w:r w:rsidR="001D5570">
        <w:t xml:space="preserve"> program A.2</w:t>
      </w:r>
      <w:r>
        <w:t>:</w:t>
      </w:r>
    </w:p>
    <w:p w14:paraId="1765B04A" w14:textId="443BE296" w:rsidR="006873BC" w:rsidRDefault="000A3111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</w:t>
      </w:r>
      <w:r>
        <w:rPr>
          <w:szCs w:val="24"/>
        </w:rPr>
        <w:tab/>
      </w:r>
      <w:r w:rsidR="006873BC">
        <w:rPr>
          <w:szCs w:val="24"/>
        </w:rPr>
        <w:tab/>
      </w:r>
      <w:r>
        <w:rPr>
          <w:szCs w:val="24"/>
        </w:rPr>
        <w:t xml:space="preserve">: </w:t>
      </w:r>
      <w:proofErr w:type="spellStart"/>
      <w:r>
        <w:rPr>
          <w:szCs w:val="24"/>
        </w:rPr>
        <w:t>Mengatakan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GA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diukur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berdasarkan</w:t>
      </w:r>
      <w:proofErr w:type="spellEnd"/>
      <w:r>
        <w:rPr>
          <w:szCs w:val="24"/>
        </w:rPr>
        <w:t xml:space="preserve"> </w:t>
      </w:r>
      <w:proofErr w:type="spellStart"/>
      <w:r w:rsidR="00F131CD">
        <w:rPr>
          <w:szCs w:val="24"/>
        </w:rPr>
        <w:t>hasil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akhirnya</w:t>
      </w:r>
      <w:proofErr w:type="spellEnd"/>
      <w:r w:rsidR="00F131CD">
        <w:rPr>
          <w:szCs w:val="24"/>
        </w:rPr>
        <w:t xml:space="preserve">, </w:t>
      </w:r>
      <w:proofErr w:type="spellStart"/>
      <w:r w:rsidR="00F131CD">
        <w:rPr>
          <w:szCs w:val="24"/>
        </w:rPr>
        <w:t>karena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hasil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generasi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dari</w:t>
      </w:r>
      <w:proofErr w:type="spellEnd"/>
      <w:r w:rsidR="00F131CD">
        <w:rPr>
          <w:szCs w:val="24"/>
        </w:rPr>
        <w:t xml:space="preserve"> GA </w:t>
      </w:r>
      <w:proofErr w:type="spellStart"/>
      <w:r w:rsidR="00F131CD">
        <w:rPr>
          <w:szCs w:val="24"/>
        </w:rPr>
        <w:t>hanyalah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sebelah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kiri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dari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sebuah</w:t>
      </w:r>
      <w:proofErr w:type="spellEnd"/>
      <w:r w:rsidR="00F131CD">
        <w:rPr>
          <w:szCs w:val="24"/>
        </w:rPr>
        <w:t xml:space="preserve"> level, yang </w:t>
      </w:r>
      <w:proofErr w:type="spellStart"/>
      <w:r w:rsidR="00F131CD">
        <w:rPr>
          <w:szCs w:val="24"/>
        </w:rPr>
        <w:t>nantinya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akan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dicerminkan</w:t>
      </w:r>
      <w:proofErr w:type="spellEnd"/>
      <w:r w:rsidR="00F131CD">
        <w:rPr>
          <w:szCs w:val="24"/>
        </w:rPr>
        <w:t xml:space="preserve"> di </w:t>
      </w:r>
      <w:proofErr w:type="spellStart"/>
      <w:r w:rsidR="00F131CD">
        <w:rPr>
          <w:szCs w:val="24"/>
        </w:rPr>
        <w:t>sebelah</w:t>
      </w:r>
      <w:proofErr w:type="spellEnd"/>
      <w:r w:rsidR="00F131CD">
        <w:rPr>
          <w:szCs w:val="24"/>
        </w:rPr>
        <w:t xml:space="preserve"> </w:t>
      </w:r>
      <w:proofErr w:type="spellStart"/>
      <w:r w:rsidR="00F131CD">
        <w:rPr>
          <w:szCs w:val="24"/>
        </w:rPr>
        <w:t>kanan</w:t>
      </w:r>
      <w:proofErr w:type="spellEnd"/>
      <w:r w:rsidR="00F131CD">
        <w:rPr>
          <w:szCs w:val="24"/>
        </w:rPr>
        <w:t xml:space="preserve">, </w:t>
      </w:r>
      <w:proofErr w:type="spellStart"/>
      <w:r w:rsidR="00F131CD">
        <w:rPr>
          <w:szCs w:val="24"/>
        </w:rPr>
        <w:t>membuat</w:t>
      </w:r>
      <w:proofErr w:type="spellEnd"/>
      <w:r w:rsidR="00F131CD">
        <w:rPr>
          <w:szCs w:val="24"/>
        </w:rPr>
        <w:t xml:space="preserve"> level yang jadi.</w:t>
      </w:r>
    </w:p>
    <w:p w14:paraId="4A6FE4D8" w14:textId="08B61828" w:rsidR="000A3111" w:rsidRDefault="006873BC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 xml:space="preserve">2 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Referensi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MainMenuNavigation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r w:rsidR="00F131CD">
        <w:rPr>
          <w:szCs w:val="24"/>
        </w:rPr>
        <w:t xml:space="preserve"> </w:t>
      </w:r>
      <w:r>
        <w:rPr>
          <w:szCs w:val="24"/>
        </w:rPr>
        <w:t xml:space="preserve">Genetic Algorithm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berganti</w:t>
      </w:r>
      <w:proofErr w:type="spellEnd"/>
      <w:r>
        <w:rPr>
          <w:szCs w:val="24"/>
        </w:rPr>
        <w:t xml:space="preserve"> level</w:t>
      </w:r>
    </w:p>
    <w:p w14:paraId="78FE8A4B" w14:textId="32DCAFAC" w:rsidR="006873BC" w:rsidRDefault="006873BC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Genetic Algorithm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Template atau Tile Generation</w:t>
      </w:r>
    </w:p>
    <w:p w14:paraId="221A2345" w14:textId="19B06610" w:rsidR="006873BC" w:rsidRDefault="006873BC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4</w:t>
      </w:r>
      <w:r>
        <w:rPr>
          <w:szCs w:val="24"/>
        </w:rPr>
        <w:tab/>
      </w:r>
      <w:r>
        <w:rPr>
          <w:szCs w:val="24"/>
        </w:rPr>
        <w:tab/>
        <w:t xml:space="preserve">: 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generasi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perkembangan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sebelum</w:t>
      </w:r>
      <w:proofErr w:type="spellEnd"/>
      <w:r>
        <w:rPr>
          <w:szCs w:val="24"/>
        </w:rPr>
        <w:t xml:space="preserve"> Genetic Algorithm </w:t>
      </w:r>
      <w:proofErr w:type="spellStart"/>
      <w:r>
        <w:rPr>
          <w:szCs w:val="24"/>
        </w:rPr>
        <w:t>menyerah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>.</w:t>
      </w:r>
    </w:p>
    <w:p w14:paraId="4523D404" w14:textId="2D358F1D" w:rsidR="00FE6FEF" w:rsidRDefault="00FE6FEF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5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menampung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fitness</w:t>
      </w:r>
    </w:p>
    <w:p w14:paraId="38B721ED" w14:textId="139AF157" w:rsidR="00FE6FEF" w:rsidRDefault="00FE6FEF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8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tersedia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</w:p>
    <w:p w14:paraId="5FDD58D7" w14:textId="3792BBF6" w:rsidR="00FE6FEF" w:rsidRDefault="002E1EC5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9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memilih</w:t>
      </w:r>
      <w:proofErr w:type="spellEnd"/>
      <w:r>
        <w:rPr>
          <w:szCs w:val="24"/>
        </w:rPr>
        <w:t xml:space="preserve"> Map Template atau tile</w:t>
      </w:r>
    </w:p>
    <w:p w14:paraId="59C2C337" w14:textId="5F5EF978" w:rsidR="002E1EC5" w:rsidRDefault="002E1EC5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10 – 15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Mengecek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fitnesses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</w:t>
      </w:r>
      <w:proofErr w:type="spellStart"/>
      <w:r w:rsidR="00AF0138">
        <w:rPr>
          <w:szCs w:val="24"/>
        </w:rPr>
        <w:t>menghapus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 w:rsidR="00AF0138">
        <w:rPr>
          <w:szCs w:val="24"/>
        </w:rPr>
        <w:t>tidak</w:t>
      </w:r>
      <w:proofErr w:type="spellEnd"/>
      <w:r w:rsidR="00AF0138">
        <w:rPr>
          <w:szCs w:val="24"/>
        </w:rPr>
        <w:t xml:space="preserve"> </w:t>
      </w:r>
      <w:proofErr w:type="spellStart"/>
      <w:r w:rsidR="00AF0138">
        <w:rPr>
          <w:szCs w:val="24"/>
        </w:rPr>
        <w:t>cocok</w:t>
      </w:r>
      <w:proofErr w:type="spellEnd"/>
      <w:r w:rsidR="00AF0138">
        <w:rPr>
          <w:szCs w:val="24"/>
        </w:rPr>
        <w:t xml:space="preserve"> </w:t>
      </w:r>
      <w:proofErr w:type="spellStart"/>
      <w:r w:rsidR="00AF0138">
        <w:rPr>
          <w:szCs w:val="24"/>
        </w:rPr>
        <w:t>dengan</w:t>
      </w:r>
      <w:proofErr w:type="spellEnd"/>
      <w:r w:rsidR="00AF0138">
        <w:rPr>
          <w:szCs w:val="24"/>
        </w:rPr>
        <w:t xml:space="preserve"> </w:t>
      </w:r>
      <w:proofErr w:type="spellStart"/>
      <w:r w:rsidR="00AF0138">
        <w:rPr>
          <w:szCs w:val="24"/>
        </w:rPr>
        <w:t>permintaan</w:t>
      </w:r>
      <w:proofErr w:type="spellEnd"/>
      <w:r w:rsidR="00AF0138">
        <w:rPr>
          <w:szCs w:val="24"/>
        </w:rPr>
        <w:t xml:space="preserve"> player.</w:t>
      </w:r>
    </w:p>
    <w:p w14:paraId="524953FC" w14:textId="02F51DD6" w:rsidR="00AF0138" w:rsidRDefault="00AF0138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 xml:space="preserve">19 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MapLength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luas</w:t>
      </w:r>
      <w:proofErr w:type="spellEnd"/>
      <w:r>
        <w:rPr>
          <w:szCs w:val="24"/>
        </w:rPr>
        <w:t xml:space="preserve"> level / 2 </w:t>
      </w:r>
      <w:proofErr w:type="spellStart"/>
      <w:r>
        <w:rPr>
          <w:szCs w:val="24"/>
        </w:rPr>
        <w:t>dikarenakan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ketentuan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>.</w:t>
      </w:r>
    </w:p>
    <w:p w14:paraId="0CD7FBFC" w14:textId="23919A62" w:rsidR="00AF0138" w:rsidRDefault="00AF0138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21</w:t>
      </w:r>
      <w:r>
        <w:rPr>
          <w:szCs w:val="24"/>
        </w:rPr>
        <w:tab/>
        <w:t>- 24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Multirhreading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Genetic Algorithm,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kurang </w:t>
      </w:r>
      <w:proofErr w:type="spellStart"/>
      <w:r>
        <w:rPr>
          <w:szCs w:val="24"/>
        </w:rPr>
        <w:t>diketahui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potongan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kode</w:t>
      </w:r>
      <w:proofErr w:type="spellEnd"/>
      <w:r>
        <w:rPr>
          <w:szCs w:val="24"/>
        </w:rPr>
        <w:t xml:space="preserve"> ini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atau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>.</w:t>
      </w:r>
    </w:p>
    <w:p w14:paraId="56E98FBD" w14:textId="128B2E11" w:rsidR="00AF0138" w:rsidRDefault="00AF0138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28 – 32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Mengecek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apabila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meminta</w:t>
      </w:r>
      <w:proofErr w:type="spellEnd"/>
      <w:r>
        <w:rPr>
          <w:szCs w:val="24"/>
        </w:rPr>
        <w:t xml:space="preserve"> Template atau Tile level generation, dan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permintaan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>.</w:t>
      </w:r>
    </w:p>
    <w:p w14:paraId="587FD439" w14:textId="67207B69" w:rsidR="00AF0138" w:rsidRDefault="00AF0138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lastRenderedPageBreak/>
        <w:t>35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. Dalam game ini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50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maksimum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100.</w:t>
      </w:r>
    </w:p>
    <w:p w14:paraId="6D10518D" w14:textId="6696DCC9" w:rsidR="00AF0138" w:rsidRDefault="000E15E5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37 – 4</w:t>
      </w:r>
      <w:r w:rsidR="00440C63">
        <w:rPr>
          <w:szCs w:val="24"/>
        </w:rPr>
        <w:t>7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pada Genetic Algorithm.</w:t>
      </w:r>
    </w:p>
    <w:p w14:paraId="158F7ED7" w14:textId="23BCA465" w:rsidR="00D158E5" w:rsidRDefault="00955CFC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38 – 44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fc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lalu</w:t>
      </w:r>
      <w:proofErr w:type="spellEnd"/>
      <w:r>
        <w:rPr>
          <w:szCs w:val="24"/>
        </w:rPr>
        <w:t xml:space="preserve"> gene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array level yang </w:t>
      </w:r>
      <w:proofErr w:type="spellStart"/>
      <w:r>
        <w:rPr>
          <w:szCs w:val="24"/>
        </w:rPr>
        <w:t>berbentuk</w:t>
      </w:r>
      <w:proofErr w:type="spellEnd"/>
      <w:r>
        <w:rPr>
          <w:szCs w:val="24"/>
        </w:rPr>
        <w:t xml:space="preserve"> 2D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input player</w:t>
      </w:r>
    </w:p>
    <w:p w14:paraId="1EF7A230" w14:textId="7CBC0EFB" w:rsidR="00DB40B0" w:rsidRDefault="00DB40B0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45</w:t>
      </w:r>
      <w:r w:rsidR="00440C63">
        <w:rPr>
          <w:szCs w:val="24"/>
        </w:rPr>
        <w:t xml:space="preserve"> – 46</w:t>
      </w:r>
      <w:r w:rsidR="00440C63">
        <w:rPr>
          <w:szCs w:val="24"/>
        </w:rPr>
        <w:tab/>
      </w:r>
      <w:r>
        <w:rPr>
          <w:szCs w:val="24"/>
        </w:rPr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function </w:t>
      </w:r>
      <w:proofErr w:type="spellStart"/>
      <w:r>
        <w:rPr>
          <w:szCs w:val="24"/>
        </w:rPr>
        <w:t>fitnessFunction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dijelaskan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subbab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berikutnya</w:t>
      </w:r>
      <w:proofErr w:type="spellEnd"/>
      <w:r w:rsidR="00440C63">
        <w:rPr>
          <w:szCs w:val="24"/>
        </w:rPr>
        <w:t xml:space="preserve">, </w:t>
      </w:r>
      <w:proofErr w:type="spellStart"/>
      <w:r w:rsidR="00440C63">
        <w:rPr>
          <w:szCs w:val="24"/>
        </w:rPr>
        <w:t>lalu</w:t>
      </w:r>
      <w:proofErr w:type="spellEnd"/>
      <w:r w:rsidR="00440C63">
        <w:rPr>
          <w:szCs w:val="24"/>
        </w:rPr>
        <w:t xml:space="preserve"> fitness </w:t>
      </w:r>
      <w:proofErr w:type="spellStart"/>
      <w:r w:rsidR="00440C63">
        <w:rPr>
          <w:szCs w:val="24"/>
        </w:rPr>
        <w:t>itu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akan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direturn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untuk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dilakukan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tahap</w:t>
      </w:r>
      <w:proofErr w:type="spellEnd"/>
      <w:r w:rsidR="00440C63">
        <w:rPr>
          <w:szCs w:val="24"/>
        </w:rPr>
        <w:t xml:space="preserve"> </w:t>
      </w:r>
      <w:proofErr w:type="spellStart"/>
      <w:r w:rsidR="00440C63">
        <w:rPr>
          <w:szCs w:val="24"/>
        </w:rPr>
        <w:t>seleksi</w:t>
      </w:r>
      <w:proofErr w:type="spellEnd"/>
      <w:r w:rsidR="00440C63">
        <w:rPr>
          <w:szCs w:val="24"/>
        </w:rPr>
        <w:t>.</w:t>
      </w:r>
    </w:p>
    <w:p w14:paraId="51B9E5BD" w14:textId="57AA1109" w:rsidR="002D7C27" w:rsidRDefault="002D7C27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49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Menyuruh</w:t>
      </w:r>
      <w:proofErr w:type="spellEnd"/>
      <w:r>
        <w:rPr>
          <w:szCs w:val="24"/>
        </w:rPr>
        <w:t xml:space="preserve"> GA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Roulette Wheel Selection.</w:t>
      </w:r>
    </w:p>
    <w:p w14:paraId="1FFEFFE5" w14:textId="2FD8676E" w:rsidR="002D7C27" w:rsidRDefault="002D7C27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52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Menyuruh</w:t>
      </w:r>
      <w:proofErr w:type="spellEnd"/>
      <w:r>
        <w:rPr>
          <w:szCs w:val="24"/>
        </w:rPr>
        <w:t xml:space="preserve"> GA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Uniform Crossover.</w:t>
      </w:r>
    </w:p>
    <w:p w14:paraId="7B0C852C" w14:textId="21BC3005" w:rsidR="002D7C27" w:rsidRDefault="00D35ACE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53</w:t>
      </w:r>
      <w:r>
        <w:rPr>
          <w:szCs w:val="24"/>
        </w:rPr>
        <w:tab/>
      </w:r>
      <w:r>
        <w:rPr>
          <w:szCs w:val="24"/>
        </w:rPr>
        <w:tab/>
        <w:t xml:space="preserve">: Sama kayak </w:t>
      </w:r>
      <w:proofErr w:type="spellStart"/>
      <w:r>
        <w:rPr>
          <w:szCs w:val="24"/>
        </w:rPr>
        <w:t>diatas</w:t>
      </w:r>
      <w:proofErr w:type="spellEnd"/>
      <w:r>
        <w:rPr>
          <w:szCs w:val="24"/>
        </w:rPr>
        <w:t xml:space="preserve">, GA </w:t>
      </w:r>
      <w:proofErr w:type="spellStart"/>
      <w:r>
        <w:rPr>
          <w:szCs w:val="24"/>
        </w:rPr>
        <w:t>disuruh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Partial Shuffle Mutation.</w:t>
      </w:r>
    </w:p>
    <w:p w14:paraId="2C60AD59" w14:textId="46977C0A" w:rsidR="00D35ACE" w:rsidRDefault="00D35ACE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54</w:t>
      </w:r>
      <w:r>
        <w:rPr>
          <w:szCs w:val="24"/>
        </w:rPr>
        <w:tab/>
      </w:r>
      <w:r>
        <w:rPr>
          <w:szCs w:val="24"/>
        </w:rPr>
        <w:tab/>
        <w:t xml:space="preserve">: Sama </w:t>
      </w:r>
      <w:proofErr w:type="spellStart"/>
      <w:r>
        <w:rPr>
          <w:szCs w:val="24"/>
        </w:rPr>
        <w:t>aja</w:t>
      </w:r>
      <w:proofErr w:type="spellEnd"/>
      <w:r>
        <w:rPr>
          <w:szCs w:val="24"/>
        </w:rPr>
        <w:t xml:space="preserve">, GA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Fitness Stagnation Termination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toleransi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sebanyak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StagnationTerminationAmt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di </w:t>
      </w:r>
      <w:r w:rsidR="00C075F3">
        <w:rPr>
          <w:szCs w:val="24"/>
        </w:rPr>
        <w:t>baris</w:t>
      </w:r>
      <w:r>
        <w:rPr>
          <w:szCs w:val="24"/>
        </w:rPr>
        <w:t xml:space="preserve"> 4.</w:t>
      </w:r>
    </w:p>
    <w:p w14:paraId="612BE5E7" w14:textId="6F5B77DE" w:rsidR="00D35ACE" w:rsidRDefault="00D35ACE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56-57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Menggabung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aspek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Genetic Algorithm (</w:t>
      </w:r>
      <w:proofErr w:type="spellStart"/>
      <w:r>
        <w:rPr>
          <w:szCs w:val="24"/>
        </w:rPr>
        <w:t>Populasi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, Crossover yang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dst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Genetic Algorithm yang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>.</w:t>
      </w:r>
    </w:p>
    <w:p w14:paraId="562F4F5D" w14:textId="7C30162D" w:rsidR="00D35ACE" w:rsidRDefault="00D35ACE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59</w:t>
      </w:r>
      <w:r>
        <w:rPr>
          <w:szCs w:val="24"/>
        </w:rPr>
        <w:tab/>
      </w:r>
      <w:r>
        <w:rPr>
          <w:szCs w:val="24"/>
        </w:rPr>
        <w:tab/>
        <w:t xml:space="preserve">: Genetic Algorithm </w:t>
      </w:r>
      <w:proofErr w:type="spellStart"/>
      <w:r w:rsidR="001A2E7A">
        <w:rPr>
          <w:szCs w:val="24"/>
        </w:rPr>
        <w:t>mulai</w:t>
      </w:r>
      <w:proofErr w:type="spellEnd"/>
      <w:r w:rsidR="001A2E7A">
        <w:rPr>
          <w:szCs w:val="24"/>
        </w:rPr>
        <w:t xml:space="preserve"> </w:t>
      </w:r>
      <w:proofErr w:type="spellStart"/>
      <w:r w:rsidR="001A2E7A">
        <w:rPr>
          <w:szCs w:val="24"/>
        </w:rPr>
        <w:t>dijalankan</w:t>
      </w:r>
      <w:proofErr w:type="spellEnd"/>
      <w:r>
        <w:rPr>
          <w:szCs w:val="24"/>
        </w:rPr>
        <w:t>.</w:t>
      </w:r>
    </w:p>
    <w:p w14:paraId="7A723376" w14:textId="70B55093" w:rsidR="001A2E7A" w:rsidRDefault="000A24D0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 xml:space="preserve">61 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a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terbaik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dihasilkan</w:t>
      </w:r>
      <w:proofErr w:type="spellEnd"/>
      <w:r>
        <w:rPr>
          <w:szCs w:val="24"/>
        </w:rPr>
        <w:t xml:space="preserve"> oleh Genetic Algorithm</w:t>
      </w:r>
    </w:p>
    <w:p w14:paraId="32F796C8" w14:textId="411C56BB" w:rsidR="000A24D0" w:rsidRDefault="000A24D0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62 – 65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script </w:t>
      </w:r>
      <w:proofErr w:type="spellStart"/>
      <w:r>
        <w:rPr>
          <w:szCs w:val="24"/>
        </w:rPr>
        <w:t>SetObjects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pada line 61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map jadi, </w:t>
      </w:r>
      <w:proofErr w:type="spellStart"/>
      <w:r>
        <w:rPr>
          <w:szCs w:val="24"/>
        </w:rPr>
        <w:t>sekali</w:t>
      </w:r>
      <w:proofErr w:type="spellEnd"/>
      <w:r>
        <w:rPr>
          <w:szCs w:val="24"/>
        </w:rPr>
        <w:t xml:space="preserve"> lagi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function </w:t>
      </w:r>
      <w:proofErr w:type="spellStart"/>
      <w:r>
        <w:rPr>
          <w:szCs w:val="24"/>
        </w:rPr>
        <w:t>berbeda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level generation player.</w:t>
      </w:r>
    </w:p>
    <w:p w14:paraId="40567588" w14:textId="79B674EB" w:rsidR="000A24D0" w:rsidRDefault="000A24D0" w:rsidP="000A3111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66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selesai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load scene level </w:t>
      </w:r>
      <w:proofErr w:type="spellStart"/>
      <w:r>
        <w:rPr>
          <w:szCs w:val="24"/>
        </w:rPr>
        <w:t>utama</w:t>
      </w:r>
      <w:proofErr w:type="spellEnd"/>
      <w:r>
        <w:rPr>
          <w:szCs w:val="24"/>
        </w:rPr>
        <w:t xml:space="preserve"> agar player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memainkan</w:t>
      </w:r>
      <w:proofErr w:type="spellEnd"/>
      <w:r>
        <w:rPr>
          <w:szCs w:val="24"/>
        </w:rPr>
        <w:t xml:space="preserve"> level yang degenerate.</w:t>
      </w:r>
    </w:p>
    <w:p w14:paraId="5C5C4329" w14:textId="184AFDA9" w:rsidR="002B7D6B" w:rsidRPr="002B7D6B" w:rsidRDefault="002B7D6B" w:rsidP="00F96428">
      <w:pPr>
        <w:ind w:firstLine="0"/>
        <w:rPr>
          <w:szCs w:val="24"/>
        </w:rPr>
      </w:pPr>
    </w:p>
    <w:p w14:paraId="0F10E345" w14:textId="38587BE8" w:rsidR="00F96428" w:rsidRDefault="00F96428" w:rsidP="00F96428">
      <w:pPr>
        <w:pStyle w:val="STTSGambar"/>
      </w:pPr>
      <w:r w:rsidRPr="002B7D6B">
        <w:rPr>
          <w:noProof/>
          <w:szCs w:val="24"/>
        </w:rPr>
        <w:lastRenderedPageBreak/>
        <w:drawing>
          <wp:inline distT="0" distB="0" distL="0" distR="0" wp14:anchorId="53B39FD5" wp14:editId="2D079183">
            <wp:extent cx="4582164" cy="1086002"/>
            <wp:effectExtent l="0" t="0" r="0" b="0"/>
            <wp:docPr id="150093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39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15EB9327" w14:textId="7E8D5EB7" w:rsidR="00F96428" w:rsidRDefault="00F96428" w:rsidP="00F96428">
      <w:pPr>
        <w:pStyle w:val="STTSGambar"/>
      </w:pPr>
      <w:r>
        <w:t>Gambar 6.1</w:t>
      </w:r>
    </w:p>
    <w:p w14:paraId="097904C8" w14:textId="57073FBD" w:rsidR="00F96428" w:rsidRDefault="00F96428" w:rsidP="00F96428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 w:rsidR="00C218F6">
        <w:t>pengaturan</w:t>
      </w:r>
      <w:proofErr w:type="spellEnd"/>
      <w:r w:rsidR="00C218F6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C218F6">
        <w:t>algoritma</w:t>
      </w:r>
      <w:proofErr w:type="spellEnd"/>
      <w:r w:rsidR="00C218F6">
        <w:t xml:space="preserve"> </w:t>
      </w:r>
      <w:proofErr w:type="spellStart"/>
      <w:r w:rsidR="00C218F6">
        <w:t>genetik</w:t>
      </w:r>
      <w:proofErr w:type="spellEnd"/>
    </w:p>
    <w:p w14:paraId="7676AAC2" w14:textId="77777777" w:rsidR="00F96428" w:rsidRDefault="00F96428" w:rsidP="00F96428">
      <w:pPr>
        <w:pStyle w:val="STTSGambar"/>
      </w:pPr>
    </w:p>
    <w:p w14:paraId="4F54A421" w14:textId="5ACBF04D" w:rsidR="00F96428" w:rsidRDefault="00470BB3" w:rsidP="00F96428">
      <w:pPr>
        <w:ind w:firstLine="426"/>
      </w:pPr>
      <w:proofErr w:type="spellStart"/>
      <w:r>
        <w:t>Selanjutnya</w:t>
      </w:r>
      <w:proofErr w:type="spellEnd"/>
      <w:r w:rsidR="00F96428">
        <w:t xml:space="preserve"> </w:t>
      </w:r>
      <w:proofErr w:type="spellStart"/>
      <w:r w:rsidR="00F96428">
        <w:t>adalah</w:t>
      </w:r>
      <w:proofErr w:type="spellEnd"/>
      <w:r w:rsidR="00F96428">
        <w:t xml:space="preserve"> </w:t>
      </w:r>
      <w:proofErr w:type="spellStart"/>
      <w:r w:rsidR="00F96428">
        <w:t>variabel</w:t>
      </w:r>
      <w:proofErr w:type="spellEnd"/>
      <w:r w:rsidR="00F96428">
        <w:t xml:space="preserve"> yang </w:t>
      </w:r>
      <w:proofErr w:type="spellStart"/>
      <w:r w:rsidR="00F96428">
        <w:t>dipakai</w:t>
      </w:r>
      <w:proofErr w:type="spellEnd"/>
      <w:r w:rsidR="00F96428">
        <w:t xml:space="preserve"> </w:t>
      </w:r>
      <w:proofErr w:type="spellStart"/>
      <w:r w:rsidR="00F96428">
        <w:t>untuk</w:t>
      </w:r>
      <w:proofErr w:type="spellEnd"/>
      <w:r w:rsidR="00F96428">
        <w:t xml:space="preserve"> baris 2 – 4 </w:t>
      </w:r>
      <w:proofErr w:type="spellStart"/>
      <w:r w:rsidR="00F96428">
        <w:t>dari</w:t>
      </w:r>
      <w:proofErr w:type="spellEnd"/>
      <w:r w:rsidR="00F96428">
        <w:t xml:space="preserve"> </w:t>
      </w:r>
      <w:proofErr w:type="spellStart"/>
      <w:r w:rsidR="00F96428">
        <w:t>segmen</w:t>
      </w:r>
      <w:proofErr w:type="spellEnd"/>
      <w:r w:rsidR="00F96428">
        <w:t xml:space="preserve"> program </w:t>
      </w:r>
      <w:proofErr w:type="spellStart"/>
      <w:r w:rsidR="00F96428">
        <w:t>diatas</w:t>
      </w:r>
      <w:proofErr w:type="spellEnd"/>
      <w:r w:rsidR="00F96428">
        <w:t xml:space="preserve">. MMN </w:t>
      </w:r>
      <w:proofErr w:type="spellStart"/>
      <w:r w:rsidR="00F96428">
        <w:t>adalah</w:t>
      </w:r>
      <w:proofErr w:type="spellEnd"/>
      <w:r w:rsidR="00F96428">
        <w:t xml:space="preserve"> script Main Menu Navigation yang </w:t>
      </w:r>
      <w:proofErr w:type="spellStart"/>
      <w:r w:rsidR="00F96428">
        <w:t>akan</w:t>
      </w:r>
      <w:proofErr w:type="spellEnd"/>
      <w:r w:rsidR="00F96428">
        <w:t xml:space="preserve"> </w:t>
      </w:r>
      <w:proofErr w:type="spellStart"/>
      <w:r w:rsidR="00F96428">
        <w:t>diisi</w:t>
      </w:r>
      <w:proofErr w:type="spellEnd"/>
      <w:r w:rsidR="00F96428">
        <w:t xml:space="preserve"> </w:t>
      </w:r>
      <w:proofErr w:type="spellStart"/>
      <w:r w:rsidR="00F96428">
        <w:t>Gameobject</w:t>
      </w:r>
      <w:proofErr w:type="spellEnd"/>
      <w:r w:rsidR="00F96428">
        <w:t xml:space="preserve"> </w:t>
      </w:r>
      <w:proofErr w:type="spellStart"/>
      <w:r w:rsidR="00F96428">
        <w:t>Mengandung</w:t>
      </w:r>
      <w:proofErr w:type="spellEnd"/>
      <w:r w:rsidR="00F96428">
        <w:t xml:space="preserve"> Script Main Menu Navigation di level </w:t>
      </w:r>
      <w:proofErr w:type="spellStart"/>
      <w:r w:rsidR="00F96428">
        <w:t>tersebut</w:t>
      </w:r>
      <w:proofErr w:type="spellEnd"/>
      <w:r w:rsidR="00F96428">
        <w:t xml:space="preserve">, </w:t>
      </w:r>
      <w:proofErr w:type="spellStart"/>
      <w:r w:rsidR="00F96428">
        <w:t>sehingga</w:t>
      </w:r>
      <w:proofErr w:type="spellEnd"/>
      <w:r w:rsidR="00F96428">
        <w:t xml:space="preserve"> </w:t>
      </w:r>
      <w:proofErr w:type="spellStart"/>
      <w:r w:rsidR="00F96428">
        <w:t>secara</w:t>
      </w:r>
      <w:proofErr w:type="spellEnd"/>
      <w:r w:rsidR="00F96428">
        <w:t xml:space="preserve"> default null. </w:t>
      </w:r>
      <w:r>
        <w:t>Lalu</w:t>
      </w:r>
      <w:r w:rsidR="00F96428">
        <w:t xml:space="preserve"> Use Templated Generation, </w:t>
      </w:r>
      <w:proofErr w:type="spellStart"/>
      <w:r w:rsidR="00F96428">
        <w:t>variabel</w:t>
      </w:r>
      <w:proofErr w:type="spellEnd"/>
      <w:r w:rsidR="00F96428">
        <w:t xml:space="preserve"> ini </w:t>
      </w:r>
      <w:proofErr w:type="spellStart"/>
      <w:r w:rsidR="00F96428">
        <w:t>secara</w:t>
      </w:r>
      <w:proofErr w:type="spellEnd"/>
      <w:r w:rsidR="00F96428">
        <w:t xml:space="preserve"> default true, </w:t>
      </w:r>
      <w:proofErr w:type="spellStart"/>
      <w:r w:rsidR="00F96428">
        <w:t>tetapi</w:t>
      </w:r>
      <w:proofErr w:type="spellEnd"/>
      <w:r w:rsidR="00F96428">
        <w:t xml:space="preserve"> </w:t>
      </w:r>
      <w:proofErr w:type="spellStart"/>
      <w:r w:rsidR="00F96428">
        <w:t>dapat</w:t>
      </w:r>
      <w:proofErr w:type="spellEnd"/>
      <w:r w:rsidR="00F96428">
        <w:t xml:space="preserve"> </w:t>
      </w:r>
      <w:proofErr w:type="spellStart"/>
      <w:r w:rsidR="00F96428">
        <w:t>diubah</w:t>
      </w:r>
      <w:proofErr w:type="spellEnd"/>
      <w:r w:rsidR="00F96428">
        <w:t xml:space="preserve"> oleh user </w:t>
      </w:r>
      <w:proofErr w:type="spellStart"/>
      <w:r w:rsidR="00F96428">
        <w:t>melalui</w:t>
      </w:r>
      <w:proofErr w:type="spellEnd"/>
      <w:r w:rsidR="00F96428">
        <w:t xml:space="preserve"> menu </w:t>
      </w:r>
      <w:proofErr w:type="spellStart"/>
      <w:r w:rsidR="00F96428">
        <w:t>pilihan</w:t>
      </w:r>
      <w:proofErr w:type="spellEnd"/>
      <w:r w:rsidR="00F96428">
        <w:t xml:space="preserve">. </w:t>
      </w:r>
      <w:proofErr w:type="spellStart"/>
      <w:r w:rsidR="00F96428">
        <w:t>Terakhir</w:t>
      </w:r>
      <w:proofErr w:type="spellEnd"/>
      <w:r w:rsidR="00F96428">
        <w:t xml:space="preserve"> </w:t>
      </w:r>
      <w:proofErr w:type="spellStart"/>
      <w:r w:rsidR="00F96428">
        <w:t>adalah</w:t>
      </w:r>
      <w:proofErr w:type="spellEnd"/>
      <w:r w:rsidR="00F96428">
        <w:t xml:space="preserve"> Stagnation Termination Amt yang </w:t>
      </w:r>
      <w:proofErr w:type="spellStart"/>
      <w:r w:rsidR="00F96428">
        <w:t>menandakan</w:t>
      </w:r>
      <w:proofErr w:type="spellEnd"/>
      <w:r w:rsidR="00F96428">
        <w:t xml:space="preserve"> </w:t>
      </w:r>
      <w:proofErr w:type="spellStart"/>
      <w:r w:rsidR="00F96428">
        <w:t>bila</w:t>
      </w:r>
      <w:proofErr w:type="spellEnd"/>
      <w:r w:rsidR="00F96428">
        <w:t xml:space="preserve"> </w:t>
      </w:r>
      <w:r>
        <w:t xml:space="preserve">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100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pada fitness </w:t>
      </w:r>
      <w:proofErr w:type="spellStart"/>
      <w:r>
        <w:t>maksimal</w:t>
      </w:r>
      <w:proofErr w:type="spellEnd"/>
      <w:r>
        <w:t>.</w:t>
      </w:r>
    </w:p>
    <w:p w14:paraId="60419742" w14:textId="77777777" w:rsidR="00F96428" w:rsidRDefault="00F96428" w:rsidP="00370F7A">
      <w:pPr>
        <w:pStyle w:val="STTSJudulSubBab"/>
      </w:pPr>
    </w:p>
    <w:p w14:paraId="16D3EC1E" w14:textId="07D4C521" w:rsidR="00C27777" w:rsidRDefault="00882E2C">
      <w:pPr>
        <w:pStyle w:val="STTSJudulSubBab"/>
        <w:numPr>
          <w:ilvl w:val="0"/>
          <w:numId w:val="38"/>
        </w:numPr>
        <w:ind w:hanging="720"/>
      </w:pPr>
      <w:r>
        <w:t xml:space="preserve">Function </w:t>
      </w:r>
      <w:proofErr w:type="spellStart"/>
      <w:r>
        <w:t>FitnessFunction</w:t>
      </w:r>
      <w:proofErr w:type="spellEnd"/>
    </w:p>
    <w:p w14:paraId="726EE22E" w14:textId="2D51FAC7" w:rsidR="00B9052A" w:rsidRDefault="00FF0103" w:rsidP="00E21587">
      <w:proofErr w:type="spellStart"/>
      <w:r>
        <w:t>Sekarang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masing – masing fitness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fitness </w:t>
      </w:r>
      <w:proofErr w:type="spellStart"/>
      <w:r>
        <w:t>menggunakan</w:t>
      </w:r>
      <w:proofErr w:type="spellEnd"/>
      <w:r>
        <w:t xml:space="preserve"> base Class </w:t>
      </w:r>
      <w:proofErr w:type="spellStart"/>
      <w:r w:rsidR="00482482">
        <w:t>FitnessFunction</w:t>
      </w:r>
      <w:proofErr w:type="spellEnd"/>
      <w:r w:rsidR="00482482">
        <w:t xml:space="preserve">, yang </w:t>
      </w:r>
      <w:proofErr w:type="spellStart"/>
      <w:r w:rsidR="00482482">
        <w:t>berfungsi</w:t>
      </w:r>
      <w:proofErr w:type="spellEnd"/>
      <w:r w:rsidR="00482482">
        <w:t xml:space="preserve"> </w:t>
      </w:r>
      <w:proofErr w:type="spellStart"/>
      <w:r w:rsidR="00482482">
        <w:t>sebagai</w:t>
      </w:r>
      <w:proofErr w:type="spellEnd"/>
      <w:r w:rsidR="00482482">
        <w:t xml:space="preserve"> basis </w:t>
      </w:r>
      <w:proofErr w:type="spellStart"/>
      <w:r w:rsidR="00482482">
        <w:t>dari</w:t>
      </w:r>
      <w:proofErr w:type="spellEnd"/>
      <w:r w:rsidR="00482482">
        <w:t xml:space="preserve"> </w:t>
      </w:r>
      <w:proofErr w:type="spellStart"/>
      <w:r w:rsidR="00482482">
        <w:t>setiap</w:t>
      </w:r>
      <w:proofErr w:type="spellEnd"/>
      <w:r w:rsidR="00482482">
        <w:t xml:space="preserve"> fitness yang </w:t>
      </w:r>
      <w:proofErr w:type="spellStart"/>
      <w:r w:rsidR="00482482">
        <w:t>dibuat</w:t>
      </w:r>
      <w:proofErr w:type="spellEnd"/>
      <w:r w:rsidR="00482482">
        <w:t xml:space="preserve">. </w:t>
      </w:r>
      <w:proofErr w:type="spellStart"/>
      <w:r w:rsidR="00482482">
        <w:t>Berikut</w:t>
      </w:r>
      <w:proofErr w:type="spellEnd"/>
      <w:r w:rsidR="00482482">
        <w:t xml:space="preserve"> </w:t>
      </w:r>
      <w:proofErr w:type="spellStart"/>
      <w:r w:rsidR="00482482">
        <w:t>adalah</w:t>
      </w:r>
      <w:proofErr w:type="spellEnd"/>
      <w:r w:rsidR="00482482">
        <w:t xml:space="preserve"> </w:t>
      </w:r>
      <w:proofErr w:type="spellStart"/>
      <w:r w:rsidR="00482482">
        <w:t>isi</w:t>
      </w:r>
      <w:proofErr w:type="spellEnd"/>
      <w:r w:rsidR="00482482">
        <w:t xml:space="preserve"> </w:t>
      </w:r>
      <w:proofErr w:type="spellStart"/>
      <w:r w:rsidR="00482482">
        <w:t>dari</w:t>
      </w:r>
      <w:proofErr w:type="spellEnd"/>
      <w:r w:rsidR="00E37436">
        <w:t xml:space="preserve"> </w:t>
      </w:r>
      <w:proofErr w:type="spellStart"/>
      <w:r w:rsidR="00E37436">
        <w:t>fungsi</w:t>
      </w:r>
      <w:proofErr w:type="spellEnd"/>
      <w:r w:rsidR="00482482">
        <w:t xml:space="preserve"> </w:t>
      </w:r>
      <w:proofErr w:type="spellStart"/>
      <w:r w:rsidR="00E37436">
        <w:t>f</w:t>
      </w:r>
      <w:r w:rsidR="00482482">
        <w:t>itnessFunction</w:t>
      </w:r>
      <w:proofErr w:type="spellEnd"/>
      <w:r w:rsidR="00E37436">
        <w:t xml:space="preserve"> :</w:t>
      </w:r>
    </w:p>
    <w:p w14:paraId="0FFCBD1F" w14:textId="77777777" w:rsidR="00A70807" w:rsidRDefault="00A70807" w:rsidP="00E21587"/>
    <w:p w14:paraId="7D8F02E4" w14:textId="2F3416A8" w:rsidR="00B9052A" w:rsidRDefault="00B9052A" w:rsidP="00B9052A">
      <w:pPr>
        <w:pStyle w:val="STTSAlgoritma"/>
      </w:pPr>
      <w:proofErr w:type="spellStart"/>
      <w:r>
        <w:t>Segmen</w:t>
      </w:r>
      <w:proofErr w:type="spellEnd"/>
      <w:r>
        <w:t xml:space="preserve"> Program 6</w:t>
      </w:r>
      <w:r w:rsidR="00D71308">
        <w:t>.</w:t>
      </w:r>
      <w:r w:rsidR="00A70807">
        <w:t>3</w:t>
      </w:r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FitnessFunction</w:t>
      </w:r>
      <w:proofErr w:type="spellEnd"/>
    </w:p>
    <w:p w14:paraId="7DEB46D8" w14:textId="3D2621CC" w:rsidR="006F341D" w:rsidRDefault="006F341D" w:rsidP="006F341D">
      <w:pPr>
        <w:pStyle w:val="STTSAlgoritmaContent"/>
        <w:numPr>
          <w:ilvl w:val="0"/>
          <w:numId w:val="45"/>
        </w:numPr>
        <w:ind w:left="709" w:hanging="709"/>
      </w:pPr>
      <w:r>
        <w:t xml:space="preserve">double </w:t>
      </w:r>
      <w:proofErr w:type="spellStart"/>
      <w:r>
        <w:t>fitnessFunction</w:t>
      </w:r>
      <w:proofErr w:type="spellEnd"/>
      <w:r>
        <w:t>(int[,] map , Gene[] original){</w:t>
      </w:r>
    </w:p>
    <w:p w14:paraId="4609D4FD" w14:textId="4CC3881E" w:rsidR="006F341D" w:rsidRDefault="006F341D" w:rsidP="006F341D">
      <w:pPr>
        <w:pStyle w:val="STTSAlgoritmaContent"/>
      </w:pPr>
      <w:r>
        <w:t xml:space="preserve">int </w:t>
      </w:r>
      <w:proofErr w:type="spellStart"/>
      <w:r>
        <w:t>playerAmount</w:t>
      </w:r>
      <w:proofErr w:type="spellEnd"/>
      <w:r>
        <w:t xml:space="preserve"> = 0;</w:t>
      </w:r>
    </w:p>
    <w:p w14:paraId="023CC5F4" w14:textId="0449CE87" w:rsidR="006F341D" w:rsidRDefault="006F341D" w:rsidP="006F341D">
      <w:pPr>
        <w:pStyle w:val="STTSAlgoritmaContent"/>
      </w:pPr>
      <w:proofErr w:type="spellStart"/>
      <w:r>
        <w:t>InLoopFitnessBase</w:t>
      </w:r>
      <w:proofErr w:type="spellEnd"/>
      <w:r>
        <w:t xml:space="preserve">[] </w:t>
      </w:r>
      <w:proofErr w:type="spellStart"/>
      <w:r>
        <w:t>currentFitnesses</w:t>
      </w:r>
      <w:proofErr w:type="spellEnd"/>
      <w:r>
        <w:t xml:space="preserve"> = (</w:t>
      </w:r>
      <w:proofErr w:type="spellStart"/>
      <w:r>
        <w:t>InLoopFitnessBase</w:t>
      </w:r>
      <w:proofErr w:type="spellEnd"/>
      <w:r>
        <w:t>[])</w:t>
      </w:r>
      <w:proofErr w:type="spellStart"/>
      <w:r>
        <w:t>fitnesses.Clone</w:t>
      </w:r>
      <w:proofErr w:type="spellEnd"/>
      <w:r>
        <w:t>();</w:t>
      </w:r>
    </w:p>
    <w:p w14:paraId="7082E586" w14:textId="77777777" w:rsidR="006F341D" w:rsidRDefault="006F341D" w:rsidP="006F341D">
      <w:pPr>
        <w:pStyle w:val="STTSAlgoritmaContent"/>
      </w:pPr>
    </w:p>
    <w:p w14:paraId="68AC3540" w14:textId="1E84CC8A" w:rsidR="006F341D" w:rsidRDefault="006F341D" w:rsidP="006F341D">
      <w:pPr>
        <w:pStyle w:val="STTSAlgoritmaContent"/>
      </w:pPr>
      <w:r>
        <w:t>//</w:t>
      </w:r>
      <w:proofErr w:type="spellStart"/>
      <w:r>
        <w:t>Khusus</w:t>
      </w:r>
      <w:proofErr w:type="spellEnd"/>
      <w:r>
        <w:t xml:space="preserve"> Template Variety</w:t>
      </w:r>
    </w:p>
    <w:p w14:paraId="3183B47D" w14:textId="67A78626" w:rsidR="006F341D" w:rsidRDefault="006F341D" w:rsidP="006F341D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currentFitnesses.Length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4AFE9E4" w14:textId="062446C4" w:rsidR="006F341D" w:rsidRDefault="006F341D" w:rsidP="006F341D">
      <w:pPr>
        <w:pStyle w:val="STTSAlgoritmaContent"/>
      </w:pPr>
      <w:r>
        <w:t xml:space="preserve">  if (</w:t>
      </w:r>
      <w:proofErr w:type="spellStart"/>
      <w:r>
        <w:t>currentFitnesses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GetType</w:t>
      </w:r>
      <w:proofErr w:type="spellEnd"/>
      <w:r>
        <w:t xml:space="preserve">() == </w:t>
      </w:r>
      <w:proofErr w:type="spellStart"/>
      <w:r>
        <w:t>GetComponent</w:t>
      </w:r>
      <w:proofErr w:type="spellEnd"/>
      <w:r>
        <w:t>&lt;</w:t>
      </w:r>
      <w:proofErr w:type="spellStart"/>
      <w:r>
        <w:t>TemplateVarietyFitness</w:t>
      </w:r>
      <w:proofErr w:type="spellEnd"/>
      <w:r>
        <w:t>&gt;().</w:t>
      </w:r>
      <w:proofErr w:type="spellStart"/>
      <w:r>
        <w:t>GetType</w:t>
      </w:r>
      <w:proofErr w:type="spellEnd"/>
      <w:r>
        <w:t>())</w:t>
      </w:r>
    </w:p>
    <w:p w14:paraId="0BAC9870" w14:textId="42869E17" w:rsidR="006F341D" w:rsidRDefault="006F341D" w:rsidP="006F341D">
      <w:pPr>
        <w:pStyle w:val="STTSAlgoritmaContent"/>
      </w:pPr>
      <w:r>
        <w:t xml:space="preserve">  ((</w:t>
      </w:r>
      <w:proofErr w:type="spellStart"/>
      <w:r>
        <w:t>TemplateVarietyFitness</w:t>
      </w:r>
      <w:proofErr w:type="spellEnd"/>
      <w:r>
        <w:t>)</w:t>
      </w:r>
      <w:proofErr w:type="spellStart"/>
      <w:r>
        <w:t>currentFitnesses</w:t>
      </w:r>
      <w:proofErr w:type="spellEnd"/>
      <w:r>
        <w:t>[</w:t>
      </w:r>
      <w:proofErr w:type="spellStart"/>
      <w:r>
        <w:t>i</w:t>
      </w:r>
      <w:proofErr w:type="spellEnd"/>
      <w:r>
        <w:t xml:space="preserve">]). </w:t>
      </w:r>
      <w:proofErr w:type="spellStart"/>
      <w:r>
        <w:t>getTemplateMap</w:t>
      </w:r>
      <w:proofErr w:type="spellEnd"/>
      <w:r>
        <w:t>(original);</w:t>
      </w:r>
    </w:p>
    <w:p w14:paraId="53FAE048" w14:textId="55EFB92D" w:rsidR="006F341D" w:rsidRDefault="006F341D" w:rsidP="006F341D">
      <w:pPr>
        <w:pStyle w:val="STTSAlgoritmaContent"/>
      </w:pPr>
      <w:r>
        <w:t xml:space="preserve">        </w:t>
      </w:r>
    </w:p>
    <w:p w14:paraId="5A7B1561" w14:textId="416BA070" w:rsidR="006F341D" w:rsidRDefault="006F341D" w:rsidP="006F341D">
      <w:pPr>
        <w:pStyle w:val="STTSAlgoritmaContent"/>
      </w:pPr>
      <w:r>
        <w:t xml:space="preserve">double[] </w:t>
      </w:r>
      <w:proofErr w:type="spellStart"/>
      <w:r>
        <w:t>fitnessScores</w:t>
      </w:r>
      <w:proofErr w:type="spellEnd"/>
      <w:r>
        <w:t xml:space="preserve"> = new double[</w:t>
      </w:r>
      <w:proofErr w:type="spellStart"/>
      <w:r>
        <w:t>fitnesses.Length</w:t>
      </w:r>
      <w:proofErr w:type="spellEnd"/>
      <w:r>
        <w:t>];</w:t>
      </w:r>
    </w:p>
    <w:p w14:paraId="3EF0014E" w14:textId="58F6B87C" w:rsidR="006F341D" w:rsidRDefault="006F341D" w:rsidP="006F341D">
      <w:pPr>
        <w:pStyle w:val="STTSAlgoritmaContent"/>
      </w:pPr>
      <w:r>
        <w:t>foreach (</w:t>
      </w:r>
      <w:proofErr w:type="spellStart"/>
      <w:r>
        <w:t>InLoopFitnessBase</w:t>
      </w:r>
      <w:proofErr w:type="spellEnd"/>
      <w:r>
        <w:t xml:space="preserve"> item in </w:t>
      </w:r>
      <w:proofErr w:type="spellStart"/>
      <w:r>
        <w:t>currentFitnesses</w:t>
      </w:r>
      <w:proofErr w:type="spellEnd"/>
      <w:r>
        <w:t>)</w:t>
      </w:r>
    </w:p>
    <w:p w14:paraId="186EE9BA" w14:textId="4A4B8511" w:rsidR="006F341D" w:rsidRDefault="006F341D" w:rsidP="006F341D">
      <w:pPr>
        <w:pStyle w:val="STTSAlgoritmaContent"/>
      </w:pPr>
      <w:r>
        <w:t xml:space="preserve">  </w:t>
      </w:r>
      <w:proofErr w:type="spellStart"/>
      <w:r>
        <w:t>item.resetVariables</w:t>
      </w:r>
      <w:proofErr w:type="spellEnd"/>
      <w:r>
        <w:t>();</w:t>
      </w:r>
    </w:p>
    <w:p w14:paraId="7209369F" w14:textId="77777777" w:rsidR="006F341D" w:rsidRDefault="006F341D" w:rsidP="006F341D">
      <w:pPr>
        <w:pStyle w:val="STTSAlgoritmaContent"/>
      </w:pPr>
    </w:p>
    <w:p w14:paraId="6681587D" w14:textId="4E3CB477" w:rsidR="006F341D" w:rsidRDefault="006F341D" w:rsidP="006F341D">
      <w:pPr>
        <w:pStyle w:val="STTSAlgoritmaContent"/>
      </w:pPr>
      <w:r>
        <w:t xml:space="preserve">Coordinate </w:t>
      </w:r>
      <w:proofErr w:type="spellStart"/>
      <w:r>
        <w:t>tempCoor</w:t>
      </w:r>
      <w:proofErr w:type="spellEnd"/>
      <w:r>
        <w:t>;</w:t>
      </w:r>
    </w:p>
    <w:p w14:paraId="0B2C8E74" w14:textId="09E42A87" w:rsidR="006F341D" w:rsidRDefault="006F341D" w:rsidP="006F341D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SetObjects.getHeight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7619FDA" w14:textId="4EABBA6B" w:rsidR="006F341D" w:rsidRDefault="006F341D" w:rsidP="006F341D">
      <w:pPr>
        <w:pStyle w:val="STTSAlgoritmaContent"/>
      </w:pPr>
      <w:r>
        <w:t xml:space="preserve">  for (int j = 0; j &lt; </w:t>
      </w:r>
      <w:proofErr w:type="spellStart"/>
      <w:r>
        <w:t>SetObjects.getWidth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073E5261" w14:textId="2F68E977" w:rsidR="006F341D" w:rsidRDefault="006F341D" w:rsidP="006F341D">
      <w:pPr>
        <w:pStyle w:val="STTSAlgoritmaContent"/>
      </w:pPr>
      <w:r>
        <w:t xml:space="preserve">    </w:t>
      </w:r>
      <w:proofErr w:type="spellStart"/>
      <w:r>
        <w:t>tempCoor</w:t>
      </w:r>
      <w:proofErr w:type="spellEnd"/>
      <w:r>
        <w:t xml:space="preserve"> = new Coordinate(j, </w:t>
      </w:r>
      <w:proofErr w:type="spellStart"/>
      <w:r>
        <w:t>i</w:t>
      </w:r>
      <w:proofErr w:type="spellEnd"/>
      <w:r>
        <w:t>);</w:t>
      </w:r>
    </w:p>
    <w:p w14:paraId="675E7614" w14:textId="0DEA108C" w:rsidR="004C10B7" w:rsidRDefault="004C10B7" w:rsidP="004C10B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6.3 (</w:t>
      </w:r>
      <w:proofErr w:type="spellStart"/>
      <w:r>
        <w:t>Lanjutan</w:t>
      </w:r>
      <w:proofErr w:type="spellEnd"/>
      <w:r>
        <w:t>)</w:t>
      </w:r>
    </w:p>
    <w:p w14:paraId="7CEB0117" w14:textId="6651B375" w:rsidR="006F341D" w:rsidRDefault="006F341D" w:rsidP="006F341D">
      <w:pPr>
        <w:pStyle w:val="STTSAlgoritmaContent"/>
      </w:pPr>
      <w:r>
        <w:t xml:space="preserve">    if (map[</w:t>
      </w:r>
      <w:proofErr w:type="spellStart"/>
      <w:r>
        <w:t>tempCoor.yCoor</w:t>
      </w:r>
      <w:proofErr w:type="spellEnd"/>
      <w:r>
        <w:t xml:space="preserve">, </w:t>
      </w:r>
      <w:proofErr w:type="spellStart"/>
      <w:r>
        <w:t>tempCoor.xCoor</w:t>
      </w:r>
      <w:proofErr w:type="spellEnd"/>
      <w:r>
        <w:t>] == 3)</w:t>
      </w:r>
    </w:p>
    <w:p w14:paraId="5E95D5DA" w14:textId="1383F366" w:rsidR="006F341D" w:rsidRDefault="006F341D" w:rsidP="006F341D">
      <w:pPr>
        <w:pStyle w:val="STTSAlgoritmaContent"/>
      </w:pPr>
      <w:r>
        <w:t xml:space="preserve">      </w:t>
      </w:r>
      <w:proofErr w:type="spellStart"/>
      <w:r>
        <w:t>playerAmount</w:t>
      </w:r>
      <w:proofErr w:type="spellEnd"/>
      <w:r>
        <w:t>++;</w:t>
      </w:r>
    </w:p>
    <w:p w14:paraId="097FB5D7" w14:textId="68DC9B2C" w:rsidR="006F341D" w:rsidRDefault="006F341D" w:rsidP="00C075F3">
      <w:pPr>
        <w:pStyle w:val="STTSAlgoritmaContent"/>
      </w:pPr>
      <w:r>
        <w:t xml:space="preserve">    foreach (</w:t>
      </w:r>
      <w:proofErr w:type="spellStart"/>
      <w:r>
        <w:t>InLoopFitnessBase</w:t>
      </w:r>
      <w:proofErr w:type="spellEnd"/>
      <w:r>
        <w:t xml:space="preserve"> item in </w:t>
      </w:r>
      <w:proofErr w:type="spellStart"/>
      <w:r>
        <w:t>currentFitnesses</w:t>
      </w:r>
      <w:proofErr w:type="spellEnd"/>
      <w:r>
        <w:t>)</w:t>
      </w:r>
    </w:p>
    <w:p w14:paraId="709846A4" w14:textId="66ED9B43" w:rsidR="006F341D" w:rsidRDefault="00C075F3" w:rsidP="00C075F3">
      <w:pPr>
        <w:pStyle w:val="STTSAlgoritmaContent"/>
      </w:pPr>
      <w:r>
        <w:t xml:space="preserve">      </w:t>
      </w:r>
      <w:proofErr w:type="spellStart"/>
      <w:r w:rsidR="006F341D">
        <w:t>item.calculateFitness</w:t>
      </w:r>
      <w:proofErr w:type="spellEnd"/>
      <w:r w:rsidR="006F341D">
        <w:t>(</w:t>
      </w:r>
      <w:proofErr w:type="spellStart"/>
      <w:r w:rsidR="006F341D">
        <w:t>map,tempCoor</w:t>
      </w:r>
      <w:proofErr w:type="spellEnd"/>
      <w:r w:rsidR="006F341D">
        <w:t>);</w:t>
      </w:r>
    </w:p>
    <w:p w14:paraId="1CDAEBE7" w14:textId="73E08D42" w:rsidR="006F341D" w:rsidRDefault="00C075F3" w:rsidP="006F341D">
      <w:pPr>
        <w:pStyle w:val="STTSAlgoritmaContent"/>
      </w:pPr>
      <w:r>
        <w:t xml:space="preserve">  </w:t>
      </w:r>
      <w:r w:rsidR="006F341D">
        <w:t>}</w:t>
      </w:r>
    </w:p>
    <w:p w14:paraId="02EB7331" w14:textId="38122660" w:rsidR="006F341D" w:rsidRDefault="006F341D" w:rsidP="00C075F3">
      <w:pPr>
        <w:pStyle w:val="STTSAlgoritmaContent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currentFitnesses.Length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04BE196" w14:textId="1B9FA217" w:rsidR="006F341D" w:rsidRDefault="00C075F3" w:rsidP="00C075F3">
      <w:pPr>
        <w:pStyle w:val="STTSAlgoritmaContent"/>
      </w:pPr>
      <w:r>
        <w:t xml:space="preserve">  </w:t>
      </w:r>
      <w:proofErr w:type="spellStart"/>
      <w:r w:rsidR="006F341D">
        <w:t>fitnessScores</w:t>
      </w:r>
      <w:proofErr w:type="spellEnd"/>
      <w:r w:rsidR="006F341D">
        <w:t>[</w:t>
      </w:r>
      <w:proofErr w:type="spellStart"/>
      <w:r w:rsidR="006F341D">
        <w:t>i</w:t>
      </w:r>
      <w:proofErr w:type="spellEnd"/>
      <w:r w:rsidR="006F341D">
        <w:t xml:space="preserve">] = </w:t>
      </w:r>
      <w:proofErr w:type="spellStart"/>
      <w:r w:rsidR="006F341D">
        <w:t>currentFitnesses</w:t>
      </w:r>
      <w:proofErr w:type="spellEnd"/>
      <w:r w:rsidR="006F341D">
        <w:t>[</w:t>
      </w:r>
      <w:proofErr w:type="spellStart"/>
      <w:r w:rsidR="006F341D">
        <w:t>i</w:t>
      </w:r>
      <w:proofErr w:type="spellEnd"/>
      <w:r w:rsidR="006F341D">
        <w:t>].</w:t>
      </w:r>
      <w:proofErr w:type="spellStart"/>
      <w:r w:rsidR="006F341D">
        <w:t>getFitnessScore</w:t>
      </w:r>
      <w:proofErr w:type="spellEnd"/>
      <w:r w:rsidR="006F341D">
        <w:t>();</w:t>
      </w:r>
    </w:p>
    <w:p w14:paraId="7C146AFA" w14:textId="561A08E6" w:rsidR="006F341D" w:rsidRDefault="006F341D" w:rsidP="006F341D">
      <w:pPr>
        <w:pStyle w:val="STTSAlgoritmaContent"/>
      </w:pPr>
      <w:r>
        <w:t xml:space="preserve">return </w:t>
      </w:r>
      <w:proofErr w:type="spellStart"/>
      <w:r>
        <w:t>Mathf.Pow</w:t>
      </w:r>
      <w:proofErr w:type="spellEnd"/>
      <w:r>
        <w:t>((float)</w:t>
      </w:r>
      <w:proofErr w:type="spellStart"/>
      <w:r>
        <w:t>fitnessScores.Sum</w:t>
      </w:r>
      <w:proofErr w:type="spellEnd"/>
      <w:r>
        <w:t xml:space="preserve">() / </w:t>
      </w:r>
      <w:proofErr w:type="spellStart"/>
      <w:r>
        <w:t>Mathf.Pow</w:t>
      </w:r>
      <w:proofErr w:type="spellEnd"/>
      <w:r>
        <w:t>(</w:t>
      </w:r>
      <w:proofErr w:type="spellStart"/>
      <w:r>
        <w:t>MathF.Abs</w:t>
      </w:r>
      <w:proofErr w:type="spellEnd"/>
      <w:r>
        <w:t>(</w:t>
      </w:r>
      <w:proofErr w:type="spellStart"/>
      <w:r>
        <w:t>playerAmount</w:t>
      </w:r>
      <w:proofErr w:type="spellEnd"/>
      <w:r>
        <w:t xml:space="preserve"> - 10) * 5 + 1, 3), 3);</w:t>
      </w:r>
    </w:p>
    <w:p w14:paraId="7DFC9B9C" w14:textId="4ADF72C1" w:rsidR="006F341D" w:rsidRDefault="006F341D" w:rsidP="00C075F3">
      <w:pPr>
        <w:pStyle w:val="STTSAlgoritmaContent"/>
      </w:pPr>
      <w:r>
        <w:t>}</w:t>
      </w:r>
    </w:p>
    <w:p w14:paraId="22D7D274" w14:textId="16C77C6A" w:rsidR="000137A9" w:rsidRDefault="000137A9" w:rsidP="006F341D">
      <w:pPr>
        <w:pStyle w:val="STTSAlgoritmaContent"/>
        <w:numPr>
          <w:ilvl w:val="0"/>
          <w:numId w:val="0"/>
        </w:numPr>
        <w:ind w:left="624" w:hanging="624"/>
      </w:pPr>
      <w:r w:rsidRPr="004D05E7">
        <w:t xml:space="preserve"> </w:t>
      </w:r>
    </w:p>
    <w:p w14:paraId="3E8F08CC" w14:textId="77777777" w:rsidR="00C075F3" w:rsidRDefault="00C075F3" w:rsidP="006F341D">
      <w:pPr>
        <w:pStyle w:val="STTSAlgoritmaContent"/>
        <w:numPr>
          <w:ilvl w:val="0"/>
          <w:numId w:val="0"/>
        </w:numPr>
        <w:ind w:left="624" w:hanging="624"/>
      </w:pPr>
    </w:p>
    <w:p w14:paraId="20DA60F2" w14:textId="3EE73624" w:rsidR="009E4AE6" w:rsidRDefault="00C075F3" w:rsidP="009E4AE6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 </w:t>
      </w:r>
      <w:proofErr w:type="spellStart"/>
      <w:r w:rsidR="009E4AE6">
        <w:t>setiap</w:t>
      </w:r>
      <w:proofErr w:type="spellEnd"/>
      <w:r w:rsidR="009E4AE6">
        <w:t xml:space="preserve"> baris </w:t>
      </w:r>
      <w:r>
        <w:t xml:space="preserve">: </w:t>
      </w:r>
    </w:p>
    <w:p w14:paraId="50234438" w14:textId="4369D2AC" w:rsidR="009E4AE6" w:rsidRDefault="009E4AE6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</w:t>
      </w:r>
      <w:r>
        <w:rPr>
          <w:szCs w:val="24"/>
        </w:rPr>
        <w:tab/>
      </w:r>
      <w:r>
        <w:rPr>
          <w:szCs w:val="24"/>
        </w:rPr>
        <w:tab/>
        <w:t xml:space="preserve">: Function ini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2 parameter,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r w:rsidR="00E203E5">
        <w:rPr>
          <w:szCs w:val="24"/>
        </w:rPr>
        <w:t xml:space="preserve">map jadi level dan juga </w:t>
      </w:r>
      <w:proofErr w:type="spellStart"/>
      <w:r w:rsidR="00E203E5">
        <w:rPr>
          <w:szCs w:val="24"/>
        </w:rPr>
        <w:t>Kromosom</w:t>
      </w:r>
      <w:proofErr w:type="spellEnd"/>
      <w:r w:rsidR="00E203E5">
        <w:rPr>
          <w:szCs w:val="24"/>
        </w:rPr>
        <w:t xml:space="preserve"> </w:t>
      </w:r>
      <w:proofErr w:type="spellStart"/>
      <w:r w:rsidR="00E203E5">
        <w:rPr>
          <w:szCs w:val="24"/>
        </w:rPr>
        <w:t>originalnya</w:t>
      </w:r>
      <w:proofErr w:type="spellEnd"/>
      <w:r w:rsidR="00E203E5">
        <w:rPr>
          <w:szCs w:val="24"/>
        </w:rPr>
        <w:t>.</w:t>
      </w:r>
    </w:p>
    <w:p w14:paraId="73FCEE22" w14:textId="29021FE0" w:rsidR="009E4AE6" w:rsidRDefault="00D70A84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3</w:t>
      </w:r>
      <w:r w:rsidR="009E4AE6">
        <w:rPr>
          <w:szCs w:val="24"/>
        </w:rPr>
        <w:tab/>
      </w:r>
      <w:r w:rsidR="009E4AE6">
        <w:rPr>
          <w:szCs w:val="24"/>
        </w:rPr>
        <w:tab/>
        <w:t>:</w:t>
      </w:r>
      <w:r>
        <w:rPr>
          <w:szCs w:val="24"/>
        </w:rPr>
        <w:t xml:space="preserve"> Dari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global </w:t>
      </w:r>
      <w:proofErr w:type="spellStart"/>
      <w:r>
        <w:rPr>
          <w:szCs w:val="24"/>
        </w:rPr>
        <w:t>fitnesses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sebelumnya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diisi</w:t>
      </w:r>
      <w:proofErr w:type="spellEnd"/>
      <w:r>
        <w:rPr>
          <w:szCs w:val="24"/>
        </w:rPr>
        <w:t xml:space="preserve"> di baris </w:t>
      </w:r>
      <w:r w:rsidR="000A5549">
        <w:rPr>
          <w:szCs w:val="24"/>
        </w:rPr>
        <w:t xml:space="preserve">10 – 15 </w:t>
      </w:r>
      <w:proofErr w:type="spellStart"/>
      <w:r w:rsidR="00B179BF">
        <w:rPr>
          <w:szCs w:val="24"/>
        </w:rPr>
        <w:t>kode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utama</w:t>
      </w:r>
      <w:proofErr w:type="spellEnd"/>
      <w:r w:rsidR="00B179BF">
        <w:rPr>
          <w:szCs w:val="24"/>
        </w:rPr>
        <w:t xml:space="preserve"> Genetic Algorithm, </w:t>
      </w:r>
      <w:proofErr w:type="spellStart"/>
      <w:r w:rsidR="00B179BF">
        <w:rPr>
          <w:szCs w:val="24"/>
        </w:rPr>
        <w:t>diduplikat</w:t>
      </w:r>
      <w:proofErr w:type="spellEnd"/>
      <w:r w:rsidR="00B179BF">
        <w:rPr>
          <w:szCs w:val="24"/>
        </w:rPr>
        <w:t xml:space="preserve"> fitness </w:t>
      </w:r>
      <w:proofErr w:type="spellStart"/>
      <w:r w:rsidR="00B179BF">
        <w:rPr>
          <w:szCs w:val="24"/>
        </w:rPr>
        <w:t>tersebut</w:t>
      </w:r>
      <w:proofErr w:type="spellEnd"/>
      <w:r w:rsidR="00B179BF">
        <w:rPr>
          <w:szCs w:val="24"/>
        </w:rPr>
        <w:t xml:space="preserve"> ke </w:t>
      </w:r>
      <w:proofErr w:type="spellStart"/>
      <w:r w:rsidR="00B179BF">
        <w:rPr>
          <w:szCs w:val="24"/>
        </w:rPr>
        <w:t>dalam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variabel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currentFitnesses</w:t>
      </w:r>
      <w:proofErr w:type="spellEnd"/>
      <w:r w:rsidR="00B179BF">
        <w:rPr>
          <w:szCs w:val="24"/>
        </w:rPr>
        <w:t xml:space="preserve"> agar </w:t>
      </w:r>
      <w:proofErr w:type="spellStart"/>
      <w:r w:rsidR="00B179BF">
        <w:rPr>
          <w:szCs w:val="24"/>
        </w:rPr>
        <w:t>setiap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kromosom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memiliki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perhitungan</w:t>
      </w:r>
      <w:proofErr w:type="spellEnd"/>
      <w:r w:rsidR="00B179BF">
        <w:rPr>
          <w:szCs w:val="24"/>
        </w:rPr>
        <w:t xml:space="preserve"> fitness yang </w:t>
      </w:r>
      <w:proofErr w:type="spellStart"/>
      <w:r w:rsidR="00B179BF">
        <w:rPr>
          <w:szCs w:val="24"/>
        </w:rPr>
        <w:t>tidak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saling</w:t>
      </w:r>
      <w:proofErr w:type="spellEnd"/>
      <w:r w:rsidR="00B179BF">
        <w:rPr>
          <w:szCs w:val="24"/>
        </w:rPr>
        <w:t xml:space="preserve"> </w:t>
      </w:r>
      <w:proofErr w:type="spellStart"/>
      <w:r w:rsidR="00B179BF">
        <w:rPr>
          <w:szCs w:val="24"/>
        </w:rPr>
        <w:t>mengganggu</w:t>
      </w:r>
      <w:proofErr w:type="spellEnd"/>
      <w:r w:rsidR="00B179BF">
        <w:rPr>
          <w:szCs w:val="24"/>
        </w:rPr>
        <w:t>.</w:t>
      </w:r>
    </w:p>
    <w:p w14:paraId="3E3CC0E2" w14:textId="712A7D68" w:rsidR="00B179BF" w:rsidRDefault="00FE0311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6 – 8</w:t>
      </w:r>
      <w:r>
        <w:rPr>
          <w:szCs w:val="24"/>
        </w:rPr>
        <w:tab/>
        <w:t xml:space="preserve">: Bila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TemplateVariety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currentFitness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kromosom</w:t>
      </w:r>
      <w:proofErr w:type="spellEnd"/>
      <w:r>
        <w:rPr>
          <w:szCs w:val="24"/>
        </w:rPr>
        <w:t xml:space="preserve"> original yang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id – id template.</w:t>
      </w:r>
    </w:p>
    <w:p w14:paraId="2D49A774" w14:textId="3E52E9EB" w:rsidR="00FE0311" w:rsidRDefault="00FE0311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11 – 12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fitnesses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di reset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internalnya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memulai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default yang </w:t>
      </w:r>
      <w:proofErr w:type="spellStart"/>
      <w:r>
        <w:rPr>
          <w:szCs w:val="24"/>
        </w:rPr>
        <w:t>ditentukan</w:t>
      </w:r>
      <w:proofErr w:type="spellEnd"/>
      <w:r>
        <w:rPr>
          <w:szCs w:val="24"/>
        </w:rPr>
        <w:t>.</w:t>
      </w:r>
    </w:p>
    <w:p w14:paraId="1AFDFDFB" w14:textId="16B19876" w:rsidR="00FE0311" w:rsidRDefault="00FE0311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14 – 17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tile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level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diakses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disimpan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koordinatnya</w:t>
      </w:r>
      <w:proofErr w:type="spellEnd"/>
      <w:r>
        <w:rPr>
          <w:szCs w:val="24"/>
        </w:rPr>
        <w:t>.</w:t>
      </w:r>
    </w:p>
    <w:p w14:paraId="50FE551E" w14:textId="3BDBC4E8" w:rsidR="00FE0311" w:rsidRDefault="00FE0311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18 – 19</w:t>
      </w:r>
      <w:r>
        <w:rPr>
          <w:szCs w:val="24"/>
        </w:rPr>
        <w:tab/>
        <w:t xml:space="preserve">: Bila tile yang </w:t>
      </w:r>
      <w:proofErr w:type="spellStart"/>
      <w:r>
        <w:rPr>
          <w:szCs w:val="24"/>
        </w:rPr>
        <w:t>dipilih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mengandung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player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ditambah</w:t>
      </w:r>
      <w:proofErr w:type="spellEnd"/>
      <w:r>
        <w:rPr>
          <w:szCs w:val="24"/>
        </w:rPr>
        <w:t>.</w:t>
      </w:r>
    </w:p>
    <w:p w14:paraId="07D94386" w14:textId="1284074C" w:rsidR="00FE0311" w:rsidRDefault="00FE0311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20 – 21</w:t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dimiliki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calculateFitness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calculataFitness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berfungsi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menyi</w:t>
      </w:r>
      <w:r w:rsidR="003E749F">
        <w:rPr>
          <w:szCs w:val="24"/>
        </w:rPr>
        <w:t>mpan</w:t>
      </w:r>
      <w:proofErr w:type="spellEnd"/>
      <w:r w:rsidR="003E749F">
        <w:rPr>
          <w:szCs w:val="24"/>
        </w:rPr>
        <w:t xml:space="preserve"> dan </w:t>
      </w:r>
      <w:proofErr w:type="spellStart"/>
      <w:r w:rsidR="003E749F">
        <w:rPr>
          <w:szCs w:val="24"/>
        </w:rPr>
        <w:t>mengolah</w:t>
      </w:r>
      <w:proofErr w:type="spellEnd"/>
      <w:r w:rsidR="003E749F">
        <w:rPr>
          <w:szCs w:val="24"/>
        </w:rPr>
        <w:t xml:space="preserve"> data </w:t>
      </w:r>
      <w:proofErr w:type="spellStart"/>
      <w:r w:rsidR="003E749F">
        <w:rPr>
          <w:szCs w:val="24"/>
        </w:rPr>
        <w:t>untuk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membantu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dalam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menghitung</w:t>
      </w:r>
      <w:proofErr w:type="spellEnd"/>
      <w:r w:rsidR="003E749F">
        <w:rPr>
          <w:szCs w:val="24"/>
        </w:rPr>
        <w:t xml:space="preserve"> </w:t>
      </w:r>
      <w:proofErr w:type="spellStart"/>
      <w:r w:rsidR="003E749F">
        <w:rPr>
          <w:szCs w:val="24"/>
        </w:rPr>
        <w:t>nilai</w:t>
      </w:r>
      <w:proofErr w:type="spellEnd"/>
      <w:r w:rsidR="003E749F">
        <w:rPr>
          <w:szCs w:val="24"/>
        </w:rPr>
        <w:t xml:space="preserve"> fitness.</w:t>
      </w:r>
    </w:p>
    <w:p w14:paraId="44989A70" w14:textId="2CA6CB1F" w:rsidR="003E749F" w:rsidRDefault="003E749F" w:rsidP="009E4AE6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24 – 25</w:t>
      </w:r>
      <w:r>
        <w:rPr>
          <w:szCs w:val="24"/>
        </w:rPr>
        <w:tab/>
        <w:t xml:space="preserve">: </w:t>
      </w:r>
      <w:proofErr w:type="spellStart"/>
      <w:r w:rsidR="009524C7">
        <w:rPr>
          <w:szCs w:val="24"/>
        </w:rPr>
        <w:t>Setiap</w:t>
      </w:r>
      <w:proofErr w:type="spellEnd"/>
      <w:r w:rsidR="009524C7">
        <w:rPr>
          <w:szCs w:val="24"/>
        </w:rPr>
        <w:t xml:space="preserve"> fitness yang </w:t>
      </w:r>
      <w:proofErr w:type="spellStart"/>
      <w:r w:rsidR="009524C7">
        <w:rPr>
          <w:szCs w:val="24"/>
        </w:rPr>
        <w:t>ada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akan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dikalkulasikan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nilai</w:t>
      </w:r>
      <w:proofErr w:type="spellEnd"/>
      <w:r w:rsidR="009524C7">
        <w:rPr>
          <w:szCs w:val="24"/>
        </w:rPr>
        <w:t xml:space="preserve"> fitness </w:t>
      </w:r>
      <w:proofErr w:type="spellStart"/>
      <w:r w:rsidR="009524C7">
        <w:rPr>
          <w:szCs w:val="24"/>
        </w:rPr>
        <w:t>akhirnya</w:t>
      </w:r>
      <w:proofErr w:type="spellEnd"/>
      <w:r w:rsidR="009524C7">
        <w:rPr>
          <w:szCs w:val="24"/>
        </w:rPr>
        <w:t xml:space="preserve">, </w:t>
      </w:r>
      <w:proofErr w:type="spellStart"/>
      <w:r w:rsidR="009524C7">
        <w:rPr>
          <w:szCs w:val="24"/>
        </w:rPr>
        <w:t>lalu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setelah</w:t>
      </w:r>
      <w:proofErr w:type="spellEnd"/>
      <w:r w:rsidR="009524C7">
        <w:rPr>
          <w:szCs w:val="24"/>
        </w:rPr>
        <w:t xml:space="preserve"> fitness </w:t>
      </w:r>
      <w:proofErr w:type="spellStart"/>
      <w:r w:rsidR="009524C7">
        <w:rPr>
          <w:szCs w:val="24"/>
        </w:rPr>
        <w:t>tersebut</w:t>
      </w:r>
      <w:proofErr w:type="spellEnd"/>
      <w:r w:rsidR="009524C7">
        <w:rPr>
          <w:szCs w:val="24"/>
        </w:rPr>
        <w:t xml:space="preserve"> </w:t>
      </w:r>
      <w:proofErr w:type="spellStart"/>
      <w:r w:rsidR="009524C7">
        <w:rPr>
          <w:szCs w:val="24"/>
        </w:rPr>
        <w:t>dihitung</w:t>
      </w:r>
      <w:proofErr w:type="spellEnd"/>
      <w:r w:rsidR="009524C7">
        <w:rPr>
          <w:szCs w:val="24"/>
        </w:rPr>
        <w:t xml:space="preserve">, </w:t>
      </w:r>
      <w:proofErr w:type="spellStart"/>
      <w:r w:rsidR="009524C7">
        <w:rPr>
          <w:szCs w:val="24"/>
        </w:rPr>
        <w:t>maka</w:t>
      </w:r>
      <w:proofErr w:type="spellEnd"/>
      <w:r w:rsidR="009524C7">
        <w:rPr>
          <w:szCs w:val="24"/>
        </w:rPr>
        <w:t xml:space="preserve"> fitne</w:t>
      </w:r>
      <w:r w:rsidR="00044809">
        <w:rPr>
          <w:szCs w:val="24"/>
        </w:rPr>
        <w:t xml:space="preserve">ss </w:t>
      </w:r>
      <w:proofErr w:type="spellStart"/>
      <w:r w:rsidR="00044809">
        <w:rPr>
          <w:szCs w:val="24"/>
        </w:rPr>
        <w:t>tersebut</w:t>
      </w:r>
      <w:proofErr w:type="spellEnd"/>
      <w:r w:rsidR="00044809">
        <w:rPr>
          <w:szCs w:val="24"/>
        </w:rPr>
        <w:t xml:space="preserve"> </w:t>
      </w:r>
      <w:proofErr w:type="spellStart"/>
      <w:r w:rsidR="00044809">
        <w:rPr>
          <w:szCs w:val="24"/>
        </w:rPr>
        <w:t>akan</w:t>
      </w:r>
      <w:proofErr w:type="spellEnd"/>
      <w:r w:rsidR="00044809">
        <w:rPr>
          <w:szCs w:val="24"/>
        </w:rPr>
        <w:t xml:space="preserve"> </w:t>
      </w:r>
      <w:proofErr w:type="spellStart"/>
      <w:r w:rsidR="00044809">
        <w:rPr>
          <w:szCs w:val="24"/>
        </w:rPr>
        <w:t>dikembalikan</w:t>
      </w:r>
      <w:proofErr w:type="spellEnd"/>
      <w:r w:rsidR="00044809">
        <w:rPr>
          <w:szCs w:val="24"/>
        </w:rPr>
        <w:t xml:space="preserve"> ke array </w:t>
      </w:r>
      <w:proofErr w:type="spellStart"/>
      <w:r w:rsidR="00044809">
        <w:rPr>
          <w:szCs w:val="24"/>
        </w:rPr>
        <w:t>fitnessScores</w:t>
      </w:r>
      <w:proofErr w:type="spellEnd"/>
      <w:r w:rsidR="00044809">
        <w:rPr>
          <w:szCs w:val="24"/>
        </w:rPr>
        <w:t>.</w:t>
      </w:r>
    </w:p>
    <w:p w14:paraId="05973E9E" w14:textId="3FA1A845" w:rsidR="009E4AE6" w:rsidRDefault="00044809" w:rsidP="003064AF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lastRenderedPageBreak/>
        <w:t>26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Seluruh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dijumlah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fitness total, </w:t>
      </w:r>
      <w:proofErr w:type="spellStart"/>
      <w:r>
        <w:rPr>
          <w:szCs w:val="24"/>
        </w:rPr>
        <w:t>tetapi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direturn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karakter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berjumlah</w:t>
      </w:r>
      <w:proofErr w:type="spellEnd"/>
      <w:r>
        <w:rPr>
          <w:szCs w:val="24"/>
        </w:rPr>
        <w:t xml:space="preserve"> 10,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jumlah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karakter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berjumlah</w:t>
      </w:r>
      <w:proofErr w:type="spellEnd"/>
      <w:r>
        <w:rPr>
          <w:szCs w:val="24"/>
        </w:rPr>
        <w:t xml:space="preserve"> 10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fitness</w:t>
      </w:r>
      <w:r w:rsidR="00FF0103">
        <w:rPr>
          <w:szCs w:val="24"/>
        </w:rPr>
        <w:t xml:space="preserve"> total</w:t>
      </w:r>
      <w:r>
        <w:rPr>
          <w:szCs w:val="24"/>
        </w:rPr>
        <w:t xml:space="preserve"> yang </w:t>
      </w:r>
      <w:proofErr w:type="spellStart"/>
      <w:r>
        <w:rPr>
          <w:szCs w:val="24"/>
        </w:rPr>
        <w:t>jauh</w:t>
      </w:r>
      <w:proofErr w:type="spellEnd"/>
      <w:r>
        <w:rPr>
          <w:szCs w:val="24"/>
        </w:rPr>
        <w:t xml:space="preserve"> lebih </w:t>
      </w:r>
      <w:proofErr w:type="spellStart"/>
      <w:r>
        <w:rPr>
          <w:szCs w:val="24"/>
        </w:rPr>
        <w:t>kecil</w:t>
      </w:r>
      <w:proofErr w:type="spellEnd"/>
      <w:r>
        <w:rPr>
          <w:szCs w:val="24"/>
        </w:rPr>
        <w:t>.</w:t>
      </w:r>
    </w:p>
    <w:p w14:paraId="085F4F35" w14:textId="77777777" w:rsidR="00A70807" w:rsidRPr="003064AF" w:rsidRDefault="00A70807" w:rsidP="00A70807">
      <w:pPr>
        <w:pStyle w:val="ListParagraph"/>
        <w:ind w:left="426" w:firstLine="0"/>
        <w:rPr>
          <w:szCs w:val="24"/>
        </w:rPr>
      </w:pPr>
    </w:p>
    <w:p w14:paraId="09693CB3" w14:textId="6A80FA4F" w:rsidR="003064AF" w:rsidRDefault="00882E2C" w:rsidP="003064AF">
      <w:pPr>
        <w:pStyle w:val="STTSJudulSubBab"/>
        <w:numPr>
          <w:ilvl w:val="0"/>
          <w:numId w:val="38"/>
        </w:numPr>
        <w:ind w:hanging="720"/>
      </w:pPr>
      <w:r>
        <w:t>Fitness Individual</w:t>
      </w:r>
    </w:p>
    <w:p w14:paraId="65D0F335" w14:textId="48AA66D0" w:rsidR="00FF0103" w:rsidRDefault="00FF0103" w:rsidP="00FF0103"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 w:rsidR="003064AF">
        <w:t xml:space="preserve"> </w:t>
      </w:r>
      <w:proofErr w:type="spellStart"/>
      <w:r w:rsidR="003064AF">
        <w:t>sistem</w:t>
      </w:r>
      <w:proofErr w:type="spellEnd"/>
      <w:r w:rsidR="003064AF">
        <w:t xml:space="preserve"> fitness </w:t>
      </w:r>
      <w:proofErr w:type="spellStart"/>
      <w:r w:rsidR="003064AF">
        <w:t>dijelaskan</w:t>
      </w:r>
      <w:proofErr w:type="spellEnd"/>
      <w:r w:rsidR="003C4EF3">
        <w:t xml:space="preserve">, </w:t>
      </w:r>
      <w:proofErr w:type="spellStart"/>
      <w:r w:rsidR="003C4EF3">
        <w:t>bagian</w:t>
      </w:r>
      <w:proofErr w:type="spellEnd"/>
      <w:r w:rsidR="003C4EF3">
        <w:t xml:space="preserve"> </w:t>
      </w:r>
      <w:proofErr w:type="spellStart"/>
      <w:r w:rsidR="003C4EF3">
        <w:t>terakhir</w:t>
      </w:r>
      <w:proofErr w:type="spellEnd"/>
      <w:r w:rsidR="003C4EF3">
        <w:t xml:space="preserve"> yang </w:t>
      </w:r>
      <w:proofErr w:type="spellStart"/>
      <w:r w:rsidR="003C4EF3">
        <w:t>belum</w:t>
      </w:r>
      <w:proofErr w:type="spellEnd"/>
      <w:r w:rsidR="003C4EF3">
        <w:t xml:space="preserve"> </w:t>
      </w:r>
      <w:proofErr w:type="spellStart"/>
      <w:r w:rsidR="003C4EF3">
        <w:t>dijelaskan</w:t>
      </w:r>
      <w:proofErr w:type="spellEnd"/>
      <w:r w:rsidR="003C4EF3">
        <w:t xml:space="preserve"> </w:t>
      </w:r>
      <w:proofErr w:type="spellStart"/>
      <w:r w:rsidR="003C4EF3">
        <w:t>adalah</w:t>
      </w:r>
      <w:proofErr w:type="spellEnd"/>
      <w:r w:rsidR="003C4EF3">
        <w:t xml:space="preserve"> </w:t>
      </w:r>
      <w:proofErr w:type="spellStart"/>
      <w:r w:rsidR="003C4EF3">
        <w:t>InLoopFitnessBase</w:t>
      </w:r>
      <w:proofErr w:type="spellEnd"/>
      <w:r w:rsidR="003C4EF3">
        <w:t xml:space="preserve"> yang </w:t>
      </w:r>
      <w:proofErr w:type="spellStart"/>
      <w:r w:rsidR="003C4EF3">
        <w:t>terdapat</w:t>
      </w:r>
      <w:proofErr w:type="spellEnd"/>
      <w:r w:rsidR="003C4EF3">
        <w:t xml:space="preserve"> di </w:t>
      </w:r>
      <w:proofErr w:type="spellStart"/>
      <w:r w:rsidR="003C4EF3">
        <w:t>segmen</w:t>
      </w:r>
      <w:proofErr w:type="spellEnd"/>
      <w:r w:rsidR="003C4EF3">
        <w:t xml:space="preserve"> program </w:t>
      </w:r>
      <w:r w:rsidR="003C4EF3" w:rsidRPr="003C4EF3">
        <w:t>6.</w:t>
      </w:r>
      <w:r w:rsidR="00C218F6">
        <w:t>3</w:t>
      </w:r>
      <w:r w:rsidR="003C4EF3" w:rsidRPr="003C4EF3">
        <w:t xml:space="preserve"> </w:t>
      </w:r>
      <w:proofErr w:type="spellStart"/>
      <w:r w:rsidR="003C4EF3" w:rsidRPr="003C4EF3">
        <w:t>Fungsi</w:t>
      </w:r>
      <w:proofErr w:type="spellEnd"/>
      <w:r w:rsidR="003C4EF3" w:rsidRPr="003C4EF3">
        <w:t xml:space="preserve"> </w:t>
      </w:r>
      <w:proofErr w:type="spellStart"/>
      <w:r w:rsidR="003C4EF3" w:rsidRPr="003C4EF3">
        <w:t>FitnessFunction</w:t>
      </w:r>
      <w:proofErr w:type="spellEnd"/>
      <w:r w:rsidR="003C4EF3">
        <w:t xml:space="preserve"> baris 3.  </w:t>
      </w:r>
      <w:proofErr w:type="spellStart"/>
      <w:r w:rsidR="003C4EF3">
        <w:t>InLoopFitnessBase</w:t>
      </w:r>
      <w:proofErr w:type="spellEnd"/>
      <w:r w:rsidR="003C4EF3">
        <w:t xml:space="preserve"> </w:t>
      </w:r>
      <w:proofErr w:type="spellStart"/>
      <w:r w:rsidR="003C4EF3">
        <w:t>memiliki</w:t>
      </w:r>
      <w:proofErr w:type="spellEnd"/>
      <w:r w:rsidR="003C4EF3">
        <w:t xml:space="preserve"> base </w:t>
      </w:r>
      <w:proofErr w:type="spellStart"/>
      <w:r w:rsidR="003C4EF3">
        <w:t>FitnessBase</w:t>
      </w:r>
      <w:proofErr w:type="spellEnd"/>
      <w:r w:rsidR="003C4EF3">
        <w:t xml:space="preserve">, yang </w:t>
      </w:r>
      <w:proofErr w:type="spellStart"/>
      <w:r w:rsidR="003C4EF3">
        <w:t>dipakai</w:t>
      </w:r>
      <w:proofErr w:type="spellEnd"/>
      <w:r w:rsidR="003C4EF3">
        <w:t xml:space="preserve"> </w:t>
      </w:r>
      <w:proofErr w:type="spellStart"/>
      <w:r w:rsidR="003C4EF3">
        <w:t>bila</w:t>
      </w:r>
      <w:proofErr w:type="spellEnd"/>
      <w:r w:rsidR="003C4EF3">
        <w:t xml:space="preserve"> </w:t>
      </w:r>
      <w:proofErr w:type="spellStart"/>
      <w:r w:rsidR="003C4EF3">
        <w:t>ingin</w:t>
      </w:r>
      <w:proofErr w:type="spellEnd"/>
      <w:r w:rsidR="003C4EF3">
        <w:t xml:space="preserve"> </w:t>
      </w:r>
      <w:proofErr w:type="spellStart"/>
      <w:r w:rsidR="003C4EF3">
        <w:t>membuat</w:t>
      </w:r>
      <w:proofErr w:type="spellEnd"/>
      <w:r w:rsidR="003C4EF3">
        <w:t xml:space="preserve"> </w:t>
      </w:r>
      <w:proofErr w:type="spellStart"/>
      <w:r w:rsidR="003C4EF3">
        <w:t>sebuah</w:t>
      </w:r>
      <w:proofErr w:type="spellEnd"/>
      <w:r w:rsidR="003C4EF3">
        <w:t xml:space="preserve"> fitness </w:t>
      </w:r>
      <w:proofErr w:type="spellStart"/>
      <w:r w:rsidR="003C4EF3">
        <w:t>baru</w:t>
      </w:r>
      <w:proofErr w:type="spellEnd"/>
      <w:r w:rsidR="003C4EF3">
        <w:t xml:space="preserve">, </w:t>
      </w:r>
      <w:proofErr w:type="spellStart"/>
      <w:r w:rsidR="003C4EF3">
        <w:t>berikut</w:t>
      </w:r>
      <w:proofErr w:type="spellEnd"/>
      <w:r w:rsidR="003C4EF3">
        <w:t xml:space="preserve"> </w:t>
      </w:r>
      <w:proofErr w:type="spellStart"/>
      <w:r w:rsidR="003C4EF3">
        <w:t>adalah</w:t>
      </w:r>
      <w:proofErr w:type="spellEnd"/>
      <w:r w:rsidR="003C4EF3">
        <w:t xml:space="preserve"> </w:t>
      </w:r>
      <w:proofErr w:type="spellStart"/>
      <w:r w:rsidR="003C4EF3">
        <w:t>potongan</w:t>
      </w:r>
      <w:proofErr w:type="spellEnd"/>
      <w:r w:rsidR="003C4EF3">
        <w:t xml:space="preserve"> </w:t>
      </w:r>
      <w:proofErr w:type="spellStart"/>
      <w:r w:rsidR="003C4EF3">
        <w:t>kodenya</w:t>
      </w:r>
      <w:proofErr w:type="spellEnd"/>
      <w:r w:rsidR="003C4EF3">
        <w:t>.</w:t>
      </w:r>
    </w:p>
    <w:p w14:paraId="5635C310" w14:textId="77777777" w:rsidR="00DA2299" w:rsidRDefault="00DA2299" w:rsidP="00DA2299">
      <w:pPr>
        <w:pStyle w:val="STTSAlgoritma"/>
      </w:pPr>
    </w:p>
    <w:p w14:paraId="67892DA7" w14:textId="65225BD8" w:rsidR="00DA2299" w:rsidRDefault="00DA2299" w:rsidP="00DA2299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A70807">
        <w:t>4</w:t>
      </w:r>
      <w:r>
        <w:t xml:space="preserve"> Class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FitnessBase</w:t>
      </w:r>
      <w:proofErr w:type="spellEnd"/>
    </w:p>
    <w:p w14:paraId="7CD270EB" w14:textId="57F692B6" w:rsidR="00DA2299" w:rsidRDefault="00DA2299" w:rsidP="00DA2299">
      <w:pPr>
        <w:pStyle w:val="STTSAlgoritmaContent"/>
        <w:numPr>
          <w:ilvl w:val="0"/>
          <w:numId w:val="46"/>
        </w:numPr>
        <w:ind w:left="709" w:hanging="709"/>
      </w:pPr>
      <w:r>
        <w:t xml:space="preserve">public abstract class </w:t>
      </w:r>
      <w:proofErr w:type="spellStart"/>
      <w:r>
        <w:t>FitnessBase</w:t>
      </w:r>
      <w:proofErr w:type="spellEnd"/>
      <w:r>
        <w:t xml:space="preserve"> : </w:t>
      </w:r>
      <w:proofErr w:type="spellStart"/>
      <w:r>
        <w:t>MonoBehaviour</w:t>
      </w:r>
      <w:proofErr w:type="spellEnd"/>
      <w:r>
        <w:t>{</w:t>
      </w:r>
    </w:p>
    <w:p w14:paraId="3042F30A" w14:textId="45CD39FD" w:rsidR="00DA2299" w:rsidRDefault="00DA2299" w:rsidP="00DA2299">
      <w:pPr>
        <w:pStyle w:val="STTSAlgoritmaContent"/>
      </w:pPr>
      <w:r>
        <w:t xml:space="preserve">  public string </w:t>
      </w:r>
      <w:proofErr w:type="spellStart"/>
      <w:r>
        <w:t>FitnessName</w:t>
      </w:r>
      <w:proofErr w:type="spellEnd"/>
      <w:r>
        <w:t xml:space="preserve"> { get { return </w:t>
      </w:r>
      <w:proofErr w:type="spellStart"/>
      <w:r>
        <w:t>fitnessName</w:t>
      </w:r>
      <w:proofErr w:type="spellEnd"/>
      <w:r>
        <w:t>; } }</w:t>
      </w:r>
    </w:p>
    <w:p w14:paraId="1372904A" w14:textId="2FA6AE39" w:rsidR="00DA2299" w:rsidRDefault="00DA2299" w:rsidP="00DA2299">
      <w:pPr>
        <w:pStyle w:val="STTSAlgoritmaContent"/>
      </w:pPr>
      <w:r>
        <w:t xml:space="preserve">  public bool </w:t>
      </w:r>
      <w:proofErr w:type="spellStart"/>
      <w:r>
        <w:t>ForTemplateGen</w:t>
      </w:r>
      <w:proofErr w:type="spellEnd"/>
      <w:r>
        <w:t xml:space="preserve"> { get { return </w:t>
      </w:r>
      <w:proofErr w:type="spellStart"/>
      <w:r>
        <w:t>forTemplateGen</w:t>
      </w:r>
      <w:proofErr w:type="spellEnd"/>
      <w:r>
        <w:t>; } }</w:t>
      </w:r>
    </w:p>
    <w:p w14:paraId="2D162F91" w14:textId="1E5138B6" w:rsidR="00DA2299" w:rsidRDefault="00DA2299" w:rsidP="00DA2299">
      <w:pPr>
        <w:pStyle w:val="STTSAlgoritmaContent"/>
      </w:pPr>
      <w:r>
        <w:t xml:space="preserve">  public bool </w:t>
      </w:r>
      <w:proofErr w:type="spellStart"/>
      <w:r>
        <w:t>ForTileGen</w:t>
      </w:r>
      <w:proofErr w:type="spellEnd"/>
      <w:r>
        <w:t xml:space="preserve"> { get { return </w:t>
      </w:r>
      <w:proofErr w:type="spellStart"/>
      <w:r>
        <w:t>forTileGen</w:t>
      </w:r>
      <w:proofErr w:type="spellEnd"/>
      <w:r>
        <w:t>; } }</w:t>
      </w:r>
    </w:p>
    <w:p w14:paraId="472B887F" w14:textId="7D23E7C9" w:rsidR="00DA2299" w:rsidRDefault="00DA2299" w:rsidP="00DA2299">
      <w:pPr>
        <w:pStyle w:val="STTSAlgoritmaContent"/>
      </w:pPr>
      <w:r>
        <w:t xml:space="preserve">  public bool </w:t>
      </w:r>
      <w:proofErr w:type="spellStart"/>
      <w:r>
        <w:t>IsUsed</w:t>
      </w:r>
      <w:proofErr w:type="spellEnd"/>
      <w:r>
        <w:t xml:space="preserve"> { get { return </w:t>
      </w:r>
      <w:proofErr w:type="spellStart"/>
      <w:r>
        <w:t>isUsed</w:t>
      </w:r>
      <w:proofErr w:type="spellEnd"/>
      <w:r>
        <w:t>; } }</w:t>
      </w:r>
    </w:p>
    <w:p w14:paraId="6C203A2A" w14:textId="77777777" w:rsidR="00DA2299" w:rsidRDefault="00DA2299" w:rsidP="00DA2299">
      <w:pPr>
        <w:pStyle w:val="STTSAlgoritmaContent"/>
      </w:pPr>
    </w:p>
    <w:p w14:paraId="2B6448C8" w14:textId="01FCA227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isUsed</w:t>
      </w:r>
      <w:proofErr w:type="spellEnd"/>
      <w:r>
        <w:t xml:space="preserve"> = true;</w:t>
      </w:r>
    </w:p>
    <w:p w14:paraId="4148ED4F" w14:textId="4FAE76AC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forTileGen</w:t>
      </w:r>
      <w:proofErr w:type="spellEnd"/>
      <w:r>
        <w:t>;</w:t>
      </w:r>
    </w:p>
    <w:p w14:paraId="25C4C292" w14:textId="28BC69A0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bool </w:t>
      </w:r>
      <w:proofErr w:type="spellStart"/>
      <w:r>
        <w:t>forTemplateGen</w:t>
      </w:r>
      <w:proofErr w:type="spellEnd"/>
      <w:r>
        <w:t>;</w:t>
      </w:r>
    </w:p>
    <w:p w14:paraId="086930D6" w14:textId="710CFC99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 xml:space="preserve">] string </w:t>
      </w:r>
      <w:proofErr w:type="spellStart"/>
      <w:r>
        <w:t>fitnessName</w:t>
      </w:r>
      <w:proofErr w:type="spellEnd"/>
      <w:r>
        <w:t>;</w:t>
      </w:r>
    </w:p>
    <w:p w14:paraId="46833465" w14:textId="58FC217D" w:rsidR="00DA2299" w:rsidRDefault="00DA2299" w:rsidP="00DA2299">
      <w:pPr>
        <w:pStyle w:val="STTSAlgoritmaContent"/>
      </w:pPr>
      <w:r>
        <w:t xml:space="preserve">  [</w:t>
      </w:r>
      <w:proofErr w:type="spellStart"/>
      <w:r>
        <w:t>SerializeField</w:t>
      </w:r>
      <w:proofErr w:type="spellEnd"/>
      <w:r>
        <w:t>] protected float weight = 1;</w:t>
      </w:r>
    </w:p>
    <w:p w14:paraId="327DD870" w14:textId="77777777" w:rsidR="00DA2299" w:rsidRDefault="00DA2299" w:rsidP="00DA2299">
      <w:pPr>
        <w:pStyle w:val="STTSAlgoritmaContent"/>
      </w:pPr>
    </w:p>
    <w:p w14:paraId="20E5210C" w14:textId="166E90CA" w:rsidR="00DA2299" w:rsidRDefault="00DA2299" w:rsidP="00DA2299">
      <w:pPr>
        <w:pStyle w:val="STTSAlgoritmaContent"/>
      </w:pPr>
      <w:r>
        <w:t xml:space="preserve">  public abstract float </w:t>
      </w:r>
      <w:proofErr w:type="spellStart"/>
      <w:r>
        <w:t>getFitnessScore</w:t>
      </w:r>
      <w:proofErr w:type="spellEnd"/>
      <w:r>
        <w:t>();</w:t>
      </w:r>
    </w:p>
    <w:p w14:paraId="11319377" w14:textId="77777777" w:rsidR="00DA2299" w:rsidRDefault="00DA2299" w:rsidP="00DA2299">
      <w:pPr>
        <w:pStyle w:val="STTSAlgoritmaContent"/>
      </w:pPr>
    </w:p>
    <w:p w14:paraId="35F3085C" w14:textId="276FF6DB" w:rsidR="00DA2299" w:rsidRDefault="00DA2299" w:rsidP="00DA2299">
      <w:pPr>
        <w:pStyle w:val="STTSAlgoritmaContent"/>
      </w:pPr>
      <w:r>
        <w:t xml:space="preserve">  public abstract void </w:t>
      </w:r>
      <w:proofErr w:type="spellStart"/>
      <w:r>
        <w:t>resetVariables</w:t>
      </w:r>
      <w:proofErr w:type="spellEnd"/>
      <w:r>
        <w:t>();</w:t>
      </w:r>
    </w:p>
    <w:p w14:paraId="479479E1" w14:textId="77777777" w:rsidR="00DA2299" w:rsidRDefault="00DA2299" w:rsidP="00DA2299">
      <w:pPr>
        <w:pStyle w:val="STTSAlgoritmaContent"/>
      </w:pPr>
    </w:p>
    <w:p w14:paraId="151826F8" w14:textId="26147904" w:rsidR="00F8309E" w:rsidRDefault="00DA2299" w:rsidP="00DA2299">
      <w:pPr>
        <w:pStyle w:val="STTSAlgoritmaContent"/>
      </w:pPr>
      <w:r>
        <w:t>}</w:t>
      </w:r>
    </w:p>
    <w:p w14:paraId="77EB9E40" w14:textId="77777777" w:rsidR="00DA2299" w:rsidRDefault="00DA2299" w:rsidP="00FF0103">
      <w:pPr>
        <w:pStyle w:val="STTSJudulSubBab"/>
        <w:ind w:left="720"/>
      </w:pPr>
    </w:p>
    <w:p w14:paraId="12AD0364" w14:textId="2279F48A" w:rsidR="00DA2299" w:rsidRDefault="00DA2299" w:rsidP="00DA2299">
      <w:pPr>
        <w:ind w:firstLine="624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(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SerializeField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di engine unity </w:t>
      </w:r>
      <w:proofErr w:type="spellStart"/>
      <w:r>
        <w:t>secara</w:t>
      </w:r>
      <w:proofErr w:type="spellEnd"/>
      <w:r>
        <w:t xml:space="preserve"> langsung, ini </w:t>
      </w:r>
      <w:proofErr w:type="spellStart"/>
      <w:r>
        <w:t>berguna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script) :</w:t>
      </w:r>
    </w:p>
    <w:p w14:paraId="0CCD57B9" w14:textId="31F361BF" w:rsidR="00DA2299" w:rsidRPr="00DA2299" w:rsidRDefault="00DA2299" w:rsidP="00DA2299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t xml:space="preserve"> 2 – 5</w:t>
      </w:r>
      <w:r>
        <w:tab/>
      </w:r>
      <w:r>
        <w:tab/>
        <w:t xml:space="preserve">: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public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7 – 10</w:t>
      </w:r>
    </w:p>
    <w:p w14:paraId="610795DA" w14:textId="60F9BD6B" w:rsidR="00DA2299" w:rsidRPr="00DA2299" w:rsidRDefault="00DA2299" w:rsidP="00DA2299">
      <w:pPr>
        <w:pStyle w:val="ListParagraph"/>
        <w:numPr>
          <w:ilvl w:val="0"/>
          <w:numId w:val="42"/>
        </w:numPr>
        <w:ind w:left="426"/>
        <w:rPr>
          <w:szCs w:val="24"/>
        </w:rPr>
      </w:pPr>
      <w:proofErr w:type="spellStart"/>
      <w:r>
        <w:t>isUsed</w:t>
      </w:r>
      <w:proofErr w:type="spellEnd"/>
      <w:r>
        <w:tab/>
      </w:r>
      <w:r>
        <w:tab/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GA</w:t>
      </w:r>
    </w:p>
    <w:p w14:paraId="1EA5744C" w14:textId="15142D7A" w:rsidR="00DA2299" w:rsidRPr="00DA2299" w:rsidRDefault="00DA2299" w:rsidP="00DA2299">
      <w:pPr>
        <w:pStyle w:val="ListParagraph"/>
        <w:numPr>
          <w:ilvl w:val="0"/>
          <w:numId w:val="42"/>
        </w:numPr>
        <w:ind w:left="426"/>
        <w:rPr>
          <w:szCs w:val="24"/>
        </w:rPr>
      </w:pPr>
      <w:proofErr w:type="spellStart"/>
      <w:r>
        <w:t>forTileGen</w:t>
      </w:r>
      <w:proofErr w:type="spellEnd"/>
      <w:r>
        <w:tab/>
        <w:t>: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Tile Generation</w:t>
      </w:r>
    </w:p>
    <w:p w14:paraId="1431E29C" w14:textId="26482C78" w:rsidR="00DA2299" w:rsidRPr="00DA2299" w:rsidRDefault="00DA2299" w:rsidP="00DA2299">
      <w:pPr>
        <w:pStyle w:val="ListParagraph"/>
        <w:numPr>
          <w:ilvl w:val="0"/>
          <w:numId w:val="42"/>
        </w:numPr>
        <w:ind w:left="426"/>
        <w:rPr>
          <w:szCs w:val="24"/>
        </w:rPr>
      </w:pPr>
      <w:proofErr w:type="spellStart"/>
      <w:r>
        <w:lastRenderedPageBreak/>
        <w:t>forTemplateGen</w:t>
      </w:r>
      <w:proofErr w:type="spellEnd"/>
      <w:r>
        <w:tab/>
        <w:t xml:space="preserve">: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Template Generation</w:t>
      </w:r>
    </w:p>
    <w:p w14:paraId="352549D9" w14:textId="175022DD" w:rsidR="00DA2299" w:rsidRDefault="00DA2299" w:rsidP="00DA2299">
      <w:pPr>
        <w:pStyle w:val="ListParagraph"/>
        <w:numPr>
          <w:ilvl w:val="0"/>
          <w:numId w:val="42"/>
        </w:numPr>
        <w:ind w:left="426"/>
        <w:rPr>
          <w:szCs w:val="24"/>
        </w:rPr>
      </w:pPr>
      <w:proofErr w:type="spellStart"/>
      <w:r>
        <w:rPr>
          <w:szCs w:val="24"/>
        </w:rPr>
        <w:t>fitnessName</w:t>
      </w:r>
      <w:proofErr w:type="spellEnd"/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Menampilkan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saat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debug</w:t>
      </w:r>
    </w:p>
    <w:p w14:paraId="1E18BB29" w14:textId="31698E0A" w:rsidR="00DA2299" w:rsidRDefault="00B258AB" w:rsidP="00DA2299">
      <w:pPr>
        <w:pStyle w:val="ListParagraph"/>
        <w:numPr>
          <w:ilvl w:val="0"/>
          <w:numId w:val="42"/>
        </w:numPr>
        <w:ind w:left="426"/>
        <w:rPr>
          <w:szCs w:val="24"/>
        </w:rPr>
      </w:pPr>
      <w:r>
        <w:rPr>
          <w:szCs w:val="24"/>
        </w:rPr>
        <w:t>weight</w:t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Mengkalikan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weight agar </w:t>
      </w:r>
      <w:proofErr w:type="spellStart"/>
      <w:r>
        <w:rPr>
          <w:szCs w:val="24"/>
        </w:rPr>
        <w:t>skor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diubah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pengaruhnya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genetic Algorithm</w:t>
      </w:r>
    </w:p>
    <w:p w14:paraId="3BC90C10" w14:textId="0E12D180" w:rsidR="00B258AB" w:rsidRDefault="00B258AB" w:rsidP="00DA2299">
      <w:pPr>
        <w:pStyle w:val="ListParagraph"/>
        <w:numPr>
          <w:ilvl w:val="0"/>
          <w:numId w:val="42"/>
        </w:numPr>
        <w:ind w:left="426"/>
        <w:rPr>
          <w:szCs w:val="24"/>
        </w:rPr>
      </w:pPr>
      <w:proofErr w:type="spellStart"/>
      <w:r>
        <w:rPr>
          <w:szCs w:val="24"/>
        </w:rPr>
        <w:t>getFitnessScore</w:t>
      </w:r>
      <w:proofErr w:type="spellEnd"/>
      <w:r>
        <w:rPr>
          <w:szCs w:val="24"/>
        </w:rPr>
        <w:t xml:space="preserve"> </w:t>
      </w:r>
      <w:r w:rsidR="00B622C9">
        <w:rPr>
          <w:szCs w:val="24"/>
        </w:rPr>
        <w:t xml:space="preserve">  </w:t>
      </w:r>
      <w:r>
        <w:rPr>
          <w:szCs w:val="24"/>
        </w:rPr>
        <w:t xml:space="preserve">: </w:t>
      </w:r>
      <w:proofErr w:type="spellStart"/>
      <w:r w:rsidR="00B622C9">
        <w:rPr>
          <w:szCs w:val="24"/>
        </w:rPr>
        <w:t>Sebuah</w:t>
      </w:r>
      <w:proofErr w:type="spellEnd"/>
      <w:r w:rsidR="00B622C9">
        <w:rPr>
          <w:szCs w:val="24"/>
        </w:rPr>
        <w:t xml:space="preserve"> </w:t>
      </w:r>
      <w:proofErr w:type="spellStart"/>
      <w:r w:rsidR="00B622C9">
        <w:rPr>
          <w:szCs w:val="24"/>
        </w:rPr>
        <w:t>fungsi</w:t>
      </w:r>
      <w:proofErr w:type="spellEnd"/>
      <w:r w:rsidR="00B622C9">
        <w:rPr>
          <w:szCs w:val="24"/>
        </w:rPr>
        <w:t xml:space="preserve"> yang </w:t>
      </w:r>
      <w:proofErr w:type="spellStart"/>
      <w:r w:rsidR="00B622C9">
        <w:rPr>
          <w:szCs w:val="24"/>
        </w:rPr>
        <w:t>memberikan</w:t>
      </w:r>
      <w:proofErr w:type="spellEnd"/>
      <w:r w:rsidR="00B622C9">
        <w:rPr>
          <w:szCs w:val="24"/>
        </w:rPr>
        <w:t xml:space="preserve"> </w:t>
      </w:r>
      <w:proofErr w:type="spellStart"/>
      <w:r w:rsidR="00B622C9">
        <w:rPr>
          <w:szCs w:val="24"/>
        </w:rPr>
        <w:t>nilai</w:t>
      </w:r>
      <w:proofErr w:type="spellEnd"/>
      <w:r w:rsidR="00B622C9">
        <w:rPr>
          <w:szCs w:val="24"/>
        </w:rPr>
        <w:t xml:space="preserve"> Fitness </w:t>
      </w:r>
      <w:proofErr w:type="spellStart"/>
      <w:r w:rsidR="00B622C9">
        <w:rPr>
          <w:szCs w:val="24"/>
        </w:rPr>
        <w:t>dari</w:t>
      </w:r>
      <w:proofErr w:type="spellEnd"/>
      <w:r w:rsidR="00B622C9">
        <w:rPr>
          <w:szCs w:val="24"/>
        </w:rPr>
        <w:t xml:space="preserve"> fitness </w:t>
      </w:r>
      <w:proofErr w:type="spellStart"/>
      <w:r w:rsidR="00B622C9">
        <w:rPr>
          <w:szCs w:val="24"/>
        </w:rPr>
        <w:t>tersebut</w:t>
      </w:r>
      <w:proofErr w:type="spellEnd"/>
      <w:r w:rsidR="00B622C9">
        <w:rPr>
          <w:szCs w:val="24"/>
        </w:rPr>
        <w:t>.</w:t>
      </w:r>
    </w:p>
    <w:p w14:paraId="6A946EDF" w14:textId="67C59104" w:rsidR="00B622C9" w:rsidRDefault="00B622C9" w:rsidP="00DA2299">
      <w:pPr>
        <w:pStyle w:val="ListParagraph"/>
        <w:numPr>
          <w:ilvl w:val="0"/>
          <w:numId w:val="42"/>
        </w:numPr>
        <w:ind w:left="426"/>
        <w:rPr>
          <w:szCs w:val="24"/>
        </w:rPr>
      </w:pPr>
      <w:proofErr w:type="spellStart"/>
      <w:r>
        <w:rPr>
          <w:szCs w:val="24"/>
        </w:rPr>
        <w:t>resetVariables</w:t>
      </w:r>
      <w:proofErr w:type="spellEnd"/>
      <w:r>
        <w:rPr>
          <w:szCs w:val="24"/>
        </w:rPr>
        <w:tab/>
        <w:t xml:space="preserve">: </w:t>
      </w:r>
      <w:proofErr w:type="spellStart"/>
      <w:r>
        <w:rPr>
          <w:szCs w:val="24"/>
        </w:rPr>
        <w:t>Sebuah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mengulang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variabel</w:t>
      </w:r>
      <w:proofErr w:type="spellEnd"/>
      <w:r>
        <w:rPr>
          <w:szCs w:val="24"/>
        </w:rPr>
        <w:t xml:space="preserve"> agar </w:t>
      </w:r>
      <w:proofErr w:type="spellStart"/>
      <w:r>
        <w:rPr>
          <w:szCs w:val="24"/>
        </w:rPr>
        <w:t>siap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perhitungan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baru</w:t>
      </w:r>
      <w:proofErr w:type="spellEnd"/>
      <w:r>
        <w:rPr>
          <w:szCs w:val="24"/>
        </w:rPr>
        <w:t>.</w:t>
      </w:r>
    </w:p>
    <w:p w14:paraId="79238AC3" w14:textId="77777777" w:rsidR="00B622C9" w:rsidRDefault="00B622C9" w:rsidP="00B622C9">
      <w:pPr>
        <w:rPr>
          <w:szCs w:val="24"/>
        </w:rPr>
      </w:pPr>
    </w:p>
    <w:p w14:paraId="10A76B0D" w14:textId="2AD013ED" w:rsidR="00B622C9" w:rsidRPr="00B622C9" w:rsidRDefault="00B622C9" w:rsidP="00B622C9">
      <w:pPr>
        <w:rPr>
          <w:szCs w:val="24"/>
        </w:rPr>
      </w:pPr>
      <w:proofErr w:type="spellStart"/>
      <w:r>
        <w:rPr>
          <w:szCs w:val="24"/>
        </w:rPr>
        <w:t>Sekarang</w:t>
      </w:r>
      <w:proofErr w:type="spellEnd"/>
      <w:r>
        <w:rPr>
          <w:szCs w:val="24"/>
        </w:rPr>
        <w:t xml:space="preserve"> class ini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anak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InLoopFitnessBase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OutLoopFitnessBase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InLoop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berguna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bila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pemgecekan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tile, </w:t>
      </w:r>
      <w:proofErr w:type="spellStart"/>
      <w:r>
        <w:rPr>
          <w:szCs w:val="24"/>
        </w:rPr>
        <w:t>sementara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OutLoop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bekerja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sekali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luar</w:t>
      </w:r>
      <w:proofErr w:type="spellEnd"/>
      <w:r>
        <w:rPr>
          <w:szCs w:val="24"/>
        </w:rPr>
        <w:t xml:space="preserve"> loop dan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langsung </w:t>
      </w: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fitness. Di </w:t>
      </w:r>
      <w:proofErr w:type="spellStart"/>
      <w:r>
        <w:rPr>
          <w:szCs w:val="24"/>
        </w:rPr>
        <w:t>awal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kedua</w:t>
      </w:r>
      <w:proofErr w:type="spellEnd"/>
      <w:r>
        <w:rPr>
          <w:szCs w:val="24"/>
        </w:rPr>
        <w:t xml:space="preserve"> Fitness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tapi</w:t>
      </w:r>
      <w:proofErr w:type="spellEnd"/>
      <w:r>
        <w:rPr>
          <w:szCs w:val="24"/>
        </w:rPr>
        <w:t xml:space="preserve"> pada </w:t>
      </w:r>
      <w:proofErr w:type="spellStart"/>
      <w:r>
        <w:rPr>
          <w:szCs w:val="24"/>
        </w:rPr>
        <w:t>akhirnya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InLoopFitnessBase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satunya</w:t>
      </w:r>
      <w:proofErr w:type="spellEnd"/>
      <w:r>
        <w:rPr>
          <w:szCs w:val="24"/>
        </w:rPr>
        <w:t xml:space="preserve"> fitness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OutLoop</w:t>
      </w:r>
      <w:proofErr w:type="spellEnd"/>
      <w:r>
        <w:rPr>
          <w:szCs w:val="24"/>
        </w:rPr>
        <w:t xml:space="preserve"> </w:t>
      </w:r>
      <w:proofErr w:type="spellStart"/>
      <w:r w:rsidR="00B63D9C">
        <w:rPr>
          <w:szCs w:val="24"/>
        </w:rPr>
        <w:t>hanyalah</w:t>
      </w:r>
      <w:proofErr w:type="spellEnd"/>
      <w:r w:rsidR="00B63D9C">
        <w:rPr>
          <w:szCs w:val="24"/>
        </w:rPr>
        <w:t xml:space="preserve"> template Variety, </w:t>
      </w:r>
      <w:proofErr w:type="spellStart"/>
      <w:r w:rsidR="00B63D9C">
        <w:rPr>
          <w:szCs w:val="24"/>
        </w:rPr>
        <w:t>dimana</w:t>
      </w:r>
      <w:proofErr w:type="spellEnd"/>
      <w:r w:rsidR="00B63D9C">
        <w:rPr>
          <w:szCs w:val="24"/>
        </w:rPr>
        <w:t xml:space="preserve"> pada </w:t>
      </w:r>
      <w:proofErr w:type="spellStart"/>
      <w:r w:rsidR="00B63D9C">
        <w:rPr>
          <w:szCs w:val="24"/>
        </w:rPr>
        <w:t>akhirnya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diadaptasikan</w:t>
      </w:r>
      <w:proofErr w:type="spellEnd"/>
      <w:r w:rsidR="00B63D9C">
        <w:rPr>
          <w:szCs w:val="24"/>
        </w:rPr>
        <w:t xml:space="preserve"> ke </w:t>
      </w:r>
      <w:proofErr w:type="spellStart"/>
      <w:r w:rsidR="00B63D9C">
        <w:rPr>
          <w:szCs w:val="24"/>
        </w:rPr>
        <w:t>OutLoop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karena</w:t>
      </w:r>
      <w:proofErr w:type="spellEnd"/>
      <w:r w:rsidR="00B63D9C">
        <w:rPr>
          <w:szCs w:val="24"/>
        </w:rPr>
        <w:t xml:space="preserve"> lebih </w:t>
      </w:r>
      <w:proofErr w:type="spellStart"/>
      <w:r w:rsidR="00B63D9C">
        <w:rPr>
          <w:szCs w:val="24"/>
        </w:rPr>
        <w:t>mudah</w:t>
      </w:r>
      <w:proofErr w:type="spellEnd"/>
      <w:r w:rsidR="00B63D9C">
        <w:rPr>
          <w:szCs w:val="24"/>
        </w:rPr>
        <w:t xml:space="preserve">. </w:t>
      </w:r>
      <w:proofErr w:type="spellStart"/>
      <w:r w:rsidR="00B63D9C">
        <w:rPr>
          <w:szCs w:val="24"/>
        </w:rPr>
        <w:t>Sementara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untuk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isi</w:t>
      </w:r>
      <w:proofErr w:type="spellEnd"/>
      <w:r w:rsidR="00B63D9C">
        <w:rPr>
          <w:szCs w:val="24"/>
        </w:rPr>
        <w:t xml:space="preserve"> </w:t>
      </w:r>
      <w:proofErr w:type="spellStart"/>
      <w:r w:rsidR="00B63D9C">
        <w:rPr>
          <w:szCs w:val="24"/>
        </w:rPr>
        <w:t>InLoopBase</w:t>
      </w:r>
      <w:proofErr w:type="spellEnd"/>
      <w:r w:rsidR="00B63D9C">
        <w:rPr>
          <w:szCs w:val="24"/>
        </w:rPr>
        <w:t xml:space="preserve"> :</w:t>
      </w:r>
    </w:p>
    <w:p w14:paraId="547B2CE1" w14:textId="77777777" w:rsidR="00B63D9C" w:rsidRDefault="00B63D9C" w:rsidP="00B63D9C">
      <w:pPr>
        <w:pStyle w:val="STTSAlgoritma"/>
      </w:pPr>
    </w:p>
    <w:p w14:paraId="14759C6B" w14:textId="5B772DF0" w:rsidR="00B63D9C" w:rsidRDefault="00B63D9C" w:rsidP="00B63D9C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A70807">
        <w:t>5</w:t>
      </w:r>
      <w:r>
        <w:t xml:space="preserve"> Class </w:t>
      </w:r>
      <w:proofErr w:type="spellStart"/>
      <w:r>
        <w:t>Abstrak</w:t>
      </w:r>
      <w:proofErr w:type="spellEnd"/>
      <w:r>
        <w:t xml:space="preserve"> </w:t>
      </w:r>
      <w:proofErr w:type="spellStart"/>
      <w:r w:rsidRPr="00B63D9C">
        <w:t>InLoopFitnessBase</w:t>
      </w:r>
      <w:proofErr w:type="spellEnd"/>
    </w:p>
    <w:p w14:paraId="0C827D5D" w14:textId="6EFF6C87" w:rsidR="00B63D9C" w:rsidRPr="00B63D9C" w:rsidRDefault="00B63D9C" w:rsidP="00B63D9C">
      <w:pPr>
        <w:pStyle w:val="STTSAlgoritmaContent"/>
        <w:numPr>
          <w:ilvl w:val="0"/>
          <w:numId w:val="47"/>
        </w:numPr>
        <w:ind w:left="709" w:hanging="709"/>
      </w:pPr>
      <w:r w:rsidRPr="00B63D9C">
        <w:t xml:space="preserve">public abstract class </w:t>
      </w:r>
      <w:proofErr w:type="spellStart"/>
      <w:r w:rsidRPr="00B63D9C">
        <w:t>InLoopFitnessBase</w:t>
      </w:r>
      <w:proofErr w:type="spellEnd"/>
      <w:r w:rsidRPr="00B63D9C">
        <w:t xml:space="preserve"> : </w:t>
      </w:r>
      <w:proofErr w:type="spellStart"/>
      <w:r w:rsidRPr="00B63D9C">
        <w:t>FitnessBase</w:t>
      </w:r>
      <w:proofErr w:type="spellEnd"/>
      <w:r>
        <w:t>{</w:t>
      </w:r>
    </w:p>
    <w:p w14:paraId="05101974" w14:textId="738AD605" w:rsidR="00B63D9C" w:rsidRPr="00B63D9C" w:rsidRDefault="00B63D9C" w:rsidP="00B63D9C">
      <w:pPr>
        <w:pStyle w:val="STTSAlgoritmaContent"/>
      </w:pPr>
      <w:r>
        <w:t xml:space="preserve">  </w:t>
      </w:r>
      <w:r w:rsidRPr="00B63D9C">
        <w:t xml:space="preserve">protected float </w:t>
      </w:r>
      <w:proofErr w:type="spellStart"/>
      <w:r w:rsidRPr="00B63D9C">
        <w:t>fitnessTotal</w:t>
      </w:r>
      <w:proofErr w:type="spellEnd"/>
      <w:r w:rsidRPr="00B63D9C">
        <w:t>;</w:t>
      </w:r>
    </w:p>
    <w:p w14:paraId="55AD2140" w14:textId="4FC68FB2" w:rsidR="00B63D9C" w:rsidRPr="00B63D9C" w:rsidRDefault="00B63D9C" w:rsidP="00B63D9C">
      <w:pPr>
        <w:pStyle w:val="STTSAlgoritmaContent"/>
      </w:pPr>
      <w:r>
        <w:t xml:space="preserve">  </w:t>
      </w:r>
      <w:r w:rsidRPr="00B63D9C">
        <w:t xml:space="preserve">public abstract void </w:t>
      </w:r>
      <w:proofErr w:type="spellStart"/>
      <w:r w:rsidRPr="00B63D9C">
        <w:t>calculateFitness</w:t>
      </w:r>
      <w:proofErr w:type="spellEnd"/>
      <w:r w:rsidRPr="00B63D9C">
        <w:t xml:space="preserve">(int[,] map, Coordinate </w:t>
      </w:r>
      <w:proofErr w:type="spellStart"/>
      <w:r w:rsidRPr="00B63D9C">
        <w:t>currCoor</w:t>
      </w:r>
      <w:proofErr w:type="spellEnd"/>
      <w:r w:rsidRPr="00B63D9C">
        <w:t>);</w:t>
      </w:r>
    </w:p>
    <w:p w14:paraId="55DE986E" w14:textId="6DE1713C" w:rsidR="00DA2299" w:rsidRDefault="00B63D9C" w:rsidP="00B63D9C">
      <w:pPr>
        <w:pStyle w:val="STTSAlgoritmaContent"/>
      </w:pPr>
      <w:r w:rsidRPr="00B63D9C">
        <w:t>}</w:t>
      </w:r>
    </w:p>
    <w:p w14:paraId="1365B23B" w14:textId="786E840F" w:rsidR="00DA2299" w:rsidRDefault="00DA2299" w:rsidP="00DA2299"/>
    <w:p w14:paraId="3A020369" w14:textId="78C1FEA5" w:rsidR="00B63D9C" w:rsidRDefault="007C6745" w:rsidP="00B64D9C">
      <w:pPr>
        <w:ind w:firstLine="624"/>
      </w:pPr>
      <w:r>
        <w:t xml:space="preserve">Dalam </w:t>
      </w:r>
      <w:proofErr w:type="spellStart"/>
      <w:r>
        <w:t>segmen</w:t>
      </w:r>
      <w:proofErr w:type="spellEnd"/>
      <w:r>
        <w:t xml:space="preserve"> program 6.</w:t>
      </w:r>
      <w:r w:rsidR="00C218F6">
        <w:t>5</w:t>
      </w:r>
      <w:r>
        <w:t xml:space="preserve"> </w:t>
      </w:r>
      <w:proofErr w:type="spellStart"/>
      <w:r>
        <w:t>h</w:t>
      </w:r>
      <w:r w:rsidR="00B63D9C">
        <w:t>anya</w:t>
      </w:r>
      <w:proofErr w:type="spellEnd"/>
      <w:r w:rsidR="00B63D9C">
        <w:t xml:space="preserve"> </w:t>
      </w:r>
      <w:proofErr w:type="spellStart"/>
      <w:r w:rsidR="00B63D9C">
        <w:t>terdapat</w:t>
      </w:r>
      <w:proofErr w:type="spellEnd"/>
      <w:r w:rsidR="00B63D9C">
        <w:t xml:space="preserve"> </w:t>
      </w:r>
      <w:proofErr w:type="spellStart"/>
      <w:r w:rsidR="00B63D9C">
        <w:t>fitnessTotal</w:t>
      </w:r>
      <w:proofErr w:type="spellEnd"/>
      <w:r w:rsidR="00B63D9C">
        <w:t xml:space="preserve">, </w:t>
      </w:r>
      <w:proofErr w:type="spellStart"/>
      <w:r w:rsidR="00B63D9C">
        <w:t>variabel</w:t>
      </w:r>
      <w:proofErr w:type="spellEnd"/>
      <w:r w:rsidR="00B63D9C">
        <w:t xml:space="preserve"> yang </w:t>
      </w:r>
      <w:proofErr w:type="spellStart"/>
      <w:r w:rsidR="00B63D9C">
        <w:t>menampung</w:t>
      </w:r>
      <w:proofErr w:type="spellEnd"/>
      <w:r w:rsidR="00B63D9C">
        <w:t xml:space="preserve"> </w:t>
      </w:r>
      <w:proofErr w:type="spellStart"/>
      <w:r w:rsidR="00B63D9C">
        <w:t>akumulasi</w:t>
      </w:r>
      <w:proofErr w:type="spellEnd"/>
      <w:r w:rsidR="00B63D9C">
        <w:t xml:space="preserve"> fitness </w:t>
      </w:r>
      <w:proofErr w:type="spellStart"/>
      <w:r w:rsidR="00B63D9C">
        <w:t>apabila</w:t>
      </w:r>
      <w:proofErr w:type="spellEnd"/>
      <w:r w:rsidR="00B63D9C">
        <w:t xml:space="preserve"> </w:t>
      </w:r>
      <w:proofErr w:type="spellStart"/>
      <w:r w:rsidR="00B63D9C">
        <w:t>diperlukan</w:t>
      </w:r>
      <w:proofErr w:type="spellEnd"/>
      <w:r w:rsidR="00B63D9C">
        <w:t xml:space="preserve"> dan </w:t>
      </w:r>
      <w:proofErr w:type="spellStart"/>
      <w:r w:rsidR="00B63D9C">
        <w:t>calculateFitness</w:t>
      </w:r>
      <w:proofErr w:type="spellEnd"/>
      <w:r w:rsidR="00B63D9C">
        <w:t xml:space="preserve">, yang </w:t>
      </w:r>
      <w:proofErr w:type="spellStart"/>
      <w:r w:rsidR="00B63D9C">
        <w:t>memerlukan</w:t>
      </w:r>
      <w:proofErr w:type="spellEnd"/>
      <w:r w:rsidR="00B63D9C">
        <w:t xml:space="preserve"> parameter level dan </w:t>
      </w:r>
      <w:proofErr w:type="spellStart"/>
      <w:r w:rsidR="00B63D9C">
        <w:t>koordinat</w:t>
      </w:r>
      <w:proofErr w:type="spellEnd"/>
      <w:r w:rsidR="00B63D9C">
        <w:t xml:space="preserve"> loop </w:t>
      </w:r>
      <w:proofErr w:type="spellStart"/>
      <w:r w:rsidR="00B63D9C">
        <w:t>sekarang</w:t>
      </w:r>
      <w:proofErr w:type="spellEnd"/>
      <w:r w:rsidR="00B63D9C">
        <w:t xml:space="preserve"> ini </w:t>
      </w:r>
      <w:proofErr w:type="spellStart"/>
      <w:r w:rsidR="00B63D9C">
        <w:t>untuk</w:t>
      </w:r>
      <w:proofErr w:type="spellEnd"/>
      <w:r w:rsidR="00B63D9C">
        <w:t xml:space="preserve"> </w:t>
      </w:r>
      <w:proofErr w:type="spellStart"/>
      <w:r w:rsidR="00B63D9C">
        <w:t>mengkalkulasi</w:t>
      </w:r>
      <w:proofErr w:type="spellEnd"/>
      <w:r w:rsidR="00B63D9C">
        <w:t xml:space="preserve"> fitness. </w:t>
      </w:r>
    </w:p>
    <w:p w14:paraId="6090CD5B" w14:textId="448F9C64" w:rsidR="00B63D9C" w:rsidRDefault="00B63D9C" w:rsidP="00B63D9C">
      <w:pPr>
        <w:ind w:firstLine="624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,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 </w:t>
      </w:r>
      <w:proofErr w:type="spellStart"/>
      <w:r>
        <w:t>hidangan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 6.2 dan 6.3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kode</w:t>
      </w:r>
      <w:proofErr w:type="spellEnd"/>
      <w:r w:rsidR="00B64D9C">
        <w:t xml:space="preserve"> dan </w:t>
      </w:r>
      <w:proofErr w:type="spellStart"/>
      <w:r w:rsidR="00B64D9C"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– masing fitness</w:t>
      </w:r>
      <w:r w:rsidR="00324BB7">
        <w:t xml:space="preserve"> </w:t>
      </w:r>
      <w:proofErr w:type="spellStart"/>
      <w:r w:rsidR="00324BB7">
        <w:t>dimulai</w:t>
      </w:r>
      <w:proofErr w:type="spellEnd"/>
      <w:r w:rsidR="00324BB7">
        <w:t xml:space="preserve"> </w:t>
      </w:r>
      <w:proofErr w:type="spellStart"/>
      <w:r w:rsidR="00324BB7">
        <w:t>dengan</w:t>
      </w:r>
      <w:proofErr w:type="spellEnd"/>
      <w:r>
        <w:t>:</w:t>
      </w:r>
    </w:p>
    <w:p w14:paraId="39FF4AE5" w14:textId="77777777" w:rsidR="00324BB7" w:rsidRDefault="00324BB7" w:rsidP="00B63D9C">
      <w:pPr>
        <w:ind w:firstLine="624"/>
      </w:pPr>
    </w:p>
    <w:p w14:paraId="092E988F" w14:textId="77777777" w:rsidR="00B63D9C" w:rsidRDefault="00B63D9C" w:rsidP="00B63D9C">
      <w:pPr>
        <w:pStyle w:val="STTSAlgoritmaContent"/>
        <w:numPr>
          <w:ilvl w:val="0"/>
          <w:numId w:val="0"/>
        </w:numPr>
      </w:pPr>
    </w:p>
    <w:p w14:paraId="0CB66FE9" w14:textId="346CB2A6" w:rsidR="00B64D9C" w:rsidRDefault="00673B9F" w:rsidP="00B64D9C">
      <w:pPr>
        <w:pStyle w:val="STTSJudulSubBab"/>
        <w:numPr>
          <w:ilvl w:val="0"/>
          <w:numId w:val="48"/>
        </w:numPr>
        <w:ind w:hanging="720"/>
      </w:pPr>
      <w:r>
        <w:lastRenderedPageBreak/>
        <w:t>Rock Amount Fitness</w:t>
      </w:r>
    </w:p>
    <w:p w14:paraId="47BF43B0" w14:textId="51C55A49" w:rsidR="00B64D9C" w:rsidRDefault="00B64D9C" w:rsidP="00B64D9C">
      <w:r>
        <w:t xml:space="preserve">Fitness ini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dan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2 range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range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.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fitness </w:t>
      </w:r>
      <w:proofErr w:type="spellStart"/>
      <w:r>
        <w:t>mencapai</w:t>
      </w:r>
      <w:proofErr w:type="spellEnd"/>
      <w:r>
        <w:t xml:space="preserve"> 0.</w:t>
      </w:r>
    </w:p>
    <w:p w14:paraId="43E06242" w14:textId="48097020" w:rsidR="00B64D9C" w:rsidRDefault="00B64D9C" w:rsidP="007C6745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fitness Rock Amount :</w:t>
      </w:r>
    </w:p>
    <w:p w14:paraId="660F4649" w14:textId="77777777" w:rsidR="00304A31" w:rsidRDefault="00304A31" w:rsidP="007C6745"/>
    <w:p w14:paraId="48CC13B5" w14:textId="1D5880A9" w:rsidR="00B64D9C" w:rsidRDefault="00B64D9C" w:rsidP="00266DC8">
      <w:pPr>
        <w:pStyle w:val="STTSAlgoritma"/>
      </w:pPr>
      <w:proofErr w:type="spellStart"/>
      <w:r>
        <w:t>Segmen</w:t>
      </w:r>
      <w:proofErr w:type="spellEnd"/>
      <w:r>
        <w:t xml:space="preserve"> Program 6</w:t>
      </w:r>
      <w:r w:rsidR="00D71308">
        <w:t>.</w:t>
      </w:r>
      <w:r w:rsidR="00A70807">
        <w:t>6</w:t>
      </w:r>
      <w:r>
        <w:t xml:space="preserve"> Class Rock Amount Fitness</w:t>
      </w:r>
    </w:p>
    <w:p w14:paraId="2B797AFE" w14:textId="1C2EE258" w:rsidR="00266DC8" w:rsidRDefault="00266DC8" w:rsidP="00266DC8">
      <w:pPr>
        <w:pStyle w:val="STTSAlgoritmaContent"/>
        <w:numPr>
          <w:ilvl w:val="0"/>
          <w:numId w:val="49"/>
        </w:numPr>
        <w:ind w:left="709" w:hanging="709"/>
      </w:pPr>
      <w:r>
        <w:t xml:space="preserve">public class </w:t>
      </w:r>
      <w:proofErr w:type="spellStart"/>
      <w:r>
        <w:t>RockAmountFitness</w:t>
      </w:r>
      <w:proofErr w:type="spellEnd"/>
      <w:r>
        <w:t xml:space="preserve"> : </w:t>
      </w:r>
      <w:proofErr w:type="spellStart"/>
      <w:r>
        <w:t>InLoopFitnessBase</w:t>
      </w:r>
      <w:proofErr w:type="spellEnd"/>
      <w:r>
        <w:t>{</w:t>
      </w:r>
    </w:p>
    <w:p w14:paraId="6E7031B2" w14:textId="6730EE34" w:rsidR="00266DC8" w:rsidRDefault="00266DC8" w:rsidP="00266DC8">
      <w:pPr>
        <w:pStyle w:val="STTSAlgoritmaContent"/>
      </w:pPr>
      <w:r>
        <w:t>[Range(0.0f, 100.0f)]</w:t>
      </w:r>
    </w:p>
    <w:p w14:paraId="612F682E" w14:textId="0378A283" w:rsidR="00266DC8" w:rsidRDefault="00266DC8" w:rsidP="00266DC8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float </w:t>
      </w:r>
      <w:proofErr w:type="spellStart"/>
      <w:r>
        <w:t>minRockRatio</w:t>
      </w:r>
      <w:proofErr w:type="spellEnd"/>
      <w:r>
        <w:t>;</w:t>
      </w:r>
    </w:p>
    <w:p w14:paraId="72BCA9EA" w14:textId="1AF3C851" w:rsidR="00266DC8" w:rsidRDefault="00266DC8" w:rsidP="00266DC8">
      <w:pPr>
        <w:pStyle w:val="STTSAlgoritmaContent"/>
      </w:pPr>
      <w:r>
        <w:t>[Range(0.0f, 100.0f)]</w:t>
      </w:r>
    </w:p>
    <w:p w14:paraId="4ACF63DA" w14:textId="0256F737" w:rsidR="00266DC8" w:rsidRDefault="00266DC8" w:rsidP="00266DC8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float </w:t>
      </w:r>
      <w:proofErr w:type="spellStart"/>
      <w:r>
        <w:t>maxRockRatio</w:t>
      </w:r>
      <w:proofErr w:type="spellEnd"/>
      <w:r>
        <w:t>;</w:t>
      </w:r>
    </w:p>
    <w:p w14:paraId="11368720" w14:textId="3D82755D" w:rsidR="00266DC8" w:rsidRDefault="00266DC8" w:rsidP="00266DC8">
      <w:pPr>
        <w:pStyle w:val="STTSAlgoritmaContent"/>
      </w:pPr>
      <w:r>
        <w:t xml:space="preserve">int </w:t>
      </w:r>
      <w:proofErr w:type="spellStart"/>
      <w:r>
        <w:t>rockAmount</w:t>
      </w:r>
      <w:proofErr w:type="spellEnd"/>
      <w:r>
        <w:t>;</w:t>
      </w:r>
    </w:p>
    <w:p w14:paraId="0B9ACCC3" w14:textId="77777777" w:rsidR="00266DC8" w:rsidRDefault="00266DC8" w:rsidP="00266DC8">
      <w:pPr>
        <w:pStyle w:val="STTSAlgoritmaContent"/>
      </w:pPr>
    </w:p>
    <w:p w14:paraId="4C569387" w14:textId="3B4650E8" w:rsidR="00266DC8" w:rsidRDefault="00266DC8" w:rsidP="00266DC8">
      <w:pPr>
        <w:pStyle w:val="STTSAlgoritmaContent"/>
      </w:pPr>
      <w:r>
        <w:t xml:space="preserve">public override void </w:t>
      </w:r>
      <w:proofErr w:type="spellStart"/>
      <w:r>
        <w:t>calculateFitness</w:t>
      </w:r>
      <w:proofErr w:type="spellEnd"/>
      <w:r>
        <w:t xml:space="preserve">(int[,] map, Coordinate </w:t>
      </w:r>
      <w:proofErr w:type="spellStart"/>
      <w:r>
        <w:t>currCoor</w:t>
      </w:r>
      <w:proofErr w:type="spellEnd"/>
      <w:r>
        <w:t>){</w:t>
      </w:r>
    </w:p>
    <w:p w14:paraId="30667D62" w14:textId="346B0DD8" w:rsidR="00266DC8" w:rsidRDefault="00266DC8" w:rsidP="00266DC8">
      <w:pPr>
        <w:pStyle w:val="STTSAlgoritmaContent"/>
      </w:pPr>
      <w:r>
        <w:t xml:space="preserve">  if (map[</w:t>
      </w:r>
      <w:proofErr w:type="spellStart"/>
      <w:r>
        <w:t>currCoor.yCoor,currCoor.xCoor</w:t>
      </w:r>
      <w:proofErr w:type="spellEnd"/>
      <w:r>
        <w:t xml:space="preserve">] == 1) </w:t>
      </w:r>
    </w:p>
    <w:p w14:paraId="66E4DC2F" w14:textId="4243F8CA" w:rsidR="00266DC8" w:rsidRDefault="00266DC8" w:rsidP="00266DC8">
      <w:pPr>
        <w:pStyle w:val="STTSAlgoritmaContent"/>
      </w:pPr>
      <w:r>
        <w:t xml:space="preserve">    </w:t>
      </w:r>
      <w:proofErr w:type="spellStart"/>
      <w:r>
        <w:t>rockAmount</w:t>
      </w:r>
      <w:proofErr w:type="spellEnd"/>
      <w:r>
        <w:t>++;</w:t>
      </w:r>
    </w:p>
    <w:p w14:paraId="4E327B12" w14:textId="0DCFC01E" w:rsidR="00266DC8" w:rsidRDefault="00266DC8" w:rsidP="00266DC8">
      <w:pPr>
        <w:pStyle w:val="STTSAlgoritmaContent"/>
      </w:pPr>
      <w:r>
        <w:t>}</w:t>
      </w:r>
    </w:p>
    <w:p w14:paraId="01A83397" w14:textId="77777777" w:rsidR="00266DC8" w:rsidRDefault="00266DC8" w:rsidP="00266DC8">
      <w:pPr>
        <w:pStyle w:val="STTSAlgoritmaContent"/>
      </w:pPr>
    </w:p>
    <w:p w14:paraId="3C85C468" w14:textId="18A20869" w:rsidR="00266DC8" w:rsidRDefault="00266DC8" w:rsidP="007C6745">
      <w:pPr>
        <w:pStyle w:val="STTSAlgoritmaContent"/>
      </w:pPr>
      <w:r>
        <w:t xml:space="preserve">public override float </w:t>
      </w:r>
      <w:proofErr w:type="spellStart"/>
      <w:r>
        <w:t>getFitnessScore</w:t>
      </w:r>
      <w:proofErr w:type="spellEnd"/>
      <w:r>
        <w:t>(){</w:t>
      </w:r>
    </w:p>
    <w:p w14:paraId="72CCA2E8" w14:textId="4EF5CBFF" w:rsidR="00266DC8" w:rsidRDefault="007C6745" w:rsidP="00266DC8">
      <w:pPr>
        <w:pStyle w:val="STTSAlgoritmaContent"/>
      </w:pPr>
      <w:r>
        <w:t xml:space="preserve">  </w:t>
      </w:r>
      <w:r w:rsidR="00266DC8">
        <w:t xml:space="preserve">int </w:t>
      </w:r>
      <w:proofErr w:type="spellStart"/>
      <w:r w:rsidR="00266DC8">
        <w:t>maxRock</w:t>
      </w:r>
      <w:proofErr w:type="spellEnd"/>
      <w:r w:rsidR="00266DC8">
        <w:t xml:space="preserve"> = </w:t>
      </w:r>
      <w:proofErr w:type="spellStart"/>
      <w:r w:rsidR="00266DC8">
        <w:t>Mathf.RoundToInt</w:t>
      </w:r>
      <w:proofErr w:type="spellEnd"/>
      <w:r w:rsidR="00266DC8">
        <w:t>(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* </w:t>
      </w:r>
      <w:proofErr w:type="spellStart"/>
      <w:r w:rsidR="00266DC8">
        <w:t>maxRockRatio</w:t>
      </w:r>
      <w:proofErr w:type="spellEnd"/>
      <w:r w:rsidR="00266DC8">
        <w:t xml:space="preserve"> / 100);</w:t>
      </w:r>
    </w:p>
    <w:p w14:paraId="2F928DA0" w14:textId="69A1BA05" w:rsidR="00266DC8" w:rsidRDefault="007C6745" w:rsidP="00266DC8">
      <w:pPr>
        <w:pStyle w:val="STTSAlgoritmaContent"/>
      </w:pPr>
      <w:r>
        <w:t xml:space="preserve">  </w:t>
      </w:r>
      <w:r w:rsidR="00266DC8">
        <w:t xml:space="preserve">int </w:t>
      </w:r>
      <w:proofErr w:type="spellStart"/>
      <w:r w:rsidR="00266DC8">
        <w:t>minrock</w:t>
      </w:r>
      <w:proofErr w:type="spellEnd"/>
      <w:r w:rsidR="00266DC8">
        <w:t xml:space="preserve"> = </w:t>
      </w:r>
      <w:proofErr w:type="spellStart"/>
      <w:r w:rsidR="00266DC8">
        <w:t>Mathf.RoundToInt</w:t>
      </w:r>
      <w:proofErr w:type="spellEnd"/>
      <w:r w:rsidR="00266DC8">
        <w:t>(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* </w:t>
      </w:r>
      <w:proofErr w:type="spellStart"/>
      <w:r w:rsidR="00266DC8">
        <w:t>minRockRatio</w:t>
      </w:r>
      <w:proofErr w:type="spellEnd"/>
      <w:r w:rsidR="00266DC8">
        <w:t xml:space="preserve"> / 100);</w:t>
      </w:r>
    </w:p>
    <w:p w14:paraId="2D9B3694" w14:textId="495EEEC8" w:rsidR="00266DC8" w:rsidRDefault="007C6745" w:rsidP="007C6745">
      <w:pPr>
        <w:pStyle w:val="STTSAlgoritmaContent"/>
      </w:pPr>
      <w:r>
        <w:t xml:space="preserve">  </w:t>
      </w:r>
      <w:r w:rsidR="00266DC8">
        <w:t>if (</w:t>
      </w:r>
      <w:proofErr w:type="spellStart"/>
      <w:r w:rsidR="00266DC8">
        <w:t>maxRock</w:t>
      </w:r>
      <w:proofErr w:type="spellEnd"/>
      <w:r w:rsidR="00266DC8">
        <w:t xml:space="preserve"> &lt; </w:t>
      </w:r>
      <w:proofErr w:type="spellStart"/>
      <w:r w:rsidR="00266DC8">
        <w:t>minrock</w:t>
      </w:r>
      <w:proofErr w:type="spellEnd"/>
      <w:r w:rsidR="00266DC8">
        <w:t>){</w:t>
      </w:r>
    </w:p>
    <w:p w14:paraId="36898A2F" w14:textId="299AB1BC" w:rsidR="00266DC8" w:rsidRDefault="007C6745" w:rsidP="00266DC8">
      <w:pPr>
        <w:pStyle w:val="STTSAlgoritmaContent"/>
      </w:pPr>
      <w:r>
        <w:t xml:space="preserve">    </w:t>
      </w:r>
      <w:proofErr w:type="spellStart"/>
      <w:r w:rsidR="00266DC8">
        <w:t>Debug.LogWarning</w:t>
      </w:r>
      <w:proofErr w:type="spellEnd"/>
      <w:r w:rsidR="00266DC8">
        <w:t xml:space="preserve">("Min dan max </w:t>
      </w:r>
      <w:proofErr w:type="spellStart"/>
      <w:r w:rsidR="00266DC8">
        <w:t>ditukar</w:t>
      </w:r>
      <w:proofErr w:type="spellEnd"/>
      <w:r w:rsidR="00266DC8">
        <w:t>");</w:t>
      </w:r>
    </w:p>
    <w:p w14:paraId="5586EC50" w14:textId="1C49A54B" w:rsidR="00266DC8" w:rsidRDefault="007C6745" w:rsidP="00266DC8">
      <w:pPr>
        <w:pStyle w:val="STTSAlgoritmaContent"/>
      </w:pPr>
      <w:r>
        <w:t xml:space="preserve">    </w:t>
      </w:r>
      <w:r w:rsidR="00266DC8">
        <w:t>(</w:t>
      </w:r>
      <w:proofErr w:type="spellStart"/>
      <w:r w:rsidR="00266DC8">
        <w:t>minrock</w:t>
      </w:r>
      <w:proofErr w:type="spellEnd"/>
      <w:r w:rsidR="00266DC8">
        <w:t xml:space="preserve">, </w:t>
      </w:r>
      <w:proofErr w:type="spellStart"/>
      <w:r w:rsidR="00266DC8">
        <w:t>maxRock</w:t>
      </w:r>
      <w:proofErr w:type="spellEnd"/>
      <w:r w:rsidR="00266DC8">
        <w:t>) = (</w:t>
      </w:r>
      <w:proofErr w:type="spellStart"/>
      <w:r w:rsidR="00266DC8">
        <w:t>maxRock</w:t>
      </w:r>
      <w:proofErr w:type="spellEnd"/>
      <w:r w:rsidR="00266DC8">
        <w:t xml:space="preserve">, </w:t>
      </w:r>
      <w:proofErr w:type="spellStart"/>
      <w:r w:rsidR="00266DC8">
        <w:t>minrock</w:t>
      </w:r>
      <w:proofErr w:type="spellEnd"/>
      <w:r w:rsidR="00266DC8">
        <w:t>);</w:t>
      </w:r>
    </w:p>
    <w:p w14:paraId="34249E97" w14:textId="0A7B392C" w:rsidR="00266DC8" w:rsidRDefault="007C6745" w:rsidP="00266DC8">
      <w:pPr>
        <w:pStyle w:val="STTSAlgoritmaContent"/>
      </w:pPr>
      <w:r>
        <w:t xml:space="preserve">  </w:t>
      </w:r>
      <w:r w:rsidR="00266DC8">
        <w:t>}</w:t>
      </w:r>
    </w:p>
    <w:p w14:paraId="7BE4E569" w14:textId="77777777" w:rsidR="00266DC8" w:rsidRDefault="00266DC8" w:rsidP="00266DC8">
      <w:pPr>
        <w:pStyle w:val="STTSAlgoritmaContent"/>
      </w:pPr>
    </w:p>
    <w:p w14:paraId="1741F631" w14:textId="1FA85351" w:rsidR="00266DC8" w:rsidRDefault="007C6745" w:rsidP="00266DC8">
      <w:pPr>
        <w:pStyle w:val="STTSAlgoritmaContent"/>
      </w:pPr>
      <w:r>
        <w:t xml:space="preserve">  </w:t>
      </w:r>
      <w:r w:rsidR="00266DC8">
        <w:t xml:space="preserve">float </w:t>
      </w:r>
      <w:proofErr w:type="spellStart"/>
      <w:r w:rsidR="00266DC8">
        <w:t>nilaiMinus</w:t>
      </w:r>
      <w:proofErr w:type="spellEnd"/>
      <w:r w:rsidR="00266DC8">
        <w:t xml:space="preserve"> = 0;</w:t>
      </w:r>
    </w:p>
    <w:p w14:paraId="588E71D1" w14:textId="7711D2B6" w:rsidR="00266DC8" w:rsidRDefault="007C6745" w:rsidP="00266DC8">
      <w:pPr>
        <w:pStyle w:val="STTSAlgoritmaContent"/>
      </w:pPr>
      <w:r>
        <w:t xml:space="preserve">  </w:t>
      </w:r>
      <w:r w:rsidR="00266DC8">
        <w:t>if (</w:t>
      </w:r>
      <w:proofErr w:type="spellStart"/>
      <w:r w:rsidR="00266DC8">
        <w:t>rockAmount</w:t>
      </w:r>
      <w:proofErr w:type="spellEnd"/>
      <w:r w:rsidR="00266DC8">
        <w:t xml:space="preserve"> &lt; </w:t>
      </w:r>
      <w:proofErr w:type="spellStart"/>
      <w:r w:rsidR="00266DC8">
        <w:t>minrock</w:t>
      </w:r>
      <w:proofErr w:type="spellEnd"/>
      <w:r w:rsidR="00266DC8">
        <w:t>)</w:t>
      </w:r>
    </w:p>
    <w:p w14:paraId="6BB14BB8" w14:textId="532B1105" w:rsidR="00266DC8" w:rsidRDefault="007C6745" w:rsidP="00266DC8">
      <w:pPr>
        <w:pStyle w:val="STTSAlgoritmaContent"/>
      </w:pPr>
      <w:r>
        <w:t xml:space="preserve">    </w:t>
      </w:r>
      <w:proofErr w:type="spellStart"/>
      <w:r w:rsidR="00266DC8">
        <w:t>nilaiMinus</w:t>
      </w:r>
      <w:proofErr w:type="spellEnd"/>
      <w:r w:rsidR="00266DC8">
        <w:t xml:space="preserve"> = </w:t>
      </w:r>
      <w:proofErr w:type="spellStart"/>
      <w:r w:rsidR="00266DC8">
        <w:t>minrock</w:t>
      </w:r>
      <w:proofErr w:type="spellEnd"/>
      <w:r w:rsidR="00266DC8">
        <w:t xml:space="preserve"> - </w:t>
      </w:r>
      <w:proofErr w:type="spellStart"/>
      <w:r w:rsidR="00266DC8">
        <w:t>rockAmount</w:t>
      </w:r>
      <w:proofErr w:type="spellEnd"/>
      <w:r w:rsidR="00266DC8">
        <w:t>;</w:t>
      </w:r>
    </w:p>
    <w:p w14:paraId="0BB2C829" w14:textId="7B132A98" w:rsidR="00266DC8" w:rsidRDefault="007C6745" w:rsidP="00266DC8">
      <w:pPr>
        <w:pStyle w:val="STTSAlgoritmaContent"/>
      </w:pPr>
      <w:r>
        <w:t xml:space="preserve">  </w:t>
      </w:r>
      <w:r w:rsidR="00266DC8">
        <w:t>else if (</w:t>
      </w:r>
      <w:proofErr w:type="spellStart"/>
      <w:r w:rsidR="00266DC8">
        <w:t>rockAmount</w:t>
      </w:r>
      <w:proofErr w:type="spellEnd"/>
      <w:r w:rsidR="00266DC8">
        <w:t xml:space="preserve"> &gt; </w:t>
      </w:r>
      <w:proofErr w:type="spellStart"/>
      <w:r w:rsidR="00266DC8">
        <w:t>maxRock</w:t>
      </w:r>
      <w:proofErr w:type="spellEnd"/>
      <w:r w:rsidR="00266DC8">
        <w:t>)</w:t>
      </w:r>
    </w:p>
    <w:p w14:paraId="77980135" w14:textId="77777777" w:rsidR="00304A31" w:rsidRDefault="00304A31" w:rsidP="00266DC8">
      <w:pPr>
        <w:pStyle w:val="STTSAlgoritmaContent"/>
      </w:pPr>
    </w:p>
    <w:p w14:paraId="20F69A9A" w14:textId="49EEA79C" w:rsidR="00266DC8" w:rsidRDefault="007C6745" w:rsidP="00304A31">
      <w:pPr>
        <w:pStyle w:val="STTSAlgoritmaContent"/>
      </w:pPr>
      <w:r>
        <w:t xml:space="preserve">    </w:t>
      </w:r>
      <w:proofErr w:type="spellStart"/>
      <w:r w:rsidR="00266DC8">
        <w:t>nilaiMinus</w:t>
      </w:r>
      <w:proofErr w:type="spellEnd"/>
      <w:r w:rsidR="00266DC8">
        <w:t xml:space="preserve"> = </w:t>
      </w:r>
      <w:proofErr w:type="spellStart"/>
      <w:r w:rsidR="00266DC8">
        <w:t>rockAmount</w:t>
      </w:r>
      <w:proofErr w:type="spellEnd"/>
      <w:r w:rsidR="00266DC8">
        <w:t xml:space="preserve"> - </w:t>
      </w:r>
      <w:proofErr w:type="spellStart"/>
      <w:r w:rsidR="00266DC8">
        <w:t>maxRock</w:t>
      </w:r>
      <w:proofErr w:type="spellEnd"/>
      <w:r w:rsidR="00266DC8">
        <w:t>;</w:t>
      </w:r>
    </w:p>
    <w:p w14:paraId="2F95C4F6" w14:textId="28B5E268" w:rsidR="00266DC8" w:rsidRDefault="007C6745" w:rsidP="00266DC8">
      <w:pPr>
        <w:pStyle w:val="STTSAlgoritmaContent"/>
      </w:pPr>
      <w:r>
        <w:t xml:space="preserve">  </w:t>
      </w:r>
      <w:r w:rsidR="00266DC8">
        <w:t xml:space="preserve">//ini </w:t>
      </w:r>
      <w:proofErr w:type="spellStart"/>
      <w:r w:rsidR="00266DC8">
        <w:t>untuk</w:t>
      </w:r>
      <w:proofErr w:type="spellEnd"/>
      <w:r w:rsidR="00266DC8">
        <w:t xml:space="preserve"> batas </w:t>
      </w:r>
      <w:proofErr w:type="spellStart"/>
      <w:r w:rsidR="00266DC8">
        <w:t>normalisasi</w:t>
      </w:r>
      <w:proofErr w:type="spellEnd"/>
    </w:p>
    <w:p w14:paraId="1FB1E1FE" w14:textId="67F11C0B" w:rsidR="00266DC8" w:rsidRDefault="007C6745" w:rsidP="00266DC8">
      <w:pPr>
        <w:pStyle w:val="STTSAlgoritmaContent"/>
      </w:pPr>
      <w:r>
        <w:t xml:space="preserve">  </w:t>
      </w:r>
      <w:r w:rsidR="00266DC8">
        <w:t xml:space="preserve">float </w:t>
      </w:r>
      <w:proofErr w:type="spellStart"/>
      <w:r w:rsidR="00266DC8">
        <w:t>nilaiMinusMax</w:t>
      </w:r>
      <w:proofErr w:type="spellEnd"/>
      <w:r w:rsidR="00266DC8">
        <w:t xml:space="preserve"> = 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- </w:t>
      </w:r>
      <w:proofErr w:type="spellStart"/>
      <w:r w:rsidR="00266DC8">
        <w:t>maxRock</w:t>
      </w:r>
      <w:proofErr w:type="spellEnd"/>
      <w:r w:rsidR="00266DC8">
        <w:t xml:space="preserve"> &gt; </w:t>
      </w:r>
      <w:proofErr w:type="spellStart"/>
      <w:r w:rsidR="00266DC8">
        <w:t>minrock</w:t>
      </w:r>
      <w:proofErr w:type="spellEnd"/>
      <w:r w:rsidR="00266DC8">
        <w:t xml:space="preserve"> ? </w:t>
      </w:r>
      <w:proofErr w:type="spellStart"/>
      <w:r w:rsidR="00266DC8">
        <w:t>SetObjects.getWidth</w:t>
      </w:r>
      <w:proofErr w:type="spellEnd"/>
      <w:r w:rsidR="00266DC8">
        <w:t xml:space="preserve">() * </w:t>
      </w:r>
      <w:proofErr w:type="spellStart"/>
      <w:r w:rsidR="00266DC8">
        <w:t>SetObjects.getHeight</w:t>
      </w:r>
      <w:proofErr w:type="spellEnd"/>
      <w:r w:rsidR="00266DC8">
        <w:t xml:space="preserve">() - </w:t>
      </w:r>
      <w:proofErr w:type="spellStart"/>
      <w:r w:rsidR="00266DC8">
        <w:t>maxRock</w:t>
      </w:r>
      <w:proofErr w:type="spellEnd"/>
      <w:r w:rsidR="00266DC8">
        <w:t xml:space="preserve"> : </w:t>
      </w:r>
      <w:proofErr w:type="spellStart"/>
      <w:r w:rsidR="00266DC8">
        <w:t>minrock</w:t>
      </w:r>
      <w:proofErr w:type="spellEnd"/>
      <w:r w:rsidR="00266DC8">
        <w:t>;</w:t>
      </w:r>
    </w:p>
    <w:p w14:paraId="063791D6" w14:textId="77777777" w:rsidR="00266DC8" w:rsidRDefault="00266DC8" w:rsidP="00266DC8">
      <w:pPr>
        <w:pStyle w:val="STTSAlgoritmaContent"/>
      </w:pPr>
    </w:p>
    <w:p w14:paraId="1CE279F0" w14:textId="73AF1094" w:rsidR="00266DC8" w:rsidRDefault="007C6745" w:rsidP="00266DC8">
      <w:pPr>
        <w:pStyle w:val="STTSAlgoritmaContent"/>
      </w:pPr>
      <w:r>
        <w:t xml:space="preserve">  </w:t>
      </w:r>
      <w:proofErr w:type="spellStart"/>
      <w:r w:rsidR="00266DC8">
        <w:t>nilaiMinus</w:t>
      </w:r>
      <w:proofErr w:type="spellEnd"/>
      <w:r w:rsidR="00266DC8">
        <w:t xml:space="preserve"> /= </w:t>
      </w:r>
      <w:proofErr w:type="spellStart"/>
      <w:r w:rsidR="00266DC8">
        <w:t>nilaiMinusMax</w:t>
      </w:r>
      <w:proofErr w:type="spellEnd"/>
      <w:r w:rsidR="00266DC8">
        <w:t>;</w:t>
      </w:r>
    </w:p>
    <w:p w14:paraId="376CB2B2" w14:textId="3B727CC6" w:rsidR="00266DC8" w:rsidRDefault="007C6745" w:rsidP="00266DC8">
      <w:pPr>
        <w:pStyle w:val="STTSAlgoritmaContent"/>
      </w:pPr>
      <w:r>
        <w:t xml:space="preserve">  </w:t>
      </w:r>
      <w:r w:rsidR="00266DC8">
        <w:t xml:space="preserve">float score = 1 - </w:t>
      </w:r>
      <w:proofErr w:type="spellStart"/>
      <w:r w:rsidR="00266DC8">
        <w:t>nilaiMinus</w:t>
      </w:r>
      <w:proofErr w:type="spellEnd"/>
      <w:r w:rsidR="00266DC8">
        <w:t>;</w:t>
      </w:r>
    </w:p>
    <w:p w14:paraId="60102D94" w14:textId="6A9D2E13" w:rsidR="00266DC8" w:rsidRDefault="007C6745" w:rsidP="00266DC8">
      <w:pPr>
        <w:pStyle w:val="STTSAlgoritmaContent"/>
      </w:pPr>
      <w:r>
        <w:t xml:space="preserve">  </w:t>
      </w:r>
      <w:r w:rsidR="00266DC8">
        <w:t xml:space="preserve">return </w:t>
      </w:r>
      <w:proofErr w:type="spellStart"/>
      <w:r w:rsidR="00266DC8">
        <w:t>Mathf.Pow</w:t>
      </w:r>
      <w:proofErr w:type="spellEnd"/>
      <w:r w:rsidR="00266DC8">
        <w:t>(score, 2) * weight;</w:t>
      </w:r>
    </w:p>
    <w:p w14:paraId="67B17B94" w14:textId="4CE89B92" w:rsidR="00266DC8" w:rsidRDefault="00266DC8" w:rsidP="00266DC8">
      <w:pPr>
        <w:pStyle w:val="STTSAlgoritmaContent"/>
      </w:pPr>
      <w:r>
        <w:t>}</w:t>
      </w:r>
    </w:p>
    <w:p w14:paraId="1EDEBD6D" w14:textId="77777777" w:rsidR="00266DC8" w:rsidRDefault="00266DC8" w:rsidP="00266DC8">
      <w:pPr>
        <w:pStyle w:val="STTSAlgoritmaContent"/>
      </w:pPr>
    </w:p>
    <w:p w14:paraId="772EFF9F" w14:textId="62AF14EE" w:rsidR="00266DC8" w:rsidRDefault="00266DC8" w:rsidP="007C6745">
      <w:pPr>
        <w:pStyle w:val="STTSAlgoritmaContent"/>
      </w:pPr>
      <w:r>
        <w:t xml:space="preserve">public override void </w:t>
      </w:r>
      <w:proofErr w:type="spellStart"/>
      <w:r>
        <w:t>resetVariables</w:t>
      </w:r>
      <w:proofErr w:type="spellEnd"/>
      <w:r>
        <w:t>(){</w:t>
      </w:r>
    </w:p>
    <w:p w14:paraId="61116714" w14:textId="1E70A229" w:rsidR="00266DC8" w:rsidRDefault="007C6745" w:rsidP="00266DC8">
      <w:pPr>
        <w:pStyle w:val="STTSAlgoritmaContent"/>
      </w:pPr>
      <w:r>
        <w:t xml:space="preserve">  </w:t>
      </w:r>
      <w:proofErr w:type="spellStart"/>
      <w:r w:rsidR="00266DC8">
        <w:t>rockAmount</w:t>
      </w:r>
      <w:proofErr w:type="spellEnd"/>
      <w:r w:rsidR="00266DC8">
        <w:t xml:space="preserve"> = 0;</w:t>
      </w:r>
    </w:p>
    <w:p w14:paraId="6DBB9F15" w14:textId="29875605" w:rsidR="00324BB7" w:rsidRDefault="00324BB7" w:rsidP="00324BB7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 6.6 (</w:t>
      </w:r>
      <w:proofErr w:type="spellStart"/>
      <w:r>
        <w:t>Lanjutan</w:t>
      </w:r>
      <w:proofErr w:type="spellEnd"/>
      <w:r>
        <w:t>)</w:t>
      </w:r>
    </w:p>
    <w:p w14:paraId="73AC4EE4" w14:textId="537FED33" w:rsidR="00266DC8" w:rsidRDefault="00266DC8" w:rsidP="00266DC8">
      <w:pPr>
        <w:pStyle w:val="STTSAlgoritmaContent"/>
      </w:pPr>
      <w:r>
        <w:t>}</w:t>
      </w:r>
    </w:p>
    <w:p w14:paraId="6BE59ADD" w14:textId="345B7EDC" w:rsidR="00266DC8" w:rsidRDefault="00266DC8" w:rsidP="00266DC8">
      <w:pPr>
        <w:pStyle w:val="STTSAlgoritmaContent"/>
      </w:pPr>
      <w:r>
        <w:t>}</w:t>
      </w:r>
    </w:p>
    <w:p w14:paraId="0F62CDEC" w14:textId="77777777" w:rsidR="007C6745" w:rsidRDefault="007C6745" w:rsidP="007C6745">
      <w:pPr>
        <w:pStyle w:val="STTSAlgoritmaContent"/>
        <w:numPr>
          <w:ilvl w:val="0"/>
          <w:numId w:val="0"/>
        </w:numPr>
        <w:ind w:left="624" w:hanging="624"/>
      </w:pPr>
    </w:p>
    <w:p w14:paraId="6E5920CC" w14:textId="11BBA68C" w:rsidR="007C6745" w:rsidRDefault="007C6745" w:rsidP="007C6745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:</w:t>
      </w:r>
    </w:p>
    <w:p w14:paraId="62A4AD55" w14:textId="4D3B2AAA" w:rsidR="00C7776B" w:rsidRDefault="00BC4EBE" w:rsidP="00C7776B">
      <w:pPr>
        <w:pStyle w:val="ListParagraph"/>
        <w:numPr>
          <w:ilvl w:val="0"/>
          <w:numId w:val="42"/>
        </w:numPr>
        <w:ind w:left="426" w:hanging="426"/>
      </w:pPr>
      <w:r>
        <w:t>2 – 5</w:t>
      </w:r>
      <w:r w:rsidR="00C7776B">
        <w:tab/>
        <w:t xml:space="preserve">: </w:t>
      </w:r>
      <w:r>
        <w:t xml:space="preserve">Barisan </w:t>
      </w:r>
      <w:proofErr w:type="spellStart"/>
      <w:r>
        <w:t>kode</w:t>
      </w:r>
      <w:proofErr w:type="spellEnd"/>
      <w:r>
        <w:t xml:space="preserve"> ini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min% dan max% batu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minRockRatio</w:t>
      </w:r>
      <w:proofErr w:type="spellEnd"/>
      <w:r>
        <w:t xml:space="preserve"> dan </w:t>
      </w:r>
      <w:proofErr w:type="spellStart"/>
      <w:r>
        <w:t>maxRockRatio</w:t>
      </w:r>
      <w:proofErr w:type="spellEnd"/>
      <w:r>
        <w:t>.</w:t>
      </w:r>
    </w:p>
    <w:p w14:paraId="5657AA6D" w14:textId="2CC01F77" w:rsidR="00BC4EBE" w:rsidRDefault="00BC4EBE" w:rsidP="00C7776B">
      <w:pPr>
        <w:pStyle w:val="ListParagraph"/>
        <w:numPr>
          <w:ilvl w:val="0"/>
          <w:numId w:val="42"/>
        </w:numPr>
        <w:ind w:left="426" w:hanging="426"/>
      </w:pPr>
      <w:r>
        <w:t>8 – 11</w:t>
      </w:r>
      <w:r>
        <w:tab/>
        <w:t xml:space="preserve">: Bila tile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batu,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rockAmount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>.</w:t>
      </w:r>
    </w:p>
    <w:p w14:paraId="2335F49F" w14:textId="77777777" w:rsidR="00BC4EBE" w:rsidRDefault="00BC4EBE" w:rsidP="00C7776B">
      <w:pPr>
        <w:pStyle w:val="ListParagraph"/>
        <w:numPr>
          <w:ilvl w:val="0"/>
          <w:numId w:val="42"/>
        </w:numPr>
        <w:ind w:left="426" w:hanging="426"/>
      </w:pPr>
      <w:r>
        <w:t>14 &amp; 15</w:t>
      </w:r>
      <w:r>
        <w:tab/>
        <w:t xml:space="preserve">: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minRockRatio</w:t>
      </w:r>
      <w:proofErr w:type="spellEnd"/>
      <w:r>
        <w:t xml:space="preserve"> dan </w:t>
      </w:r>
      <w:proofErr w:type="spellStart"/>
      <w:r>
        <w:t>maxRockRatio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rasio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minRock</w:t>
      </w:r>
      <w:proofErr w:type="spellEnd"/>
      <w:r>
        <w:t xml:space="preserve"> dan </w:t>
      </w:r>
      <w:proofErr w:type="spellStart"/>
      <w:r>
        <w:t>Maxrock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bulatan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batu.</w:t>
      </w:r>
    </w:p>
    <w:p w14:paraId="1CC81B46" w14:textId="0DDE6CC5" w:rsidR="00BC4EBE" w:rsidRDefault="00BC4EBE" w:rsidP="00C7776B">
      <w:pPr>
        <w:pStyle w:val="ListParagraph"/>
        <w:numPr>
          <w:ilvl w:val="0"/>
          <w:numId w:val="42"/>
        </w:numPr>
        <w:ind w:left="426" w:hanging="426"/>
      </w:pPr>
      <w:r>
        <w:t xml:space="preserve"> 16 – 19</w:t>
      </w:r>
      <w:r>
        <w:tab/>
        <w:t xml:space="preserve">: </w:t>
      </w:r>
      <w:r w:rsidR="00D333E5">
        <w:t xml:space="preserve">Bila </w:t>
      </w:r>
      <w:proofErr w:type="spellStart"/>
      <w:r w:rsidR="00D333E5">
        <w:t>maxRock</w:t>
      </w:r>
      <w:proofErr w:type="spellEnd"/>
      <w:r w:rsidR="00D333E5">
        <w:t xml:space="preserve"> lebih </w:t>
      </w:r>
      <w:proofErr w:type="spellStart"/>
      <w:r w:rsidR="00D333E5">
        <w:t>kecil</w:t>
      </w:r>
      <w:proofErr w:type="spellEnd"/>
      <w:r w:rsidR="00D333E5">
        <w:t xml:space="preserve"> </w:t>
      </w:r>
      <w:proofErr w:type="spellStart"/>
      <w:r w:rsidR="00D333E5">
        <w:t>dari</w:t>
      </w:r>
      <w:proofErr w:type="spellEnd"/>
      <w:r w:rsidR="00D333E5">
        <w:t xml:space="preserve"> </w:t>
      </w:r>
      <w:proofErr w:type="spellStart"/>
      <w:r w:rsidR="00D333E5">
        <w:t>minRock</w:t>
      </w:r>
      <w:proofErr w:type="spellEnd"/>
      <w:r w:rsidR="00D333E5">
        <w:t xml:space="preserve">, </w:t>
      </w:r>
      <w:proofErr w:type="spellStart"/>
      <w:r w:rsidR="00D333E5">
        <w:t>maka</w:t>
      </w:r>
      <w:proofErr w:type="spellEnd"/>
      <w:r w:rsidR="00D333E5">
        <w:t xml:space="preserve"> </w:t>
      </w:r>
      <w:proofErr w:type="spellStart"/>
      <w:r w:rsidR="00D333E5">
        <w:t>isi</w:t>
      </w:r>
      <w:proofErr w:type="spellEnd"/>
      <w:r w:rsidR="00D333E5">
        <w:t xml:space="preserve"> </w:t>
      </w:r>
      <w:proofErr w:type="spellStart"/>
      <w:r w:rsidR="001A41A9">
        <w:t>dari</w:t>
      </w:r>
      <w:proofErr w:type="spellEnd"/>
      <w:r w:rsidR="001A41A9">
        <w:t xml:space="preserve"> </w:t>
      </w:r>
      <w:proofErr w:type="spellStart"/>
      <w:r w:rsidR="001A41A9">
        <w:t>kedua</w:t>
      </w:r>
      <w:proofErr w:type="spellEnd"/>
      <w:r w:rsidR="001A41A9">
        <w:t xml:space="preserve"> </w:t>
      </w:r>
      <w:proofErr w:type="spellStart"/>
      <w:r w:rsidR="001A41A9">
        <w:t>variabel</w:t>
      </w:r>
      <w:proofErr w:type="spellEnd"/>
      <w:r w:rsidR="001A41A9">
        <w:t xml:space="preserve"> </w:t>
      </w:r>
      <w:proofErr w:type="spellStart"/>
      <w:r w:rsidR="001A41A9">
        <w:t>tersebut</w:t>
      </w:r>
      <w:proofErr w:type="spellEnd"/>
      <w:r w:rsidR="001A41A9">
        <w:t xml:space="preserve"> </w:t>
      </w:r>
      <w:proofErr w:type="spellStart"/>
      <w:r w:rsidR="001A41A9">
        <w:t>akan</w:t>
      </w:r>
      <w:proofErr w:type="spellEnd"/>
      <w:r w:rsidR="001A41A9">
        <w:t xml:space="preserve"> </w:t>
      </w:r>
      <w:proofErr w:type="spellStart"/>
      <w:r w:rsidR="001A41A9">
        <w:t>ditukar</w:t>
      </w:r>
      <w:proofErr w:type="spellEnd"/>
      <w:r w:rsidR="001A41A9">
        <w:t>.</w:t>
      </w:r>
    </w:p>
    <w:p w14:paraId="6AAD1F01" w14:textId="6322B2F8" w:rsidR="001A41A9" w:rsidRDefault="001A41A9" w:rsidP="00C7776B">
      <w:pPr>
        <w:pStyle w:val="ListParagraph"/>
        <w:numPr>
          <w:ilvl w:val="0"/>
          <w:numId w:val="42"/>
        </w:numPr>
        <w:ind w:left="426" w:hanging="426"/>
      </w:pPr>
      <w:r>
        <w:t>21 – 25</w:t>
      </w:r>
      <w:r>
        <w:tab/>
        <w:t xml:space="preserve">: </w:t>
      </w:r>
      <w:proofErr w:type="spellStart"/>
      <w:r w:rsidR="00890D71">
        <w:t>Terdapat</w:t>
      </w:r>
      <w:proofErr w:type="spellEnd"/>
      <w:r w:rsidR="00890D71">
        <w:t xml:space="preserve"> </w:t>
      </w:r>
      <w:proofErr w:type="spellStart"/>
      <w:r w:rsidR="00890D71">
        <w:t>variabel</w:t>
      </w:r>
      <w:proofErr w:type="spellEnd"/>
      <w:r w:rsidR="00890D71">
        <w:t xml:space="preserve"> </w:t>
      </w:r>
      <w:proofErr w:type="spellStart"/>
      <w:r w:rsidR="00890D71">
        <w:t>bernama</w:t>
      </w:r>
      <w:proofErr w:type="spellEnd"/>
      <w:r w:rsidR="00890D71">
        <w:t xml:space="preserve"> </w:t>
      </w:r>
      <w:proofErr w:type="spellStart"/>
      <w:r w:rsidR="006B6D86">
        <w:t>nilaiMinus</w:t>
      </w:r>
      <w:proofErr w:type="spellEnd"/>
      <w:r w:rsidR="006B6D86">
        <w:t xml:space="preserve"> yang </w:t>
      </w:r>
      <w:proofErr w:type="spellStart"/>
      <w:r w:rsidR="006B6D86">
        <w:t>diisi</w:t>
      </w:r>
      <w:proofErr w:type="spellEnd"/>
      <w:r w:rsidR="006B6D86">
        <w:t xml:space="preserve"> </w:t>
      </w:r>
      <w:proofErr w:type="spellStart"/>
      <w:r w:rsidR="006B6D86">
        <w:t>dengan</w:t>
      </w:r>
      <w:proofErr w:type="spellEnd"/>
      <w:r w:rsidR="006B6D86">
        <w:t xml:space="preserve"> </w:t>
      </w:r>
      <w:proofErr w:type="spellStart"/>
      <w:r w:rsidR="006B6D86">
        <w:t>perbedaan</w:t>
      </w:r>
      <w:proofErr w:type="spellEnd"/>
      <w:r w:rsidR="006B6D86">
        <w:t xml:space="preserve"> </w:t>
      </w:r>
      <w:proofErr w:type="spellStart"/>
      <w:r w:rsidR="006B6D86">
        <w:t>antara</w:t>
      </w:r>
      <w:proofErr w:type="spellEnd"/>
      <w:r w:rsidR="006B6D86">
        <w:t xml:space="preserve"> </w:t>
      </w:r>
      <w:proofErr w:type="spellStart"/>
      <w:r w:rsidR="006B6D86">
        <w:t>jumlah</w:t>
      </w:r>
      <w:proofErr w:type="spellEnd"/>
      <w:r w:rsidR="006B6D86">
        <w:t xml:space="preserve"> batu (</w:t>
      </w:r>
      <w:proofErr w:type="spellStart"/>
      <w:r w:rsidR="006B6D86">
        <w:t>variabel</w:t>
      </w:r>
      <w:proofErr w:type="spellEnd"/>
      <w:r w:rsidR="006B6D86">
        <w:t xml:space="preserve"> </w:t>
      </w:r>
      <w:proofErr w:type="spellStart"/>
      <w:r w:rsidR="006B6D86">
        <w:t>rockamount</w:t>
      </w:r>
      <w:proofErr w:type="spellEnd"/>
      <w:r w:rsidR="006B6D86">
        <w:t xml:space="preserve">) dan </w:t>
      </w:r>
      <w:proofErr w:type="spellStart"/>
      <w:r w:rsidR="006B6D86">
        <w:t>minRock</w:t>
      </w:r>
      <w:proofErr w:type="spellEnd"/>
      <w:r w:rsidR="006B6D86">
        <w:t xml:space="preserve"> atau </w:t>
      </w:r>
      <w:proofErr w:type="spellStart"/>
      <w:r w:rsidR="006B6D86">
        <w:t>MaxRock</w:t>
      </w:r>
      <w:proofErr w:type="spellEnd"/>
      <w:r w:rsidR="006B6D86">
        <w:t xml:space="preserve"> </w:t>
      </w:r>
      <w:proofErr w:type="spellStart"/>
      <w:r w:rsidR="006B6D86">
        <w:t>bila</w:t>
      </w:r>
      <w:proofErr w:type="spellEnd"/>
      <w:r w:rsidR="006B6D86">
        <w:t xml:space="preserve"> </w:t>
      </w:r>
      <w:proofErr w:type="spellStart"/>
      <w:r w:rsidR="006B6D86">
        <w:t>rockamount</w:t>
      </w:r>
      <w:proofErr w:type="spellEnd"/>
      <w:r w:rsidR="006B6D86">
        <w:t xml:space="preserve"> </w:t>
      </w:r>
      <w:proofErr w:type="spellStart"/>
      <w:r w:rsidR="006B6D86">
        <w:t>berada</w:t>
      </w:r>
      <w:proofErr w:type="spellEnd"/>
      <w:r w:rsidR="006B6D86">
        <w:t xml:space="preserve"> </w:t>
      </w:r>
      <w:proofErr w:type="spellStart"/>
      <w:r w:rsidR="006B6D86">
        <w:t>diluar</w:t>
      </w:r>
      <w:proofErr w:type="spellEnd"/>
      <w:r w:rsidR="006B6D86">
        <w:t xml:space="preserve"> range </w:t>
      </w:r>
      <w:proofErr w:type="spellStart"/>
      <w:r w:rsidR="006B6D86">
        <w:t>tersebut</w:t>
      </w:r>
      <w:proofErr w:type="spellEnd"/>
      <w:r w:rsidR="006B6D86">
        <w:t xml:space="preserve">, </w:t>
      </w:r>
      <w:proofErr w:type="spellStart"/>
      <w:r w:rsidR="006B6D86">
        <w:t>sementara</w:t>
      </w:r>
      <w:proofErr w:type="spellEnd"/>
      <w:r w:rsidR="006B6D86">
        <w:t xml:space="preserve"> </w:t>
      </w:r>
      <w:proofErr w:type="spellStart"/>
      <w:r w:rsidR="006B6D86">
        <w:t>bila</w:t>
      </w:r>
      <w:proofErr w:type="spellEnd"/>
      <w:r w:rsidR="006B6D86">
        <w:t xml:space="preserve"> </w:t>
      </w:r>
      <w:proofErr w:type="spellStart"/>
      <w:r w:rsidR="006B6D86">
        <w:t>rockamount</w:t>
      </w:r>
      <w:proofErr w:type="spellEnd"/>
      <w:r w:rsidR="006B6D86">
        <w:t xml:space="preserve"> </w:t>
      </w:r>
      <w:proofErr w:type="spellStart"/>
      <w:r w:rsidR="006B6D86">
        <w:t>ada</w:t>
      </w:r>
      <w:proofErr w:type="spellEnd"/>
      <w:r w:rsidR="006B6D86">
        <w:t xml:space="preserve"> </w:t>
      </w:r>
      <w:proofErr w:type="spellStart"/>
      <w:r w:rsidR="006B6D86">
        <w:t>didalam</w:t>
      </w:r>
      <w:proofErr w:type="spellEnd"/>
      <w:r w:rsidR="006B6D86">
        <w:t xml:space="preserve"> range, </w:t>
      </w:r>
      <w:proofErr w:type="spellStart"/>
      <w:r w:rsidR="006B6D86">
        <w:t>maka</w:t>
      </w:r>
      <w:proofErr w:type="spellEnd"/>
      <w:r w:rsidR="006B6D86">
        <w:t xml:space="preserve"> </w:t>
      </w:r>
      <w:proofErr w:type="spellStart"/>
      <w:r w:rsidR="006B6D86">
        <w:t>nilaiMinus</w:t>
      </w:r>
      <w:proofErr w:type="spellEnd"/>
      <w:r w:rsidR="006B6D86">
        <w:t xml:space="preserve"> = 0.</w:t>
      </w:r>
    </w:p>
    <w:p w14:paraId="20684DD7" w14:textId="77777777" w:rsidR="007504FB" w:rsidRDefault="006B6D86" w:rsidP="00C7776B">
      <w:pPr>
        <w:pStyle w:val="ListParagraph"/>
        <w:numPr>
          <w:ilvl w:val="0"/>
          <w:numId w:val="42"/>
        </w:numPr>
        <w:ind w:left="426" w:hanging="426"/>
      </w:pPr>
      <w:r>
        <w:t>28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nilaiMinusMax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nilaiMinus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dirain</w:t>
      </w:r>
      <w:proofErr w:type="spellEnd"/>
      <w:r>
        <w:t xml:space="preserve">, ini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 </w:t>
      </w:r>
      <w:r w:rsidR="007504FB">
        <w:t>–</w:t>
      </w:r>
      <w:r>
        <w:t xml:space="preserve"> </w:t>
      </w:r>
      <w:proofErr w:type="spellStart"/>
      <w:r w:rsidR="007504FB">
        <w:t>maxRock</w:t>
      </w:r>
      <w:proofErr w:type="spellEnd"/>
      <w:r w:rsidR="007504FB">
        <w:t xml:space="preserve"> </w:t>
      </w:r>
      <w:proofErr w:type="spellStart"/>
      <w:r w:rsidR="007504FB">
        <w:t>dengan</w:t>
      </w:r>
      <w:proofErr w:type="spellEnd"/>
      <w:r w:rsidR="007504FB">
        <w:t xml:space="preserve"> </w:t>
      </w:r>
      <w:proofErr w:type="spellStart"/>
      <w:r w:rsidR="007504FB">
        <w:t>minRock</w:t>
      </w:r>
      <w:proofErr w:type="spellEnd"/>
      <w:r w:rsidR="007504FB">
        <w:t xml:space="preserve"> – 0, </w:t>
      </w:r>
      <w:proofErr w:type="spellStart"/>
      <w:r w:rsidR="007504FB">
        <w:t>dimana</w:t>
      </w:r>
      <w:proofErr w:type="spellEnd"/>
      <w:r w:rsidR="007504FB">
        <w:t xml:space="preserve"> </w:t>
      </w:r>
      <w:proofErr w:type="spellStart"/>
      <w:r w:rsidR="007504FB">
        <w:t>angka</w:t>
      </w:r>
      <w:proofErr w:type="spellEnd"/>
      <w:r w:rsidR="007504FB">
        <w:t xml:space="preserve"> yang lebih </w:t>
      </w:r>
      <w:proofErr w:type="spellStart"/>
      <w:r w:rsidR="007504FB">
        <w:t>besar</w:t>
      </w:r>
      <w:proofErr w:type="spellEnd"/>
      <w:r w:rsidR="007504FB">
        <w:t xml:space="preserve"> </w:t>
      </w:r>
      <w:proofErr w:type="spellStart"/>
      <w:r w:rsidR="007504FB">
        <w:t>akan</w:t>
      </w:r>
      <w:proofErr w:type="spellEnd"/>
      <w:r w:rsidR="007504FB">
        <w:t xml:space="preserve"> </w:t>
      </w:r>
      <w:proofErr w:type="spellStart"/>
      <w:r w:rsidR="007504FB">
        <w:t>dimasukkan</w:t>
      </w:r>
      <w:proofErr w:type="spellEnd"/>
      <w:r w:rsidR="007504FB">
        <w:t xml:space="preserve"> ke </w:t>
      </w:r>
      <w:proofErr w:type="spellStart"/>
      <w:r w:rsidR="007504FB">
        <w:t>dalam</w:t>
      </w:r>
      <w:proofErr w:type="spellEnd"/>
      <w:r w:rsidR="007504FB">
        <w:t xml:space="preserve"> </w:t>
      </w:r>
      <w:proofErr w:type="spellStart"/>
      <w:r w:rsidR="007504FB">
        <w:t>nilaiMinusMax</w:t>
      </w:r>
      <w:proofErr w:type="spellEnd"/>
    </w:p>
    <w:p w14:paraId="2B754FFD" w14:textId="7FFC8A5D" w:rsidR="006B6D86" w:rsidRDefault="007504FB" w:rsidP="00C7776B">
      <w:pPr>
        <w:pStyle w:val="ListParagraph"/>
        <w:numPr>
          <w:ilvl w:val="0"/>
          <w:numId w:val="42"/>
        </w:numPr>
        <w:ind w:left="426" w:hanging="426"/>
      </w:pPr>
      <w:r>
        <w:t>30</w:t>
      </w:r>
      <w:r>
        <w:tab/>
      </w:r>
      <w:r>
        <w:tab/>
        <w:t xml:space="preserve">: </w:t>
      </w:r>
      <w:proofErr w:type="spellStart"/>
      <w:r>
        <w:t>nilaiMinus</w:t>
      </w:r>
      <w:proofErr w:type="spellEnd"/>
      <w:r>
        <w:t xml:space="preserve"> </w:t>
      </w:r>
      <w:proofErr w:type="spellStart"/>
      <w:r>
        <w:t>dinormalisasikan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nilaiMinusMax</w:t>
      </w:r>
      <w:proofErr w:type="spellEnd"/>
      <w:r>
        <w:t xml:space="preserve"> agar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 – 1</w:t>
      </w:r>
    </w:p>
    <w:p w14:paraId="43B89B72" w14:textId="3CD99A8B" w:rsidR="007504FB" w:rsidRDefault="007504FB" w:rsidP="00C7776B">
      <w:pPr>
        <w:pStyle w:val="ListParagraph"/>
        <w:numPr>
          <w:ilvl w:val="0"/>
          <w:numId w:val="42"/>
        </w:numPr>
        <w:ind w:left="426" w:hanging="426"/>
      </w:pPr>
      <w:r>
        <w:t>31 – 32</w:t>
      </w:r>
      <w:r>
        <w:tab/>
        <w:t xml:space="preserve">: </w:t>
      </w:r>
      <w:proofErr w:type="spellStart"/>
      <w:r>
        <w:t>Direturn</w:t>
      </w:r>
      <w:proofErr w:type="spellEnd"/>
      <w:r>
        <w:t xml:space="preserve"> fitness </w:t>
      </w:r>
      <w:proofErr w:type="spellStart"/>
      <w:r>
        <w:t>bernilai</w:t>
      </w:r>
      <w:proofErr w:type="spellEnd"/>
      <w:r>
        <w:t xml:space="preserve"> 1-nilaiMinus, </w:t>
      </w:r>
      <w:proofErr w:type="spellStart"/>
      <w:r>
        <w:t>lalu</w:t>
      </w:r>
      <w:proofErr w:type="spellEnd"/>
      <w:r>
        <w:t xml:space="preserve"> fitness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mendorong</w:t>
      </w:r>
      <w:proofErr w:type="spellEnd"/>
      <w:r>
        <w:t xml:space="preserve"> 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penemuan</w:t>
      </w:r>
      <w:proofErr w:type="spellEnd"/>
      <w:r>
        <w:t xml:space="preserve"> fitness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weight yang </w:t>
      </w:r>
      <w:proofErr w:type="spellStart"/>
      <w:r>
        <w:t>ditetapkan</w:t>
      </w:r>
      <w:proofErr w:type="spellEnd"/>
      <w:r>
        <w:t xml:space="preserve"> dan fitness </w:t>
      </w:r>
      <w:proofErr w:type="spellStart"/>
      <w:r>
        <w:t>direturn</w:t>
      </w:r>
      <w:proofErr w:type="spellEnd"/>
      <w:r>
        <w:t>.</w:t>
      </w:r>
    </w:p>
    <w:p w14:paraId="4AD827DA" w14:textId="2F4BB437" w:rsidR="007504FB" w:rsidRDefault="00B23D97" w:rsidP="00C7776B">
      <w:pPr>
        <w:pStyle w:val="ListParagraph"/>
        <w:numPr>
          <w:ilvl w:val="0"/>
          <w:numId w:val="42"/>
        </w:numPr>
        <w:ind w:left="426" w:hanging="426"/>
      </w:pPr>
      <w:r>
        <w:t>35 – 37</w:t>
      </w:r>
      <w:r>
        <w:tab/>
        <w:t xml:space="preserve">: </w:t>
      </w:r>
      <w:proofErr w:type="spellStart"/>
      <w:r>
        <w:t>Rockamount</w:t>
      </w:r>
      <w:proofErr w:type="spellEnd"/>
      <w:r>
        <w:t xml:space="preserve"> </w:t>
      </w:r>
      <w:proofErr w:type="spellStart"/>
      <w:r>
        <w:t>direset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fitness.</w:t>
      </w:r>
    </w:p>
    <w:p w14:paraId="6E21CAAF" w14:textId="0B5C0379" w:rsidR="00353FDC" w:rsidRDefault="00353FDC" w:rsidP="00353FDC">
      <w:pPr>
        <w:ind w:firstLine="0"/>
      </w:pPr>
    </w:p>
    <w:p w14:paraId="529F6587" w14:textId="21E53329" w:rsidR="00353FDC" w:rsidRDefault="00353FDC" w:rsidP="00353FDC">
      <w:pPr>
        <w:pStyle w:val="STTSGambar"/>
      </w:pPr>
      <w:r w:rsidRPr="00353FDC">
        <w:rPr>
          <w:noProof/>
        </w:rPr>
        <w:lastRenderedPageBreak/>
        <w:drawing>
          <wp:inline distT="0" distB="0" distL="0" distR="0" wp14:anchorId="70E860A4" wp14:editId="1DD06EFD">
            <wp:extent cx="4544059" cy="1800476"/>
            <wp:effectExtent l="0" t="0" r="9525" b="9525"/>
            <wp:docPr id="1328553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53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4806C26F" w14:textId="56FA2D2B" w:rsidR="00353FDC" w:rsidRDefault="00353FDC" w:rsidP="00353FDC">
      <w:pPr>
        <w:pStyle w:val="STTSGambar"/>
      </w:pPr>
      <w:r>
        <w:t>Gambar 6.</w:t>
      </w:r>
      <w:r w:rsidR="00A04B96">
        <w:t>2</w:t>
      </w:r>
    </w:p>
    <w:p w14:paraId="465E06B9" w14:textId="6D335657" w:rsidR="00353FDC" w:rsidRDefault="00353FDC" w:rsidP="00353FDC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Rock Amount Fitness</w:t>
      </w:r>
    </w:p>
    <w:p w14:paraId="1F677A80" w14:textId="77777777" w:rsidR="00353FDC" w:rsidRDefault="00353FDC" w:rsidP="00353FDC">
      <w:pPr>
        <w:pStyle w:val="STTSGambar"/>
      </w:pPr>
    </w:p>
    <w:p w14:paraId="3A400457" w14:textId="226FE254" w:rsidR="00353FDC" w:rsidRDefault="00353FDC" w:rsidP="00353FDC">
      <w:r>
        <w:t xml:space="preserve">Dari 3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Tile Generation, </w:t>
      </w:r>
      <w:proofErr w:type="spellStart"/>
      <w:r>
        <w:t>ditentukan</w:t>
      </w:r>
      <w:proofErr w:type="spellEnd"/>
      <w:r>
        <w:t xml:space="preserve"> Fitness name dan Weight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Weight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1,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fitness. Lalu </w:t>
      </w:r>
      <w:proofErr w:type="spellStart"/>
      <w:r>
        <w:t>untuk</w:t>
      </w:r>
      <w:proofErr w:type="spellEnd"/>
      <w:r>
        <w:t xml:space="preserve"> Min dan Max Rock Ratio, </w:t>
      </w:r>
      <w:proofErr w:type="spellStart"/>
      <w:r>
        <w:t>dibuat</w:t>
      </w:r>
      <w:proofErr w:type="spellEnd"/>
      <w:r>
        <w:t xml:space="preserve"> range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30% – 50%,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sebanyak</w:t>
      </w:r>
      <w:proofErr w:type="spellEnd"/>
      <w:r>
        <w:t xml:space="preserve"> 30 </w:t>
      </w:r>
      <w:proofErr w:type="spellStart"/>
      <w:r>
        <w:t>hingga</w:t>
      </w:r>
      <w:proofErr w:type="spellEnd"/>
      <w:r>
        <w:t xml:space="preserve"> 50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level. </w:t>
      </w:r>
    </w:p>
    <w:p w14:paraId="15875C1B" w14:textId="296EE2E3" w:rsidR="007C6745" w:rsidRDefault="007C6745" w:rsidP="007504FB">
      <w:pPr>
        <w:pStyle w:val="STTSAlgoritmaContent"/>
        <w:numPr>
          <w:ilvl w:val="0"/>
          <w:numId w:val="0"/>
        </w:numPr>
      </w:pPr>
    </w:p>
    <w:p w14:paraId="602B9CB0" w14:textId="6982581D" w:rsidR="00673B9F" w:rsidRDefault="00673B9F" w:rsidP="00B63D9C">
      <w:pPr>
        <w:pStyle w:val="STTSJudulSubBab"/>
        <w:numPr>
          <w:ilvl w:val="0"/>
          <w:numId w:val="48"/>
        </w:numPr>
        <w:ind w:hanging="720"/>
      </w:pPr>
      <w:r>
        <w:t>Rock Groups Size Fitness</w:t>
      </w:r>
    </w:p>
    <w:p w14:paraId="4D233A27" w14:textId="3189D212" w:rsidR="004D36D4" w:rsidRDefault="000F5195" w:rsidP="00432799"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fitness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Rock Amount Fitness, </w:t>
      </w:r>
      <w:proofErr w:type="spellStart"/>
      <w:r>
        <w:t>dimana</w:t>
      </w:r>
      <w:proofErr w:type="spellEnd"/>
      <w:r>
        <w:t xml:space="preserve"> Rock amount fitness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batu yang </w:t>
      </w:r>
      <w:proofErr w:type="spellStart"/>
      <w:r>
        <w:t>diinginkan</w:t>
      </w:r>
      <w:proofErr w:type="spellEnd"/>
      <w:r>
        <w:t xml:space="preserve">, Rock Groups Size Fitness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batu. Fitness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batu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menyatu</w:t>
      </w:r>
      <w:proofErr w:type="spellEnd"/>
      <w:r>
        <w:t xml:space="preserve"> jadi 1</w:t>
      </w:r>
      <w:r w:rsidR="00590048">
        <w:t>.</w:t>
      </w:r>
    </w:p>
    <w:p w14:paraId="34B6A633" w14:textId="1073084E" w:rsidR="00590048" w:rsidRDefault="00590048" w:rsidP="00432799"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fitness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tersebut</w:t>
      </w:r>
      <w:proofErr w:type="spellEnd"/>
      <w:r>
        <w:t>.</w:t>
      </w:r>
      <w:r w:rsidR="00432799"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class Rock Groups Size Fitness :</w:t>
      </w:r>
    </w:p>
    <w:p w14:paraId="1EE75A6A" w14:textId="77777777" w:rsidR="00432799" w:rsidRDefault="00432799" w:rsidP="00432799">
      <w:pPr>
        <w:ind w:firstLine="0"/>
        <w:rPr>
          <w:u w:val="single"/>
        </w:rPr>
      </w:pPr>
    </w:p>
    <w:p w14:paraId="7A5EEBE3" w14:textId="586B13E7" w:rsidR="00432799" w:rsidRPr="00432799" w:rsidRDefault="00432799" w:rsidP="00432799">
      <w:pPr>
        <w:ind w:firstLine="0"/>
        <w:rPr>
          <w:u w:val="single"/>
        </w:rPr>
      </w:pPr>
      <w:proofErr w:type="spellStart"/>
      <w:r w:rsidRPr="00432799">
        <w:rPr>
          <w:u w:val="single"/>
        </w:rPr>
        <w:t>Potongan</w:t>
      </w:r>
      <w:proofErr w:type="spellEnd"/>
      <w:r w:rsidRPr="00432799">
        <w:rPr>
          <w:u w:val="single"/>
        </w:rPr>
        <w:t xml:space="preserve"> Kode </w:t>
      </w:r>
      <w:proofErr w:type="spellStart"/>
      <w:r w:rsidRPr="00432799">
        <w:rPr>
          <w:u w:val="single"/>
        </w:rPr>
        <w:t>dipindah</w:t>
      </w:r>
      <w:proofErr w:type="spellEnd"/>
      <w:r w:rsidRPr="00432799">
        <w:rPr>
          <w:u w:val="single"/>
        </w:rPr>
        <w:t xml:space="preserve"> ke A.3 Di </w:t>
      </w:r>
      <w:proofErr w:type="spellStart"/>
      <w:r w:rsidRPr="00432799">
        <w:rPr>
          <w:u w:val="single"/>
        </w:rPr>
        <w:t>halaman</w:t>
      </w:r>
      <w:proofErr w:type="spellEnd"/>
      <w:r w:rsidRPr="00432799">
        <w:rPr>
          <w:u w:val="single"/>
        </w:rPr>
        <w:t xml:space="preserve"> A-3</w:t>
      </w:r>
    </w:p>
    <w:p w14:paraId="7323A8D9" w14:textId="55C99D7C" w:rsidR="00173B65" w:rsidRDefault="00173B65" w:rsidP="00173B65">
      <w:pPr>
        <w:pStyle w:val="STTSAlgoritmaContent"/>
        <w:numPr>
          <w:ilvl w:val="0"/>
          <w:numId w:val="0"/>
        </w:numPr>
      </w:pPr>
    </w:p>
    <w:p w14:paraId="54E2AB6A" w14:textId="77777777" w:rsidR="009A58BD" w:rsidRDefault="009A58BD" w:rsidP="00173B65">
      <w:pPr>
        <w:pStyle w:val="STTSAlgoritmaContent"/>
        <w:numPr>
          <w:ilvl w:val="0"/>
          <w:numId w:val="0"/>
        </w:numPr>
      </w:pPr>
    </w:p>
    <w:p w14:paraId="3A117D26" w14:textId="6C30FBA4" w:rsidR="00173B65" w:rsidRDefault="00173B65" w:rsidP="00173B65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 w:rsidR="00432799">
        <w:t>kode</w:t>
      </w:r>
      <w:proofErr w:type="spellEnd"/>
      <w:r w:rsidR="00432799">
        <w:t xml:space="preserve"> A.3</w:t>
      </w:r>
      <w:r>
        <w:t xml:space="preserve"> :</w:t>
      </w:r>
    </w:p>
    <w:p w14:paraId="4BFAFF6F" w14:textId="1D10F391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3 – 6</w:t>
      </w:r>
      <w:r>
        <w:tab/>
        <w:t xml:space="preserve">: Mirip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minRockAmount</w:t>
      </w:r>
      <w:proofErr w:type="spellEnd"/>
      <w:r>
        <w:t xml:space="preserve"> dan </w:t>
      </w:r>
      <w:proofErr w:type="spellStart"/>
      <w:r>
        <w:t>maxRockAmount</w:t>
      </w:r>
      <w:proofErr w:type="spellEnd"/>
      <w:r>
        <w:t xml:space="preserve"> di </w:t>
      </w:r>
      <w:proofErr w:type="spellStart"/>
      <w:r>
        <w:t>segmen</w:t>
      </w:r>
      <w:proofErr w:type="spellEnd"/>
      <w:r>
        <w:t xml:space="preserve"> program 6.</w:t>
      </w:r>
      <w:r w:rsidR="00C218F6">
        <w:t>6</w:t>
      </w:r>
      <w:r>
        <w:t xml:space="preserve">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</w:t>
      </w:r>
      <w:r w:rsidR="00D71308">
        <w:t>g</w:t>
      </w:r>
      <w:proofErr w:type="spellEnd"/>
      <w:r>
        <w:t xml:space="preserve"> </w:t>
      </w:r>
      <w:proofErr w:type="spellStart"/>
      <w:r>
        <w:t>copas</w:t>
      </w:r>
      <w:proofErr w:type="spellEnd"/>
      <w:r>
        <w:t xml:space="preserve">), </w:t>
      </w:r>
      <w:proofErr w:type="spellStart"/>
      <w:r>
        <w:t>dimana</w:t>
      </w:r>
      <w:proofErr w:type="spellEnd"/>
      <w:r>
        <w:t xml:space="preserve"> min dan </w:t>
      </w:r>
      <w:proofErr w:type="spellStart"/>
      <w:r>
        <w:t>maxRock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</w:t>
      </w:r>
    </w:p>
    <w:p w14:paraId="77261CFD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lastRenderedPageBreak/>
        <w:t>2</w:t>
      </w:r>
      <w:r>
        <w:tab/>
      </w:r>
      <w:r>
        <w:tab/>
        <w:t xml:space="preserve">: Bool ini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min dan </w:t>
      </w:r>
      <w:proofErr w:type="spellStart"/>
      <w:r>
        <w:t>maxRock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bulatan</w:t>
      </w:r>
      <w:proofErr w:type="spellEnd"/>
      <w:r>
        <w:t xml:space="preserve"> atau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persenan</w:t>
      </w:r>
      <w:proofErr w:type="spellEnd"/>
      <w:r>
        <w:t>.</w:t>
      </w:r>
    </w:p>
    <w:p w14:paraId="0C3303AF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12</w:t>
      </w:r>
      <w:r>
        <w:tab/>
      </w:r>
      <w:r>
        <w:tab/>
        <w:t xml:space="preserve">: Bila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batu atau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direturn</w:t>
      </w:r>
      <w:proofErr w:type="spellEnd"/>
      <w:r>
        <w:t xml:space="preserve"> </w:t>
      </w:r>
      <w:proofErr w:type="spellStart"/>
      <w:r>
        <w:t>duluan</w:t>
      </w:r>
      <w:proofErr w:type="spellEnd"/>
      <w:r>
        <w:t>.</w:t>
      </w:r>
    </w:p>
    <w:p w14:paraId="1C210819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15</w:t>
      </w:r>
      <w:r>
        <w:tab/>
      </w:r>
      <w:r>
        <w:tab/>
        <w:t xml:space="preserve">: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batu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fitness ini,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dan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rockGroupAmount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ditambah</w:t>
      </w:r>
      <w:proofErr w:type="spellEnd"/>
      <w:r>
        <w:t xml:space="preserve"> 1.</w:t>
      </w:r>
    </w:p>
    <w:p w14:paraId="3A407169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17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 xml:space="preserve"> yang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2D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tile map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. Dalam baris ini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i</w:t>
      </w:r>
      <w:proofErr w:type="spellEnd"/>
      <w:r>
        <w:t>(</w:t>
      </w:r>
      <w:proofErr w:type="spellStart"/>
      <w:r>
        <w:t>koordinat</w:t>
      </w:r>
      <w:proofErr w:type="spellEnd"/>
      <w:r>
        <w:t xml:space="preserve"> y) , j(</w:t>
      </w:r>
      <w:proofErr w:type="spellStart"/>
      <w:r>
        <w:t>koordinat</w:t>
      </w:r>
      <w:proofErr w:type="spellEnd"/>
      <w:r>
        <w:t xml:space="preserve"> x)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dan </w:t>
      </w:r>
      <w:proofErr w:type="spellStart"/>
      <w:r>
        <w:t>diberi</w:t>
      </w:r>
      <w:proofErr w:type="spellEnd"/>
      <w:r>
        <w:t xml:space="preserve"> bool true di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54BAA2D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18</w:t>
      </w:r>
      <w:r>
        <w:tab/>
      </w:r>
      <w:r>
        <w:tab/>
        <w:t xml:space="preserve">: </w:t>
      </w:r>
      <w:proofErr w:type="spellStart"/>
      <w:r>
        <w:t>Mempersiapkan</w:t>
      </w:r>
      <w:proofErr w:type="spellEnd"/>
      <w:r>
        <w:t xml:space="preserve"> Queue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nanti</w:t>
      </w:r>
      <w:proofErr w:type="spellEnd"/>
      <w:r>
        <w:t>.</w:t>
      </w:r>
    </w:p>
    <w:p w14:paraId="52CC62CD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20</w:t>
      </w:r>
      <w:r>
        <w:tab/>
      </w:r>
      <w:r>
        <w:tab/>
        <w:t xml:space="preserve">: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ini ke Queue</w:t>
      </w:r>
    </w:p>
    <w:p w14:paraId="05F7463E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22 – 35</w:t>
      </w:r>
      <w:r>
        <w:tab/>
        <w:t xml:space="preserve">: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8 tile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memasukkan</w:t>
      </w:r>
      <w:proofErr w:type="spellEnd"/>
      <w:r>
        <w:t xml:space="preserve"> batu – batu yang </w:t>
      </w:r>
      <w:proofErr w:type="spellStart"/>
      <w:r>
        <w:t>ditemukan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Queue, dan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.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batu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size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size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diulang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Queue </w:t>
      </w:r>
      <w:proofErr w:type="spellStart"/>
      <w:r>
        <w:t>habis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>.</w:t>
      </w:r>
    </w:p>
    <w:p w14:paraId="7A4E5DFC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40 – 43</w:t>
      </w:r>
      <w:r>
        <w:tab/>
        <w:t xml:space="preserve">: Bila </w:t>
      </w:r>
      <w:proofErr w:type="spellStart"/>
      <w:r>
        <w:t>inRatioFormat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maxRock</w:t>
      </w:r>
      <w:proofErr w:type="spellEnd"/>
      <w:r>
        <w:t xml:space="preserve"> dan </w:t>
      </w:r>
      <w:proofErr w:type="spellStart"/>
      <w:r>
        <w:t>minRock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level </w:t>
      </w:r>
      <w:proofErr w:type="spellStart"/>
      <w:r>
        <w:t>dikali</w:t>
      </w:r>
      <w:proofErr w:type="spellEnd"/>
      <w:r>
        <w:t xml:space="preserve"> </w:t>
      </w:r>
      <w:proofErr w:type="spellStart"/>
      <w:r>
        <w:t>RockAmount</w:t>
      </w:r>
      <w:proofErr w:type="spellEnd"/>
      <w:r>
        <w:t xml:space="preserve">% yang </w:t>
      </w:r>
      <w:proofErr w:type="spellStart"/>
      <w:r>
        <w:t>berhubungan</w:t>
      </w:r>
      <w:proofErr w:type="spellEnd"/>
      <w:r>
        <w:t>.</w:t>
      </w:r>
    </w:p>
    <w:p w14:paraId="2B7885DB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44 – 47</w:t>
      </w:r>
      <w:r>
        <w:tab/>
        <w:t xml:space="preserve">: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inRatioFormat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false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maxRock</w:t>
      </w:r>
      <w:proofErr w:type="spellEnd"/>
      <w:r>
        <w:t xml:space="preserve"> dan </w:t>
      </w:r>
      <w:proofErr w:type="spellStart"/>
      <w:r>
        <w:t>minRock</w:t>
      </w:r>
      <w:proofErr w:type="spellEnd"/>
      <w:r>
        <w:t xml:space="preserve"> langsung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RockAmount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>.</w:t>
      </w:r>
    </w:p>
    <w:p w14:paraId="49B3FF65" w14:textId="11E3A5E2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48 – 61</w:t>
      </w:r>
      <w:r>
        <w:tab/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nilaiMinus</w:t>
      </w:r>
      <w:proofErr w:type="spellEnd"/>
      <w:r>
        <w:t xml:space="preserve"> dan </w:t>
      </w:r>
      <w:proofErr w:type="spellStart"/>
      <w:r>
        <w:t>nilaiMinusMax</w:t>
      </w:r>
      <w:proofErr w:type="spellEnd"/>
      <w:r>
        <w:t xml:space="preserve"> yang 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Segman</w:t>
      </w:r>
      <w:proofErr w:type="spellEnd"/>
      <w:r>
        <w:t xml:space="preserve"> Program 6</w:t>
      </w:r>
      <w:r w:rsidR="00D71308">
        <w:t>.8</w:t>
      </w:r>
      <w:r>
        <w:t xml:space="preserve"> </w:t>
      </w:r>
      <w:proofErr w:type="spellStart"/>
      <w:r>
        <w:t>diatas</w:t>
      </w:r>
      <w:proofErr w:type="spellEnd"/>
      <w:r>
        <w:t>.</w:t>
      </w:r>
    </w:p>
    <w:p w14:paraId="1959A18E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63</w:t>
      </w:r>
      <w:r>
        <w:tab/>
      </w:r>
      <w:r>
        <w:tab/>
        <w:t xml:space="preserve">: Hasil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nilaiMinus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return,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 yang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1E979297" w14:textId="77777777" w:rsidR="00173B65" w:rsidRDefault="00173B65" w:rsidP="00173B65">
      <w:pPr>
        <w:pStyle w:val="ListParagraph"/>
        <w:numPr>
          <w:ilvl w:val="0"/>
          <w:numId w:val="42"/>
        </w:numPr>
        <w:ind w:left="426" w:hanging="426"/>
      </w:pPr>
      <w:r>
        <w:t>66 – 70</w:t>
      </w:r>
      <w:r>
        <w:tab/>
        <w:t xml:space="preserve">: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dipakai</w:t>
      </w:r>
      <w:proofErr w:type="spellEnd"/>
      <w:r>
        <w:t>.</w:t>
      </w:r>
    </w:p>
    <w:p w14:paraId="6A3ECA8D" w14:textId="130D08D9" w:rsidR="00173B65" w:rsidRDefault="00173B65" w:rsidP="00B250F6">
      <w:pPr>
        <w:pStyle w:val="ListParagraph"/>
        <w:numPr>
          <w:ilvl w:val="0"/>
          <w:numId w:val="42"/>
        </w:numPr>
        <w:ind w:left="426" w:hanging="426"/>
      </w:pPr>
      <w:r>
        <w:lastRenderedPageBreak/>
        <w:t>72 – 79</w:t>
      </w:r>
      <w:r>
        <w:tab/>
        <w:t xml:space="preserve">: Bila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0 (alias minimal </w:t>
      </w:r>
      <w:proofErr w:type="spellStart"/>
      <w:r>
        <w:t>ada</w:t>
      </w:r>
      <w:proofErr w:type="spellEnd"/>
      <w:r>
        <w:t xml:space="preserve"> 1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level),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batu, </w:t>
      </w:r>
      <w:proofErr w:type="spellStart"/>
      <w:r>
        <w:t>membuat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fitness, </w:t>
      </w:r>
      <w:proofErr w:type="spellStart"/>
      <w:r>
        <w:t>lalu</w:t>
      </w:r>
      <w:proofErr w:type="spellEnd"/>
      <w:r>
        <w:t xml:space="preserve"> rata – rata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,</w:t>
      </w:r>
      <w:proofErr w:type="spellStart"/>
      <w:r>
        <w:t>dikali</w:t>
      </w:r>
      <w:proofErr w:type="spellEnd"/>
      <w:r>
        <w:t xml:space="preserve"> weight dan di return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Genetic Algorithm.</w:t>
      </w:r>
    </w:p>
    <w:p w14:paraId="75C18ECE" w14:textId="4B32EF73" w:rsidR="007D5DAE" w:rsidRDefault="007D5DAE" w:rsidP="00187B5D">
      <w:pPr>
        <w:ind w:firstLine="0"/>
      </w:pPr>
    </w:p>
    <w:p w14:paraId="4DD950E5" w14:textId="3E4086ED" w:rsidR="007D5DAE" w:rsidRDefault="007D5DAE" w:rsidP="007D5DAE">
      <w:pPr>
        <w:pStyle w:val="STTSGambar"/>
      </w:pPr>
      <w:r w:rsidRPr="007D5DAE">
        <w:rPr>
          <w:noProof/>
        </w:rPr>
        <w:drawing>
          <wp:inline distT="0" distB="0" distL="0" distR="0" wp14:anchorId="647B11BB" wp14:editId="606416F6">
            <wp:extent cx="4601217" cy="2124371"/>
            <wp:effectExtent l="0" t="0" r="8890" b="9525"/>
            <wp:docPr id="129245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4570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25014F1D" w14:textId="60E01DE8" w:rsidR="007D5DAE" w:rsidRDefault="007D5DAE" w:rsidP="007D5DAE">
      <w:pPr>
        <w:pStyle w:val="STTSGambar"/>
      </w:pPr>
      <w:r>
        <w:t>Gambar 6.</w:t>
      </w:r>
      <w:r w:rsidR="00A04B96">
        <w:t>3</w:t>
      </w:r>
    </w:p>
    <w:p w14:paraId="3E44D0EB" w14:textId="0518600B" w:rsidR="007D5DAE" w:rsidRDefault="007D5DAE" w:rsidP="007D5DAE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Rock Groups Size Fitness</w:t>
      </w:r>
    </w:p>
    <w:p w14:paraId="7815F697" w14:textId="77777777" w:rsidR="00187B5D" w:rsidRDefault="00187B5D" w:rsidP="007D5DAE">
      <w:pPr>
        <w:pStyle w:val="STTSGambar"/>
      </w:pPr>
    </w:p>
    <w:p w14:paraId="484770DA" w14:textId="57704DB3" w:rsidR="00187B5D" w:rsidRDefault="00187B5D" w:rsidP="00187B5D">
      <w:r>
        <w:t xml:space="preserve">Jadi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fitness ini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dinyalakan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disebar</w:t>
      </w:r>
      <w:proofErr w:type="spellEnd"/>
      <w:r>
        <w:t xml:space="preserve"> ke </w:t>
      </w:r>
      <w:proofErr w:type="spellStart"/>
      <w:r>
        <w:t>teman</w:t>
      </w:r>
      <w:proofErr w:type="spellEnd"/>
      <w:r>
        <w:t xml:space="preserve"> – </w:t>
      </w:r>
      <w:proofErr w:type="spellStart"/>
      <w:r>
        <w:t>teman</w:t>
      </w:r>
      <w:proofErr w:type="spellEnd"/>
      <w:r>
        <w:t xml:space="preserve">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level yang degenerate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ini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disadari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ini. Selain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konyol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fitness dan Weight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In ratio format </w:t>
      </w:r>
      <w:proofErr w:type="spellStart"/>
      <w:r>
        <w:t>dimatikan</w:t>
      </w:r>
      <w:proofErr w:type="spellEnd"/>
      <w:r>
        <w:t xml:space="preserve">. Karena In ratio format </w:t>
      </w:r>
      <w:proofErr w:type="spellStart"/>
      <w:r>
        <w:t>dimatikan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range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 – 6 batu </w:t>
      </w:r>
      <w:proofErr w:type="spellStart"/>
      <w:r>
        <w:t>daripada</w:t>
      </w:r>
      <w:proofErr w:type="spellEnd"/>
      <w:r>
        <w:t xml:space="preserve"> 3% – 6% </w:t>
      </w:r>
      <w:proofErr w:type="spellStart"/>
      <w:r>
        <w:t>luas</w:t>
      </w:r>
      <w:proofErr w:type="spellEnd"/>
      <w:r>
        <w:t xml:space="preserve"> level .</w:t>
      </w:r>
    </w:p>
    <w:p w14:paraId="735CE565" w14:textId="77777777" w:rsidR="007D5DAE" w:rsidRDefault="007D5DAE" w:rsidP="007D5DAE"/>
    <w:p w14:paraId="3D6DB8FD" w14:textId="4C0F6BFE" w:rsidR="00673B9F" w:rsidRDefault="00673B9F" w:rsidP="00B63D9C">
      <w:pPr>
        <w:pStyle w:val="STTSJudulSubBab"/>
        <w:numPr>
          <w:ilvl w:val="0"/>
          <w:numId w:val="48"/>
        </w:numPr>
        <w:ind w:hanging="720"/>
      </w:pPr>
      <w:r>
        <w:t>Area Fitness</w:t>
      </w:r>
    </w:p>
    <w:p w14:paraId="540B38F7" w14:textId="357225AB" w:rsidR="00B250F6" w:rsidRDefault="00B250F6" w:rsidP="00B250F6"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Area Fitness,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fitness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315EC9">
        <w:t>memberitahu</w:t>
      </w:r>
      <w:proofErr w:type="spellEnd"/>
      <w:r>
        <w:t xml:space="preserve"> Genetic Algorithm </w:t>
      </w:r>
      <w:proofErr w:type="spellStart"/>
      <w:r w:rsidR="00315EC9">
        <w:t>untuk</w:t>
      </w:r>
      <w:proofErr w:type="spellEnd"/>
      <w:r w:rsidR="00315EC9">
        <w:t xml:space="preserve"> </w:t>
      </w:r>
      <w:proofErr w:type="spellStart"/>
      <w:r w:rsidR="00315EC9">
        <w:t>meminimalisir</w:t>
      </w:r>
      <w:proofErr w:type="spellEnd"/>
      <w:r>
        <w:t xml:space="preserve"> area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diblok</w:t>
      </w:r>
      <w:proofErr w:type="spellEnd"/>
      <w:r>
        <w:t xml:space="preserve"> oleh </w:t>
      </w:r>
      <w:proofErr w:type="spellStart"/>
      <w:r>
        <w:t>dinding</w:t>
      </w:r>
      <w:proofErr w:type="spellEnd"/>
      <w:r>
        <w:t xml:space="preserve">. </w:t>
      </w:r>
    </w:p>
    <w:p w14:paraId="283CDC92" w14:textId="7226B51B" w:rsidR="00B250F6" w:rsidRDefault="00B250F6" w:rsidP="00B250F6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: </w:t>
      </w:r>
    </w:p>
    <w:p w14:paraId="2BE45341" w14:textId="41E68F93" w:rsidR="00B64D9C" w:rsidRDefault="00B64D9C" w:rsidP="00B250F6"/>
    <w:p w14:paraId="21CF8DC0" w14:textId="20BDCC8D" w:rsidR="00324BB7" w:rsidRPr="00432799" w:rsidRDefault="00324BB7" w:rsidP="00324BB7">
      <w:pPr>
        <w:ind w:firstLine="0"/>
        <w:rPr>
          <w:u w:val="single"/>
        </w:rPr>
      </w:pPr>
      <w:proofErr w:type="spellStart"/>
      <w:r w:rsidRPr="00432799">
        <w:rPr>
          <w:u w:val="single"/>
        </w:rPr>
        <w:t>Potongan</w:t>
      </w:r>
      <w:proofErr w:type="spellEnd"/>
      <w:r w:rsidRPr="00432799">
        <w:rPr>
          <w:u w:val="single"/>
        </w:rPr>
        <w:t xml:space="preserve"> Kode </w:t>
      </w:r>
      <w:proofErr w:type="spellStart"/>
      <w:r w:rsidRPr="00432799">
        <w:rPr>
          <w:u w:val="single"/>
        </w:rPr>
        <w:t>dipindah</w:t>
      </w:r>
      <w:proofErr w:type="spellEnd"/>
      <w:r w:rsidRPr="00432799">
        <w:rPr>
          <w:u w:val="single"/>
        </w:rPr>
        <w:t xml:space="preserve"> ke A.</w:t>
      </w:r>
      <w:r>
        <w:rPr>
          <w:u w:val="single"/>
        </w:rPr>
        <w:t>4</w:t>
      </w:r>
      <w:r w:rsidRPr="00432799">
        <w:rPr>
          <w:u w:val="single"/>
        </w:rPr>
        <w:t xml:space="preserve"> Di </w:t>
      </w:r>
      <w:proofErr w:type="spellStart"/>
      <w:r w:rsidRPr="00432799">
        <w:rPr>
          <w:u w:val="single"/>
        </w:rPr>
        <w:t>halaman</w:t>
      </w:r>
      <w:proofErr w:type="spellEnd"/>
      <w:r w:rsidRPr="00432799">
        <w:rPr>
          <w:u w:val="single"/>
        </w:rPr>
        <w:t xml:space="preserve"> A-</w:t>
      </w:r>
      <w:r>
        <w:rPr>
          <w:u w:val="single"/>
        </w:rPr>
        <w:t>5</w:t>
      </w:r>
    </w:p>
    <w:p w14:paraId="2814DF1D" w14:textId="77777777" w:rsidR="00B250F6" w:rsidRDefault="00B250F6" w:rsidP="00B250F6">
      <w:pPr>
        <w:pStyle w:val="STTSAlgoritmaContent"/>
        <w:numPr>
          <w:ilvl w:val="0"/>
          <w:numId w:val="0"/>
        </w:numPr>
        <w:ind w:left="624" w:hanging="624"/>
      </w:pPr>
    </w:p>
    <w:p w14:paraId="43C011A2" w14:textId="13DE5D80" w:rsidR="00B250F6" w:rsidRDefault="00B250F6" w:rsidP="00B250F6">
      <w:pPr>
        <w:ind w:firstLine="0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 w:rsidR="00324BB7">
        <w:t>kode</w:t>
      </w:r>
      <w:proofErr w:type="spellEnd"/>
      <w:r w:rsidR="00324BB7">
        <w:t xml:space="preserve"> A.4</w:t>
      </w:r>
      <w:r>
        <w:t xml:space="preserve"> :</w:t>
      </w:r>
    </w:p>
    <w:p w14:paraId="3A71533C" w14:textId="77777777" w:rsidR="00B250F6" w:rsidRDefault="00B250F6" w:rsidP="00B250F6">
      <w:pPr>
        <w:pStyle w:val="ListParagraph"/>
        <w:numPr>
          <w:ilvl w:val="0"/>
          <w:numId w:val="42"/>
        </w:numPr>
        <w:ind w:left="426" w:hanging="426"/>
      </w:pPr>
      <w:r>
        <w:t>3 – 4</w:t>
      </w:r>
      <w:r>
        <w:tab/>
        <w:t xml:space="preserve">: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untuke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area – area </w:t>
      </w:r>
      <w:proofErr w:type="spellStart"/>
      <w:r>
        <w:t>dalam</w:t>
      </w:r>
      <w:proofErr w:type="spellEnd"/>
      <w:r>
        <w:t xml:space="preserve"> level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area yang </w:t>
      </w:r>
      <w:proofErr w:type="spellStart"/>
      <w:r>
        <w:t>terpisah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area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ke </w:t>
      </w:r>
      <w:proofErr w:type="spellStart"/>
      <w:r>
        <w:t>areasize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totalSize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total area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>.</w:t>
      </w:r>
    </w:p>
    <w:p w14:paraId="28930767" w14:textId="7FF9B911" w:rsidR="00B250F6" w:rsidRDefault="00B250F6" w:rsidP="00B250F6">
      <w:pPr>
        <w:pStyle w:val="ListParagraph"/>
        <w:numPr>
          <w:ilvl w:val="0"/>
          <w:numId w:val="42"/>
        </w:numPr>
        <w:ind w:left="426" w:hanging="426"/>
      </w:pPr>
      <w:r>
        <w:t>9 – 10</w:t>
      </w:r>
      <w:r>
        <w:tab/>
        <w:t xml:space="preserve">: Bila tile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batu atau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 w:rsidR="00D71308">
        <w:t xml:space="preserve"> </w:t>
      </w:r>
      <w:proofErr w:type="spellStart"/>
      <w:r w:rsidR="00D71308">
        <w:t>variabel</w:t>
      </w:r>
      <w:proofErr w:type="spellEnd"/>
      <w:r>
        <w:t xml:space="preserve"> </w:t>
      </w:r>
      <w:proofErr w:type="spellStart"/>
      <w:r w:rsidR="00D71308">
        <w:t>ischecked</w:t>
      </w:r>
      <w:proofErr w:type="spellEnd"/>
      <w:r w:rsidR="00D71308">
        <w:t xml:space="preserve"> </w:t>
      </w:r>
      <w:proofErr w:type="spellStart"/>
      <w:r w:rsidR="00D71308">
        <w:t>milik</w:t>
      </w:r>
      <w:proofErr w:type="spellEnd"/>
      <w:r w:rsidR="00D71308">
        <w:t xml:space="preserve"> </w:t>
      </w:r>
      <w:proofErr w:type="spellStart"/>
      <w:r>
        <w:t>segmen</w:t>
      </w:r>
      <w:proofErr w:type="spellEnd"/>
      <w:r>
        <w:t xml:space="preserve"> 6.</w:t>
      </w:r>
      <w:r w:rsidR="00D71308">
        <w:t>9</w:t>
      </w:r>
      <w:r>
        <w:t xml:space="preserve"> </w:t>
      </w:r>
      <w:proofErr w:type="spellStart"/>
      <w:r>
        <w:t>diatas</w:t>
      </w:r>
      <w:proofErr w:type="spellEnd"/>
      <w:r>
        <w:t xml:space="preserve">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direturn</w:t>
      </w:r>
      <w:proofErr w:type="spellEnd"/>
      <w:r>
        <w:t xml:space="preserve"> lebih </w:t>
      </w:r>
      <w:proofErr w:type="spellStart"/>
      <w:r>
        <w:t>awal</w:t>
      </w:r>
      <w:proofErr w:type="spellEnd"/>
      <w:r>
        <w:t>.</w:t>
      </w:r>
    </w:p>
    <w:p w14:paraId="2B8FD5C2" w14:textId="60B06F36" w:rsidR="00B250F6" w:rsidRDefault="00B250F6" w:rsidP="00B250F6">
      <w:pPr>
        <w:pStyle w:val="ListParagraph"/>
        <w:numPr>
          <w:ilvl w:val="0"/>
          <w:numId w:val="42"/>
        </w:numPr>
        <w:ind w:left="426" w:hanging="426"/>
      </w:pPr>
      <w:r>
        <w:t xml:space="preserve">12 -27 </w:t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di </w:t>
      </w:r>
      <w:proofErr w:type="spellStart"/>
      <w:r>
        <w:t>segmen</w:t>
      </w:r>
      <w:proofErr w:type="spellEnd"/>
      <w:r>
        <w:t xml:space="preserve"> 6.</w:t>
      </w:r>
      <w:r w:rsidR="00D71308">
        <w:t>9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4 tile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8, dan tile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tile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batu, jadi tile </w:t>
      </w:r>
      <w:proofErr w:type="spellStart"/>
      <w:r>
        <w:t>karakter</w:t>
      </w:r>
      <w:proofErr w:type="spellEnd"/>
      <w:r>
        <w:t xml:space="preserve"> dan tile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Queue.</w:t>
      </w:r>
    </w:p>
    <w:p w14:paraId="48083710" w14:textId="77777777" w:rsidR="00B250F6" w:rsidRDefault="00B250F6" w:rsidP="00B250F6">
      <w:pPr>
        <w:pStyle w:val="ListParagraph"/>
        <w:numPr>
          <w:ilvl w:val="0"/>
          <w:numId w:val="42"/>
        </w:numPr>
        <w:ind w:left="426" w:hanging="426"/>
      </w:pPr>
      <w:r>
        <w:t>28</w:t>
      </w:r>
      <w:r>
        <w:tab/>
      </w:r>
      <w:r>
        <w:tab/>
        <w:t xml:space="preserve">: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area yang barusan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>.</w:t>
      </w:r>
    </w:p>
    <w:p w14:paraId="7E353481" w14:textId="77777777" w:rsidR="00B250F6" w:rsidRDefault="00B250F6" w:rsidP="00B250F6">
      <w:pPr>
        <w:pStyle w:val="ListParagraph"/>
        <w:numPr>
          <w:ilvl w:val="0"/>
          <w:numId w:val="42"/>
        </w:numPr>
        <w:ind w:left="426" w:hanging="426"/>
      </w:pPr>
      <w:r>
        <w:t>34</w:t>
      </w:r>
      <w:r>
        <w:tab/>
        <w:t>- 38</w:t>
      </w:r>
      <w:r>
        <w:tab/>
        <w:t xml:space="preserve">: Di </w:t>
      </w:r>
      <w:proofErr w:type="spellStart"/>
      <w:r>
        <w:t>bagian</w:t>
      </w:r>
      <w:proofErr w:type="spellEnd"/>
      <w:r>
        <w:t xml:space="preserve"> program ini </w:t>
      </w:r>
      <w:proofErr w:type="spellStart"/>
      <w:r>
        <w:t>terjadi</w:t>
      </w:r>
      <w:proofErr w:type="spellEnd"/>
      <w:r>
        <w:t xml:space="preserve"> 2 </w:t>
      </w:r>
      <w:proofErr w:type="spellStart"/>
      <w:r>
        <w:t>hal</w:t>
      </w:r>
      <w:proofErr w:type="spellEnd"/>
      <w:r>
        <w:t xml:space="preserve">,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pentotalan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yang </w:t>
      </w:r>
      <w:proofErr w:type="spellStart"/>
      <w:r>
        <w:t>didapat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totalSize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areaSize</w:t>
      </w:r>
      <w:proofErr w:type="spellEnd"/>
      <w:r>
        <w:t xml:space="preserve">, dan </w:t>
      </w:r>
      <w:proofErr w:type="spellStart"/>
      <w:r>
        <w:t>luas</w:t>
      </w:r>
      <w:proofErr w:type="spellEnd"/>
      <w:r>
        <w:t xml:space="preserve"> area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ke </w:t>
      </w:r>
      <w:proofErr w:type="spellStart"/>
      <w:r>
        <w:t>variabel</w:t>
      </w:r>
      <w:proofErr w:type="spellEnd"/>
      <w:r>
        <w:t xml:space="preserve"> biggest.</w:t>
      </w:r>
    </w:p>
    <w:p w14:paraId="5A2C34F1" w14:textId="77777777" w:rsidR="00B250F6" w:rsidRDefault="00B250F6" w:rsidP="00B250F6">
      <w:pPr>
        <w:pStyle w:val="ListParagraph"/>
        <w:numPr>
          <w:ilvl w:val="0"/>
          <w:numId w:val="42"/>
        </w:numPr>
        <w:ind w:left="426" w:hanging="426"/>
      </w:pPr>
      <w:r>
        <w:t>41 – 42</w:t>
      </w:r>
      <w:r>
        <w:tab/>
        <w:t xml:space="preserve">: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area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area total,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area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area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fitnessTotal</w:t>
      </w:r>
      <w:proofErr w:type="spellEnd"/>
      <w:r>
        <w:t xml:space="preserve">, </w:t>
      </w:r>
      <w:proofErr w:type="spellStart"/>
      <w:r>
        <w:t>fitnessTotal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, </w:t>
      </w:r>
      <w:proofErr w:type="spellStart"/>
      <w:r>
        <w:t>dikali</w:t>
      </w:r>
      <w:proofErr w:type="spellEnd"/>
      <w:r>
        <w:t xml:space="preserve"> weight </w:t>
      </w:r>
      <w:proofErr w:type="spellStart"/>
      <w:r>
        <w:t>lalu</w:t>
      </w:r>
      <w:proofErr w:type="spellEnd"/>
      <w:r>
        <w:t xml:space="preserve"> di return.</w:t>
      </w:r>
    </w:p>
    <w:p w14:paraId="6CF7F9F5" w14:textId="520AED23" w:rsidR="00B250F6" w:rsidRDefault="00B250F6" w:rsidP="00B250F6">
      <w:pPr>
        <w:pStyle w:val="ListParagraph"/>
        <w:numPr>
          <w:ilvl w:val="0"/>
          <w:numId w:val="42"/>
        </w:numPr>
        <w:ind w:left="426" w:hanging="426"/>
      </w:pPr>
      <w:r>
        <w:t>45 – 49</w:t>
      </w:r>
      <w:r>
        <w:tab/>
        <w:t xml:space="preserve">: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variabel</w:t>
      </w:r>
      <w:proofErr w:type="spellEnd"/>
      <w:r w:rsidR="00315EC9">
        <w:t xml:space="preserve"> </w:t>
      </w:r>
      <w:proofErr w:type="spellStart"/>
      <w:r w:rsidR="00315EC9">
        <w:t>untuk</w:t>
      </w:r>
      <w:proofErr w:type="spellEnd"/>
      <w:r w:rsidR="00315EC9">
        <w:t xml:space="preserve"> </w:t>
      </w:r>
      <w:proofErr w:type="spellStart"/>
      <w:r w:rsidR="00315EC9">
        <w:t>perhitungan</w:t>
      </w:r>
      <w:proofErr w:type="spellEnd"/>
      <w:r>
        <w:t>.</w:t>
      </w:r>
    </w:p>
    <w:p w14:paraId="366BC2A1" w14:textId="77777777" w:rsidR="00B250F6" w:rsidRDefault="00B250F6" w:rsidP="00B64D9C">
      <w:pPr>
        <w:pStyle w:val="STTSJudulSubBab"/>
      </w:pPr>
    </w:p>
    <w:p w14:paraId="79DC3569" w14:textId="73713536" w:rsidR="00673B9F" w:rsidRDefault="00673B9F" w:rsidP="00B63D9C">
      <w:pPr>
        <w:pStyle w:val="STTSJudulSubBab"/>
        <w:numPr>
          <w:ilvl w:val="0"/>
          <w:numId w:val="48"/>
        </w:numPr>
        <w:ind w:hanging="720"/>
      </w:pPr>
      <w:r>
        <w:t>Power Up Access Fitness</w:t>
      </w:r>
    </w:p>
    <w:p w14:paraId="7BD9DE74" w14:textId="3B7ED47D" w:rsidR="006019C4" w:rsidRDefault="00315EC9" w:rsidP="00CC71AE">
      <w:r>
        <w:t xml:space="preserve">Fitness ini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spawner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. </w:t>
      </w:r>
      <w:proofErr w:type="spellStart"/>
      <w:r>
        <w:t>Prinsipnya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Area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area /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fitness yang </w:t>
      </w:r>
      <w:proofErr w:type="spellStart"/>
      <w:r>
        <w:t>didapat</w:t>
      </w:r>
      <w:proofErr w:type="spellEnd"/>
      <w:r>
        <w:t>.</w:t>
      </w:r>
      <w:r w:rsidR="00524222">
        <w:t xml:space="preserve"> </w:t>
      </w:r>
      <w:proofErr w:type="spellStart"/>
      <w:r w:rsidR="006019C4">
        <w:t>Berikut</w:t>
      </w:r>
      <w:proofErr w:type="spellEnd"/>
      <w:r w:rsidR="006019C4">
        <w:t xml:space="preserve"> </w:t>
      </w:r>
      <w:proofErr w:type="spellStart"/>
      <w:r w:rsidR="006019C4">
        <w:t>adalah</w:t>
      </w:r>
      <w:proofErr w:type="spellEnd"/>
      <w:r w:rsidR="006019C4">
        <w:t xml:space="preserve"> class-</w:t>
      </w:r>
      <w:proofErr w:type="spellStart"/>
      <w:r w:rsidR="006019C4">
        <w:t>nya</w:t>
      </w:r>
      <w:proofErr w:type="spellEnd"/>
      <w:r w:rsidR="006019C4">
        <w:t xml:space="preserve"> :</w:t>
      </w:r>
    </w:p>
    <w:p w14:paraId="368B73B7" w14:textId="38D69029" w:rsidR="00B159E8" w:rsidRDefault="00B159E8" w:rsidP="00B159E8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6.</w:t>
      </w:r>
      <w:r w:rsidR="00CC71AE">
        <w:t>7</w:t>
      </w:r>
      <w:r>
        <w:t xml:space="preserve"> Power Up Access Fitness</w:t>
      </w:r>
    </w:p>
    <w:p w14:paraId="1EE31364" w14:textId="77777777" w:rsidR="00B159E8" w:rsidRDefault="00B159E8" w:rsidP="00B159E8">
      <w:pPr>
        <w:pStyle w:val="STTSAlgoritmaContent"/>
        <w:numPr>
          <w:ilvl w:val="0"/>
          <w:numId w:val="52"/>
        </w:numPr>
        <w:ind w:left="709" w:hanging="709"/>
      </w:pPr>
      <w:r>
        <w:t xml:space="preserve">public class </w:t>
      </w:r>
      <w:proofErr w:type="spellStart"/>
      <w:r>
        <w:t>PowerUpAccessFitness</w:t>
      </w:r>
      <w:proofErr w:type="spellEnd"/>
      <w:r>
        <w:t xml:space="preserve"> : </w:t>
      </w:r>
      <w:proofErr w:type="spellStart"/>
      <w:r>
        <w:t>InLoopFitnessBase</w:t>
      </w:r>
      <w:proofErr w:type="spellEnd"/>
      <w:r>
        <w:t>{</w:t>
      </w:r>
    </w:p>
    <w:p w14:paraId="086BA9FD" w14:textId="77777777" w:rsidR="00B159E8" w:rsidRDefault="00B159E8" w:rsidP="00B159E8">
      <w:pPr>
        <w:pStyle w:val="STTSAlgoritmaContent"/>
      </w:pPr>
      <w:r>
        <w:t xml:space="preserve">  </w:t>
      </w:r>
    </w:p>
    <w:p w14:paraId="25650D67" w14:textId="77777777" w:rsidR="00B159E8" w:rsidRDefault="00B159E8" w:rsidP="00B159E8">
      <w:pPr>
        <w:pStyle w:val="STTSAlgoritmaContent"/>
      </w:pPr>
      <w:r>
        <w:t>int[,] map;</w:t>
      </w:r>
    </w:p>
    <w:p w14:paraId="30BFEEA1" w14:textId="77777777" w:rsidR="00B159E8" w:rsidRDefault="00B159E8" w:rsidP="00B159E8">
      <w:pPr>
        <w:pStyle w:val="STTSAlgoritmaContent"/>
      </w:pPr>
      <w:proofErr w:type="spellStart"/>
      <w:r>
        <w:t>ArrayList</w:t>
      </w:r>
      <w:proofErr w:type="spellEnd"/>
      <w:r>
        <w:t xml:space="preserve"> </w:t>
      </w:r>
      <w:proofErr w:type="spellStart"/>
      <w:r>
        <w:t>lokasiPlayer</w:t>
      </w:r>
      <w:proofErr w:type="spellEnd"/>
      <w:r>
        <w:t>;</w:t>
      </w:r>
    </w:p>
    <w:p w14:paraId="4E325188" w14:textId="77777777" w:rsidR="00B159E8" w:rsidRDefault="00B159E8" w:rsidP="00B159E8">
      <w:pPr>
        <w:pStyle w:val="STTSAlgoritmaContent"/>
      </w:pPr>
      <w:proofErr w:type="spellStart"/>
      <w:r>
        <w:t>ArrayList</w:t>
      </w:r>
      <w:proofErr w:type="spellEnd"/>
      <w:r>
        <w:t xml:space="preserve"> </w:t>
      </w:r>
      <w:proofErr w:type="spellStart"/>
      <w:r>
        <w:t>lokasiPowerUp</w:t>
      </w:r>
      <w:proofErr w:type="spellEnd"/>
      <w:r>
        <w:t>;</w:t>
      </w:r>
    </w:p>
    <w:p w14:paraId="7B6EAD56" w14:textId="77777777" w:rsidR="00B159E8" w:rsidRDefault="00B159E8" w:rsidP="00B159E8">
      <w:pPr>
        <w:pStyle w:val="STTSAlgoritmaContent"/>
      </w:pPr>
    </w:p>
    <w:p w14:paraId="5FFCC1C3" w14:textId="77777777" w:rsidR="00B159E8" w:rsidRDefault="00B159E8" w:rsidP="00B159E8">
      <w:pPr>
        <w:pStyle w:val="STTSAlgoritmaContent"/>
      </w:pPr>
      <w:r>
        <w:t xml:space="preserve">public override void </w:t>
      </w:r>
      <w:proofErr w:type="spellStart"/>
      <w:r>
        <w:t>calculateFitness</w:t>
      </w:r>
      <w:proofErr w:type="spellEnd"/>
      <w:r>
        <w:t xml:space="preserve">(int[,] map, Coordinate </w:t>
      </w:r>
      <w:proofErr w:type="spellStart"/>
      <w:r>
        <w:t>currCoor</w:t>
      </w:r>
      <w:proofErr w:type="spellEnd"/>
      <w:r>
        <w:t>){</w:t>
      </w:r>
    </w:p>
    <w:p w14:paraId="7EA24A0D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this.map</w:t>
      </w:r>
      <w:proofErr w:type="spellEnd"/>
      <w:r>
        <w:t xml:space="preserve"> = map;</w:t>
      </w:r>
    </w:p>
    <w:p w14:paraId="32FFCA5C" w14:textId="77777777" w:rsidR="00B159E8" w:rsidRDefault="00B159E8" w:rsidP="00B159E8">
      <w:pPr>
        <w:pStyle w:val="STTSAlgoritmaContent"/>
      </w:pPr>
      <w:r>
        <w:t xml:space="preserve">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currCoor.yCoor</w:t>
      </w:r>
      <w:proofErr w:type="spellEnd"/>
      <w:r>
        <w:t xml:space="preserve">, j = </w:t>
      </w:r>
      <w:proofErr w:type="spellStart"/>
      <w:r>
        <w:t>currCoor.xCoor</w:t>
      </w:r>
      <w:proofErr w:type="spellEnd"/>
      <w:r>
        <w:t>;</w:t>
      </w:r>
    </w:p>
    <w:p w14:paraId="1A030C28" w14:textId="77777777" w:rsidR="00B159E8" w:rsidRDefault="00B159E8" w:rsidP="00B159E8">
      <w:pPr>
        <w:pStyle w:val="STTSAlgoritmaContent"/>
      </w:pPr>
      <w:r>
        <w:t xml:space="preserve">  if (map[</w:t>
      </w:r>
      <w:proofErr w:type="spellStart"/>
      <w:r>
        <w:t>i</w:t>
      </w:r>
      <w:proofErr w:type="spellEnd"/>
      <w:r>
        <w:t>, j] == 2)</w:t>
      </w:r>
    </w:p>
    <w:p w14:paraId="01F6211E" w14:textId="77777777" w:rsidR="00B159E8" w:rsidRDefault="00B159E8" w:rsidP="00B159E8">
      <w:pPr>
        <w:pStyle w:val="STTSAlgoritmaContent"/>
      </w:pPr>
      <w:r>
        <w:t xml:space="preserve">    </w:t>
      </w:r>
      <w:proofErr w:type="spellStart"/>
      <w:r>
        <w:t>lokasiPowerUp.Add</w:t>
      </w:r>
      <w:proofErr w:type="spellEnd"/>
      <w:r>
        <w:t xml:space="preserve">(new Coordinate(j, </w:t>
      </w:r>
      <w:proofErr w:type="spellStart"/>
      <w:r>
        <w:t>i</w:t>
      </w:r>
      <w:proofErr w:type="spellEnd"/>
      <w:r>
        <w:t>));</w:t>
      </w:r>
    </w:p>
    <w:p w14:paraId="5A61336B" w14:textId="77777777" w:rsidR="00B159E8" w:rsidRDefault="00B159E8" w:rsidP="00B159E8">
      <w:pPr>
        <w:pStyle w:val="STTSAlgoritmaContent"/>
      </w:pPr>
      <w:r>
        <w:t xml:space="preserve">  if (map[</w:t>
      </w:r>
      <w:proofErr w:type="spellStart"/>
      <w:r>
        <w:t>i</w:t>
      </w:r>
      <w:proofErr w:type="spellEnd"/>
      <w:r>
        <w:t>, j] == 3)</w:t>
      </w:r>
    </w:p>
    <w:p w14:paraId="5DFE8090" w14:textId="77777777" w:rsidR="00B159E8" w:rsidRDefault="00B159E8" w:rsidP="00B159E8">
      <w:pPr>
        <w:pStyle w:val="STTSAlgoritmaContent"/>
      </w:pPr>
      <w:r>
        <w:t xml:space="preserve">    </w:t>
      </w:r>
      <w:proofErr w:type="spellStart"/>
      <w:r>
        <w:t>lokasiPlayer.Add</w:t>
      </w:r>
      <w:proofErr w:type="spellEnd"/>
      <w:r>
        <w:t xml:space="preserve">(new Coordinate(j, </w:t>
      </w:r>
      <w:proofErr w:type="spellStart"/>
      <w:r>
        <w:t>i</w:t>
      </w:r>
      <w:proofErr w:type="spellEnd"/>
      <w:r>
        <w:t>));</w:t>
      </w:r>
    </w:p>
    <w:p w14:paraId="07970C5A" w14:textId="77777777" w:rsidR="00B159E8" w:rsidRDefault="00B159E8" w:rsidP="00B159E8">
      <w:pPr>
        <w:pStyle w:val="STTSAlgoritmaContent"/>
      </w:pPr>
      <w:r>
        <w:t>}</w:t>
      </w:r>
    </w:p>
    <w:p w14:paraId="48C18BB9" w14:textId="77777777" w:rsidR="00B159E8" w:rsidRDefault="00B159E8" w:rsidP="00B159E8">
      <w:pPr>
        <w:pStyle w:val="STTSAlgoritmaContent"/>
      </w:pPr>
    </w:p>
    <w:p w14:paraId="441A066F" w14:textId="77777777" w:rsidR="00B159E8" w:rsidRDefault="00B159E8" w:rsidP="00B159E8">
      <w:pPr>
        <w:pStyle w:val="STTSAlgoritmaContent"/>
      </w:pPr>
      <w:r>
        <w:t xml:space="preserve">public override float </w:t>
      </w:r>
      <w:proofErr w:type="spellStart"/>
      <w:r>
        <w:t>getFitnessScore</w:t>
      </w:r>
      <w:proofErr w:type="spellEnd"/>
      <w:r>
        <w:t>(){</w:t>
      </w:r>
    </w:p>
    <w:p w14:paraId="35759C14" w14:textId="77777777" w:rsidR="00B159E8" w:rsidRDefault="00B159E8" w:rsidP="00B159E8">
      <w:pPr>
        <w:pStyle w:val="STTSAlgoritmaContent"/>
      </w:pPr>
      <w:r>
        <w:t xml:space="preserve">  int </w:t>
      </w:r>
      <w:proofErr w:type="spellStart"/>
      <w:r>
        <w:t>indexPlayer</w:t>
      </w:r>
      <w:proofErr w:type="spellEnd"/>
      <w:r>
        <w:t xml:space="preserve"> = 0;</w:t>
      </w:r>
    </w:p>
    <w:p w14:paraId="7BF1773D" w14:textId="77777777" w:rsidR="00B159E8" w:rsidRDefault="00B159E8" w:rsidP="00B159E8">
      <w:pPr>
        <w:pStyle w:val="STTSAlgoritmaContent"/>
      </w:pPr>
      <w:r>
        <w:t xml:space="preserve">  float </w:t>
      </w:r>
      <w:proofErr w:type="spellStart"/>
      <w:r>
        <w:t>tempDistance</w:t>
      </w:r>
      <w:proofErr w:type="spellEnd"/>
      <w:r>
        <w:t>, biggest;</w:t>
      </w:r>
    </w:p>
    <w:p w14:paraId="79786667" w14:textId="77777777" w:rsidR="00B159E8" w:rsidRDefault="00B159E8" w:rsidP="00B159E8">
      <w:pPr>
        <w:pStyle w:val="STTSAlgoritmaContent"/>
      </w:pPr>
      <w:r>
        <w:t xml:space="preserve">  if (</w:t>
      </w:r>
      <w:proofErr w:type="spellStart"/>
      <w:r>
        <w:t>lokasiPlayer.Count</w:t>
      </w:r>
      <w:proofErr w:type="spellEnd"/>
      <w:r>
        <w:t xml:space="preserve"> &lt;= 0)</w:t>
      </w:r>
    </w:p>
    <w:p w14:paraId="1AFD7861" w14:textId="77777777" w:rsidR="00B159E8" w:rsidRDefault="00B159E8" w:rsidP="00B159E8">
      <w:pPr>
        <w:pStyle w:val="STTSAlgoritmaContent"/>
      </w:pPr>
      <w:r>
        <w:t xml:space="preserve">    return 0;</w:t>
      </w:r>
    </w:p>
    <w:p w14:paraId="08FFD791" w14:textId="77777777" w:rsidR="00B159E8" w:rsidRDefault="00B159E8" w:rsidP="00B159E8">
      <w:pPr>
        <w:pStyle w:val="STTSAlgoritmaContent"/>
      </w:pPr>
    </w:p>
    <w:p w14:paraId="59FD7D3D" w14:textId="77777777" w:rsidR="00B159E8" w:rsidRDefault="00B159E8" w:rsidP="00B159E8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lokasiPowerUp.Count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CBA6366" w14:textId="77777777" w:rsidR="00B159E8" w:rsidRDefault="00B159E8" w:rsidP="00B159E8">
      <w:pPr>
        <w:pStyle w:val="STTSAlgoritmaContent"/>
      </w:pPr>
      <w:r>
        <w:t xml:space="preserve">    biggest = 999;</w:t>
      </w:r>
    </w:p>
    <w:p w14:paraId="458442E1" w14:textId="77777777" w:rsidR="00B159E8" w:rsidRDefault="00B159E8" w:rsidP="00B159E8">
      <w:pPr>
        <w:pStyle w:val="STTSAlgoritmaContent"/>
      </w:pPr>
      <w:r>
        <w:t xml:space="preserve">    //Ambil player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Astar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lama</w:t>
      </w:r>
    </w:p>
    <w:p w14:paraId="7E069145" w14:textId="77777777" w:rsidR="00B159E8" w:rsidRDefault="00B159E8" w:rsidP="00B159E8">
      <w:pPr>
        <w:pStyle w:val="STTSAlgoritmaContent"/>
      </w:pPr>
      <w:r>
        <w:t xml:space="preserve">    for (int j = 0; j &lt; </w:t>
      </w:r>
      <w:proofErr w:type="spellStart"/>
      <w:r>
        <w:t>lokasiPlayer.Count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</w:p>
    <w:p w14:paraId="5CFFF49B" w14:textId="77777777" w:rsidR="00B159E8" w:rsidRDefault="00B159E8" w:rsidP="00B159E8">
      <w:pPr>
        <w:pStyle w:val="STTSAlgoritmaContent"/>
      </w:pPr>
      <w:r>
        <w:t xml:space="preserve">      </w:t>
      </w:r>
      <w:proofErr w:type="spellStart"/>
      <w:r>
        <w:t>tempDistance</w:t>
      </w:r>
      <w:proofErr w:type="spellEnd"/>
      <w:r>
        <w:t xml:space="preserve"> = </w:t>
      </w:r>
      <w:proofErr w:type="spellStart"/>
      <w:r>
        <w:t>Coordinate.Distance</w:t>
      </w:r>
      <w:proofErr w:type="spellEnd"/>
      <w:r>
        <w:t>((Coordinate)</w:t>
      </w:r>
      <w:proofErr w:type="spellStart"/>
      <w:r>
        <w:t>lokasiPowerUp</w:t>
      </w:r>
      <w:proofErr w:type="spellEnd"/>
      <w:r>
        <w:t>[</w:t>
      </w:r>
      <w:proofErr w:type="spellStart"/>
      <w:r>
        <w:t>i</w:t>
      </w:r>
      <w:proofErr w:type="spellEnd"/>
      <w:r>
        <w:t>], (Coordinate)</w:t>
      </w:r>
      <w:proofErr w:type="spellStart"/>
      <w:r>
        <w:t>lokasiPlayer</w:t>
      </w:r>
      <w:proofErr w:type="spellEnd"/>
      <w:r>
        <w:t>[j]);</w:t>
      </w:r>
    </w:p>
    <w:p w14:paraId="6257D7EA" w14:textId="77777777" w:rsidR="00B159E8" w:rsidRDefault="00B159E8" w:rsidP="00B159E8">
      <w:pPr>
        <w:pStyle w:val="STTSAlgoritmaContent"/>
      </w:pPr>
      <w:r>
        <w:t xml:space="preserve">      if (</w:t>
      </w:r>
      <w:proofErr w:type="spellStart"/>
      <w:r>
        <w:t>tempDistance</w:t>
      </w:r>
      <w:proofErr w:type="spellEnd"/>
      <w:r>
        <w:t xml:space="preserve"> &lt; biggest){</w:t>
      </w:r>
    </w:p>
    <w:p w14:paraId="5F0324A4" w14:textId="77777777" w:rsidR="00B159E8" w:rsidRDefault="00B159E8" w:rsidP="00B159E8">
      <w:pPr>
        <w:pStyle w:val="STTSAlgoritmaContent"/>
      </w:pPr>
      <w:r>
        <w:t xml:space="preserve">        biggest = </w:t>
      </w:r>
      <w:proofErr w:type="spellStart"/>
      <w:r>
        <w:t>tempDistance</w:t>
      </w:r>
      <w:proofErr w:type="spellEnd"/>
      <w:r>
        <w:t>;</w:t>
      </w:r>
    </w:p>
    <w:p w14:paraId="16A1925B" w14:textId="77777777" w:rsidR="00B159E8" w:rsidRDefault="00B159E8" w:rsidP="00B159E8">
      <w:pPr>
        <w:pStyle w:val="STTSAlgoritmaContent"/>
      </w:pPr>
      <w:r>
        <w:t xml:space="preserve">        </w:t>
      </w:r>
      <w:proofErr w:type="spellStart"/>
      <w:r>
        <w:t>indexPlayer</w:t>
      </w:r>
      <w:proofErr w:type="spellEnd"/>
      <w:r>
        <w:t xml:space="preserve"> = j;</w:t>
      </w:r>
    </w:p>
    <w:p w14:paraId="4F785A51" w14:textId="77777777" w:rsidR="00B159E8" w:rsidRDefault="00B159E8" w:rsidP="00B159E8">
      <w:pPr>
        <w:pStyle w:val="STTSAlgoritmaContent"/>
      </w:pPr>
      <w:r>
        <w:t xml:space="preserve">      }</w:t>
      </w:r>
    </w:p>
    <w:p w14:paraId="572DA42D" w14:textId="77777777" w:rsidR="00B159E8" w:rsidRDefault="00B159E8" w:rsidP="00B159E8">
      <w:pPr>
        <w:pStyle w:val="STTSAlgoritmaContent"/>
      </w:pPr>
      <w:r>
        <w:t xml:space="preserve">    }</w:t>
      </w:r>
    </w:p>
    <w:p w14:paraId="0D002885" w14:textId="688236A4" w:rsidR="00B159E8" w:rsidRDefault="00B159E8" w:rsidP="00B159E8">
      <w:pPr>
        <w:pStyle w:val="STTSAlgoritmaContent"/>
      </w:pPr>
      <w:r>
        <w:t xml:space="preserve">    if (</w:t>
      </w:r>
      <w:proofErr w:type="spellStart"/>
      <w:r>
        <w:t>AStarAlgorithm.doAstarAlgo</w:t>
      </w:r>
      <w:proofErr w:type="spellEnd"/>
      <w:r>
        <w:t>((Coordinate)</w:t>
      </w:r>
      <w:proofErr w:type="spellStart"/>
      <w:r>
        <w:t>lokasiPowerUp</w:t>
      </w:r>
      <w:proofErr w:type="spellEnd"/>
      <w:r>
        <w:t>[</w:t>
      </w:r>
      <w:proofErr w:type="spellStart"/>
      <w:r>
        <w:t>i</w:t>
      </w:r>
      <w:proofErr w:type="spellEnd"/>
      <w:r>
        <w:t>], (Coordinate)</w:t>
      </w:r>
      <w:proofErr w:type="spellStart"/>
      <w:r>
        <w:t>lokasiPlayer</w:t>
      </w:r>
      <w:proofErr w:type="spellEnd"/>
      <w:r>
        <w:t>[</w:t>
      </w:r>
      <w:proofErr w:type="spellStart"/>
      <w:r>
        <w:t>indexPlayer</w:t>
      </w:r>
      <w:proofErr w:type="spellEnd"/>
      <w:r>
        <w:t>], map) != null)</w:t>
      </w:r>
    </w:p>
    <w:p w14:paraId="5A1F2572" w14:textId="77777777" w:rsidR="00B159E8" w:rsidRDefault="00B159E8" w:rsidP="00B159E8">
      <w:pPr>
        <w:pStyle w:val="STTSAlgoritmaContent"/>
      </w:pPr>
      <w:r>
        <w:t xml:space="preserve">    </w:t>
      </w:r>
      <w:proofErr w:type="spellStart"/>
      <w:r>
        <w:t>fitnessTotal</w:t>
      </w:r>
      <w:proofErr w:type="spellEnd"/>
      <w:r>
        <w:t>++;</w:t>
      </w:r>
    </w:p>
    <w:p w14:paraId="77EC69EA" w14:textId="77777777" w:rsidR="00B159E8" w:rsidRDefault="00B159E8" w:rsidP="00B159E8">
      <w:pPr>
        <w:pStyle w:val="STTSAlgoritmaContent"/>
      </w:pPr>
      <w:r>
        <w:t xml:space="preserve">  } </w:t>
      </w:r>
    </w:p>
    <w:p w14:paraId="43A83E9A" w14:textId="77777777" w:rsidR="00B159E8" w:rsidRDefault="00B159E8" w:rsidP="00B159E8">
      <w:pPr>
        <w:pStyle w:val="STTSAlgoritmaContent"/>
      </w:pPr>
      <w:r>
        <w:t xml:space="preserve">  if (</w:t>
      </w:r>
      <w:proofErr w:type="spellStart"/>
      <w:r>
        <w:t>lokasiPowerUp.Count</w:t>
      </w:r>
      <w:proofErr w:type="spellEnd"/>
      <w:r>
        <w:t xml:space="preserve"> &gt; 0)</w:t>
      </w:r>
    </w:p>
    <w:p w14:paraId="287678E2" w14:textId="77777777" w:rsidR="00B159E8" w:rsidRDefault="00B159E8" w:rsidP="00B159E8">
      <w:pPr>
        <w:pStyle w:val="STTSAlgoritmaContent"/>
      </w:pPr>
      <w:r>
        <w:t xml:space="preserve">    return </w:t>
      </w:r>
      <w:proofErr w:type="spellStart"/>
      <w:r>
        <w:t>Mathf.Pow</w:t>
      </w:r>
      <w:proofErr w:type="spellEnd"/>
      <w:r>
        <w:t>(</w:t>
      </w:r>
      <w:proofErr w:type="spellStart"/>
      <w:r>
        <w:t>fitnessTotal</w:t>
      </w:r>
      <w:proofErr w:type="spellEnd"/>
      <w:r>
        <w:t xml:space="preserve"> / </w:t>
      </w:r>
      <w:proofErr w:type="spellStart"/>
      <w:r>
        <w:t>lokasiPowerUp.Count</w:t>
      </w:r>
      <w:proofErr w:type="spellEnd"/>
      <w:r>
        <w:t>, 2) * weight;</w:t>
      </w:r>
    </w:p>
    <w:p w14:paraId="64082EE5" w14:textId="3A606472" w:rsidR="00B159E8" w:rsidRDefault="00B159E8" w:rsidP="00B159E8">
      <w:pPr>
        <w:pStyle w:val="STTSAlgoritmaContent"/>
      </w:pPr>
      <w:r>
        <w:t xml:space="preserve">  else</w:t>
      </w:r>
    </w:p>
    <w:p w14:paraId="6A36334E" w14:textId="1A654E70" w:rsidR="00524222" w:rsidRDefault="00B159E8" w:rsidP="00CC71AE">
      <w:pPr>
        <w:pStyle w:val="STTSAlgoritmaContent"/>
      </w:pPr>
      <w:r>
        <w:t xml:space="preserve">    return 0;</w:t>
      </w:r>
      <w:r w:rsidR="00524222">
        <w:t xml:space="preserve"> </w:t>
      </w:r>
    </w:p>
    <w:p w14:paraId="65E2D450" w14:textId="2555DE19" w:rsidR="00B159E8" w:rsidRDefault="00B159E8" w:rsidP="00B159E8">
      <w:pPr>
        <w:pStyle w:val="STTSAlgoritmaContent"/>
      </w:pPr>
      <w:r>
        <w:t xml:space="preserve">}    </w:t>
      </w:r>
    </w:p>
    <w:p w14:paraId="49F7E9E3" w14:textId="77777777" w:rsidR="00B159E8" w:rsidRDefault="00B159E8" w:rsidP="00B159E8">
      <w:pPr>
        <w:pStyle w:val="STTSAlgoritmaContent"/>
      </w:pPr>
    </w:p>
    <w:p w14:paraId="46D487B9" w14:textId="77777777" w:rsidR="00B159E8" w:rsidRDefault="00B159E8" w:rsidP="00B159E8">
      <w:pPr>
        <w:pStyle w:val="STTSAlgoritmaContent"/>
      </w:pPr>
      <w:r>
        <w:t xml:space="preserve">public override void </w:t>
      </w:r>
      <w:proofErr w:type="spellStart"/>
      <w:r>
        <w:t>resetVariables</w:t>
      </w:r>
      <w:proofErr w:type="spellEnd"/>
      <w:r>
        <w:t>(){</w:t>
      </w:r>
    </w:p>
    <w:p w14:paraId="6267B160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fitnessTotal</w:t>
      </w:r>
      <w:proofErr w:type="spellEnd"/>
      <w:r>
        <w:t xml:space="preserve"> = 0;</w:t>
      </w:r>
    </w:p>
    <w:p w14:paraId="3F0CA2AA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lokasiPlayer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14:paraId="62C93816" w14:textId="77777777" w:rsidR="00B159E8" w:rsidRDefault="00B159E8" w:rsidP="00B159E8">
      <w:pPr>
        <w:pStyle w:val="STTSAlgoritmaContent"/>
      </w:pPr>
      <w:r>
        <w:t xml:space="preserve">  </w:t>
      </w:r>
      <w:proofErr w:type="spellStart"/>
      <w:r>
        <w:t>lokasiPowerUp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14:paraId="5C798626" w14:textId="77777777" w:rsidR="00B159E8" w:rsidRDefault="00B159E8" w:rsidP="00B159E8">
      <w:pPr>
        <w:pStyle w:val="STTSAlgoritmaContent"/>
      </w:pPr>
      <w:r>
        <w:t>}</w:t>
      </w:r>
    </w:p>
    <w:p w14:paraId="3D1C37B2" w14:textId="77777777" w:rsidR="00B159E8" w:rsidRDefault="00B159E8" w:rsidP="00B159E8">
      <w:pPr>
        <w:pStyle w:val="STTSAlgoritmaContent"/>
      </w:pPr>
      <w:r>
        <w:t>}</w:t>
      </w:r>
    </w:p>
    <w:p w14:paraId="276D6476" w14:textId="77777777" w:rsidR="00CC71AE" w:rsidRDefault="00CC71AE" w:rsidP="00B64D9C">
      <w:pPr>
        <w:pStyle w:val="STTSJudulSubBab"/>
      </w:pPr>
    </w:p>
    <w:p w14:paraId="26BB88DA" w14:textId="6C41EF9E" w:rsidR="006019C4" w:rsidRDefault="006019C4" w:rsidP="006019C4">
      <w:pPr>
        <w:ind w:firstLine="0"/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Powerup Access :</w:t>
      </w:r>
    </w:p>
    <w:p w14:paraId="551941D6" w14:textId="78B0157E" w:rsidR="006019C4" w:rsidRDefault="00205FE8" w:rsidP="006019C4">
      <w:pPr>
        <w:pStyle w:val="ListParagraph"/>
        <w:numPr>
          <w:ilvl w:val="0"/>
          <w:numId w:val="42"/>
        </w:numPr>
        <w:ind w:left="426" w:hanging="426"/>
      </w:pPr>
      <w:r>
        <w:lastRenderedPageBreak/>
        <w:t>4</w:t>
      </w:r>
      <w:r w:rsidR="006019C4">
        <w:t xml:space="preserve"> – </w:t>
      </w:r>
      <w:r>
        <w:t>5</w:t>
      </w:r>
      <w:r w:rsidR="006019C4">
        <w:tab/>
        <w:t xml:space="preserve">: </w:t>
      </w:r>
      <w:proofErr w:type="spellStart"/>
      <w:r w:rsidR="005A4738">
        <w:t>Kedua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 w:rsidR="005A4738">
        <w:t>secara</w:t>
      </w:r>
      <w:proofErr w:type="spellEnd"/>
      <w:r w:rsidR="005A4738">
        <w:t xml:space="preserve"> </w:t>
      </w:r>
      <w:proofErr w:type="spellStart"/>
      <w:r w:rsidR="005A4738">
        <w:t>berurutan</w:t>
      </w:r>
      <w:proofErr w:type="spellEnd"/>
      <w:r w:rsidR="005A4738">
        <w:t xml:space="preserve"> </w:t>
      </w:r>
      <w:proofErr w:type="spellStart"/>
      <w:r w:rsidR="005A4738">
        <w:t>koordinat</w:t>
      </w:r>
      <w:proofErr w:type="spellEnd"/>
      <w:r w:rsidR="005A4738">
        <w:t xml:space="preserve"> </w:t>
      </w:r>
      <w:proofErr w:type="spellStart"/>
      <w:r w:rsidR="005A4738">
        <w:t>seluruh</w:t>
      </w:r>
      <w:proofErr w:type="spellEnd"/>
      <w:r w:rsidR="005A4738">
        <w:t xml:space="preserve"> player dan </w:t>
      </w:r>
      <w:proofErr w:type="spellStart"/>
      <w:r w:rsidR="005A4738">
        <w:t>koordinat</w:t>
      </w:r>
      <w:proofErr w:type="spellEnd"/>
      <w:r w:rsidR="005A4738">
        <w:t xml:space="preserve"> </w:t>
      </w:r>
      <w:proofErr w:type="spellStart"/>
      <w:r w:rsidR="005A4738">
        <w:t>seluruh</w:t>
      </w:r>
      <w:proofErr w:type="spellEnd"/>
      <w:r w:rsidR="005A4738">
        <w:t xml:space="preserve"> spawner bola </w:t>
      </w:r>
      <w:proofErr w:type="spellStart"/>
      <w:r w:rsidR="005A4738">
        <w:t>spesial</w:t>
      </w:r>
      <w:proofErr w:type="spellEnd"/>
      <w:r w:rsidR="005A4738">
        <w:t>.</w:t>
      </w:r>
    </w:p>
    <w:p w14:paraId="1ACC8694" w14:textId="603B317C" w:rsidR="005A4738" w:rsidRDefault="005A4738" w:rsidP="006019C4">
      <w:pPr>
        <w:pStyle w:val="ListParagraph"/>
        <w:numPr>
          <w:ilvl w:val="0"/>
          <w:numId w:val="42"/>
        </w:numPr>
        <w:ind w:left="426" w:hanging="426"/>
      </w:pPr>
      <w:r>
        <w:t>7 – 14</w:t>
      </w:r>
      <w:r>
        <w:tab/>
        <w:t xml:space="preserve">: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salinan</w:t>
      </w:r>
      <w:proofErr w:type="spellEnd"/>
      <w:r>
        <w:t xml:space="preserve"> map </w:t>
      </w:r>
      <w:proofErr w:type="spellStart"/>
      <w:r>
        <w:t>kepada</w:t>
      </w:r>
      <w:proofErr w:type="spellEnd"/>
      <w:r>
        <w:t xml:space="preserve"> fitness,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map yang </w:t>
      </w:r>
      <w:proofErr w:type="spellStart"/>
      <w:r>
        <w:t>diberi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tile </w:t>
      </w:r>
      <w:proofErr w:type="spellStart"/>
      <w:r>
        <w:t>karakter</w:t>
      </w:r>
      <w:proofErr w:type="spellEnd"/>
      <w:r>
        <w:t xml:space="preserve"> atau tile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 </w:t>
      </w:r>
      <w:proofErr w:type="spellStart"/>
      <w:r>
        <w:t>arraylist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>.</w:t>
      </w:r>
    </w:p>
    <w:p w14:paraId="71F0157C" w14:textId="0B705660" w:rsidR="005A4738" w:rsidRDefault="005A4738" w:rsidP="006019C4">
      <w:pPr>
        <w:pStyle w:val="ListParagraph"/>
        <w:numPr>
          <w:ilvl w:val="0"/>
          <w:numId w:val="42"/>
        </w:numPr>
        <w:ind w:left="426" w:hanging="426"/>
      </w:pPr>
      <w:r>
        <w:t>19 – 20</w:t>
      </w:r>
      <w:r>
        <w:tab/>
        <w:t xml:space="preserve">: Bila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player, </w:t>
      </w:r>
      <w:proofErr w:type="spellStart"/>
      <w:r w:rsidR="00F800A0">
        <w:t>maka</w:t>
      </w:r>
      <w:proofErr w:type="spellEnd"/>
      <w:r w:rsidR="00F800A0">
        <w:t xml:space="preserve"> fitness </w:t>
      </w:r>
      <w:proofErr w:type="spellStart"/>
      <w:r w:rsidR="00F800A0">
        <w:t>dikembalikan</w:t>
      </w:r>
      <w:proofErr w:type="spellEnd"/>
      <w:r w:rsidR="00F800A0">
        <w:t xml:space="preserve"> 0, ini </w:t>
      </w:r>
      <w:proofErr w:type="spellStart"/>
      <w:r w:rsidR="00F800A0">
        <w:t>hanya</w:t>
      </w:r>
      <w:proofErr w:type="spellEnd"/>
      <w:r w:rsidR="00F800A0">
        <w:t xml:space="preserve"> </w:t>
      </w:r>
      <w:proofErr w:type="spellStart"/>
      <w:r w:rsidR="00F800A0">
        <w:t>untuk</w:t>
      </w:r>
      <w:proofErr w:type="spellEnd"/>
      <w:r w:rsidR="00F800A0">
        <w:t xml:space="preserve"> Template Generation </w:t>
      </w:r>
      <w:proofErr w:type="spellStart"/>
      <w:r w:rsidR="00F800A0">
        <w:t>dimana</w:t>
      </w:r>
      <w:proofErr w:type="spellEnd"/>
      <w:r w:rsidR="00F800A0">
        <w:t xml:space="preserve"> </w:t>
      </w:r>
      <w:proofErr w:type="spellStart"/>
      <w:r w:rsidR="00F800A0">
        <w:t>karakter</w:t>
      </w:r>
      <w:proofErr w:type="spellEnd"/>
      <w:r w:rsidR="00F800A0">
        <w:t xml:space="preserve"> di spawn </w:t>
      </w:r>
      <w:proofErr w:type="spellStart"/>
      <w:r w:rsidR="00F800A0">
        <w:t>setelah</w:t>
      </w:r>
      <w:proofErr w:type="spellEnd"/>
      <w:r w:rsidR="00F800A0">
        <w:t xml:space="preserve"> degenerate </w:t>
      </w:r>
      <w:proofErr w:type="spellStart"/>
      <w:r w:rsidR="00F800A0">
        <w:t>levelnya</w:t>
      </w:r>
      <w:proofErr w:type="spellEnd"/>
      <w:r w:rsidR="00F800A0">
        <w:t>.</w:t>
      </w:r>
    </w:p>
    <w:p w14:paraId="0DA1D579" w14:textId="63D64744" w:rsidR="00F800A0" w:rsidRDefault="00F800A0" w:rsidP="006019C4">
      <w:pPr>
        <w:pStyle w:val="ListParagraph"/>
        <w:numPr>
          <w:ilvl w:val="0"/>
          <w:numId w:val="42"/>
        </w:numPr>
        <w:ind w:left="426" w:hanging="426"/>
      </w:pPr>
      <w:r>
        <w:t>22 – 34</w:t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709319E7" w14:textId="72B7CA44" w:rsidR="00F800A0" w:rsidRDefault="00F800A0" w:rsidP="006019C4">
      <w:pPr>
        <w:pStyle w:val="ListParagraph"/>
        <w:numPr>
          <w:ilvl w:val="0"/>
          <w:numId w:val="42"/>
        </w:numPr>
        <w:ind w:left="426" w:hanging="426"/>
      </w:pPr>
      <w:r>
        <w:t>23 – 31</w:t>
      </w:r>
      <w:r>
        <w:tab/>
        <w:t xml:space="preserve">: </w:t>
      </w:r>
      <w:proofErr w:type="spellStart"/>
      <w:r>
        <w:t>Diambil</w:t>
      </w:r>
      <w:proofErr w:type="spellEnd"/>
      <w:r>
        <w:t xml:space="preserve"> index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terdekat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lama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</w:t>
      </w:r>
    </w:p>
    <w:p w14:paraId="57BC3309" w14:textId="0AF7966F" w:rsidR="00F800A0" w:rsidRDefault="00F800A0" w:rsidP="006019C4">
      <w:pPr>
        <w:pStyle w:val="ListParagraph"/>
        <w:numPr>
          <w:ilvl w:val="0"/>
          <w:numId w:val="42"/>
        </w:numPr>
        <w:ind w:left="426" w:hanging="426"/>
      </w:pPr>
      <w:r>
        <w:t>32 – 33</w:t>
      </w:r>
      <w:r>
        <w:tab/>
        <w:t xml:space="preserve">: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</w:t>
      </w:r>
      <w:r w:rsidR="005A5C15">
        <w:t xml:space="preserve"> </w:t>
      </w:r>
      <w:proofErr w:type="spellStart"/>
      <w:r w:rsidR="005A5C15">
        <w:t>dari</w:t>
      </w:r>
      <w:proofErr w:type="spellEnd"/>
      <w:r w:rsidR="005A5C15">
        <w:t xml:space="preserve"> </w:t>
      </w:r>
      <w:proofErr w:type="spellStart"/>
      <w:r w:rsidR="005A5C15">
        <w:t>posisi</w:t>
      </w:r>
      <w:proofErr w:type="spellEnd"/>
      <w:r w:rsidR="005A5C15">
        <w:t xml:space="preserve"> player </w:t>
      </w:r>
      <w:proofErr w:type="spellStart"/>
      <w:r w:rsidR="005A5C15">
        <w:t>terdekat</w:t>
      </w:r>
      <w:proofErr w:type="spellEnd"/>
      <w:r w:rsidR="005A5C15">
        <w:t xml:space="preserve"> ke bola </w:t>
      </w:r>
      <w:proofErr w:type="spellStart"/>
      <w:r w:rsidR="005A5C15">
        <w:t>spesial</w:t>
      </w:r>
      <w:proofErr w:type="spellEnd"/>
      <w:r w:rsidR="005A5C15">
        <w:t xml:space="preserve"> yang </w:t>
      </w:r>
      <w:proofErr w:type="spellStart"/>
      <w:r w:rsidR="005A5C15">
        <w:t>dipilih</w:t>
      </w:r>
      <w:proofErr w:type="spellEnd"/>
      <w:r w:rsidR="005A5C15">
        <w:t xml:space="preserve"> </w:t>
      </w:r>
      <w:proofErr w:type="spellStart"/>
      <w:r w:rsidR="005A5C15">
        <w:t>sekarang</w:t>
      </w:r>
      <w:proofErr w:type="spellEnd"/>
      <w:r w:rsidR="005A5C15">
        <w:t xml:space="preserve"> ini, dan </w:t>
      </w:r>
      <w:proofErr w:type="spellStart"/>
      <w:r w:rsidR="005A5C15">
        <w:t>bila</w:t>
      </w:r>
      <w:proofErr w:type="spellEnd"/>
      <w:r w:rsidR="005A5C15">
        <w:t xml:space="preserve"> </w:t>
      </w:r>
      <w:proofErr w:type="spellStart"/>
      <w:r w:rsidR="005A5C15">
        <w:t>berhasil</w:t>
      </w:r>
      <w:proofErr w:type="spellEnd"/>
      <w:r w:rsidR="005A5C15">
        <w:t xml:space="preserve"> </w:t>
      </w:r>
      <w:proofErr w:type="spellStart"/>
      <w:r w:rsidR="005A5C15">
        <w:t>maka</w:t>
      </w:r>
      <w:proofErr w:type="spellEnd"/>
      <w:r w:rsidR="005A5C15">
        <w:t xml:space="preserve"> </w:t>
      </w:r>
      <w:proofErr w:type="spellStart"/>
      <w:r w:rsidR="005A5C15">
        <w:t>variabel</w:t>
      </w:r>
      <w:proofErr w:type="spellEnd"/>
      <w:r w:rsidR="005A5C15">
        <w:t xml:space="preserve"> </w:t>
      </w:r>
      <w:proofErr w:type="spellStart"/>
      <w:r w:rsidR="005A5C15">
        <w:t>fitnesstotal</w:t>
      </w:r>
      <w:proofErr w:type="spellEnd"/>
      <w:r w:rsidR="005A5C15">
        <w:t xml:space="preserve"> </w:t>
      </w:r>
      <w:proofErr w:type="spellStart"/>
      <w:r w:rsidR="005A5C15">
        <w:t>akan</w:t>
      </w:r>
      <w:proofErr w:type="spellEnd"/>
      <w:r w:rsidR="005A5C15">
        <w:t xml:space="preserve"> </w:t>
      </w:r>
      <w:proofErr w:type="spellStart"/>
      <w:r w:rsidR="005A5C15">
        <w:t>ditambah</w:t>
      </w:r>
      <w:proofErr w:type="spellEnd"/>
      <w:r w:rsidR="005A5C15">
        <w:t>.</w:t>
      </w:r>
    </w:p>
    <w:p w14:paraId="212F3EA7" w14:textId="0FCAA28E" w:rsidR="005A5C15" w:rsidRDefault="005A5C15" w:rsidP="006019C4">
      <w:pPr>
        <w:pStyle w:val="ListParagraph"/>
        <w:numPr>
          <w:ilvl w:val="0"/>
          <w:numId w:val="42"/>
        </w:numPr>
        <w:ind w:left="426" w:hanging="426"/>
      </w:pPr>
      <w:r>
        <w:t>35 – 36</w:t>
      </w:r>
      <w:r>
        <w:tab/>
        <w:t xml:space="preserve">: Bila </w:t>
      </w:r>
      <w:proofErr w:type="spellStart"/>
      <w:r>
        <w:t>terdapat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di return fitness </w:t>
      </w:r>
      <w:proofErr w:type="spellStart"/>
      <w:r>
        <w:t>berupa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level,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weight.</w:t>
      </w:r>
    </w:p>
    <w:p w14:paraId="61B27D95" w14:textId="05DFFA8F" w:rsidR="005A5C15" w:rsidRDefault="005A5C15" w:rsidP="006019C4">
      <w:pPr>
        <w:pStyle w:val="ListParagraph"/>
        <w:numPr>
          <w:ilvl w:val="0"/>
          <w:numId w:val="42"/>
        </w:numPr>
        <w:ind w:left="426" w:hanging="426"/>
      </w:pPr>
      <w:r>
        <w:t>37 – 38</w:t>
      </w:r>
      <w:r>
        <w:tab/>
        <w:t xml:space="preserve">: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power up, </w:t>
      </w:r>
      <w:proofErr w:type="spellStart"/>
      <w:r>
        <w:t>maka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0</w:t>
      </w:r>
    </w:p>
    <w:p w14:paraId="304B330A" w14:textId="09DB7B26" w:rsidR="00524222" w:rsidRDefault="005A5C15" w:rsidP="00524222">
      <w:pPr>
        <w:pStyle w:val="ListParagraph"/>
        <w:numPr>
          <w:ilvl w:val="0"/>
          <w:numId w:val="42"/>
        </w:numPr>
        <w:ind w:left="426" w:hanging="426"/>
      </w:pPr>
      <w:r>
        <w:t>41 – 45</w:t>
      </w:r>
      <w:r>
        <w:tab/>
        <w:t xml:space="preserve">: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fitness,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sih</w:t>
      </w:r>
      <w:proofErr w:type="spellEnd"/>
      <w:r>
        <w:t>.</w:t>
      </w:r>
    </w:p>
    <w:p w14:paraId="5126DD6D" w14:textId="77777777" w:rsidR="00CC71AE" w:rsidRDefault="00CC71AE" w:rsidP="00CC71AE">
      <w:pPr>
        <w:pStyle w:val="ListParagraph"/>
        <w:ind w:left="426" w:firstLine="0"/>
      </w:pPr>
    </w:p>
    <w:p w14:paraId="540FDB62" w14:textId="6ABEAEF7" w:rsidR="00673B9F" w:rsidRDefault="00673B9F" w:rsidP="00B63D9C">
      <w:pPr>
        <w:pStyle w:val="STTSJudulSubBab"/>
        <w:numPr>
          <w:ilvl w:val="0"/>
          <w:numId w:val="48"/>
        </w:numPr>
        <w:ind w:hanging="720"/>
      </w:pPr>
      <w:r>
        <w:t>Power Up Ratio Fitness</w:t>
      </w:r>
    </w:p>
    <w:p w14:paraId="239CEB46" w14:textId="2531950C" w:rsidR="00B250F6" w:rsidRDefault="008A4F49" w:rsidP="00B250F6">
      <w:proofErr w:type="spellStart"/>
      <w:r>
        <w:t>Sekarang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PowerUpRatio</w:t>
      </w:r>
      <w:proofErr w:type="spellEnd"/>
      <w:r>
        <w:t xml:space="preserve"> Fitness, </w:t>
      </w:r>
      <w:proofErr w:type="spellStart"/>
      <w:r>
        <w:t>prinsipnya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Rock Amount Fitness,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batu,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 fitness ini juga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persenan</w:t>
      </w:r>
      <w:proofErr w:type="spellEnd"/>
      <w:r>
        <w:t xml:space="preserve"> atau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Rock Groups Size Fitness.</w:t>
      </w:r>
    </w:p>
    <w:p w14:paraId="7CB2253D" w14:textId="2D776456" w:rsidR="00075933" w:rsidRDefault="008A4F49" w:rsidP="008A4F49">
      <w:pPr>
        <w:ind w:firstLine="0"/>
      </w:pP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:</w:t>
      </w:r>
    </w:p>
    <w:p w14:paraId="22681270" w14:textId="63D07733" w:rsidR="00CC71AE" w:rsidRDefault="00CC71AE" w:rsidP="00CC71AE">
      <w:pPr>
        <w:ind w:firstLine="0"/>
        <w:rPr>
          <w:u w:val="single"/>
        </w:rPr>
      </w:pPr>
      <w:proofErr w:type="spellStart"/>
      <w:r w:rsidRPr="00CC71AE">
        <w:rPr>
          <w:u w:val="single"/>
        </w:rPr>
        <w:lastRenderedPageBreak/>
        <w:t>Potongan</w:t>
      </w:r>
      <w:proofErr w:type="spellEnd"/>
      <w:r w:rsidRPr="00CC71AE">
        <w:rPr>
          <w:u w:val="single"/>
        </w:rPr>
        <w:t xml:space="preserve"> Kode </w:t>
      </w:r>
      <w:proofErr w:type="spellStart"/>
      <w:r w:rsidRPr="00CC71AE">
        <w:rPr>
          <w:u w:val="single"/>
        </w:rPr>
        <w:t>dipindah</w:t>
      </w:r>
      <w:proofErr w:type="spellEnd"/>
      <w:r w:rsidRPr="00CC71AE">
        <w:rPr>
          <w:u w:val="single"/>
        </w:rPr>
        <w:t xml:space="preserve"> ke A.</w:t>
      </w:r>
      <w:r>
        <w:rPr>
          <w:u w:val="single"/>
        </w:rPr>
        <w:t>5</w:t>
      </w:r>
      <w:r w:rsidRPr="00CC71AE">
        <w:rPr>
          <w:u w:val="single"/>
        </w:rPr>
        <w:t xml:space="preserve"> Di </w:t>
      </w:r>
      <w:proofErr w:type="spellStart"/>
      <w:r w:rsidRPr="00CC71AE">
        <w:rPr>
          <w:u w:val="single"/>
        </w:rPr>
        <w:t>halaman</w:t>
      </w:r>
      <w:proofErr w:type="spellEnd"/>
      <w:r w:rsidRPr="00CC71AE">
        <w:rPr>
          <w:u w:val="single"/>
        </w:rPr>
        <w:t xml:space="preserve"> A-</w:t>
      </w:r>
      <w:r>
        <w:rPr>
          <w:u w:val="single"/>
        </w:rPr>
        <w:t>6</w:t>
      </w:r>
    </w:p>
    <w:p w14:paraId="394E2133" w14:textId="77777777" w:rsidR="00CC71AE" w:rsidRPr="00CC71AE" w:rsidRDefault="00CC71AE" w:rsidP="00CC71AE">
      <w:pPr>
        <w:ind w:firstLine="0"/>
        <w:rPr>
          <w:u w:val="single"/>
        </w:rPr>
      </w:pPr>
    </w:p>
    <w:p w14:paraId="394AA8E9" w14:textId="7CAD60D0" w:rsidR="00206446" w:rsidRDefault="00206446" w:rsidP="00206446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:</w:t>
      </w:r>
    </w:p>
    <w:p w14:paraId="003EC419" w14:textId="12501793" w:rsidR="00206446" w:rsidRDefault="00206446" w:rsidP="00206446">
      <w:pPr>
        <w:pStyle w:val="ListParagraph"/>
        <w:numPr>
          <w:ilvl w:val="0"/>
          <w:numId w:val="42"/>
        </w:numPr>
        <w:ind w:left="426" w:hanging="426"/>
      </w:pPr>
      <w:r>
        <w:t xml:space="preserve">3 – </w:t>
      </w:r>
      <w:r w:rsidR="00F85F70">
        <w:t xml:space="preserve">8 </w:t>
      </w:r>
      <w:r>
        <w:tab/>
        <w:t>:</w:t>
      </w:r>
      <w:r w:rsidR="009177CD">
        <w:t xml:space="preserve"> </w:t>
      </w:r>
      <w:proofErr w:type="spellStart"/>
      <w:r w:rsidR="009177CD">
        <w:t>Seluruh</w:t>
      </w:r>
      <w:proofErr w:type="spellEnd"/>
      <w:r w:rsidR="009177CD">
        <w:t xml:space="preserve"> </w:t>
      </w:r>
      <w:proofErr w:type="spellStart"/>
      <w:r w:rsidR="009177CD">
        <w:t>variabel</w:t>
      </w:r>
      <w:proofErr w:type="spellEnd"/>
      <w:r w:rsidR="009177CD">
        <w:t xml:space="preserve"> </w:t>
      </w:r>
      <w:proofErr w:type="spellStart"/>
      <w:r w:rsidR="009177CD">
        <w:t>memiliki</w:t>
      </w:r>
      <w:proofErr w:type="spellEnd"/>
      <w:r w:rsidR="009177CD">
        <w:t xml:space="preserve"> </w:t>
      </w:r>
      <w:proofErr w:type="spellStart"/>
      <w:r w:rsidR="009177CD">
        <w:t>fungsi</w:t>
      </w:r>
      <w:proofErr w:type="spellEnd"/>
      <w:r w:rsidR="009177CD">
        <w:t xml:space="preserve"> yang sama </w:t>
      </w:r>
      <w:proofErr w:type="spellStart"/>
      <w:r w:rsidR="009177CD">
        <w:t>dengan</w:t>
      </w:r>
      <w:proofErr w:type="spellEnd"/>
      <w:r w:rsidR="009177CD">
        <w:t xml:space="preserve"> </w:t>
      </w:r>
      <w:proofErr w:type="spellStart"/>
      <w:r w:rsidR="009177CD">
        <w:t>variabel</w:t>
      </w:r>
      <w:proofErr w:type="spellEnd"/>
      <w:r w:rsidR="009177CD">
        <w:t xml:space="preserve"> – </w:t>
      </w:r>
      <w:proofErr w:type="spellStart"/>
      <w:r w:rsidR="009177CD">
        <w:t>variabel</w:t>
      </w:r>
      <w:proofErr w:type="spellEnd"/>
      <w:r w:rsidR="009177CD">
        <w:t xml:space="preserve"> di Rock Group Size Fitness, </w:t>
      </w:r>
      <w:proofErr w:type="spellStart"/>
      <w:r w:rsidR="009177CD">
        <w:t>kecuali</w:t>
      </w:r>
      <w:proofErr w:type="spellEnd"/>
      <w:r w:rsidR="009177CD">
        <w:t xml:space="preserve"> min dan max </w:t>
      </w:r>
      <w:proofErr w:type="spellStart"/>
      <w:r w:rsidR="009177CD">
        <w:t>PowerUpAmount</w:t>
      </w:r>
      <w:proofErr w:type="spellEnd"/>
      <w:r w:rsidR="009177CD">
        <w:t xml:space="preserve"> yang </w:t>
      </w:r>
      <w:proofErr w:type="spellStart"/>
      <w:r w:rsidR="009177CD">
        <w:t>bertindak</w:t>
      </w:r>
      <w:proofErr w:type="spellEnd"/>
      <w:r w:rsidR="009177CD">
        <w:t xml:space="preserve"> </w:t>
      </w:r>
      <w:proofErr w:type="spellStart"/>
      <w:r w:rsidR="009177CD">
        <w:t>sebagai</w:t>
      </w:r>
      <w:proofErr w:type="spellEnd"/>
      <w:r w:rsidR="009177CD">
        <w:t xml:space="preserve"> min &amp; max Rock Amount </w:t>
      </w:r>
      <w:proofErr w:type="spellStart"/>
      <w:r w:rsidR="009177CD">
        <w:t>dari</w:t>
      </w:r>
      <w:proofErr w:type="spellEnd"/>
      <w:r w:rsidR="009177CD">
        <w:t xml:space="preserve"> Rock Group Size Fitness</w:t>
      </w:r>
    </w:p>
    <w:p w14:paraId="02F59135" w14:textId="5492C459" w:rsidR="00206446" w:rsidRDefault="009177CD" w:rsidP="00206446">
      <w:pPr>
        <w:pStyle w:val="ListParagraph"/>
        <w:numPr>
          <w:ilvl w:val="0"/>
          <w:numId w:val="42"/>
        </w:numPr>
        <w:ind w:left="426" w:hanging="426"/>
      </w:pPr>
      <w:r>
        <w:t>1</w:t>
      </w:r>
      <w:r w:rsidR="00F85F70">
        <w:t>2</w:t>
      </w:r>
      <w:r>
        <w:t xml:space="preserve"> – 1</w:t>
      </w:r>
      <w:r w:rsidR="00F85F70">
        <w:t>3</w:t>
      </w:r>
      <w:r>
        <w:tab/>
      </w:r>
      <w:r w:rsidR="00206446">
        <w:t xml:space="preserve">: Bila </w:t>
      </w:r>
      <w:r>
        <w:t xml:space="preserve">tile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 w:rsidR="00F85F70">
        <w:t>isi</w:t>
      </w:r>
      <w:proofErr w:type="spellEnd"/>
      <w:r w:rsidR="00F85F70">
        <w:t xml:space="preserve"> </w:t>
      </w:r>
      <w:proofErr w:type="spellStart"/>
      <w:r w:rsidR="00F85F70">
        <w:t>variabel</w:t>
      </w:r>
      <w:proofErr w:type="spellEnd"/>
      <w:r w:rsidR="00F85F70">
        <w:t xml:space="preserve"> </w:t>
      </w:r>
      <w:proofErr w:type="spellStart"/>
      <w:r w:rsidR="00F85F70">
        <w:t>powerupamount</w:t>
      </w:r>
      <w:proofErr w:type="spellEnd"/>
      <w:r>
        <w:t xml:space="preserve"> </w:t>
      </w:r>
      <w:proofErr w:type="spellStart"/>
      <w:r>
        <w:t>bertambah</w:t>
      </w:r>
      <w:proofErr w:type="spellEnd"/>
    </w:p>
    <w:p w14:paraId="68549658" w14:textId="6D247F0D" w:rsidR="009177CD" w:rsidRDefault="009177CD" w:rsidP="00206446">
      <w:pPr>
        <w:pStyle w:val="ListParagraph"/>
        <w:numPr>
          <w:ilvl w:val="0"/>
          <w:numId w:val="42"/>
        </w:numPr>
        <w:ind w:left="426" w:hanging="426"/>
      </w:pPr>
      <w:r>
        <w:t xml:space="preserve">16 – </w:t>
      </w:r>
      <w:r w:rsidR="0056487D">
        <w:t>41</w:t>
      </w:r>
      <w:r>
        <w:tab/>
        <w:t xml:space="preserve">: </w:t>
      </w:r>
      <w:proofErr w:type="spellStart"/>
      <w:r w:rsidR="0056487D">
        <w:t>Fungsi</w:t>
      </w:r>
      <w:proofErr w:type="spellEnd"/>
      <w:r w:rsidR="0056487D">
        <w:t xml:space="preserve"> ini </w:t>
      </w:r>
      <w:proofErr w:type="spellStart"/>
      <w:r w:rsidR="0056487D">
        <w:t>persis</w:t>
      </w:r>
      <w:proofErr w:type="spellEnd"/>
      <w:r w:rsidR="0056487D">
        <w:t xml:space="preserve"> baris 37 – 63 </w:t>
      </w:r>
      <w:proofErr w:type="spellStart"/>
      <w:r w:rsidR="0056487D">
        <w:t>dari</w:t>
      </w:r>
      <w:proofErr w:type="spellEnd"/>
      <w:r w:rsidR="0056487D">
        <w:t xml:space="preserve"> Rock Group Size Fitness, </w:t>
      </w:r>
      <w:proofErr w:type="spellStart"/>
      <w:r w:rsidR="0056487D">
        <w:t>dengan</w:t>
      </w:r>
      <w:proofErr w:type="spellEnd"/>
      <w:r w:rsidR="0056487D">
        <w:t xml:space="preserve"> </w:t>
      </w:r>
      <w:proofErr w:type="spellStart"/>
      <w:r w:rsidR="0056487D">
        <w:t>satu</w:t>
      </w:r>
      <w:proofErr w:type="spellEnd"/>
      <w:r w:rsidR="0056487D">
        <w:t xml:space="preserve"> </w:t>
      </w:r>
      <w:proofErr w:type="spellStart"/>
      <w:r w:rsidR="0056487D">
        <w:t>satunya</w:t>
      </w:r>
      <w:proofErr w:type="spellEnd"/>
      <w:r w:rsidR="0056487D">
        <w:t xml:space="preserve"> </w:t>
      </w:r>
      <w:proofErr w:type="spellStart"/>
      <w:r w:rsidR="0056487D">
        <w:t>perbedaan</w:t>
      </w:r>
      <w:proofErr w:type="spellEnd"/>
      <w:r w:rsidR="0056487D">
        <w:t xml:space="preserve"> </w:t>
      </w:r>
      <w:proofErr w:type="spellStart"/>
      <w:r w:rsidR="0056487D">
        <w:t>hasil</w:t>
      </w:r>
      <w:proofErr w:type="spellEnd"/>
      <w:r w:rsidR="0056487D">
        <w:t xml:space="preserve"> </w:t>
      </w:r>
      <w:proofErr w:type="spellStart"/>
      <w:r w:rsidR="0056487D">
        <w:t>fitnessnya</w:t>
      </w:r>
      <w:proofErr w:type="spellEnd"/>
      <w:r w:rsidR="0056487D">
        <w:t xml:space="preserve"> </w:t>
      </w:r>
      <w:proofErr w:type="spellStart"/>
      <w:r w:rsidR="0056487D">
        <w:t>direturn</w:t>
      </w:r>
      <w:proofErr w:type="spellEnd"/>
      <w:r w:rsidR="0056487D">
        <w:t>.</w:t>
      </w:r>
    </w:p>
    <w:p w14:paraId="3DECA5BA" w14:textId="14C9B94E" w:rsidR="00206446" w:rsidRDefault="0056487D" w:rsidP="0056487D">
      <w:pPr>
        <w:pStyle w:val="ListParagraph"/>
        <w:numPr>
          <w:ilvl w:val="0"/>
          <w:numId w:val="42"/>
        </w:numPr>
        <w:ind w:left="426" w:hanging="426"/>
      </w:pPr>
      <w:r>
        <w:t>43</w:t>
      </w:r>
      <w:r w:rsidR="009177CD">
        <w:t xml:space="preserve"> – </w:t>
      </w:r>
      <w:r>
        <w:t>45</w:t>
      </w:r>
      <w:r w:rsidR="009177CD">
        <w:tab/>
        <w:t xml:space="preserve">: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.</w:t>
      </w:r>
    </w:p>
    <w:p w14:paraId="58DC534B" w14:textId="3A7FE7C7" w:rsidR="0056487D" w:rsidRDefault="0056487D" w:rsidP="0056487D">
      <w:pPr>
        <w:pStyle w:val="ListParagraph"/>
        <w:numPr>
          <w:ilvl w:val="0"/>
          <w:numId w:val="42"/>
        </w:numPr>
        <w:ind w:left="426" w:hanging="426"/>
      </w:pPr>
      <w:r>
        <w:t>48 – 50</w:t>
      </w:r>
      <w:r>
        <w:tab/>
        <w:t xml:space="preserve">: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oleh Genetic Algorithm,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tile generation.</w:t>
      </w:r>
    </w:p>
    <w:p w14:paraId="0DAD6E97" w14:textId="77777777" w:rsidR="00524222" w:rsidRDefault="00524222" w:rsidP="00524222"/>
    <w:p w14:paraId="3BEFEE4D" w14:textId="1E84B57D" w:rsidR="00524222" w:rsidRDefault="00026250" w:rsidP="00524222">
      <w:pPr>
        <w:pStyle w:val="STTSGambar"/>
      </w:pPr>
      <w:r w:rsidRPr="00026250">
        <w:rPr>
          <w:noProof/>
        </w:rPr>
        <w:drawing>
          <wp:inline distT="0" distB="0" distL="0" distR="0" wp14:anchorId="64334158" wp14:editId="4B83F902">
            <wp:extent cx="4457701" cy="1981200"/>
            <wp:effectExtent l="0" t="0" r="0" b="0"/>
            <wp:docPr id="205154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433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499" cy="200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222" w:rsidRPr="00D67D97">
        <w:t xml:space="preserve"> </w:t>
      </w:r>
    </w:p>
    <w:p w14:paraId="7E95C6B4" w14:textId="110BFD0C" w:rsidR="00524222" w:rsidRDefault="00524222" w:rsidP="00524222">
      <w:pPr>
        <w:pStyle w:val="STTSGambar"/>
      </w:pPr>
      <w:r>
        <w:t>Gambar 6.</w:t>
      </w:r>
      <w:r w:rsidR="00026250">
        <w:t>4</w:t>
      </w:r>
    </w:p>
    <w:p w14:paraId="52F4D336" w14:textId="00D744CB" w:rsidR="00524222" w:rsidRDefault="00524222" w:rsidP="00524222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FE231E">
        <w:t>Power Up Ratio</w:t>
      </w:r>
      <w:r>
        <w:t xml:space="preserve"> Fitness</w:t>
      </w:r>
    </w:p>
    <w:p w14:paraId="1557A725" w14:textId="77777777" w:rsidR="00524222" w:rsidRDefault="00524222" w:rsidP="00524222">
      <w:pPr>
        <w:pStyle w:val="STTSGambar"/>
      </w:pPr>
    </w:p>
    <w:p w14:paraId="5EB3F8D4" w14:textId="742AEFA9" w:rsidR="00524222" w:rsidRDefault="009B4FF6" w:rsidP="00524222">
      <w:r>
        <w:t xml:space="preserve">Dari 3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fitness ini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pada tile dan template generation,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Weight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In Ratio Format yang </w:t>
      </w:r>
      <w:proofErr w:type="spellStart"/>
      <w:r>
        <w:t>dimatikan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. Lalu </w:t>
      </w:r>
      <w:proofErr w:type="spellStart"/>
      <w:r>
        <w:t>terakhir</w:t>
      </w:r>
      <w:proofErr w:type="spellEnd"/>
      <w:r>
        <w:t xml:space="preserve"> range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power up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2 </w:t>
      </w:r>
      <w:proofErr w:type="spellStart"/>
      <w:r>
        <w:t>hingga</w:t>
      </w:r>
      <w:proofErr w:type="spellEnd"/>
      <w:r>
        <w:t xml:space="preserve"> 5 spawner. </w:t>
      </w:r>
    </w:p>
    <w:p w14:paraId="1F18FA77" w14:textId="77777777" w:rsidR="004E3746" w:rsidRDefault="004E3746" w:rsidP="00524222"/>
    <w:p w14:paraId="423C15D7" w14:textId="4519D79E" w:rsidR="00673B9F" w:rsidRDefault="00673B9F" w:rsidP="00B63D9C">
      <w:pPr>
        <w:pStyle w:val="STTSJudulSubBab"/>
        <w:numPr>
          <w:ilvl w:val="0"/>
          <w:numId w:val="48"/>
        </w:numPr>
        <w:ind w:hanging="720"/>
      </w:pPr>
      <w:r>
        <w:lastRenderedPageBreak/>
        <w:t>Template Variety Fitness</w:t>
      </w:r>
    </w:p>
    <w:p w14:paraId="45B41994" w14:textId="5899B570" w:rsidR="000F5195" w:rsidRDefault="0056487D" w:rsidP="0056487D">
      <w:r>
        <w:t xml:space="preserve">Dan fitness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kita</w:t>
      </w:r>
      <w:proofErr w:type="spellEnd"/>
      <w:r>
        <w:t>, Template Variety Fi</w:t>
      </w:r>
      <w:r w:rsidR="00EE77DD">
        <w:t xml:space="preserve">ness yang </w:t>
      </w:r>
      <w:proofErr w:type="spellStart"/>
      <w:r w:rsidR="00EE77DD">
        <w:t>hanya</w:t>
      </w:r>
      <w:proofErr w:type="spellEnd"/>
      <w:r w:rsidR="00EE77DD">
        <w:t xml:space="preserve"> </w:t>
      </w:r>
      <w:proofErr w:type="spellStart"/>
      <w:r w:rsidR="00EE77DD">
        <w:t>dipakai</w:t>
      </w:r>
      <w:proofErr w:type="spellEnd"/>
      <w:r w:rsidR="00EE77DD">
        <w:t xml:space="preserve"> di Template Generation </w:t>
      </w:r>
      <w:proofErr w:type="spellStart"/>
      <w:r w:rsidR="00EE77DD">
        <w:t>digunakan</w:t>
      </w:r>
      <w:proofErr w:type="spellEnd"/>
      <w:r w:rsidR="00EE77DD">
        <w:t xml:space="preserve"> agar </w:t>
      </w:r>
      <w:proofErr w:type="spellStart"/>
      <w:r w:rsidR="00EE77DD">
        <w:t>meminimalis</w:t>
      </w:r>
      <w:proofErr w:type="spellEnd"/>
      <w:r w:rsidR="00EE77DD">
        <w:t xml:space="preserve"> template yang </w:t>
      </w:r>
      <w:proofErr w:type="spellStart"/>
      <w:r w:rsidR="00EE77DD">
        <w:t>kembar</w:t>
      </w:r>
      <w:proofErr w:type="spellEnd"/>
      <w:r w:rsidR="00EE77DD">
        <w:t xml:space="preserve">, dan </w:t>
      </w:r>
      <w:proofErr w:type="spellStart"/>
      <w:r w:rsidR="00EE77DD">
        <w:t>alhasil</w:t>
      </w:r>
      <w:proofErr w:type="spellEnd"/>
      <w:r w:rsidR="00EE77DD">
        <w:t xml:space="preserve"> </w:t>
      </w:r>
      <w:proofErr w:type="spellStart"/>
      <w:r w:rsidR="00EE77DD">
        <w:t>terdapat</w:t>
      </w:r>
      <w:proofErr w:type="spellEnd"/>
      <w:r w:rsidR="00EE77DD">
        <w:t xml:space="preserve"> lebih </w:t>
      </w:r>
      <w:proofErr w:type="spellStart"/>
      <w:r w:rsidR="00EE77DD">
        <w:t>banyak</w:t>
      </w:r>
      <w:proofErr w:type="spellEnd"/>
      <w:r w:rsidR="00EE77DD">
        <w:t xml:space="preserve"> </w:t>
      </w:r>
      <w:proofErr w:type="spellStart"/>
      <w:r w:rsidR="00EE77DD">
        <w:t>variasi</w:t>
      </w:r>
      <w:proofErr w:type="spellEnd"/>
      <w:r w:rsidR="00EE77DD">
        <w:t xml:space="preserve"> yang </w:t>
      </w:r>
      <w:proofErr w:type="spellStart"/>
      <w:r w:rsidR="00EE77DD">
        <w:t>bisa</w:t>
      </w:r>
      <w:proofErr w:type="spellEnd"/>
      <w:r w:rsidR="00EE77DD">
        <w:t xml:space="preserve"> </w:t>
      </w:r>
      <w:proofErr w:type="spellStart"/>
      <w:r w:rsidR="00EE77DD">
        <w:t>dibuat</w:t>
      </w:r>
      <w:proofErr w:type="spellEnd"/>
      <w:r w:rsidR="00EE77DD">
        <w:t xml:space="preserve"> oleh Genetic Algorithm </w:t>
      </w:r>
      <w:proofErr w:type="spellStart"/>
      <w:r w:rsidR="00EE77DD">
        <w:t>ketimbangg</w:t>
      </w:r>
      <w:proofErr w:type="spellEnd"/>
      <w:r w:rsidR="00EE77DD">
        <w:t xml:space="preserve"> </w:t>
      </w:r>
      <w:proofErr w:type="spellStart"/>
      <w:r w:rsidR="00EE77DD">
        <w:t>beberapa</w:t>
      </w:r>
      <w:proofErr w:type="spellEnd"/>
      <w:r w:rsidR="00EE77DD">
        <w:t xml:space="preserve"> template yang sama di </w:t>
      </w:r>
      <w:proofErr w:type="spellStart"/>
      <w:r w:rsidR="00EE77DD">
        <w:t>beberapa</w:t>
      </w:r>
      <w:proofErr w:type="spellEnd"/>
      <w:r w:rsidR="00EE77DD">
        <w:t xml:space="preserve"> </w:t>
      </w:r>
      <w:proofErr w:type="spellStart"/>
      <w:r w:rsidR="00EE77DD">
        <w:t>tempat</w:t>
      </w:r>
      <w:proofErr w:type="spellEnd"/>
      <w:r w:rsidR="00EE77DD">
        <w:t>.</w:t>
      </w:r>
    </w:p>
    <w:p w14:paraId="73D625F8" w14:textId="1BCE76B5" w:rsidR="00EE77DD" w:rsidRDefault="00EE77DD" w:rsidP="00EE77DD">
      <w:pPr>
        <w:ind w:firstLine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:</w:t>
      </w:r>
    </w:p>
    <w:p w14:paraId="330BA461" w14:textId="77777777" w:rsidR="0056487D" w:rsidRDefault="0056487D" w:rsidP="0056487D"/>
    <w:p w14:paraId="2946224D" w14:textId="42EA4835" w:rsidR="000F5195" w:rsidRDefault="000F5195" w:rsidP="000F5195">
      <w:pPr>
        <w:pStyle w:val="STTSAlgoritma"/>
      </w:pPr>
      <w:proofErr w:type="spellStart"/>
      <w:r>
        <w:t>Segmen</w:t>
      </w:r>
      <w:proofErr w:type="spellEnd"/>
      <w:r>
        <w:t xml:space="preserve"> Program 6.</w:t>
      </w:r>
      <w:r w:rsidR="004E3746">
        <w:t xml:space="preserve">8 </w:t>
      </w:r>
      <w:r>
        <w:t>Template Variety Fitness</w:t>
      </w:r>
    </w:p>
    <w:p w14:paraId="029EAE28" w14:textId="77777777" w:rsidR="000F5195" w:rsidRDefault="000F5195" w:rsidP="009D787B">
      <w:pPr>
        <w:pStyle w:val="STTSAlgoritmaContent"/>
        <w:numPr>
          <w:ilvl w:val="0"/>
          <w:numId w:val="54"/>
        </w:numPr>
        <w:ind w:left="709" w:hanging="709"/>
      </w:pPr>
      <w:r>
        <w:t xml:space="preserve">public class </w:t>
      </w:r>
      <w:proofErr w:type="spellStart"/>
      <w:r>
        <w:t>TemplateVarietyFitness</w:t>
      </w:r>
      <w:proofErr w:type="spellEnd"/>
      <w:r>
        <w:t xml:space="preserve"> : </w:t>
      </w:r>
      <w:proofErr w:type="spellStart"/>
      <w:r>
        <w:t>InLoopFitnessBase</w:t>
      </w:r>
      <w:proofErr w:type="spellEnd"/>
      <w:r>
        <w:t>{</w:t>
      </w:r>
    </w:p>
    <w:p w14:paraId="1C8BE144" w14:textId="77777777" w:rsidR="000F5195" w:rsidRDefault="000F5195" w:rsidP="000F5195">
      <w:pPr>
        <w:pStyle w:val="STTSAlgoritmaContent"/>
      </w:pPr>
    </w:p>
    <w:p w14:paraId="3D4DB20A" w14:textId="77777777" w:rsidR="000F5195" w:rsidRDefault="000F5195" w:rsidP="000F5195">
      <w:pPr>
        <w:pStyle w:val="STTSAlgoritmaContent"/>
      </w:pPr>
      <w:r>
        <w:t>[</w:t>
      </w:r>
      <w:proofErr w:type="spellStart"/>
      <w:r>
        <w:t>SerializeField</w:t>
      </w:r>
      <w:proofErr w:type="spellEnd"/>
      <w:r>
        <w:t xml:space="preserve">] int </w:t>
      </w:r>
      <w:proofErr w:type="spellStart"/>
      <w:r>
        <w:t>variedTemplateTolerance</w:t>
      </w:r>
      <w:proofErr w:type="spellEnd"/>
      <w:r>
        <w:t>;</w:t>
      </w:r>
    </w:p>
    <w:p w14:paraId="68B40D49" w14:textId="77777777" w:rsidR="000F5195" w:rsidRDefault="000F5195" w:rsidP="000F5195">
      <w:pPr>
        <w:pStyle w:val="STTSAlgoritmaContent"/>
      </w:pPr>
      <w:r>
        <w:t xml:space="preserve">int[] </w:t>
      </w:r>
      <w:proofErr w:type="spellStart"/>
      <w:r>
        <w:t>savedMap</w:t>
      </w:r>
      <w:proofErr w:type="spellEnd"/>
      <w:r>
        <w:t>;</w:t>
      </w:r>
    </w:p>
    <w:p w14:paraId="5E6E99B0" w14:textId="77777777" w:rsidR="000F5195" w:rsidRDefault="000F5195" w:rsidP="000F5195">
      <w:pPr>
        <w:pStyle w:val="STTSAlgoritmaContent"/>
      </w:pPr>
    </w:p>
    <w:p w14:paraId="540ACB8E" w14:textId="77777777" w:rsidR="000F5195" w:rsidRDefault="000F5195" w:rsidP="000F5195">
      <w:pPr>
        <w:pStyle w:val="STTSAlgoritmaContent"/>
      </w:pPr>
      <w:r>
        <w:t xml:space="preserve">public override void </w:t>
      </w:r>
      <w:proofErr w:type="spellStart"/>
      <w:r>
        <w:t>calculateFitness</w:t>
      </w:r>
      <w:proofErr w:type="spellEnd"/>
      <w:r>
        <w:t xml:space="preserve">(int[,] map, Coordinate </w:t>
      </w:r>
      <w:proofErr w:type="spellStart"/>
      <w:r>
        <w:t>currCoor</w:t>
      </w:r>
      <w:proofErr w:type="spellEnd"/>
      <w:r>
        <w:t>){</w:t>
      </w:r>
    </w:p>
    <w:p w14:paraId="3D2FDF87" w14:textId="77777777" w:rsidR="000F5195" w:rsidRDefault="000F5195" w:rsidP="000F5195">
      <w:pPr>
        <w:pStyle w:val="STTSAlgoritmaContent"/>
      </w:pPr>
      <w:r>
        <w:t xml:space="preserve">  return;</w:t>
      </w:r>
    </w:p>
    <w:p w14:paraId="709F08D2" w14:textId="77777777" w:rsidR="000F5195" w:rsidRDefault="000F5195" w:rsidP="000F5195">
      <w:pPr>
        <w:pStyle w:val="STTSAlgoritmaContent"/>
      </w:pPr>
      <w:r>
        <w:t>}</w:t>
      </w:r>
    </w:p>
    <w:p w14:paraId="202244C5" w14:textId="77777777" w:rsidR="000F5195" w:rsidRDefault="000F5195" w:rsidP="000F5195">
      <w:pPr>
        <w:pStyle w:val="STTSAlgoritmaContent"/>
      </w:pPr>
    </w:p>
    <w:p w14:paraId="5DB5035F" w14:textId="77777777" w:rsidR="000F5195" w:rsidRDefault="000F5195" w:rsidP="000F5195">
      <w:pPr>
        <w:pStyle w:val="STTSAlgoritmaContent"/>
      </w:pPr>
      <w:r>
        <w:t>//</w:t>
      </w:r>
      <w:proofErr w:type="spellStart"/>
      <w:r>
        <w:t>Khusus</w:t>
      </w:r>
      <w:proofErr w:type="spellEnd"/>
      <w:r>
        <w:t xml:space="preserve"> Template Variety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template map </w:t>
      </w:r>
      <w:proofErr w:type="spellStart"/>
      <w:r>
        <w:t>bukan</w:t>
      </w:r>
      <w:proofErr w:type="spellEnd"/>
      <w:r>
        <w:t xml:space="preserve"> map </w:t>
      </w:r>
      <w:proofErr w:type="spellStart"/>
      <w:r>
        <w:t>biasanya</w:t>
      </w:r>
      <w:proofErr w:type="spellEnd"/>
    </w:p>
    <w:p w14:paraId="044F2A22" w14:textId="77777777" w:rsidR="000F5195" w:rsidRDefault="000F5195" w:rsidP="000F5195">
      <w:pPr>
        <w:pStyle w:val="STTSAlgoritmaContent"/>
      </w:pPr>
      <w:r>
        <w:t xml:space="preserve">public void </w:t>
      </w:r>
      <w:proofErr w:type="spellStart"/>
      <w:r>
        <w:t>getTemplateMap</w:t>
      </w:r>
      <w:proofErr w:type="spellEnd"/>
      <w:r>
        <w:t>(Gene[] map{</w:t>
      </w:r>
    </w:p>
    <w:p w14:paraId="6C100CED" w14:textId="77777777" w:rsidR="000F5195" w:rsidRDefault="000F5195" w:rsidP="000F5195">
      <w:pPr>
        <w:pStyle w:val="STTSAlgoritmaContent"/>
      </w:pPr>
      <w:r>
        <w:t xml:space="preserve">  </w:t>
      </w:r>
      <w:proofErr w:type="spellStart"/>
      <w:r>
        <w:t>savedMap</w:t>
      </w:r>
      <w:proofErr w:type="spellEnd"/>
      <w:r>
        <w:t xml:space="preserve"> = new int[</w:t>
      </w:r>
      <w:proofErr w:type="spellStart"/>
      <w:r>
        <w:t>map.Length</w:t>
      </w:r>
      <w:proofErr w:type="spellEnd"/>
      <w:r>
        <w:t>];</w:t>
      </w:r>
    </w:p>
    <w:p w14:paraId="3ECCD13D" w14:textId="77777777" w:rsidR="000F5195" w:rsidRDefault="000F5195" w:rsidP="000F5195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283F5CA" w14:textId="77777777" w:rsidR="000F5195" w:rsidRDefault="000F5195" w:rsidP="000F5195">
      <w:pPr>
        <w:pStyle w:val="STTSAlgoritmaContent"/>
      </w:pPr>
      <w:r>
        <w:t xml:space="preserve">    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>] = (int)map[</w:t>
      </w:r>
      <w:proofErr w:type="spellStart"/>
      <w:r>
        <w:t>i</w:t>
      </w:r>
      <w:proofErr w:type="spellEnd"/>
      <w:r>
        <w:t>].Value;</w:t>
      </w:r>
    </w:p>
    <w:p w14:paraId="2B791E0D" w14:textId="77777777" w:rsidR="000F5195" w:rsidRDefault="000F5195" w:rsidP="000F5195">
      <w:pPr>
        <w:pStyle w:val="STTSAlgoritmaContent"/>
      </w:pPr>
      <w:r>
        <w:t>}</w:t>
      </w:r>
    </w:p>
    <w:p w14:paraId="6082A021" w14:textId="77777777" w:rsidR="000F5195" w:rsidRDefault="000F5195" w:rsidP="000F5195">
      <w:pPr>
        <w:pStyle w:val="STTSAlgoritmaContent"/>
      </w:pPr>
    </w:p>
    <w:p w14:paraId="7A8B8A3C" w14:textId="3DCF0151" w:rsidR="001F6513" w:rsidRDefault="001F6513" w:rsidP="001F6513">
      <w:pPr>
        <w:pStyle w:val="STTSAlgoritmaContent"/>
      </w:pPr>
      <w:r>
        <w:t xml:space="preserve">public override float </w:t>
      </w:r>
      <w:proofErr w:type="spellStart"/>
      <w:r>
        <w:t>getFitnessScore</w:t>
      </w:r>
      <w:proofErr w:type="spellEnd"/>
      <w:r>
        <w:t>(){</w:t>
      </w:r>
    </w:p>
    <w:p w14:paraId="56430792" w14:textId="1816BC34" w:rsidR="001F6513" w:rsidRDefault="001F6513" w:rsidP="001F6513">
      <w:pPr>
        <w:pStyle w:val="STTSAlgoritmaContent"/>
      </w:pPr>
      <w:r>
        <w:t xml:space="preserve">  </w:t>
      </w:r>
      <w:proofErr w:type="spellStart"/>
      <w:r>
        <w:t>SortedList</w:t>
      </w:r>
      <w:proofErr w:type="spellEnd"/>
      <w:r>
        <w:t xml:space="preserve">&lt;int, int&gt; </w:t>
      </w:r>
      <w:proofErr w:type="spellStart"/>
      <w:r>
        <w:t>templateOccurences</w:t>
      </w:r>
      <w:proofErr w:type="spellEnd"/>
      <w:r>
        <w:t xml:space="preserve"> = new();</w:t>
      </w:r>
    </w:p>
    <w:p w14:paraId="64865BE8" w14:textId="465A0D53" w:rsidR="001F6513" w:rsidRDefault="001F6513" w:rsidP="001F6513">
      <w:pPr>
        <w:pStyle w:val="STTSAlgoritmaContent"/>
      </w:pPr>
      <w:r>
        <w:t xml:space="preserve">  int temp;</w:t>
      </w:r>
    </w:p>
    <w:p w14:paraId="11952364" w14:textId="05FA534B" w:rsidR="001F6513" w:rsidRDefault="001F6513" w:rsidP="001F6513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savedMap.Length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217B7C9C" w14:textId="0F04247C" w:rsidR="001F6513" w:rsidRDefault="001F6513" w:rsidP="001F6513">
      <w:pPr>
        <w:pStyle w:val="STTSAlgoritmaContent"/>
      </w:pPr>
      <w:r>
        <w:t xml:space="preserve">    temp = 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0 ? 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>] : -</w:t>
      </w:r>
      <w:proofErr w:type="spellStart"/>
      <w:r>
        <w:t>savedMap</w:t>
      </w:r>
      <w:proofErr w:type="spellEnd"/>
      <w:r>
        <w:t>[</w:t>
      </w:r>
      <w:proofErr w:type="spellStart"/>
      <w:r>
        <w:t>i</w:t>
      </w:r>
      <w:proofErr w:type="spellEnd"/>
      <w:r>
        <w:t>] - 1;</w:t>
      </w:r>
    </w:p>
    <w:p w14:paraId="196838E0" w14:textId="4376B660" w:rsidR="001F6513" w:rsidRDefault="001F6513" w:rsidP="001F6513">
      <w:pPr>
        <w:pStyle w:val="STTSAlgoritmaContent"/>
      </w:pPr>
      <w:r>
        <w:t xml:space="preserve">    if (</w:t>
      </w:r>
      <w:proofErr w:type="spellStart"/>
      <w:r>
        <w:t>templateOccurences.ContainsKey</w:t>
      </w:r>
      <w:proofErr w:type="spellEnd"/>
      <w:r>
        <w:t>(temp))</w:t>
      </w:r>
    </w:p>
    <w:p w14:paraId="4E5AB8CC" w14:textId="297DE2CB" w:rsidR="001F6513" w:rsidRDefault="001F6513" w:rsidP="001F6513">
      <w:pPr>
        <w:pStyle w:val="STTSAlgoritmaContent"/>
      </w:pPr>
      <w:r>
        <w:t xml:space="preserve">      </w:t>
      </w:r>
      <w:proofErr w:type="spellStart"/>
      <w:r>
        <w:t>templateOccurences</w:t>
      </w:r>
      <w:proofErr w:type="spellEnd"/>
      <w:r>
        <w:t>[temp]++;</w:t>
      </w:r>
    </w:p>
    <w:p w14:paraId="097058A2" w14:textId="662A01F0" w:rsidR="001F6513" w:rsidRDefault="001F6513" w:rsidP="001F6513">
      <w:pPr>
        <w:pStyle w:val="STTSAlgoritmaContent"/>
      </w:pPr>
      <w:r>
        <w:t xml:space="preserve">    else</w:t>
      </w:r>
    </w:p>
    <w:p w14:paraId="3604EF42" w14:textId="41E3003B" w:rsidR="001F6513" w:rsidRDefault="001F6513" w:rsidP="001F6513">
      <w:pPr>
        <w:pStyle w:val="STTSAlgoritmaContent"/>
      </w:pPr>
      <w:r>
        <w:t xml:space="preserve">      </w:t>
      </w:r>
      <w:proofErr w:type="spellStart"/>
      <w:r>
        <w:t>templateOccurences.Add</w:t>
      </w:r>
      <w:proofErr w:type="spellEnd"/>
      <w:r>
        <w:t>(temp, 1);</w:t>
      </w:r>
    </w:p>
    <w:p w14:paraId="765B777D" w14:textId="1B90072F" w:rsidR="001F6513" w:rsidRDefault="001F6513" w:rsidP="001F6513">
      <w:pPr>
        <w:pStyle w:val="STTSAlgoritmaContent"/>
      </w:pPr>
      <w:r>
        <w:t xml:space="preserve">  }</w:t>
      </w:r>
    </w:p>
    <w:p w14:paraId="2E03DF50" w14:textId="40D417A6" w:rsidR="001F6513" w:rsidRDefault="001F6513" w:rsidP="001F6513">
      <w:pPr>
        <w:pStyle w:val="STTSAlgoritmaContent"/>
      </w:pPr>
      <w:r>
        <w:t xml:space="preserve">  int[] scores = new int[</w:t>
      </w:r>
      <w:proofErr w:type="spellStart"/>
      <w:r>
        <w:t>templateOccurences.Count</w:t>
      </w:r>
      <w:proofErr w:type="spellEnd"/>
      <w:r>
        <w:t>];</w:t>
      </w:r>
    </w:p>
    <w:p w14:paraId="7C9B7325" w14:textId="4B680A72" w:rsidR="001F6513" w:rsidRDefault="001F6513" w:rsidP="001F6513">
      <w:pPr>
        <w:pStyle w:val="STTSAlgoritmaContent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templateOccurences.Count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729D459A" w14:textId="26B310F1" w:rsidR="001F6513" w:rsidRDefault="001F6513" w:rsidP="001F6513">
      <w:pPr>
        <w:pStyle w:val="STTSAlgoritmaContent"/>
      </w:pPr>
      <w:r>
        <w:t xml:space="preserve">    temp = </w:t>
      </w:r>
      <w:proofErr w:type="spellStart"/>
      <w:r>
        <w:t>variedTemplateTolerance</w:t>
      </w:r>
      <w:proofErr w:type="spellEnd"/>
      <w:r>
        <w:t xml:space="preserve">  - </w:t>
      </w:r>
      <w:proofErr w:type="spellStart"/>
      <w:r>
        <w:t>templateOccurences.Values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0 ? </w:t>
      </w:r>
      <w:proofErr w:type="spellStart"/>
      <w:r>
        <w:t>variedTemplateTolerance</w:t>
      </w:r>
      <w:proofErr w:type="spellEnd"/>
      <w:r>
        <w:t xml:space="preserve"> - </w:t>
      </w:r>
      <w:proofErr w:type="spellStart"/>
      <w:r>
        <w:t>templateOccurences.Values</w:t>
      </w:r>
      <w:proofErr w:type="spellEnd"/>
      <w:r>
        <w:t>[</w:t>
      </w:r>
      <w:proofErr w:type="spellStart"/>
      <w:r>
        <w:t>i</w:t>
      </w:r>
      <w:proofErr w:type="spellEnd"/>
      <w:r>
        <w:t>] : 0;</w:t>
      </w:r>
    </w:p>
    <w:p w14:paraId="16842C32" w14:textId="0A06A45B" w:rsidR="001F6513" w:rsidRDefault="001F6513" w:rsidP="001F6513">
      <w:pPr>
        <w:pStyle w:val="STTSAlgoritmaContent"/>
      </w:pPr>
      <w:r>
        <w:t xml:space="preserve">    scores[</w:t>
      </w:r>
      <w:proofErr w:type="spellStart"/>
      <w:r>
        <w:t>i</w:t>
      </w:r>
      <w:proofErr w:type="spellEnd"/>
      <w:r>
        <w:t>] = 1 + temp;</w:t>
      </w:r>
    </w:p>
    <w:p w14:paraId="063A874E" w14:textId="48AADD95" w:rsidR="001F6513" w:rsidRDefault="001F6513" w:rsidP="001F6513">
      <w:pPr>
        <w:pStyle w:val="STTSAlgoritmaContent"/>
      </w:pPr>
      <w:r>
        <w:t xml:space="preserve">  }</w:t>
      </w:r>
    </w:p>
    <w:p w14:paraId="0E65824C" w14:textId="3E66DDC0" w:rsidR="001F6513" w:rsidRDefault="001F6513" w:rsidP="001F6513">
      <w:pPr>
        <w:pStyle w:val="STTSAlgoritmaContent"/>
      </w:pPr>
      <w:r>
        <w:t xml:space="preserve">  float sum = </w:t>
      </w:r>
      <w:proofErr w:type="spellStart"/>
      <w:r>
        <w:t>scores.Sum</w:t>
      </w:r>
      <w:proofErr w:type="spellEnd"/>
      <w:r>
        <w:t>();</w:t>
      </w:r>
    </w:p>
    <w:p w14:paraId="6744519C" w14:textId="0B1545DB" w:rsidR="001F6513" w:rsidRDefault="001F6513" w:rsidP="001F6513">
      <w:pPr>
        <w:pStyle w:val="STTSAlgoritmaContent"/>
      </w:pPr>
      <w:r>
        <w:t xml:space="preserve">  if (sum &lt; 0)</w:t>
      </w:r>
    </w:p>
    <w:p w14:paraId="42FBA9C2" w14:textId="757712CA" w:rsidR="001F6513" w:rsidRDefault="001F6513" w:rsidP="001F6513">
      <w:pPr>
        <w:pStyle w:val="STTSAlgoritmaContent"/>
      </w:pPr>
      <w:r>
        <w:t xml:space="preserve">    sum = 0;</w:t>
      </w:r>
    </w:p>
    <w:p w14:paraId="4BAC5A62" w14:textId="09FCCA88" w:rsidR="001F6513" w:rsidRDefault="001F6513" w:rsidP="001F6513">
      <w:pPr>
        <w:pStyle w:val="STTSAlgoritmaContent"/>
      </w:pPr>
      <w:r>
        <w:t xml:space="preserve">  return </w:t>
      </w:r>
      <w:proofErr w:type="spellStart"/>
      <w:r>
        <w:t>Mathf.Pow</w:t>
      </w:r>
      <w:proofErr w:type="spellEnd"/>
      <w:r>
        <w:t>(sum / scores.Length,2) * weight;</w:t>
      </w:r>
    </w:p>
    <w:p w14:paraId="3FE83F03" w14:textId="41F26F17" w:rsidR="000F5195" w:rsidRDefault="001F6513" w:rsidP="001F6513">
      <w:pPr>
        <w:pStyle w:val="STTSAlgoritmaContent"/>
      </w:pPr>
      <w:r>
        <w:t>}</w:t>
      </w:r>
    </w:p>
    <w:p w14:paraId="6EFBB9B0" w14:textId="77777777" w:rsidR="001F6513" w:rsidRDefault="001F6513" w:rsidP="001F6513">
      <w:pPr>
        <w:pStyle w:val="STTSAlgoritmaContent"/>
      </w:pPr>
    </w:p>
    <w:p w14:paraId="420E0733" w14:textId="2F36FB22" w:rsidR="004E3746" w:rsidRDefault="004E3746" w:rsidP="004E3746">
      <w:pPr>
        <w:pStyle w:val="STTSAlgoritma"/>
      </w:pPr>
      <w:proofErr w:type="spellStart"/>
      <w:r>
        <w:lastRenderedPageBreak/>
        <w:t>Segmen</w:t>
      </w:r>
      <w:proofErr w:type="spellEnd"/>
      <w:r>
        <w:t xml:space="preserve"> Program 6.8 Template Variety Fitness</w:t>
      </w:r>
    </w:p>
    <w:p w14:paraId="4BC61C4C" w14:textId="69DF996E" w:rsidR="000F5195" w:rsidRDefault="000F5195" w:rsidP="000F5195">
      <w:pPr>
        <w:pStyle w:val="STTSAlgoritmaContent"/>
      </w:pPr>
      <w:r>
        <w:t xml:space="preserve">public override void </w:t>
      </w:r>
      <w:proofErr w:type="spellStart"/>
      <w:r>
        <w:t>resetVariables</w:t>
      </w:r>
      <w:proofErr w:type="spellEnd"/>
      <w:r>
        <w:t>(){</w:t>
      </w:r>
    </w:p>
    <w:p w14:paraId="0A387105" w14:textId="77777777" w:rsidR="000F5195" w:rsidRDefault="000F5195" w:rsidP="000F5195">
      <w:pPr>
        <w:pStyle w:val="STTSAlgoritmaContent"/>
      </w:pPr>
      <w:r>
        <w:t xml:space="preserve">  return;</w:t>
      </w:r>
    </w:p>
    <w:p w14:paraId="32548563" w14:textId="77777777" w:rsidR="000F5195" w:rsidRDefault="000F5195" w:rsidP="000F5195">
      <w:pPr>
        <w:pStyle w:val="STTSAlgoritmaContent"/>
      </w:pPr>
      <w:r>
        <w:t>}</w:t>
      </w:r>
    </w:p>
    <w:p w14:paraId="07309B69" w14:textId="3AC23C21" w:rsidR="009D787B" w:rsidRDefault="000F5195" w:rsidP="009D787B">
      <w:pPr>
        <w:pStyle w:val="STTSAlgoritmaContent"/>
      </w:pPr>
      <w:r>
        <w:t>}</w:t>
      </w:r>
    </w:p>
    <w:p w14:paraId="6C40721E" w14:textId="77777777" w:rsidR="009B4FF6" w:rsidRPr="00AC5A0F" w:rsidRDefault="009B4FF6" w:rsidP="009B4FF6">
      <w:pPr>
        <w:pStyle w:val="STTSAlgoritmaContent"/>
        <w:numPr>
          <w:ilvl w:val="0"/>
          <w:numId w:val="0"/>
        </w:numPr>
        <w:ind w:left="624" w:hanging="624"/>
      </w:pPr>
    </w:p>
    <w:p w14:paraId="2276CF3A" w14:textId="48F9A662" w:rsidR="009D787B" w:rsidRDefault="009D787B" w:rsidP="009D787B">
      <w:pPr>
        <w:ind w:firstLine="0"/>
      </w:pPr>
      <w:r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penjelasannya</w:t>
      </w:r>
      <w:proofErr w:type="spellEnd"/>
      <w:r>
        <w:t xml:space="preserve"> :</w:t>
      </w:r>
    </w:p>
    <w:p w14:paraId="3BE99F98" w14:textId="056416FF" w:rsidR="009D787B" w:rsidRDefault="009D787B" w:rsidP="009D787B">
      <w:pPr>
        <w:pStyle w:val="ListParagraph"/>
        <w:numPr>
          <w:ilvl w:val="0"/>
          <w:numId w:val="42"/>
        </w:numPr>
        <w:ind w:left="426" w:hanging="426"/>
      </w:pPr>
      <w:r>
        <w:t xml:space="preserve">3 </w:t>
      </w:r>
      <w:r w:rsidR="00A150F7">
        <w:tab/>
      </w:r>
      <w:r w:rsidR="00A150F7">
        <w:tab/>
        <w:t xml:space="preserve">: </w:t>
      </w:r>
      <w:proofErr w:type="spellStart"/>
      <w:r w:rsidR="00A150F7">
        <w:t>Variabel</w:t>
      </w:r>
      <w:proofErr w:type="spellEnd"/>
      <w:r w:rsidR="00A150F7">
        <w:t xml:space="preserve"> ini </w:t>
      </w:r>
      <w:proofErr w:type="spellStart"/>
      <w:r w:rsidR="00A150F7">
        <w:t>menandakan</w:t>
      </w:r>
      <w:proofErr w:type="spellEnd"/>
      <w:r w:rsidR="00A150F7">
        <w:t xml:space="preserve"> </w:t>
      </w:r>
      <w:proofErr w:type="spellStart"/>
      <w:r w:rsidR="00A150F7">
        <w:t>toleransi</w:t>
      </w:r>
      <w:proofErr w:type="spellEnd"/>
      <w:r w:rsidR="00A150F7">
        <w:t xml:space="preserve"> fitness </w:t>
      </w:r>
      <w:proofErr w:type="spellStart"/>
      <w:r w:rsidR="00A150F7">
        <w:t>terhadap</w:t>
      </w:r>
      <w:proofErr w:type="spellEnd"/>
      <w:r w:rsidR="00A150F7">
        <w:t xml:space="preserve"> template yang </w:t>
      </w:r>
      <w:proofErr w:type="spellStart"/>
      <w:r w:rsidR="00A150F7">
        <w:t>kembar</w:t>
      </w:r>
      <w:proofErr w:type="spellEnd"/>
      <w:r w:rsidR="00A150F7">
        <w:t xml:space="preserve">. </w:t>
      </w:r>
      <w:proofErr w:type="spellStart"/>
      <w:r w:rsidR="00A150F7">
        <w:t>Misalkan</w:t>
      </w:r>
      <w:proofErr w:type="spellEnd"/>
      <w:r w:rsidR="00A150F7">
        <w:t xml:space="preserve"> </w:t>
      </w:r>
      <w:proofErr w:type="spellStart"/>
      <w:r w:rsidR="00A150F7">
        <w:t>variedTemplateTolerance</w:t>
      </w:r>
      <w:proofErr w:type="spellEnd"/>
      <w:r w:rsidR="00A150F7">
        <w:t xml:space="preserve"> </w:t>
      </w:r>
      <w:proofErr w:type="spellStart"/>
      <w:r w:rsidR="00A150F7">
        <w:t>diisi</w:t>
      </w:r>
      <w:proofErr w:type="spellEnd"/>
      <w:r w:rsidR="00A150F7">
        <w:t xml:space="preserve"> 2, </w:t>
      </w:r>
      <w:proofErr w:type="spellStart"/>
      <w:r w:rsidR="00A150F7">
        <w:t>maka</w:t>
      </w:r>
      <w:proofErr w:type="spellEnd"/>
      <w:r w:rsidR="00A150F7">
        <w:t xml:space="preserve"> </w:t>
      </w:r>
      <w:proofErr w:type="spellStart"/>
      <w:r w:rsidR="00A150F7">
        <w:t>bila</w:t>
      </w:r>
      <w:proofErr w:type="spellEnd"/>
      <w:r w:rsidR="00A150F7">
        <w:t xml:space="preserve"> </w:t>
      </w:r>
      <w:proofErr w:type="spellStart"/>
      <w:r w:rsidR="00A150F7">
        <w:t>terdapat</w:t>
      </w:r>
      <w:proofErr w:type="spellEnd"/>
      <w:r w:rsidR="00A150F7">
        <w:t xml:space="preserve"> </w:t>
      </w:r>
      <w:proofErr w:type="spellStart"/>
      <w:r w:rsidR="00A150F7">
        <w:t>sebuah</w:t>
      </w:r>
      <w:proofErr w:type="spellEnd"/>
      <w:r w:rsidR="00A150F7">
        <w:t xml:space="preserve"> template yang </w:t>
      </w:r>
      <w:proofErr w:type="spellStart"/>
      <w:r w:rsidR="00A150F7">
        <w:t>muncul</w:t>
      </w:r>
      <w:proofErr w:type="spellEnd"/>
      <w:r w:rsidR="00A150F7">
        <w:t xml:space="preserve"> 2 kali </w:t>
      </w:r>
      <w:proofErr w:type="spellStart"/>
      <w:r w:rsidR="00A150F7">
        <w:t>maka</w:t>
      </w:r>
      <w:proofErr w:type="spellEnd"/>
      <w:r w:rsidR="00A150F7">
        <w:t xml:space="preserve"> fitness </w:t>
      </w:r>
      <w:proofErr w:type="spellStart"/>
      <w:r w:rsidR="00A150F7">
        <w:t>akan</w:t>
      </w:r>
      <w:proofErr w:type="spellEnd"/>
      <w:r w:rsidR="00A150F7">
        <w:t xml:space="preserve"> </w:t>
      </w:r>
      <w:proofErr w:type="spellStart"/>
      <w:r w:rsidR="00A150F7">
        <w:t>tetap</w:t>
      </w:r>
      <w:proofErr w:type="spellEnd"/>
      <w:r w:rsidR="00A150F7">
        <w:t xml:space="preserve"> 1, </w:t>
      </w:r>
      <w:proofErr w:type="spellStart"/>
      <w:r w:rsidR="00A150F7">
        <w:t>tetapi</w:t>
      </w:r>
      <w:proofErr w:type="spellEnd"/>
      <w:r w:rsidR="00A150F7">
        <w:t xml:space="preserve"> 3 </w:t>
      </w:r>
      <w:proofErr w:type="spellStart"/>
      <w:r w:rsidR="00A150F7">
        <w:t>keatas</w:t>
      </w:r>
      <w:proofErr w:type="spellEnd"/>
      <w:r w:rsidR="00A150F7">
        <w:t xml:space="preserve"> </w:t>
      </w:r>
      <w:proofErr w:type="spellStart"/>
      <w:r w:rsidR="00A150F7">
        <w:t>maka</w:t>
      </w:r>
      <w:proofErr w:type="spellEnd"/>
      <w:r w:rsidR="00A150F7">
        <w:t xml:space="preserve"> fitness </w:t>
      </w:r>
      <w:proofErr w:type="spellStart"/>
      <w:r w:rsidR="00A150F7">
        <w:t>akan</w:t>
      </w:r>
      <w:proofErr w:type="spellEnd"/>
      <w:r w:rsidR="00A150F7">
        <w:t xml:space="preserve"> </w:t>
      </w:r>
      <w:proofErr w:type="spellStart"/>
      <w:r w:rsidR="00A150F7">
        <w:t>berkurang</w:t>
      </w:r>
      <w:proofErr w:type="spellEnd"/>
      <w:r w:rsidR="00A150F7">
        <w:t>.</w:t>
      </w:r>
    </w:p>
    <w:p w14:paraId="17A3553E" w14:textId="18254DAC" w:rsidR="00A150F7" w:rsidRDefault="00A150F7" w:rsidP="009D787B">
      <w:pPr>
        <w:pStyle w:val="ListParagraph"/>
        <w:numPr>
          <w:ilvl w:val="0"/>
          <w:numId w:val="42"/>
        </w:numPr>
        <w:ind w:left="426" w:hanging="426"/>
      </w:pPr>
      <w:r>
        <w:t>4</w:t>
      </w:r>
      <w:r>
        <w:tab/>
      </w:r>
      <w:r>
        <w:tab/>
        <w:t xml:space="preserve">: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template, </w:t>
      </w:r>
      <w:proofErr w:type="spellStart"/>
      <w:r>
        <w:t>bukan</w:t>
      </w:r>
      <w:proofErr w:type="spellEnd"/>
      <w:r>
        <w:t xml:space="preserve"> map yang jadi.</w:t>
      </w:r>
    </w:p>
    <w:p w14:paraId="6FABB7A3" w14:textId="1E633001" w:rsidR="00A150F7" w:rsidRDefault="00A150F7" w:rsidP="009D787B">
      <w:pPr>
        <w:pStyle w:val="ListParagraph"/>
        <w:numPr>
          <w:ilvl w:val="0"/>
          <w:numId w:val="42"/>
        </w:numPr>
        <w:ind w:left="426" w:hanging="426"/>
      </w:pPr>
      <w:r>
        <w:t>6 – 8</w:t>
      </w:r>
      <w:r>
        <w:tab/>
        <w:t xml:space="preserve">: Function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fitness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template.</w:t>
      </w:r>
    </w:p>
    <w:p w14:paraId="3CE558A9" w14:textId="1A471B45" w:rsidR="00A150F7" w:rsidRDefault="00A150F7" w:rsidP="009D787B">
      <w:pPr>
        <w:pStyle w:val="ListParagraph"/>
        <w:numPr>
          <w:ilvl w:val="0"/>
          <w:numId w:val="42"/>
        </w:numPr>
        <w:ind w:left="426" w:hanging="426"/>
      </w:pPr>
      <w:r>
        <w:t>10 – 15</w:t>
      </w:r>
      <w:r>
        <w:tab/>
        <w:t xml:space="preserve">: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savedMap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map yang </w:t>
      </w:r>
      <w:proofErr w:type="spellStart"/>
      <w:r>
        <w:t>diberikan</w:t>
      </w:r>
      <w:proofErr w:type="spellEnd"/>
      <w:r>
        <w:t>.</w:t>
      </w:r>
    </w:p>
    <w:p w14:paraId="231302EE" w14:textId="3277FD0B" w:rsidR="00A150F7" w:rsidRDefault="00A150F7" w:rsidP="009D787B">
      <w:pPr>
        <w:pStyle w:val="ListParagraph"/>
        <w:numPr>
          <w:ilvl w:val="0"/>
          <w:numId w:val="42"/>
        </w:numPr>
        <w:ind w:left="426" w:hanging="426"/>
      </w:pPr>
      <w:r>
        <w:t>18</w:t>
      </w:r>
      <w:r>
        <w:tab/>
      </w:r>
      <w:r>
        <w:tab/>
        <w:t xml:space="preserve">: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sortedList</w:t>
      </w:r>
      <w:proofErr w:type="spellEnd"/>
      <w:r>
        <w:t xml:space="preserve"> </w:t>
      </w:r>
      <w:proofErr w:type="spellStart"/>
      <w:r>
        <w:t>templateOccurences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key dan value, </w:t>
      </w:r>
      <w:proofErr w:type="spellStart"/>
      <w:r>
        <w:t>dimana</w:t>
      </w:r>
      <w:proofErr w:type="spellEnd"/>
      <w:r>
        <w:t xml:space="preserve"> key </w:t>
      </w:r>
      <w:proofErr w:type="spellStart"/>
      <w:r>
        <w:t>adalah</w:t>
      </w:r>
      <w:proofErr w:type="spellEnd"/>
      <w:r>
        <w:t xml:space="preserve"> id template dan value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>.</w:t>
      </w:r>
    </w:p>
    <w:p w14:paraId="00B8A2B9" w14:textId="381E5768" w:rsidR="000F5195" w:rsidRDefault="009A0CFE" w:rsidP="009368D4">
      <w:pPr>
        <w:pStyle w:val="ListParagraph"/>
        <w:numPr>
          <w:ilvl w:val="0"/>
          <w:numId w:val="42"/>
        </w:numPr>
        <w:ind w:left="426" w:hanging="426"/>
      </w:pPr>
      <w:r>
        <w:t>20</w:t>
      </w:r>
      <w:r w:rsidR="00A150F7">
        <w:t xml:space="preserve"> – 2</w:t>
      </w:r>
      <w:r>
        <w:t>6</w:t>
      </w:r>
      <w:r w:rsidR="00A150F7">
        <w:tab/>
        <w:t xml:space="preserve">: </w:t>
      </w:r>
      <w:proofErr w:type="spellStart"/>
      <w:r w:rsidR="00A150F7">
        <w:t>Menggunakan</w:t>
      </w:r>
      <w:proofErr w:type="spellEnd"/>
      <w:r w:rsidR="00A150F7">
        <w:t xml:space="preserve"> </w:t>
      </w:r>
      <w:proofErr w:type="spellStart"/>
      <w:r w:rsidR="00A150F7">
        <w:t>sortedList</w:t>
      </w:r>
      <w:proofErr w:type="spellEnd"/>
      <w:r w:rsidR="00A150F7">
        <w:t xml:space="preserve"> dan </w:t>
      </w:r>
      <w:proofErr w:type="spellStart"/>
      <w:r w:rsidR="00A150F7">
        <w:t>sistem</w:t>
      </w:r>
      <w:proofErr w:type="spellEnd"/>
      <w:r w:rsidR="00A150F7">
        <w:t xml:space="preserve"> key value, </w:t>
      </w:r>
      <w:proofErr w:type="spellStart"/>
      <w:r w:rsidR="00A150F7">
        <w:t>seluruh</w:t>
      </w:r>
      <w:proofErr w:type="spellEnd"/>
      <w:r w:rsidR="00A150F7">
        <w:t xml:space="preserve"> id template </w:t>
      </w:r>
      <w:proofErr w:type="spellStart"/>
      <w:r w:rsidR="00A150F7">
        <w:t>dimasukkan</w:t>
      </w:r>
      <w:proofErr w:type="spellEnd"/>
      <w:r w:rsidR="00A150F7">
        <w:t xml:space="preserve"> ke </w:t>
      </w:r>
      <w:proofErr w:type="spellStart"/>
      <w:r w:rsidR="00A150F7">
        <w:t>templateOccurences</w:t>
      </w:r>
      <w:proofErr w:type="spellEnd"/>
      <w:r w:rsidR="00A150F7">
        <w:t xml:space="preserve"> </w:t>
      </w:r>
      <w:proofErr w:type="spellStart"/>
      <w:r w:rsidR="00A150F7">
        <w:t>dengan</w:t>
      </w:r>
      <w:proofErr w:type="spellEnd"/>
      <w:r w:rsidR="00A150F7">
        <w:t xml:space="preserve"> key template id yang </w:t>
      </w:r>
      <w:proofErr w:type="spellStart"/>
      <w:r w:rsidR="00A150F7">
        <w:t>sedang</w:t>
      </w:r>
      <w:proofErr w:type="spellEnd"/>
      <w:r w:rsidR="00A150F7">
        <w:t xml:space="preserve"> </w:t>
      </w:r>
      <w:proofErr w:type="spellStart"/>
      <w:r w:rsidR="00A150F7">
        <w:t>diperiksa</w:t>
      </w:r>
      <w:proofErr w:type="spellEnd"/>
      <w:r w:rsidR="00A150F7">
        <w:t xml:space="preserve">. Bila key </w:t>
      </w:r>
      <w:proofErr w:type="spellStart"/>
      <w:r w:rsidR="00A150F7">
        <w:t>tersebut</w:t>
      </w:r>
      <w:proofErr w:type="spellEnd"/>
      <w:r w:rsidR="00A150F7">
        <w:t xml:space="preserve"> </w:t>
      </w:r>
      <w:proofErr w:type="spellStart"/>
      <w:r w:rsidR="00A150F7">
        <w:t>tidak</w:t>
      </w:r>
      <w:proofErr w:type="spellEnd"/>
      <w:r w:rsidR="00A150F7">
        <w:t xml:space="preserve"> </w:t>
      </w:r>
      <w:proofErr w:type="spellStart"/>
      <w:r w:rsidR="00A150F7">
        <w:t>ada</w:t>
      </w:r>
      <w:proofErr w:type="spellEnd"/>
      <w:r w:rsidR="00A150F7">
        <w:t xml:space="preserve"> </w:t>
      </w:r>
      <w:proofErr w:type="spellStart"/>
      <w:r w:rsidR="00A150F7">
        <w:t>maka</w:t>
      </w:r>
      <w:proofErr w:type="spellEnd"/>
      <w:r w:rsidR="00A150F7">
        <w:t xml:space="preserve"> </w:t>
      </w:r>
      <w:proofErr w:type="spellStart"/>
      <w:r w:rsidR="00A150F7">
        <w:t>dibuat</w:t>
      </w:r>
      <w:proofErr w:type="spellEnd"/>
      <w:r w:rsidR="00A150F7">
        <w:t xml:space="preserve"> key </w:t>
      </w:r>
      <w:proofErr w:type="spellStart"/>
      <w:r w:rsidR="00A150F7">
        <w:t>tersebut</w:t>
      </w:r>
      <w:proofErr w:type="spellEnd"/>
      <w:r w:rsidR="00A150F7">
        <w:t xml:space="preserve"> dan value </w:t>
      </w:r>
      <w:proofErr w:type="spellStart"/>
      <w:r w:rsidR="00A150F7">
        <w:t>diisi</w:t>
      </w:r>
      <w:proofErr w:type="spellEnd"/>
      <w:r w:rsidR="00A150F7">
        <w:t xml:space="preserve"> 1, </w:t>
      </w:r>
      <w:proofErr w:type="spellStart"/>
      <w:r w:rsidR="00A150F7">
        <w:t>sementara</w:t>
      </w:r>
      <w:proofErr w:type="spellEnd"/>
      <w:r w:rsidR="00A150F7">
        <w:t xml:space="preserve"> </w:t>
      </w:r>
      <w:proofErr w:type="spellStart"/>
      <w:r w:rsidR="00A150F7">
        <w:t>bila</w:t>
      </w:r>
      <w:proofErr w:type="spellEnd"/>
      <w:r w:rsidR="00A150F7">
        <w:t xml:space="preserve"> </w:t>
      </w:r>
      <w:proofErr w:type="spellStart"/>
      <w:r w:rsidR="00A150F7">
        <w:t>ada</w:t>
      </w:r>
      <w:proofErr w:type="spellEnd"/>
      <w:r w:rsidR="00A150F7">
        <w:t xml:space="preserve"> value +1.</w:t>
      </w:r>
    </w:p>
    <w:p w14:paraId="6D889E64" w14:textId="19ACF81D" w:rsidR="009A0CFE" w:rsidRDefault="009A0CFE" w:rsidP="009368D4">
      <w:pPr>
        <w:pStyle w:val="ListParagraph"/>
        <w:numPr>
          <w:ilvl w:val="0"/>
          <w:numId w:val="42"/>
        </w:numPr>
        <w:ind w:left="426" w:hanging="426"/>
      </w:pPr>
      <w:r>
        <w:t>21</w:t>
      </w:r>
      <w:r>
        <w:tab/>
      </w:r>
      <w:r>
        <w:tab/>
        <w:t xml:space="preserve">: 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pada baris ini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template </w:t>
      </w:r>
      <w:proofErr w:type="spellStart"/>
      <w:r>
        <w:t>negatif</w:t>
      </w:r>
      <w:proofErr w:type="spellEnd"/>
      <w:r>
        <w:t xml:space="preserve"> (yang </w:t>
      </w:r>
      <w:proofErr w:type="spellStart"/>
      <w:r>
        <w:t>memiliki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) dan </w:t>
      </w:r>
      <w:proofErr w:type="spellStart"/>
      <w:r>
        <w:t>positif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bola</w:t>
      </w:r>
      <w:r w:rsidR="007E4A69">
        <w:t xml:space="preserve"> </w:t>
      </w:r>
      <w:proofErr w:type="spellStart"/>
      <w:r w:rsidR="007E4A69">
        <w:t>spesial</w:t>
      </w:r>
      <w:proofErr w:type="spellEnd"/>
      <w:r>
        <w:t xml:space="preserve">). </w:t>
      </w:r>
    </w:p>
    <w:p w14:paraId="0444DFCC" w14:textId="6240E230" w:rsidR="00A150F7" w:rsidRDefault="00A150F7" w:rsidP="00A150F7">
      <w:pPr>
        <w:pStyle w:val="ListParagraph"/>
        <w:numPr>
          <w:ilvl w:val="0"/>
          <w:numId w:val="42"/>
        </w:numPr>
        <w:ind w:left="426" w:hanging="426"/>
      </w:pPr>
      <w:r>
        <w:t>2</w:t>
      </w:r>
      <w:r w:rsidR="009A0CFE">
        <w:t>8</w:t>
      </w:r>
      <w:r>
        <w:tab/>
      </w:r>
      <w:r w:rsidR="0051459A">
        <w:t>- 3</w:t>
      </w:r>
      <w:r w:rsidR="009A0CFE">
        <w:t>1</w:t>
      </w:r>
      <w:r w:rsidR="0051459A">
        <w:tab/>
      </w:r>
      <w:r>
        <w:t xml:space="preserve">: </w:t>
      </w:r>
      <w:proofErr w:type="spellStart"/>
      <w:r w:rsidR="0051459A">
        <w:t>Setiap</w:t>
      </w:r>
      <w:proofErr w:type="spellEnd"/>
      <w:r w:rsidR="0051459A">
        <w:t xml:space="preserve"> </w:t>
      </w:r>
      <w:proofErr w:type="spellStart"/>
      <w:r w:rsidR="0051459A">
        <w:t>jumlah</w:t>
      </w:r>
      <w:proofErr w:type="spellEnd"/>
      <w:r w:rsidR="0051459A">
        <w:t xml:space="preserve"> </w:t>
      </w:r>
      <w:proofErr w:type="spellStart"/>
      <w:r w:rsidR="0051459A">
        <w:t>kemunculan</w:t>
      </w:r>
      <w:proofErr w:type="spellEnd"/>
      <w:r w:rsidR="0051459A">
        <w:t xml:space="preserve"> </w:t>
      </w:r>
      <w:proofErr w:type="spellStart"/>
      <w:r w:rsidR="0051459A">
        <w:t>dicek</w:t>
      </w:r>
      <w:proofErr w:type="spellEnd"/>
      <w:r w:rsidR="0051459A">
        <w:t xml:space="preserve">, dan </w:t>
      </w:r>
      <w:proofErr w:type="spellStart"/>
      <w:r w:rsidR="0051459A">
        <w:t>bila</w:t>
      </w:r>
      <w:proofErr w:type="spellEnd"/>
      <w:r w:rsidR="0051459A">
        <w:t xml:space="preserve"> </w:t>
      </w:r>
      <w:proofErr w:type="spellStart"/>
      <w:r w:rsidR="0051459A">
        <w:t>jumlah</w:t>
      </w:r>
      <w:proofErr w:type="spellEnd"/>
      <w:r w:rsidR="0051459A">
        <w:t xml:space="preserve"> </w:t>
      </w:r>
      <w:proofErr w:type="spellStart"/>
      <w:r w:rsidR="0051459A">
        <w:t>kemunculan</w:t>
      </w:r>
      <w:proofErr w:type="spellEnd"/>
      <w:r w:rsidR="0051459A">
        <w:t xml:space="preserve"> </w:t>
      </w:r>
      <w:proofErr w:type="spellStart"/>
      <w:r w:rsidR="0051459A">
        <w:t>dibawah</w:t>
      </w:r>
      <w:proofErr w:type="spellEnd"/>
      <w:r w:rsidR="0051459A">
        <w:t xml:space="preserve"> atau sama </w:t>
      </w:r>
      <w:proofErr w:type="spellStart"/>
      <w:r w:rsidR="0051459A">
        <w:t>dengan</w:t>
      </w:r>
      <w:proofErr w:type="spellEnd"/>
      <w:r w:rsidR="0051459A">
        <w:t xml:space="preserve"> </w:t>
      </w:r>
      <w:proofErr w:type="spellStart"/>
      <w:r w:rsidR="0051459A">
        <w:t>toleransi</w:t>
      </w:r>
      <w:proofErr w:type="spellEnd"/>
      <w:r w:rsidR="0051459A">
        <w:t xml:space="preserve"> fitness, </w:t>
      </w:r>
      <w:proofErr w:type="spellStart"/>
      <w:r w:rsidR="0051459A">
        <w:t>maka</w:t>
      </w:r>
      <w:proofErr w:type="spellEnd"/>
      <w:r w:rsidR="0051459A">
        <w:t xml:space="preserve"> </w:t>
      </w:r>
      <w:proofErr w:type="spellStart"/>
      <w:r w:rsidR="0051459A">
        <w:t>akan</w:t>
      </w:r>
      <w:proofErr w:type="spellEnd"/>
      <w:r w:rsidR="0051459A">
        <w:t xml:space="preserve"> </w:t>
      </w:r>
      <w:proofErr w:type="spellStart"/>
      <w:r w:rsidR="0051459A">
        <w:t>dimasukkan</w:t>
      </w:r>
      <w:proofErr w:type="spellEnd"/>
      <w:r w:rsidR="0051459A">
        <w:t xml:space="preserve"> </w:t>
      </w:r>
      <w:proofErr w:type="spellStart"/>
      <w:r w:rsidR="0051459A">
        <w:t>skor</w:t>
      </w:r>
      <w:proofErr w:type="spellEnd"/>
      <w:r w:rsidR="0051459A">
        <w:t xml:space="preserve"> 1 ke </w:t>
      </w:r>
      <w:proofErr w:type="spellStart"/>
      <w:r w:rsidR="0051459A">
        <w:t>dalam</w:t>
      </w:r>
      <w:proofErr w:type="spellEnd"/>
      <w:r w:rsidR="0051459A">
        <w:t xml:space="preserve"> array </w:t>
      </w:r>
      <w:proofErr w:type="spellStart"/>
      <w:r w:rsidR="0051459A">
        <w:t>skor</w:t>
      </w:r>
      <w:proofErr w:type="spellEnd"/>
      <w:r w:rsidR="0051459A">
        <w:t xml:space="preserve">, </w:t>
      </w:r>
      <w:proofErr w:type="spellStart"/>
      <w:r w:rsidR="0051459A">
        <w:t>tapi</w:t>
      </w:r>
      <w:proofErr w:type="spellEnd"/>
      <w:r w:rsidR="0051459A">
        <w:t xml:space="preserve"> </w:t>
      </w:r>
      <w:proofErr w:type="spellStart"/>
      <w:r w:rsidR="0051459A">
        <w:t>bila</w:t>
      </w:r>
      <w:proofErr w:type="spellEnd"/>
      <w:r w:rsidR="0051459A">
        <w:t xml:space="preserve"> lebih </w:t>
      </w:r>
      <w:proofErr w:type="spellStart"/>
      <w:r w:rsidR="0051459A">
        <w:t>banyak</w:t>
      </w:r>
      <w:proofErr w:type="spellEnd"/>
      <w:r w:rsidR="0051459A">
        <w:t xml:space="preserve"> </w:t>
      </w:r>
      <w:proofErr w:type="spellStart"/>
      <w:r w:rsidR="0051459A">
        <w:t>dari</w:t>
      </w:r>
      <w:proofErr w:type="spellEnd"/>
      <w:r w:rsidR="0051459A">
        <w:t xml:space="preserve"> </w:t>
      </w:r>
      <w:proofErr w:type="spellStart"/>
      <w:r w:rsidR="0051459A">
        <w:t>toleransi</w:t>
      </w:r>
      <w:proofErr w:type="spellEnd"/>
      <w:r w:rsidR="0051459A">
        <w:t xml:space="preserve"> fitness, </w:t>
      </w:r>
      <w:proofErr w:type="spellStart"/>
      <w:r w:rsidR="0051459A">
        <w:t>maka</w:t>
      </w:r>
      <w:proofErr w:type="spellEnd"/>
      <w:r w:rsidR="0051459A">
        <w:t xml:space="preserve"> </w:t>
      </w:r>
      <w:proofErr w:type="spellStart"/>
      <w:r w:rsidR="0051459A">
        <w:t>akan</w:t>
      </w:r>
      <w:proofErr w:type="spellEnd"/>
      <w:r w:rsidR="0051459A">
        <w:t xml:space="preserve"> </w:t>
      </w:r>
      <w:proofErr w:type="spellStart"/>
      <w:r w:rsidR="0051459A">
        <w:t>diberi</w:t>
      </w:r>
      <w:proofErr w:type="spellEnd"/>
      <w:r w:rsidR="0051459A">
        <w:t xml:space="preserve"> </w:t>
      </w:r>
      <w:proofErr w:type="spellStart"/>
      <w:r w:rsidR="0051459A">
        <w:t>skor</w:t>
      </w:r>
      <w:proofErr w:type="spellEnd"/>
      <w:r w:rsidR="0051459A">
        <w:t xml:space="preserve"> 0.</w:t>
      </w:r>
      <w:r w:rsidR="001C31D9">
        <w:t xml:space="preserve"> </w:t>
      </w:r>
    </w:p>
    <w:p w14:paraId="39042CE3" w14:textId="65F8D0D3" w:rsidR="001C31D9" w:rsidRDefault="001C31D9" w:rsidP="00A150F7">
      <w:pPr>
        <w:pStyle w:val="ListParagraph"/>
        <w:numPr>
          <w:ilvl w:val="0"/>
          <w:numId w:val="42"/>
        </w:numPr>
        <w:ind w:left="426" w:hanging="426"/>
      </w:pPr>
      <w:r>
        <w:t>3</w:t>
      </w:r>
      <w:r w:rsidR="009A0CFE">
        <w:t>2</w:t>
      </w:r>
      <w:r>
        <w:t xml:space="preserve"> – 3</w:t>
      </w:r>
      <w:r w:rsidR="009A0CFE">
        <w:t>4</w:t>
      </w:r>
      <w:r>
        <w:tab/>
        <w:t xml:space="preserve">: Masukkan </w:t>
      </w:r>
      <w:proofErr w:type="spellStart"/>
      <w:r>
        <w:t>jumlah</w:t>
      </w:r>
      <w:proofErr w:type="spellEnd"/>
      <w:r>
        <w:t xml:space="preserve"> fitness yang </w:t>
      </w:r>
      <w:proofErr w:type="spellStart"/>
      <w:r>
        <w:t>dimasukkan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sum, dan buat </w:t>
      </w:r>
      <w:proofErr w:type="spellStart"/>
      <w:r>
        <w:t>pengecekan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sum </w:t>
      </w:r>
      <w:proofErr w:type="spellStart"/>
      <w:r>
        <w:t>dibawah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buat sum </w:t>
      </w:r>
      <w:proofErr w:type="spellStart"/>
      <w:r>
        <w:lastRenderedPageBreak/>
        <w:t>menjadi</w:t>
      </w:r>
      <w:proofErr w:type="spellEnd"/>
      <w:r>
        <w:t xml:space="preserve"> 0. Ini </w:t>
      </w:r>
      <w:proofErr w:type="spellStart"/>
      <w:r>
        <w:t>dilakukan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positif</w:t>
      </w:r>
      <w:proofErr w:type="spellEnd"/>
      <w:r w:rsidR="009D54A6">
        <w:t>.</w:t>
      </w:r>
    </w:p>
    <w:p w14:paraId="72E7DF92" w14:textId="0802446E" w:rsidR="00A150F7" w:rsidRDefault="0051459A" w:rsidP="00A150F7">
      <w:pPr>
        <w:pStyle w:val="ListParagraph"/>
        <w:numPr>
          <w:ilvl w:val="0"/>
          <w:numId w:val="42"/>
        </w:numPr>
        <w:ind w:left="426" w:hanging="426"/>
      </w:pPr>
      <w:r>
        <w:t>3</w:t>
      </w:r>
      <w:r w:rsidR="009A0CFE">
        <w:t>5</w:t>
      </w:r>
      <w:r>
        <w:tab/>
      </w:r>
      <w:r>
        <w:tab/>
        <w:t xml:space="preserve">: Nilai </w:t>
      </w:r>
      <w:proofErr w:type="spellStart"/>
      <w:r>
        <w:t>skor</w:t>
      </w:r>
      <w:proofErr w:type="spellEnd"/>
      <w:r>
        <w:t xml:space="preserve"> di rata – rata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template yang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dikuadrat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weight. </w:t>
      </w:r>
    </w:p>
    <w:p w14:paraId="57213327" w14:textId="3AEF47D1" w:rsidR="00A150F7" w:rsidRDefault="0051459A" w:rsidP="00A150F7">
      <w:pPr>
        <w:pStyle w:val="ListParagraph"/>
        <w:numPr>
          <w:ilvl w:val="0"/>
          <w:numId w:val="42"/>
        </w:numPr>
        <w:ind w:left="426" w:hanging="426"/>
      </w:pPr>
      <w:r>
        <w:t>3</w:t>
      </w:r>
      <w:r w:rsidR="009A0CFE">
        <w:t>8</w:t>
      </w:r>
      <w:r>
        <w:t xml:space="preserve"> – </w:t>
      </w:r>
      <w:r w:rsidR="009A0CFE">
        <w:t>40</w:t>
      </w:r>
      <w:r>
        <w:tab/>
        <w:t xml:space="preserve">: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return </w:t>
      </w:r>
      <w:proofErr w:type="spellStart"/>
      <w:r>
        <w:t>saja</w:t>
      </w:r>
      <w:proofErr w:type="spellEnd"/>
      <w:r>
        <w:t>.</w:t>
      </w:r>
    </w:p>
    <w:p w14:paraId="54A812FC" w14:textId="77777777" w:rsidR="001E04CA" w:rsidRDefault="001E04CA" w:rsidP="001E04CA"/>
    <w:p w14:paraId="24297808" w14:textId="289C96FB" w:rsidR="001E04CA" w:rsidRDefault="001E04CA" w:rsidP="001E04CA">
      <w:pPr>
        <w:pStyle w:val="STTSGambar"/>
      </w:pPr>
      <w:r w:rsidRPr="001E04CA">
        <w:rPr>
          <w:noProof/>
        </w:rPr>
        <w:drawing>
          <wp:inline distT="0" distB="0" distL="0" distR="0" wp14:anchorId="1A58E7D6" wp14:editId="5FC2CF9C">
            <wp:extent cx="4572638" cy="1619476"/>
            <wp:effectExtent l="0" t="0" r="0" b="0"/>
            <wp:docPr id="50280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05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D97">
        <w:t xml:space="preserve"> </w:t>
      </w:r>
    </w:p>
    <w:p w14:paraId="65EE97C8" w14:textId="50D19108" w:rsidR="001E04CA" w:rsidRDefault="001E04CA" w:rsidP="001E04CA">
      <w:pPr>
        <w:pStyle w:val="STTSGambar"/>
      </w:pPr>
      <w:r>
        <w:t>Gambar 6.5</w:t>
      </w:r>
    </w:p>
    <w:p w14:paraId="0D41BB6F" w14:textId="2735C58C" w:rsidR="001E04CA" w:rsidRDefault="001E04CA" w:rsidP="001E04CA">
      <w:pPr>
        <w:pStyle w:val="STTSGambar"/>
      </w:pPr>
      <w:r>
        <w:t xml:space="preserve">Isi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Template Variety Fitness</w:t>
      </w:r>
    </w:p>
    <w:p w14:paraId="0E887627" w14:textId="77777777" w:rsidR="001E04CA" w:rsidRDefault="001E04CA" w:rsidP="001E04CA"/>
    <w:p w14:paraId="7CBC88F3" w14:textId="55EE9BCE" w:rsidR="00037090" w:rsidRPr="00AC5A0F" w:rsidRDefault="00037090" w:rsidP="00037090">
      <w:r>
        <w:t xml:space="preserve">Dan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–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Selain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perbedaan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fitness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template generation, </w:t>
      </w:r>
      <w:proofErr w:type="spellStart"/>
      <w:r>
        <w:t>dikarenakan</w:t>
      </w:r>
      <w:proofErr w:type="spellEnd"/>
      <w:r>
        <w:t xml:space="preserve"> ini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di template, </w:t>
      </w:r>
      <w:proofErr w:type="spellStart"/>
      <w:r>
        <w:t>lalu</w:t>
      </w:r>
      <w:proofErr w:type="spellEnd"/>
      <w:r>
        <w:t xml:space="preserve"> Varied Template Tolerance,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mentoleransi</w:t>
      </w:r>
      <w:proofErr w:type="spellEnd"/>
      <w:r>
        <w:t xml:space="preserve"> 2 </w:t>
      </w:r>
      <w:proofErr w:type="spellStart"/>
      <w:r>
        <w:t>kemunculan</w:t>
      </w:r>
      <w:proofErr w:type="spellEnd"/>
      <w:r>
        <w:t xml:space="preserve"> template yang </w:t>
      </w:r>
      <w:proofErr w:type="spellStart"/>
      <w:r>
        <w:t>kembar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Genetic Algorithm.</w:t>
      </w:r>
    </w:p>
    <w:sectPr w:rsidR="00037090" w:rsidRPr="00AC5A0F" w:rsidSect="00C22F25">
      <w:headerReference w:type="default" r:id="rId13"/>
      <w:footerReference w:type="default" r:id="rId14"/>
      <w:footerReference w:type="first" r:id="rId15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0ED9B" w14:textId="77777777" w:rsidR="00C45429" w:rsidRDefault="00C45429" w:rsidP="00A1571D">
      <w:pPr>
        <w:spacing w:line="240" w:lineRule="auto"/>
      </w:pPr>
      <w:r>
        <w:separator/>
      </w:r>
    </w:p>
  </w:endnote>
  <w:endnote w:type="continuationSeparator" w:id="0">
    <w:p w14:paraId="1A3D82BA" w14:textId="77777777" w:rsidR="00C45429" w:rsidRDefault="00C45429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411D9" w14:textId="77777777" w:rsidR="00C45429" w:rsidRDefault="00C45429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27D720A4" w14:textId="77777777" w:rsidR="00C45429" w:rsidRDefault="00C45429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F318F"/>
    <w:multiLevelType w:val="hybridMultilevel"/>
    <w:tmpl w:val="CA42FD48"/>
    <w:lvl w:ilvl="0" w:tplc="A6581FC6">
      <w:start w:val="1"/>
      <w:numFmt w:val="decimal"/>
      <w:lvlText w:val="5.7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857307"/>
    <w:multiLevelType w:val="hybridMultilevel"/>
    <w:tmpl w:val="53CAF97E"/>
    <w:lvl w:ilvl="0" w:tplc="CF04456A">
      <w:start w:val="1"/>
      <w:numFmt w:val="decimal"/>
      <w:lvlText w:val="6.4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54787E"/>
    <w:multiLevelType w:val="hybridMultilevel"/>
    <w:tmpl w:val="B3C4D530"/>
    <w:lvl w:ilvl="0" w:tplc="043005B6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087431"/>
    <w:multiLevelType w:val="hybridMultilevel"/>
    <w:tmpl w:val="9200A32C"/>
    <w:lvl w:ilvl="0" w:tplc="223CBA58">
      <w:start w:val="1"/>
      <w:numFmt w:val="decimal"/>
      <w:lvlText w:val="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55F48"/>
    <w:multiLevelType w:val="hybridMultilevel"/>
    <w:tmpl w:val="2C2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40BB6"/>
    <w:multiLevelType w:val="hybridMultilevel"/>
    <w:tmpl w:val="E0468354"/>
    <w:lvl w:ilvl="0" w:tplc="B9AA54E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4"/>
  </w:num>
  <w:num w:numId="12" w16cid:durableId="179592129">
    <w:abstractNumId w:val="35"/>
  </w:num>
  <w:num w:numId="13" w16cid:durableId="1183593966">
    <w:abstractNumId w:val="13"/>
  </w:num>
  <w:num w:numId="14" w16cid:durableId="266929278">
    <w:abstractNumId w:val="31"/>
  </w:num>
  <w:num w:numId="15" w16cid:durableId="1262685322">
    <w:abstractNumId w:val="29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3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8"/>
  </w:num>
  <w:num w:numId="25" w16cid:durableId="763574591">
    <w:abstractNumId w:val="36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4"/>
  </w:num>
  <w:num w:numId="29" w16cid:durableId="842933191">
    <w:abstractNumId w:val="15"/>
  </w:num>
  <w:num w:numId="30" w16cid:durableId="912159454">
    <w:abstractNumId w:val="12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6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045369850">
    <w:abstractNumId w:val="34"/>
  </w:num>
  <w:num w:numId="39" w16cid:durableId="21174009">
    <w:abstractNumId w:val="35"/>
  </w:num>
  <w:num w:numId="40" w16cid:durableId="1285499043">
    <w:abstractNumId w:val="30"/>
  </w:num>
  <w:num w:numId="41" w16cid:durableId="1804998731">
    <w:abstractNumId w:val="11"/>
  </w:num>
  <w:num w:numId="42" w16cid:durableId="718406474">
    <w:abstractNumId w:val="32"/>
  </w:num>
  <w:num w:numId="43" w16cid:durableId="1736395905">
    <w:abstractNumId w:val="23"/>
    <w:lvlOverride w:ilvl="0">
      <w:startOverride w:val="1"/>
    </w:lvlOverride>
  </w:num>
  <w:num w:numId="44" w16cid:durableId="528372851">
    <w:abstractNumId w:val="23"/>
    <w:lvlOverride w:ilvl="0">
      <w:startOverride w:val="1"/>
    </w:lvlOverride>
  </w:num>
  <w:num w:numId="45" w16cid:durableId="726413324">
    <w:abstractNumId w:val="23"/>
    <w:lvlOverride w:ilvl="0">
      <w:startOverride w:val="1"/>
    </w:lvlOverride>
  </w:num>
  <w:num w:numId="46" w16cid:durableId="296767082">
    <w:abstractNumId w:val="23"/>
    <w:lvlOverride w:ilvl="0">
      <w:startOverride w:val="1"/>
    </w:lvlOverride>
  </w:num>
  <w:num w:numId="47" w16cid:durableId="1915891152">
    <w:abstractNumId w:val="23"/>
    <w:lvlOverride w:ilvl="0">
      <w:startOverride w:val="1"/>
    </w:lvlOverride>
  </w:num>
  <w:num w:numId="48" w16cid:durableId="566382286">
    <w:abstractNumId w:val="25"/>
  </w:num>
  <w:num w:numId="49" w16cid:durableId="2011059828">
    <w:abstractNumId w:val="23"/>
    <w:lvlOverride w:ilvl="0">
      <w:startOverride w:val="1"/>
    </w:lvlOverride>
  </w:num>
  <w:num w:numId="50" w16cid:durableId="518006588">
    <w:abstractNumId w:val="23"/>
    <w:lvlOverride w:ilvl="0">
      <w:startOverride w:val="1"/>
    </w:lvlOverride>
  </w:num>
  <w:num w:numId="51" w16cid:durableId="1550804953">
    <w:abstractNumId w:val="23"/>
    <w:lvlOverride w:ilvl="0">
      <w:startOverride w:val="1"/>
    </w:lvlOverride>
  </w:num>
  <w:num w:numId="52" w16cid:durableId="1496413480">
    <w:abstractNumId w:val="23"/>
    <w:lvlOverride w:ilvl="0">
      <w:startOverride w:val="1"/>
    </w:lvlOverride>
  </w:num>
  <w:num w:numId="53" w16cid:durableId="423456284">
    <w:abstractNumId w:val="23"/>
    <w:lvlOverride w:ilvl="0">
      <w:startOverride w:val="1"/>
    </w:lvlOverride>
  </w:num>
  <w:num w:numId="54" w16cid:durableId="392854003">
    <w:abstractNumId w:val="2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515"/>
    <w:rsid w:val="00000120"/>
    <w:rsid w:val="000022C8"/>
    <w:rsid w:val="00003332"/>
    <w:rsid w:val="00003FC3"/>
    <w:rsid w:val="000048A2"/>
    <w:rsid w:val="00010EDE"/>
    <w:rsid w:val="0001119C"/>
    <w:rsid w:val="000137A9"/>
    <w:rsid w:val="000163AF"/>
    <w:rsid w:val="00020474"/>
    <w:rsid w:val="00026250"/>
    <w:rsid w:val="000310D8"/>
    <w:rsid w:val="00032078"/>
    <w:rsid w:val="00033A42"/>
    <w:rsid w:val="00035638"/>
    <w:rsid w:val="00037090"/>
    <w:rsid w:val="0003760D"/>
    <w:rsid w:val="000426EE"/>
    <w:rsid w:val="0004443B"/>
    <w:rsid w:val="00044809"/>
    <w:rsid w:val="00045DB9"/>
    <w:rsid w:val="000460FE"/>
    <w:rsid w:val="00046291"/>
    <w:rsid w:val="00046384"/>
    <w:rsid w:val="000510D1"/>
    <w:rsid w:val="00060115"/>
    <w:rsid w:val="0006024F"/>
    <w:rsid w:val="00065308"/>
    <w:rsid w:val="00075933"/>
    <w:rsid w:val="000764B5"/>
    <w:rsid w:val="00076CA0"/>
    <w:rsid w:val="00077B17"/>
    <w:rsid w:val="00081DBE"/>
    <w:rsid w:val="00082FCB"/>
    <w:rsid w:val="0009330C"/>
    <w:rsid w:val="00095EA4"/>
    <w:rsid w:val="000A24D0"/>
    <w:rsid w:val="000A3111"/>
    <w:rsid w:val="000A5549"/>
    <w:rsid w:val="000B4083"/>
    <w:rsid w:val="000C1D8A"/>
    <w:rsid w:val="000C32B4"/>
    <w:rsid w:val="000C3AAF"/>
    <w:rsid w:val="000C68D5"/>
    <w:rsid w:val="000C6BAF"/>
    <w:rsid w:val="000D0BA7"/>
    <w:rsid w:val="000E153F"/>
    <w:rsid w:val="000E15E5"/>
    <w:rsid w:val="000E25FE"/>
    <w:rsid w:val="000F06FF"/>
    <w:rsid w:val="000F320F"/>
    <w:rsid w:val="000F3FDF"/>
    <w:rsid w:val="000F4ED2"/>
    <w:rsid w:val="000F5195"/>
    <w:rsid w:val="000F533E"/>
    <w:rsid w:val="000F71FA"/>
    <w:rsid w:val="000F79DD"/>
    <w:rsid w:val="0010043D"/>
    <w:rsid w:val="00100B0C"/>
    <w:rsid w:val="00104245"/>
    <w:rsid w:val="0011044E"/>
    <w:rsid w:val="0011360F"/>
    <w:rsid w:val="00115C03"/>
    <w:rsid w:val="001172CF"/>
    <w:rsid w:val="0012318D"/>
    <w:rsid w:val="00125AF1"/>
    <w:rsid w:val="001275C4"/>
    <w:rsid w:val="00133336"/>
    <w:rsid w:val="00137006"/>
    <w:rsid w:val="00140332"/>
    <w:rsid w:val="00140485"/>
    <w:rsid w:val="00142F15"/>
    <w:rsid w:val="00143EFA"/>
    <w:rsid w:val="0014614C"/>
    <w:rsid w:val="001524D0"/>
    <w:rsid w:val="00153037"/>
    <w:rsid w:val="00162E19"/>
    <w:rsid w:val="00162E29"/>
    <w:rsid w:val="00165D7D"/>
    <w:rsid w:val="00167D47"/>
    <w:rsid w:val="00167EE9"/>
    <w:rsid w:val="00170203"/>
    <w:rsid w:val="00172DAE"/>
    <w:rsid w:val="00173B65"/>
    <w:rsid w:val="0017411F"/>
    <w:rsid w:val="00174B2B"/>
    <w:rsid w:val="00177FAC"/>
    <w:rsid w:val="00185020"/>
    <w:rsid w:val="00185636"/>
    <w:rsid w:val="001856B3"/>
    <w:rsid w:val="00186995"/>
    <w:rsid w:val="00187B5D"/>
    <w:rsid w:val="00190CFD"/>
    <w:rsid w:val="00196AF0"/>
    <w:rsid w:val="001A2E7A"/>
    <w:rsid w:val="001A41A9"/>
    <w:rsid w:val="001A77DB"/>
    <w:rsid w:val="001B1C36"/>
    <w:rsid w:val="001B2A9A"/>
    <w:rsid w:val="001B572E"/>
    <w:rsid w:val="001B5DD2"/>
    <w:rsid w:val="001B651C"/>
    <w:rsid w:val="001C1855"/>
    <w:rsid w:val="001C31D9"/>
    <w:rsid w:val="001C6832"/>
    <w:rsid w:val="001C79E4"/>
    <w:rsid w:val="001D1BDF"/>
    <w:rsid w:val="001D4976"/>
    <w:rsid w:val="001D5570"/>
    <w:rsid w:val="001D6084"/>
    <w:rsid w:val="001D6106"/>
    <w:rsid w:val="001E04CA"/>
    <w:rsid w:val="001F10EB"/>
    <w:rsid w:val="001F1CCD"/>
    <w:rsid w:val="001F48CA"/>
    <w:rsid w:val="001F6513"/>
    <w:rsid w:val="001F69F3"/>
    <w:rsid w:val="002043A5"/>
    <w:rsid w:val="00204CC0"/>
    <w:rsid w:val="00205B40"/>
    <w:rsid w:val="00205FE8"/>
    <w:rsid w:val="00206446"/>
    <w:rsid w:val="00212C06"/>
    <w:rsid w:val="002135D7"/>
    <w:rsid w:val="00217FF3"/>
    <w:rsid w:val="0022005E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51"/>
    <w:rsid w:val="00246AA1"/>
    <w:rsid w:val="002534B1"/>
    <w:rsid w:val="002633CA"/>
    <w:rsid w:val="002649E4"/>
    <w:rsid w:val="00266DC8"/>
    <w:rsid w:val="00270EE7"/>
    <w:rsid w:val="00271A58"/>
    <w:rsid w:val="00276A76"/>
    <w:rsid w:val="00280176"/>
    <w:rsid w:val="002801BB"/>
    <w:rsid w:val="00281408"/>
    <w:rsid w:val="00283515"/>
    <w:rsid w:val="00283F97"/>
    <w:rsid w:val="00284105"/>
    <w:rsid w:val="0028636E"/>
    <w:rsid w:val="00290D31"/>
    <w:rsid w:val="00295055"/>
    <w:rsid w:val="00295AB6"/>
    <w:rsid w:val="002A3530"/>
    <w:rsid w:val="002A3A7E"/>
    <w:rsid w:val="002A77C0"/>
    <w:rsid w:val="002A7979"/>
    <w:rsid w:val="002B20D6"/>
    <w:rsid w:val="002B5D67"/>
    <w:rsid w:val="002B7D6B"/>
    <w:rsid w:val="002C42D3"/>
    <w:rsid w:val="002C692A"/>
    <w:rsid w:val="002D1C50"/>
    <w:rsid w:val="002D266F"/>
    <w:rsid w:val="002D3AF7"/>
    <w:rsid w:val="002D56FF"/>
    <w:rsid w:val="002D7C27"/>
    <w:rsid w:val="002E1EC5"/>
    <w:rsid w:val="002E4488"/>
    <w:rsid w:val="002E454F"/>
    <w:rsid w:val="002E4A9E"/>
    <w:rsid w:val="002F0FDF"/>
    <w:rsid w:val="002F1521"/>
    <w:rsid w:val="002F5A28"/>
    <w:rsid w:val="0030387A"/>
    <w:rsid w:val="00304A31"/>
    <w:rsid w:val="00305110"/>
    <w:rsid w:val="00305D97"/>
    <w:rsid w:val="003064AF"/>
    <w:rsid w:val="003069D3"/>
    <w:rsid w:val="003146B7"/>
    <w:rsid w:val="00315264"/>
    <w:rsid w:val="00315EC9"/>
    <w:rsid w:val="003160CB"/>
    <w:rsid w:val="003174D6"/>
    <w:rsid w:val="00321705"/>
    <w:rsid w:val="00323C0B"/>
    <w:rsid w:val="00324BB7"/>
    <w:rsid w:val="00325257"/>
    <w:rsid w:val="00330DFB"/>
    <w:rsid w:val="00333D86"/>
    <w:rsid w:val="0034641C"/>
    <w:rsid w:val="00347A6C"/>
    <w:rsid w:val="003509EE"/>
    <w:rsid w:val="00353FDC"/>
    <w:rsid w:val="00362805"/>
    <w:rsid w:val="003640ED"/>
    <w:rsid w:val="003658CD"/>
    <w:rsid w:val="00370F7A"/>
    <w:rsid w:val="0037489B"/>
    <w:rsid w:val="00377D63"/>
    <w:rsid w:val="003839F6"/>
    <w:rsid w:val="00384132"/>
    <w:rsid w:val="003848F0"/>
    <w:rsid w:val="00387C05"/>
    <w:rsid w:val="003913C5"/>
    <w:rsid w:val="0039789E"/>
    <w:rsid w:val="003A2375"/>
    <w:rsid w:val="003B0700"/>
    <w:rsid w:val="003B35C5"/>
    <w:rsid w:val="003B57BA"/>
    <w:rsid w:val="003C07DA"/>
    <w:rsid w:val="003C4EF3"/>
    <w:rsid w:val="003C7D3D"/>
    <w:rsid w:val="003E151F"/>
    <w:rsid w:val="003E5004"/>
    <w:rsid w:val="003E54AF"/>
    <w:rsid w:val="003E662B"/>
    <w:rsid w:val="003E749F"/>
    <w:rsid w:val="003F3605"/>
    <w:rsid w:val="003F4BE4"/>
    <w:rsid w:val="003F7084"/>
    <w:rsid w:val="0040315E"/>
    <w:rsid w:val="00406DD2"/>
    <w:rsid w:val="00416797"/>
    <w:rsid w:val="00421F76"/>
    <w:rsid w:val="00424F4C"/>
    <w:rsid w:val="00426F78"/>
    <w:rsid w:val="00430125"/>
    <w:rsid w:val="00430190"/>
    <w:rsid w:val="00432799"/>
    <w:rsid w:val="004349B0"/>
    <w:rsid w:val="00434B31"/>
    <w:rsid w:val="004370CD"/>
    <w:rsid w:val="0044021C"/>
    <w:rsid w:val="004405C8"/>
    <w:rsid w:val="00440C63"/>
    <w:rsid w:val="00440D67"/>
    <w:rsid w:val="00443C6F"/>
    <w:rsid w:val="00447B9A"/>
    <w:rsid w:val="00456CAC"/>
    <w:rsid w:val="00462CE1"/>
    <w:rsid w:val="0046465C"/>
    <w:rsid w:val="00467D71"/>
    <w:rsid w:val="00470BB3"/>
    <w:rsid w:val="004716E8"/>
    <w:rsid w:val="00473B57"/>
    <w:rsid w:val="00477772"/>
    <w:rsid w:val="00482482"/>
    <w:rsid w:val="00483221"/>
    <w:rsid w:val="00486A86"/>
    <w:rsid w:val="00491A9C"/>
    <w:rsid w:val="00492D09"/>
    <w:rsid w:val="00494B20"/>
    <w:rsid w:val="004A022C"/>
    <w:rsid w:val="004B2EF7"/>
    <w:rsid w:val="004B41E2"/>
    <w:rsid w:val="004C1089"/>
    <w:rsid w:val="004C10B7"/>
    <w:rsid w:val="004C187F"/>
    <w:rsid w:val="004C54C6"/>
    <w:rsid w:val="004C58DD"/>
    <w:rsid w:val="004C7F23"/>
    <w:rsid w:val="004D05E7"/>
    <w:rsid w:val="004D07A1"/>
    <w:rsid w:val="004D2964"/>
    <w:rsid w:val="004D36D4"/>
    <w:rsid w:val="004D40CF"/>
    <w:rsid w:val="004D616E"/>
    <w:rsid w:val="004E3746"/>
    <w:rsid w:val="004E37AD"/>
    <w:rsid w:val="004E3FC1"/>
    <w:rsid w:val="004F12B3"/>
    <w:rsid w:val="004F25B3"/>
    <w:rsid w:val="004F449E"/>
    <w:rsid w:val="0051459A"/>
    <w:rsid w:val="005170E7"/>
    <w:rsid w:val="0052233E"/>
    <w:rsid w:val="00523FA8"/>
    <w:rsid w:val="00524222"/>
    <w:rsid w:val="005342BD"/>
    <w:rsid w:val="00535191"/>
    <w:rsid w:val="00536FD1"/>
    <w:rsid w:val="0053754A"/>
    <w:rsid w:val="005400A5"/>
    <w:rsid w:val="00544A34"/>
    <w:rsid w:val="005464F0"/>
    <w:rsid w:val="0055149D"/>
    <w:rsid w:val="00551A87"/>
    <w:rsid w:val="00551AAB"/>
    <w:rsid w:val="00555761"/>
    <w:rsid w:val="00555862"/>
    <w:rsid w:val="005624E6"/>
    <w:rsid w:val="00563784"/>
    <w:rsid w:val="0056487D"/>
    <w:rsid w:val="0056614D"/>
    <w:rsid w:val="005752D6"/>
    <w:rsid w:val="005828AB"/>
    <w:rsid w:val="0058385E"/>
    <w:rsid w:val="00587587"/>
    <w:rsid w:val="00590048"/>
    <w:rsid w:val="005900D5"/>
    <w:rsid w:val="00592C42"/>
    <w:rsid w:val="00592CFF"/>
    <w:rsid w:val="005A03ED"/>
    <w:rsid w:val="005A1D6A"/>
    <w:rsid w:val="005A4738"/>
    <w:rsid w:val="005A5C15"/>
    <w:rsid w:val="005B1194"/>
    <w:rsid w:val="005B1D00"/>
    <w:rsid w:val="005C1B39"/>
    <w:rsid w:val="005D60DF"/>
    <w:rsid w:val="005E631B"/>
    <w:rsid w:val="005E6C51"/>
    <w:rsid w:val="005F7832"/>
    <w:rsid w:val="0060054C"/>
    <w:rsid w:val="00600A9E"/>
    <w:rsid w:val="00600BB1"/>
    <w:rsid w:val="006019C4"/>
    <w:rsid w:val="00604D4C"/>
    <w:rsid w:val="006100B4"/>
    <w:rsid w:val="0061060F"/>
    <w:rsid w:val="0061205A"/>
    <w:rsid w:val="006141F7"/>
    <w:rsid w:val="00615412"/>
    <w:rsid w:val="0061797B"/>
    <w:rsid w:val="0062218C"/>
    <w:rsid w:val="006228AC"/>
    <w:rsid w:val="00624227"/>
    <w:rsid w:val="00630F58"/>
    <w:rsid w:val="00641DF8"/>
    <w:rsid w:val="006425E7"/>
    <w:rsid w:val="0064265F"/>
    <w:rsid w:val="006431A8"/>
    <w:rsid w:val="006478B7"/>
    <w:rsid w:val="006505D5"/>
    <w:rsid w:val="00654C90"/>
    <w:rsid w:val="00655702"/>
    <w:rsid w:val="00656D79"/>
    <w:rsid w:val="00667F0F"/>
    <w:rsid w:val="006729B5"/>
    <w:rsid w:val="006731ED"/>
    <w:rsid w:val="00673B9F"/>
    <w:rsid w:val="00676455"/>
    <w:rsid w:val="00676FA6"/>
    <w:rsid w:val="0067718B"/>
    <w:rsid w:val="00687007"/>
    <w:rsid w:val="006873BC"/>
    <w:rsid w:val="00690B2F"/>
    <w:rsid w:val="00693B85"/>
    <w:rsid w:val="006953AE"/>
    <w:rsid w:val="00695C58"/>
    <w:rsid w:val="006A28DA"/>
    <w:rsid w:val="006B03FD"/>
    <w:rsid w:val="006B0FE4"/>
    <w:rsid w:val="006B1ABF"/>
    <w:rsid w:val="006B5CD7"/>
    <w:rsid w:val="006B6D86"/>
    <w:rsid w:val="006C439F"/>
    <w:rsid w:val="006C689D"/>
    <w:rsid w:val="006C6996"/>
    <w:rsid w:val="006D0C04"/>
    <w:rsid w:val="006E2920"/>
    <w:rsid w:val="006F341D"/>
    <w:rsid w:val="006F355E"/>
    <w:rsid w:val="006F3F3F"/>
    <w:rsid w:val="006F4666"/>
    <w:rsid w:val="006F5AB5"/>
    <w:rsid w:val="00701CE3"/>
    <w:rsid w:val="007032AD"/>
    <w:rsid w:val="007071FD"/>
    <w:rsid w:val="00707BFB"/>
    <w:rsid w:val="007153EC"/>
    <w:rsid w:val="00715819"/>
    <w:rsid w:val="00721731"/>
    <w:rsid w:val="0072229E"/>
    <w:rsid w:val="00724C34"/>
    <w:rsid w:val="007261C6"/>
    <w:rsid w:val="00740724"/>
    <w:rsid w:val="007414F1"/>
    <w:rsid w:val="00741B4C"/>
    <w:rsid w:val="007504FB"/>
    <w:rsid w:val="00752147"/>
    <w:rsid w:val="00754080"/>
    <w:rsid w:val="007553D7"/>
    <w:rsid w:val="00766AA8"/>
    <w:rsid w:val="007718F9"/>
    <w:rsid w:val="00773C1C"/>
    <w:rsid w:val="00776081"/>
    <w:rsid w:val="00781D57"/>
    <w:rsid w:val="007834C5"/>
    <w:rsid w:val="00784C7B"/>
    <w:rsid w:val="007924B8"/>
    <w:rsid w:val="007947AA"/>
    <w:rsid w:val="007A2F86"/>
    <w:rsid w:val="007A772B"/>
    <w:rsid w:val="007B3E62"/>
    <w:rsid w:val="007B4309"/>
    <w:rsid w:val="007C28C3"/>
    <w:rsid w:val="007C3B14"/>
    <w:rsid w:val="007C6745"/>
    <w:rsid w:val="007D172F"/>
    <w:rsid w:val="007D2695"/>
    <w:rsid w:val="007D328E"/>
    <w:rsid w:val="007D39FE"/>
    <w:rsid w:val="007D5DAE"/>
    <w:rsid w:val="007E3C59"/>
    <w:rsid w:val="007E4A69"/>
    <w:rsid w:val="007E67CD"/>
    <w:rsid w:val="007E68AA"/>
    <w:rsid w:val="007F0E55"/>
    <w:rsid w:val="007F3538"/>
    <w:rsid w:val="007F3A57"/>
    <w:rsid w:val="007F4879"/>
    <w:rsid w:val="007F4C74"/>
    <w:rsid w:val="0080683D"/>
    <w:rsid w:val="00816774"/>
    <w:rsid w:val="008217B3"/>
    <w:rsid w:val="0082397D"/>
    <w:rsid w:val="00826CBB"/>
    <w:rsid w:val="00832225"/>
    <w:rsid w:val="00832273"/>
    <w:rsid w:val="00833277"/>
    <w:rsid w:val="0086149A"/>
    <w:rsid w:val="008618E6"/>
    <w:rsid w:val="00861CFE"/>
    <w:rsid w:val="00862901"/>
    <w:rsid w:val="00862D17"/>
    <w:rsid w:val="00865970"/>
    <w:rsid w:val="008712B7"/>
    <w:rsid w:val="008725B5"/>
    <w:rsid w:val="00873C4D"/>
    <w:rsid w:val="00877FD4"/>
    <w:rsid w:val="008825CD"/>
    <w:rsid w:val="00882A86"/>
    <w:rsid w:val="00882E2C"/>
    <w:rsid w:val="00885622"/>
    <w:rsid w:val="00886935"/>
    <w:rsid w:val="008877D0"/>
    <w:rsid w:val="00890424"/>
    <w:rsid w:val="00890D71"/>
    <w:rsid w:val="00891FF8"/>
    <w:rsid w:val="00892261"/>
    <w:rsid w:val="0089412F"/>
    <w:rsid w:val="00895E47"/>
    <w:rsid w:val="008A351B"/>
    <w:rsid w:val="008A4073"/>
    <w:rsid w:val="008A4F49"/>
    <w:rsid w:val="008A5817"/>
    <w:rsid w:val="008A6C28"/>
    <w:rsid w:val="008B52BD"/>
    <w:rsid w:val="008B61ED"/>
    <w:rsid w:val="008C23C3"/>
    <w:rsid w:val="008C58AC"/>
    <w:rsid w:val="008D08CC"/>
    <w:rsid w:val="008D0D45"/>
    <w:rsid w:val="008D0FAE"/>
    <w:rsid w:val="008D219A"/>
    <w:rsid w:val="008D2F16"/>
    <w:rsid w:val="008E2254"/>
    <w:rsid w:val="008E6E9F"/>
    <w:rsid w:val="008E7918"/>
    <w:rsid w:val="008F21BD"/>
    <w:rsid w:val="008F2BE6"/>
    <w:rsid w:val="008F5758"/>
    <w:rsid w:val="008F5CFE"/>
    <w:rsid w:val="00903E79"/>
    <w:rsid w:val="009060B8"/>
    <w:rsid w:val="00906DCD"/>
    <w:rsid w:val="00907A67"/>
    <w:rsid w:val="009111CD"/>
    <w:rsid w:val="00913406"/>
    <w:rsid w:val="009177CD"/>
    <w:rsid w:val="00917D69"/>
    <w:rsid w:val="009277AF"/>
    <w:rsid w:val="00927AE3"/>
    <w:rsid w:val="00930455"/>
    <w:rsid w:val="009313D8"/>
    <w:rsid w:val="00931A47"/>
    <w:rsid w:val="009344B3"/>
    <w:rsid w:val="00935077"/>
    <w:rsid w:val="0093745A"/>
    <w:rsid w:val="00940BD9"/>
    <w:rsid w:val="009448A1"/>
    <w:rsid w:val="00947E12"/>
    <w:rsid w:val="00950C8D"/>
    <w:rsid w:val="009524C7"/>
    <w:rsid w:val="00955CFC"/>
    <w:rsid w:val="00965A36"/>
    <w:rsid w:val="009700B0"/>
    <w:rsid w:val="00976A7E"/>
    <w:rsid w:val="009822D6"/>
    <w:rsid w:val="00991AF4"/>
    <w:rsid w:val="00996D2D"/>
    <w:rsid w:val="00997FD7"/>
    <w:rsid w:val="009A0CFE"/>
    <w:rsid w:val="009A3A14"/>
    <w:rsid w:val="009A5822"/>
    <w:rsid w:val="009A58BD"/>
    <w:rsid w:val="009B1373"/>
    <w:rsid w:val="009B4FF6"/>
    <w:rsid w:val="009B6531"/>
    <w:rsid w:val="009C1E9F"/>
    <w:rsid w:val="009C5FA1"/>
    <w:rsid w:val="009D0678"/>
    <w:rsid w:val="009D1535"/>
    <w:rsid w:val="009D54A6"/>
    <w:rsid w:val="009D5DA4"/>
    <w:rsid w:val="009D7200"/>
    <w:rsid w:val="009D787B"/>
    <w:rsid w:val="009E2D46"/>
    <w:rsid w:val="009E4AE6"/>
    <w:rsid w:val="009E7232"/>
    <w:rsid w:val="009E78E5"/>
    <w:rsid w:val="009F3279"/>
    <w:rsid w:val="009F411A"/>
    <w:rsid w:val="009F491D"/>
    <w:rsid w:val="00A04B96"/>
    <w:rsid w:val="00A04FDC"/>
    <w:rsid w:val="00A10EF4"/>
    <w:rsid w:val="00A150F7"/>
    <w:rsid w:val="00A1571D"/>
    <w:rsid w:val="00A15B0A"/>
    <w:rsid w:val="00A203F3"/>
    <w:rsid w:val="00A21A5E"/>
    <w:rsid w:val="00A22328"/>
    <w:rsid w:val="00A2333E"/>
    <w:rsid w:val="00A23353"/>
    <w:rsid w:val="00A319EC"/>
    <w:rsid w:val="00A33159"/>
    <w:rsid w:val="00A502F7"/>
    <w:rsid w:val="00A51959"/>
    <w:rsid w:val="00A53C95"/>
    <w:rsid w:val="00A54D25"/>
    <w:rsid w:val="00A54FBC"/>
    <w:rsid w:val="00A56A43"/>
    <w:rsid w:val="00A61535"/>
    <w:rsid w:val="00A61F02"/>
    <w:rsid w:val="00A67276"/>
    <w:rsid w:val="00A70807"/>
    <w:rsid w:val="00A735AF"/>
    <w:rsid w:val="00A76F38"/>
    <w:rsid w:val="00A77987"/>
    <w:rsid w:val="00A83CDA"/>
    <w:rsid w:val="00A8590B"/>
    <w:rsid w:val="00A861A2"/>
    <w:rsid w:val="00A91841"/>
    <w:rsid w:val="00A9396C"/>
    <w:rsid w:val="00A9493C"/>
    <w:rsid w:val="00A96EAD"/>
    <w:rsid w:val="00AA16ED"/>
    <w:rsid w:val="00AA2DCC"/>
    <w:rsid w:val="00AA6547"/>
    <w:rsid w:val="00AB1E97"/>
    <w:rsid w:val="00AB2806"/>
    <w:rsid w:val="00AB4626"/>
    <w:rsid w:val="00AC05D5"/>
    <w:rsid w:val="00AC0B92"/>
    <w:rsid w:val="00AC1E68"/>
    <w:rsid w:val="00AC1EC5"/>
    <w:rsid w:val="00AC22C1"/>
    <w:rsid w:val="00AC3982"/>
    <w:rsid w:val="00AC46B4"/>
    <w:rsid w:val="00AC5A0F"/>
    <w:rsid w:val="00AC7FE1"/>
    <w:rsid w:val="00AD026C"/>
    <w:rsid w:val="00AD06C0"/>
    <w:rsid w:val="00AD1F98"/>
    <w:rsid w:val="00AD28AE"/>
    <w:rsid w:val="00AD5276"/>
    <w:rsid w:val="00AD5321"/>
    <w:rsid w:val="00AD7B68"/>
    <w:rsid w:val="00AE4313"/>
    <w:rsid w:val="00AE454E"/>
    <w:rsid w:val="00AE54C6"/>
    <w:rsid w:val="00AE72A4"/>
    <w:rsid w:val="00AF0138"/>
    <w:rsid w:val="00AF0656"/>
    <w:rsid w:val="00AF29E7"/>
    <w:rsid w:val="00AF607C"/>
    <w:rsid w:val="00AF7FEF"/>
    <w:rsid w:val="00B0279F"/>
    <w:rsid w:val="00B040C8"/>
    <w:rsid w:val="00B044B5"/>
    <w:rsid w:val="00B04FBA"/>
    <w:rsid w:val="00B06DB4"/>
    <w:rsid w:val="00B13BA4"/>
    <w:rsid w:val="00B159E8"/>
    <w:rsid w:val="00B179BF"/>
    <w:rsid w:val="00B228A7"/>
    <w:rsid w:val="00B23C6D"/>
    <w:rsid w:val="00B23D97"/>
    <w:rsid w:val="00B23DDC"/>
    <w:rsid w:val="00B24BCD"/>
    <w:rsid w:val="00B250F6"/>
    <w:rsid w:val="00B258AB"/>
    <w:rsid w:val="00B261B6"/>
    <w:rsid w:val="00B2716E"/>
    <w:rsid w:val="00B304E3"/>
    <w:rsid w:val="00B37F8D"/>
    <w:rsid w:val="00B4107C"/>
    <w:rsid w:val="00B45EE1"/>
    <w:rsid w:val="00B45FB2"/>
    <w:rsid w:val="00B46211"/>
    <w:rsid w:val="00B4720F"/>
    <w:rsid w:val="00B53EE1"/>
    <w:rsid w:val="00B56B52"/>
    <w:rsid w:val="00B622C9"/>
    <w:rsid w:val="00B624D0"/>
    <w:rsid w:val="00B63D9C"/>
    <w:rsid w:val="00B64D9C"/>
    <w:rsid w:val="00B657AA"/>
    <w:rsid w:val="00B66AE6"/>
    <w:rsid w:val="00B67CBA"/>
    <w:rsid w:val="00B67DB6"/>
    <w:rsid w:val="00B731F2"/>
    <w:rsid w:val="00B74243"/>
    <w:rsid w:val="00B74815"/>
    <w:rsid w:val="00B74E10"/>
    <w:rsid w:val="00B80FBD"/>
    <w:rsid w:val="00B83D06"/>
    <w:rsid w:val="00B90035"/>
    <w:rsid w:val="00B9052A"/>
    <w:rsid w:val="00B9794C"/>
    <w:rsid w:val="00BA14C6"/>
    <w:rsid w:val="00BA465A"/>
    <w:rsid w:val="00BA5956"/>
    <w:rsid w:val="00BB1C0C"/>
    <w:rsid w:val="00BB65A9"/>
    <w:rsid w:val="00BC2B82"/>
    <w:rsid w:val="00BC3B1B"/>
    <w:rsid w:val="00BC4CCC"/>
    <w:rsid w:val="00BC4EBE"/>
    <w:rsid w:val="00BC54DE"/>
    <w:rsid w:val="00BC5F4A"/>
    <w:rsid w:val="00BD3385"/>
    <w:rsid w:val="00BE6D57"/>
    <w:rsid w:val="00BF4C7A"/>
    <w:rsid w:val="00C048AC"/>
    <w:rsid w:val="00C075F3"/>
    <w:rsid w:val="00C115BA"/>
    <w:rsid w:val="00C12E0C"/>
    <w:rsid w:val="00C17240"/>
    <w:rsid w:val="00C218F6"/>
    <w:rsid w:val="00C22F25"/>
    <w:rsid w:val="00C24884"/>
    <w:rsid w:val="00C26E6E"/>
    <w:rsid w:val="00C27777"/>
    <w:rsid w:val="00C27C4C"/>
    <w:rsid w:val="00C30B61"/>
    <w:rsid w:val="00C333B5"/>
    <w:rsid w:val="00C34DFB"/>
    <w:rsid w:val="00C36894"/>
    <w:rsid w:val="00C430E3"/>
    <w:rsid w:val="00C45429"/>
    <w:rsid w:val="00C506AE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1C5D"/>
    <w:rsid w:val="00C743C7"/>
    <w:rsid w:val="00C7551D"/>
    <w:rsid w:val="00C7776B"/>
    <w:rsid w:val="00C8091A"/>
    <w:rsid w:val="00C836C8"/>
    <w:rsid w:val="00C84B9E"/>
    <w:rsid w:val="00C91C69"/>
    <w:rsid w:val="00C954C1"/>
    <w:rsid w:val="00CA18EA"/>
    <w:rsid w:val="00CA1A8B"/>
    <w:rsid w:val="00CA1B99"/>
    <w:rsid w:val="00CA2E9F"/>
    <w:rsid w:val="00CA5435"/>
    <w:rsid w:val="00CA7229"/>
    <w:rsid w:val="00CC13EA"/>
    <w:rsid w:val="00CC22C2"/>
    <w:rsid w:val="00CC657F"/>
    <w:rsid w:val="00CC6979"/>
    <w:rsid w:val="00CC71AE"/>
    <w:rsid w:val="00CC71B8"/>
    <w:rsid w:val="00CD191D"/>
    <w:rsid w:val="00CD2208"/>
    <w:rsid w:val="00CE0A3C"/>
    <w:rsid w:val="00CE369B"/>
    <w:rsid w:val="00CE6FB9"/>
    <w:rsid w:val="00CE7F09"/>
    <w:rsid w:val="00D0419B"/>
    <w:rsid w:val="00D05699"/>
    <w:rsid w:val="00D05AA0"/>
    <w:rsid w:val="00D075FE"/>
    <w:rsid w:val="00D11B61"/>
    <w:rsid w:val="00D1316D"/>
    <w:rsid w:val="00D158E5"/>
    <w:rsid w:val="00D209B1"/>
    <w:rsid w:val="00D24105"/>
    <w:rsid w:val="00D27B1A"/>
    <w:rsid w:val="00D30D5E"/>
    <w:rsid w:val="00D32C67"/>
    <w:rsid w:val="00D333E5"/>
    <w:rsid w:val="00D35ACE"/>
    <w:rsid w:val="00D362D6"/>
    <w:rsid w:val="00D36BDD"/>
    <w:rsid w:val="00D37127"/>
    <w:rsid w:val="00D44BFE"/>
    <w:rsid w:val="00D50B80"/>
    <w:rsid w:val="00D53627"/>
    <w:rsid w:val="00D57945"/>
    <w:rsid w:val="00D6326A"/>
    <w:rsid w:val="00D63582"/>
    <w:rsid w:val="00D643A4"/>
    <w:rsid w:val="00D6781F"/>
    <w:rsid w:val="00D67D97"/>
    <w:rsid w:val="00D70A84"/>
    <w:rsid w:val="00D71308"/>
    <w:rsid w:val="00D75DC1"/>
    <w:rsid w:val="00D77472"/>
    <w:rsid w:val="00D81EBF"/>
    <w:rsid w:val="00D852A8"/>
    <w:rsid w:val="00D93F6A"/>
    <w:rsid w:val="00DA071E"/>
    <w:rsid w:val="00DA2299"/>
    <w:rsid w:val="00DA3FB2"/>
    <w:rsid w:val="00DB3EB2"/>
    <w:rsid w:val="00DB40B0"/>
    <w:rsid w:val="00DC0265"/>
    <w:rsid w:val="00DC0D65"/>
    <w:rsid w:val="00DC3FE8"/>
    <w:rsid w:val="00DC50D1"/>
    <w:rsid w:val="00DC7486"/>
    <w:rsid w:val="00DD096B"/>
    <w:rsid w:val="00DD489D"/>
    <w:rsid w:val="00DE1762"/>
    <w:rsid w:val="00DE47AD"/>
    <w:rsid w:val="00DF424E"/>
    <w:rsid w:val="00DF5CBF"/>
    <w:rsid w:val="00E00D28"/>
    <w:rsid w:val="00E05B16"/>
    <w:rsid w:val="00E0606C"/>
    <w:rsid w:val="00E07DA3"/>
    <w:rsid w:val="00E11318"/>
    <w:rsid w:val="00E122F3"/>
    <w:rsid w:val="00E14627"/>
    <w:rsid w:val="00E15B45"/>
    <w:rsid w:val="00E1686B"/>
    <w:rsid w:val="00E17072"/>
    <w:rsid w:val="00E203E5"/>
    <w:rsid w:val="00E21587"/>
    <w:rsid w:val="00E219DF"/>
    <w:rsid w:val="00E2207E"/>
    <w:rsid w:val="00E27906"/>
    <w:rsid w:val="00E30BD7"/>
    <w:rsid w:val="00E31933"/>
    <w:rsid w:val="00E31C37"/>
    <w:rsid w:val="00E349C8"/>
    <w:rsid w:val="00E37436"/>
    <w:rsid w:val="00E52EDC"/>
    <w:rsid w:val="00E5441A"/>
    <w:rsid w:val="00E5475D"/>
    <w:rsid w:val="00E5688F"/>
    <w:rsid w:val="00E5725D"/>
    <w:rsid w:val="00E6374A"/>
    <w:rsid w:val="00E74ACA"/>
    <w:rsid w:val="00E75459"/>
    <w:rsid w:val="00E76583"/>
    <w:rsid w:val="00E76A47"/>
    <w:rsid w:val="00E772B0"/>
    <w:rsid w:val="00E80C9F"/>
    <w:rsid w:val="00E80EEC"/>
    <w:rsid w:val="00E84E5C"/>
    <w:rsid w:val="00E878B7"/>
    <w:rsid w:val="00E92A5E"/>
    <w:rsid w:val="00E979A0"/>
    <w:rsid w:val="00EA440F"/>
    <w:rsid w:val="00EB14EE"/>
    <w:rsid w:val="00EB1729"/>
    <w:rsid w:val="00EB2C13"/>
    <w:rsid w:val="00EC1FCF"/>
    <w:rsid w:val="00EC446D"/>
    <w:rsid w:val="00EC4FBF"/>
    <w:rsid w:val="00EC7B66"/>
    <w:rsid w:val="00ED1BA6"/>
    <w:rsid w:val="00ED6ED5"/>
    <w:rsid w:val="00EE77DD"/>
    <w:rsid w:val="00EF2C8F"/>
    <w:rsid w:val="00EF5AF2"/>
    <w:rsid w:val="00F02430"/>
    <w:rsid w:val="00F03753"/>
    <w:rsid w:val="00F12491"/>
    <w:rsid w:val="00F131CD"/>
    <w:rsid w:val="00F1355C"/>
    <w:rsid w:val="00F14718"/>
    <w:rsid w:val="00F15DA7"/>
    <w:rsid w:val="00F253F1"/>
    <w:rsid w:val="00F26145"/>
    <w:rsid w:val="00F344A3"/>
    <w:rsid w:val="00F4203B"/>
    <w:rsid w:val="00F50F9A"/>
    <w:rsid w:val="00F5157E"/>
    <w:rsid w:val="00F51AA8"/>
    <w:rsid w:val="00F5608E"/>
    <w:rsid w:val="00F5769F"/>
    <w:rsid w:val="00F62015"/>
    <w:rsid w:val="00F65280"/>
    <w:rsid w:val="00F66AFA"/>
    <w:rsid w:val="00F708B5"/>
    <w:rsid w:val="00F71B7B"/>
    <w:rsid w:val="00F72E50"/>
    <w:rsid w:val="00F72F51"/>
    <w:rsid w:val="00F750CF"/>
    <w:rsid w:val="00F75372"/>
    <w:rsid w:val="00F800A0"/>
    <w:rsid w:val="00F800AC"/>
    <w:rsid w:val="00F82AA3"/>
    <w:rsid w:val="00F8309E"/>
    <w:rsid w:val="00F83BF0"/>
    <w:rsid w:val="00F85F70"/>
    <w:rsid w:val="00F8709C"/>
    <w:rsid w:val="00F90E98"/>
    <w:rsid w:val="00F93617"/>
    <w:rsid w:val="00F948FA"/>
    <w:rsid w:val="00F96428"/>
    <w:rsid w:val="00FA40EF"/>
    <w:rsid w:val="00FA62F9"/>
    <w:rsid w:val="00FA654E"/>
    <w:rsid w:val="00FA747C"/>
    <w:rsid w:val="00FA7A1B"/>
    <w:rsid w:val="00FB1973"/>
    <w:rsid w:val="00FB4BE7"/>
    <w:rsid w:val="00FB4DF3"/>
    <w:rsid w:val="00FC1B21"/>
    <w:rsid w:val="00FC2B3A"/>
    <w:rsid w:val="00FC3201"/>
    <w:rsid w:val="00FC33B3"/>
    <w:rsid w:val="00FD0694"/>
    <w:rsid w:val="00FD2979"/>
    <w:rsid w:val="00FD2C45"/>
    <w:rsid w:val="00FD40BB"/>
    <w:rsid w:val="00FD5F2B"/>
    <w:rsid w:val="00FE0311"/>
    <w:rsid w:val="00FE231E"/>
    <w:rsid w:val="00FE5998"/>
    <w:rsid w:val="00FE6FEF"/>
    <w:rsid w:val="00FF0103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docId w15:val="{6F1E8C9D-F4CF-479A-A4AF-CE69AC4C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324BB7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3213</TotalTime>
  <Pages>23</Pages>
  <Words>5135</Words>
  <Characters>29275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dc:description/>
  <cp:lastModifiedBy>Lukky Hariyanto</cp:lastModifiedBy>
  <cp:revision>76</cp:revision>
  <cp:lastPrinted>2023-09-22T15:20:00Z</cp:lastPrinted>
  <dcterms:created xsi:type="dcterms:W3CDTF">2023-03-27T07:31:00Z</dcterms:created>
  <dcterms:modified xsi:type="dcterms:W3CDTF">2023-10-07T08:49:00Z</dcterms:modified>
</cp:coreProperties>
</file>